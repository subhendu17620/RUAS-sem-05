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8515884"/>
    <w:bookmarkEnd w:id="0"/>
    <w:p w14:paraId="605F5544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0B639C" wp14:editId="4AF9205A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229BC" w14:textId="77777777" w:rsidR="0034637F" w:rsidRDefault="003463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6BE6D" wp14:editId="18C43331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B639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26D229BC" w14:textId="77777777" w:rsidR="0034637F" w:rsidRDefault="0034637F">
                      <w:r>
                        <w:rPr>
                          <w:noProof/>
                        </w:rPr>
                        <w:drawing>
                          <wp:inline distT="0" distB="0" distL="0" distR="0" wp14:anchorId="3706BE6D" wp14:editId="18C43331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4456EB18" w14:textId="77777777" w:rsidR="007D40CC" w:rsidRPr="009D4E60" w:rsidRDefault="007D40CC" w:rsidP="007D40CC">
      <w:pPr>
        <w:rPr>
          <w:rFonts w:ascii="Calibri" w:hAnsi="Calibri" w:cs="Calibri"/>
        </w:rPr>
      </w:pPr>
    </w:p>
    <w:p w14:paraId="5585C5F1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0807A0AC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27AB8C1A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7B2A7BF6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386B77E5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7E28740" w14:textId="77777777"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1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1"/>
          </w:p>
        </w:tc>
      </w:tr>
      <w:tr w:rsidR="007D40CC" w:rsidRPr="009D4E60" w14:paraId="0B7C14B3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0DE35746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2"/>
          </w:p>
        </w:tc>
        <w:tc>
          <w:tcPr>
            <w:tcW w:w="5490" w:type="dxa"/>
            <w:vAlign w:val="center"/>
          </w:tcPr>
          <w:p w14:paraId="6597CC0E" w14:textId="42C4C0AD" w:rsidR="007D40CC" w:rsidRPr="009D4E60" w:rsidRDefault="00D13D8E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D13D8E">
              <w:rPr>
                <w:rFonts w:ascii="Calibri" w:hAnsi="Calibri" w:cs="Calibri"/>
                <w:color w:val="548DD4"/>
                <w:sz w:val="32"/>
                <w:lang w:val="en-GB"/>
              </w:rPr>
              <w:t>19CSC305A</w:t>
            </w:r>
          </w:p>
        </w:tc>
      </w:tr>
      <w:tr w:rsidR="007D40CC" w:rsidRPr="009D4E60" w14:paraId="628DCDD7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3232C1D0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3"/>
          </w:p>
        </w:tc>
        <w:tc>
          <w:tcPr>
            <w:tcW w:w="5490" w:type="dxa"/>
            <w:vAlign w:val="center"/>
          </w:tcPr>
          <w:p w14:paraId="60421789" w14:textId="3908A474" w:rsidR="007D40CC" w:rsidRPr="009D4E60" w:rsidRDefault="00D13D8E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D13D8E">
              <w:rPr>
                <w:rFonts w:ascii="Calibri" w:hAnsi="Calibri" w:cs="Calibri"/>
                <w:color w:val="548DD4"/>
                <w:sz w:val="32"/>
                <w:lang w:val="en-GB"/>
              </w:rPr>
              <w:t>Compilers</w:t>
            </w:r>
          </w:p>
        </w:tc>
      </w:tr>
      <w:tr w:rsidR="007D40CC" w:rsidRPr="009D4E60" w14:paraId="396FD95C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751EA099" w14:textId="77777777"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4"/>
          </w:p>
        </w:tc>
        <w:tc>
          <w:tcPr>
            <w:tcW w:w="5490" w:type="dxa"/>
            <w:vAlign w:val="center"/>
          </w:tcPr>
          <w:p w14:paraId="3303F236" w14:textId="5903BC96" w:rsidR="007D40CC" w:rsidRPr="009D4E60" w:rsidRDefault="00234701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Tech.</w:t>
            </w:r>
          </w:p>
        </w:tc>
      </w:tr>
      <w:tr w:rsidR="007D40CC" w:rsidRPr="009D4E60" w14:paraId="59E62735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2F26CCD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5"/>
          </w:p>
        </w:tc>
        <w:tc>
          <w:tcPr>
            <w:tcW w:w="5490" w:type="dxa"/>
            <w:vAlign w:val="center"/>
          </w:tcPr>
          <w:p w14:paraId="7944A7CC" w14:textId="34158D4A" w:rsidR="007D40CC" w:rsidRPr="009D4E60" w:rsidRDefault="00234701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234701">
              <w:rPr>
                <w:rFonts w:ascii="Calibri" w:hAnsi="Calibri" w:cs="Calibri"/>
                <w:color w:val="548DD4"/>
                <w:sz w:val="32"/>
                <w:lang w:val="en-GB"/>
              </w:rPr>
              <w:t>Computer Science and Engineering</w:t>
            </w:r>
          </w:p>
        </w:tc>
      </w:tr>
      <w:tr w:rsidR="006646F4" w:rsidRPr="009D4E60" w14:paraId="7392827E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D7AFDE2" w14:textId="77777777"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226ABAF1" w14:textId="54BE0053" w:rsidR="006646F4" w:rsidRPr="009D4E60" w:rsidRDefault="00234701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 w:rsidRPr="00234701"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&amp; Technology</w:t>
            </w:r>
          </w:p>
        </w:tc>
      </w:tr>
    </w:tbl>
    <w:p w14:paraId="56A51EE6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179F329A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5164F7A4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297D232D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40BB2B99" w14:textId="77777777" w:rsidR="007D40CC" w:rsidRPr="009D4E60" w:rsidRDefault="007D40CC" w:rsidP="007D40CC">
      <w:pPr>
        <w:rPr>
          <w:rFonts w:ascii="Calibri" w:hAnsi="Calibri" w:cs="Calibri"/>
        </w:rPr>
      </w:pPr>
    </w:p>
    <w:p w14:paraId="6784538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5A85AF7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5AA773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7ACA89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5CD5FE3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2E43A91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8A7A1D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1F9AFA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2D4194A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DDB2F9B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CBE33B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7D398C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B97D57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AE6112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185E576D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72CB8A5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6"/>
          </w:p>
        </w:tc>
        <w:tc>
          <w:tcPr>
            <w:tcW w:w="4609" w:type="dxa"/>
            <w:vAlign w:val="center"/>
          </w:tcPr>
          <w:p w14:paraId="79B4639C" w14:textId="0E53FD54" w:rsidR="007D40CC" w:rsidRPr="009D4E60" w:rsidRDefault="00234701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14:paraId="4CC87BA6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764CBEE5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7"/>
          </w:p>
        </w:tc>
        <w:tc>
          <w:tcPr>
            <w:tcW w:w="4609" w:type="dxa"/>
            <w:vAlign w:val="center"/>
          </w:tcPr>
          <w:p w14:paraId="79445046" w14:textId="34D0B027" w:rsidR="007D40CC" w:rsidRPr="009D4E60" w:rsidRDefault="00234701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14:paraId="2FFFC8FE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423C70A3" w14:textId="77777777"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23B9F52F" w14:textId="7D7C56DB" w:rsidR="007D40CC" w:rsidRPr="009D4E60" w:rsidRDefault="00234701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5</w:t>
            </w:r>
            <w:r w:rsidRPr="00234701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TH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semester / 2018 batch </w:t>
            </w:r>
          </w:p>
        </w:tc>
      </w:tr>
      <w:tr w:rsidR="007D40CC" w:rsidRPr="009D4E60" w14:paraId="30989AE8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2CE859A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8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8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7E829CE" w14:textId="026DF161" w:rsidR="007D40CC" w:rsidRPr="009D4E60" w:rsidRDefault="00D13D8E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 w:rsidRPr="00D13D8E">
              <w:rPr>
                <w:rFonts w:ascii="Calibri" w:hAnsi="Calibri" w:cs="Calibri"/>
                <w:color w:val="0070C0"/>
                <w:sz w:val="28"/>
                <w:lang w:val="en-GB"/>
              </w:rPr>
              <w:t>Ms. Suvidha</w:t>
            </w:r>
          </w:p>
        </w:tc>
      </w:tr>
    </w:tbl>
    <w:p w14:paraId="697B834E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2693D0C" w14:textId="77777777"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14:paraId="5A57DCE9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7C2B18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32194E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A5A74B4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B3BF0DD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594261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F8688C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73A82F4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ABE8EC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2B7739DD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7F38C29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554AF3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CD21B1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366C415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87D3B57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75A26B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688AFC9C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709E23C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3"/>
        <w:gridCol w:w="1521"/>
        <w:gridCol w:w="390"/>
        <w:gridCol w:w="364"/>
        <w:gridCol w:w="461"/>
        <w:gridCol w:w="1662"/>
        <w:gridCol w:w="737"/>
        <w:gridCol w:w="1909"/>
      </w:tblGrid>
      <w:tr w:rsidR="007D40CC" w:rsidRPr="009D4E60" w14:paraId="50922C46" w14:textId="77777777" w:rsidTr="00E85847">
        <w:trPr>
          <w:trHeight w:val="350"/>
        </w:trPr>
        <w:tc>
          <w:tcPr>
            <w:tcW w:w="9410" w:type="dxa"/>
            <w:gridSpan w:val="9"/>
          </w:tcPr>
          <w:p w14:paraId="1138F16A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9" w:name="_Toc185910103"/>
            <w:bookmarkStart w:id="10" w:name="_Toc294515530"/>
            <w:bookmarkStart w:id="11" w:name="_Toc58526280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9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9D4E60" w14:paraId="5307A3AA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12B95F2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6C855B2C" w14:textId="6306E4CE" w:rsidR="007D40CC" w:rsidRPr="009D4E60" w:rsidRDefault="00D11D6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14:paraId="617E4602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671E9430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1B27D0B4" w14:textId="7385BAA1" w:rsidR="007D40CC" w:rsidRPr="009D4E60" w:rsidRDefault="00D11D6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14:paraId="118D391F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4450928B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6212B3D6" w14:textId="7C942B3F" w:rsidR="007D40CC" w:rsidRPr="009D4E60" w:rsidRDefault="00D11D6B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Tech.</w:t>
            </w:r>
          </w:p>
        </w:tc>
        <w:tc>
          <w:tcPr>
            <w:tcW w:w="776" w:type="dxa"/>
            <w:vAlign w:val="center"/>
          </w:tcPr>
          <w:p w14:paraId="028A14AD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0647F4F6" w14:textId="39E1E455" w:rsidR="007D40CC" w:rsidRPr="009D4E60" w:rsidRDefault="00D11D6B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D11D6B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sem</w:t>
            </w:r>
            <w:proofErr w:type="spellEnd"/>
            <w:r>
              <w:rPr>
                <w:rFonts w:ascii="Calibri" w:hAnsi="Calibri" w:cs="Calibri"/>
              </w:rPr>
              <w:t xml:space="preserve"> / 2018 batch</w:t>
            </w:r>
          </w:p>
        </w:tc>
      </w:tr>
      <w:tr w:rsidR="007D40CC" w:rsidRPr="009D4E60" w14:paraId="19E66A99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71D503C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13FE3290" w14:textId="5EC4C129" w:rsidR="007D40CC" w:rsidRPr="009D4E60" w:rsidRDefault="0055395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553954">
              <w:rPr>
                <w:rFonts w:ascii="Calibri" w:hAnsi="Calibri" w:cs="Calibri"/>
              </w:rPr>
              <w:t>19CSC305A</w:t>
            </w:r>
          </w:p>
        </w:tc>
      </w:tr>
      <w:tr w:rsidR="007D40CC" w:rsidRPr="009D4E60" w14:paraId="65733114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37943079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4B1450F9" w14:textId="789E20ED" w:rsidR="007D40CC" w:rsidRPr="009D4E60" w:rsidRDefault="0055395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553954">
              <w:rPr>
                <w:rFonts w:ascii="Calibri" w:hAnsi="Calibri" w:cs="Calibri"/>
              </w:rPr>
              <w:t>Compilers</w:t>
            </w:r>
          </w:p>
        </w:tc>
      </w:tr>
      <w:tr w:rsidR="007D40CC" w:rsidRPr="009D4E60" w14:paraId="0A5E97E0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0F2EB731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0E368DF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5DF2362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3014005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387C2517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F526AB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7CD95418" w14:textId="3D042CE3" w:rsidR="007D40CC" w:rsidRPr="009D4E60" w:rsidRDefault="00553954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553954">
              <w:rPr>
                <w:rFonts w:ascii="Calibri" w:hAnsi="Calibri" w:cs="Calibri"/>
              </w:rPr>
              <w:t>Ms. Suvidha</w:t>
            </w:r>
          </w:p>
        </w:tc>
      </w:tr>
      <w:tr w:rsidR="007D40CC" w:rsidRPr="009D4E60" w14:paraId="34BAC454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0DA7AD50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74B09440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35345250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334692AB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3575682A" w14:textId="77777777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7429D60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04045197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0F423AD9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7C0AA660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3F9DA53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1DD8F273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26D9DEB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20EFC639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7AD84FE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577F20AC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43153DC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0C129CEB" w14:textId="77777777" w:rsidTr="00435573">
        <w:trPr>
          <w:trHeight w:val="325"/>
        </w:trPr>
        <w:tc>
          <w:tcPr>
            <w:tcW w:w="4705" w:type="dxa"/>
            <w:gridSpan w:val="4"/>
          </w:tcPr>
          <w:p w14:paraId="299444C3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381EAE54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65F319D4" w14:textId="77777777" w:rsidTr="00435573">
        <w:trPr>
          <w:trHeight w:val="1607"/>
        </w:trPr>
        <w:tc>
          <w:tcPr>
            <w:tcW w:w="4705" w:type="dxa"/>
            <w:gridSpan w:val="4"/>
          </w:tcPr>
          <w:p w14:paraId="411A930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33873B1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3A32BB7F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474FDD0A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2" w:name="_Toc58526281"/>
      <w:r w:rsidRPr="009D4E60">
        <w:rPr>
          <w:rFonts w:ascii="Calibri" w:hAnsi="Calibri" w:cs="Calibri"/>
          <w:b/>
          <w:sz w:val="24"/>
        </w:rPr>
        <w:t>Contents</w:t>
      </w:r>
      <w:bookmarkEnd w:id="12"/>
    </w:p>
    <w:p w14:paraId="5DDFA3AB" w14:textId="77777777" w:rsidR="007D40CC" w:rsidRPr="004F0CC3" w:rsidRDefault="007D40CC" w:rsidP="007D40CC">
      <w:pPr>
        <w:rPr>
          <w:rFonts w:cstheme="minorHAnsi"/>
        </w:rPr>
      </w:pPr>
      <w:r w:rsidRPr="009D4E60">
        <w:rPr>
          <w:rFonts w:ascii="Calibri" w:hAnsi="Calibri" w:cs="Calibri"/>
        </w:rPr>
        <w:t>_____</w:t>
      </w:r>
      <w:r w:rsidRPr="004F0CC3">
        <w:rPr>
          <w:rFonts w:cstheme="minorHAnsi"/>
        </w:rPr>
        <w:t>_______________________________________________________________________</w:t>
      </w:r>
    </w:p>
    <w:p w14:paraId="6796CB8F" w14:textId="77777777" w:rsidR="005317C2" w:rsidRPr="004F0CC3" w:rsidRDefault="005317C2" w:rsidP="005317C2">
      <w:pPr>
        <w:pStyle w:val="TOC1"/>
        <w:rPr>
          <w:rFonts w:cstheme="minorHAnsi"/>
        </w:rPr>
      </w:pPr>
    </w:p>
    <w:p w14:paraId="2F02494F" w14:textId="6BD1DBF3" w:rsidR="000F5895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4F0CC3">
        <w:rPr>
          <w:rFonts w:cstheme="minorHAnsi"/>
          <w:sz w:val="22"/>
          <w:szCs w:val="22"/>
        </w:rPr>
        <w:fldChar w:fldCharType="begin"/>
      </w:r>
      <w:r w:rsidR="005317C2" w:rsidRPr="004F0CC3">
        <w:rPr>
          <w:rFonts w:cstheme="minorHAnsi"/>
          <w:sz w:val="22"/>
          <w:szCs w:val="22"/>
        </w:rPr>
        <w:instrText xml:space="preserve"> TOC \o "1-3" \h \z \u </w:instrText>
      </w:r>
      <w:r w:rsidRPr="004F0CC3">
        <w:rPr>
          <w:rFonts w:cstheme="minorHAnsi"/>
          <w:sz w:val="22"/>
          <w:szCs w:val="22"/>
        </w:rPr>
        <w:fldChar w:fldCharType="separate"/>
      </w:r>
      <w:hyperlink w:anchor="_Toc58526280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Declaration Sheet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_Toc58526280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ii</w:t>
        </w:r>
        <w:r w:rsidR="000F5895">
          <w:rPr>
            <w:noProof/>
            <w:webHidden/>
          </w:rPr>
          <w:fldChar w:fldCharType="end"/>
        </w:r>
      </w:hyperlink>
    </w:p>
    <w:p w14:paraId="05C31639" w14:textId="667945EB" w:rsidR="000F5895" w:rsidRDefault="009B46C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1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Contents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_Toc58526281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iii</w:t>
        </w:r>
        <w:r w:rsidR="000F5895">
          <w:rPr>
            <w:noProof/>
            <w:webHidden/>
          </w:rPr>
          <w:fldChar w:fldCharType="end"/>
        </w:r>
      </w:hyperlink>
    </w:p>
    <w:p w14:paraId="283836DD" w14:textId="0EFD1CE9" w:rsidR="000F5895" w:rsidRDefault="009B46C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2" w:history="1">
        <w:r w:rsidR="000F5895" w:rsidRPr="00F229E2">
          <w:rPr>
            <w:rStyle w:val="Hyperlink"/>
            <w:rFonts w:eastAsia="Calibri"/>
            <w:b/>
            <w:bCs/>
            <w:noProof/>
          </w:rPr>
          <w:t>Marking Scheme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_Toc58526282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4</w:t>
        </w:r>
        <w:r w:rsidR="000F5895">
          <w:rPr>
            <w:noProof/>
            <w:webHidden/>
          </w:rPr>
          <w:fldChar w:fldCharType="end"/>
        </w:r>
      </w:hyperlink>
    </w:p>
    <w:p w14:paraId="0F9D91EE" w14:textId="3EDD654E" w:rsidR="000F5895" w:rsidRDefault="009B46C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3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Question No. 1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_Toc58526283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5</w:t>
        </w:r>
        <w:r w:rsidR="000F5895">
          <w:rPr>
            <w:noProof/>
            <w:webHidden/>
          </w:rPr>
          <w:fldChar w:fldCharType="end"/>
        </w:r>
      </w:hyperlink>
    </w:p>
    <w:p w14:paraId="2AF4228A" w14:textId="7B544406" w:rsidR="000F5895" w:rsidRDefault="009B46C5">
      <w:pPr>
        <w:pStyle w:val="TOC2"/>
        <w:tabs>
          <w:tab w:val="left" w:pos="880"/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4" w:history="1">
        <w:r w:rsidR="000F5895" w:rsidRPr="00F229E2">
          <w:rPr>
            <w:rStyle w:val="Hyperlink"/>
            <w:rFonts w:ascii="Calibri" w:hAnsi="Calibri" w:cs="Calibri"/>
            <w:noProof/>
          </w:rPr>
          <w:t>1.1</w:t>
        </w:r>
        <w:r w:rsidR="000F5895">
          <w:rPr>
            <w:rFonts w:eastAsiaTheme="minorEastAsia" w:cstheme="minorBidi"/>
            <w:noProof/>
            <w:sz w:val="22"/>
            <w:szCs w:val="22"/>
          </w:rPr>
          <w:tab/>
        </w:r>
        <w:r w:rsidR="000F5895" w:rsidRPr="00F229E2">
          <w:rPr>
            <w:rStyle w:val="Hyperlink"/>
            <w:rFonts w:ascii="Calibri" w:hAnsi="Calibri" w:cs="Calibri"/>
            <w:noProof/>
          </w:rPr>
          <w:t>Implementation in Lex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_Toc58526284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5</w:t>
        </w:r>
        <w:r w:rsidR="000F5895">
          <w:rPr>
            <w:noProof/>
            <w:webHidden/>
          </w:rPr>
          <w:fldChar w:fldCharType="end"/>
        </w:r>
      </w:hyperlink>
    </w:p>
    <w:p w14:paraId="72DDE21E" w14:textId="6BDFF583" w:rsidR="000F5895" w:rsidRDefault="009B46C5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5" w:history="1">
        <w:r w:rsidR="000F5895" w:rsidRPr="00F229E2">
          <w:rPr>
            <w:rStyle w:val="Hyperlink"/>
            <w:rFonts w:ascii="Calibri" w:hAnsi="Calibri" w:cs="Calibri"/>
            <w:noProof/>
          </w:rPr>
          <w:t>1.2 Results and Comments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_Toc58526285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9</w:t>
        </w:r>
        <w:r w:rsidR="000F5895">
          <w:rPr>
            <w:noProof/>
            <w:webHidden/>
          </w:rPr>
          <w:fldChar w:fldCharType="end"/>
        </w:r>
      </w:hyperlink>
    </w:p>
    <w:p w14:paraId="45389EDF" w14:textId="0C229917" w:rsidR="000F5895" w:rsidRDefault="009B46C5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58526286" w:history="1">
        <w:r w:rsidR="000F5895" w:rsidRPr="00F229E2">
          <w:rPr>
            <w:rStyle w:val="Hyperlink"/>
            <w:rFonts w:ascii="Calibri" w:hAnsi="Calibri" w:cs="Calibri"/>
            <w:b/>
            <w:noProof/>
          </w:rPr>
          <w:t>Question No. 2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_Toc58526286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12</w:t>
        </w:r>
        <w:r w:rsidR="000F5895">
          <w:rPr>
            <w:noProof/>
            <w:webHidden/>
          </w:rPr>
          <w:fldChar w:fldCharType="end"/>
        </w:r>
      </w:hyperlink>
    </w:p>
    <w:p w14:paraId="2833A229" w14:textId="6DAD176E" w:rsidR="000F5895" w:rsidRDefault="009B46C5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7" w:history="1">
        <w:r w:rsidR="000F5895" w:rsidRPr="00F229E2">
          <w:rPr>
            <w:rStyle w:val="Hyperlink"/>
            <w:rFonts w:ascii="Calibri" w:hAnsi="Calibri" w:cs="Calibri"/>
            <w:noProof/>
          </w:rPr>
          <w:t>2.1 Implementation in Lex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_Toc58526287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12</w:t>
        </w:r>
        <w:r w:rsidR="000F5895">
          <w:rPr>
            <w:noProof/>
            <w:webHidden/>
          </w:rPr>
          <w:fldChar w:fldCharType="end"/>
        </w:r>
      </w:hyperlink>
    </w:p>
    <w:p w14:paraId="5FE0CDDE" w14:textId="57A5C017" w:rsidR="000F5895" w:rsidRDefault="009B46C5">
      <w:pPr>
        <w:pStyle w:val="TOC2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58526288" w:history="1">
        <w:r w:rsidR="000F5895" w:rsidRPr="00F229E2">
          <w:rPr>
            <w:rStyle w:val="Hyperlink"/>
            <w:rFonts w:ascii="Calibri" w:hAnsi="Calibri" w:cs="Calibri"/>
            <w:noProof/>
          </w:rPr>
          <w:t>2.2 Results and Comments</w:t>
        </w:r>
        <w:r w:rsidR="000F5895">
          <w:rPr>
            <w:noProof/>
            <w:webHidden/>
          </w:rPr>
          <w:tab/>
        </w:r>
        <w:r w:rsidR="000F5895">
          <w:rPr>
            <w:noProof/>
            <w:webHidden/>
          </w:rPr>
          <w:fldChar w:fldCharType="begin"/>
        </w:r>
        <w:r w:rsidR="000F5895">
          <w:rPr>
            <w:noProof/>
            <w:webHidden/>
          </w:rPr>
          <w:instrText xml:space="preserve"> PAGEREF _Toc58526288 \h </w:instrText>
        </w:r>
        <w:r w:rsidR="000F5895">
          <w:rPr>
            <w:noProof/>
            <w:webHidden/>
          </w:rPr>
        </w:r>
        <w:r w:rsidR="000F5895">
          <w:rPr>
            <w:noProof/>
            <w:webHidden/>
          </w:rPr>
          <w:fldChar w:fldCharType="separate"/>
        </w:r>
        <w:r w:rsidR="000F5895">
          <w:rPr>
            <w:noProof/>
            <w:webHidden/>
          </w:rPr>
          <w:t>16</w:t>
        </w:r>
        <w:r w:rsidR="000F5895">
          <w:rPr>
            <w:noProof/>
            <w:webHidden/>
          </w:rPr>
          <w:fldChar w:fldCharType="end"/>
        </w:r>
      </w:hyperlink>
    </w:p>
    <w:p w14:paraId="106F387F" w14:textId="4E46A8B8"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4F0CC3">
        <w:rPr>
          <w:rFonts w:cstheme="minorHAnsi"/>
          <w:sz w:val="22"/>
          <w:szCs w:val="22"/>
        </w:rPr>
        <w:fldChar w:fldCharType="end"/>
      </w:r>
    </w:p>
    <w:p w14:paraId="15D713EA" w14:textId="77777777" w:rsidR="009D4E60" w:rsidRPr="009D4E60" w:rsidRDefault="009D4E60" w:rsidP="009D4E60">
      <w:pPr>
        <w:rPr>
          <w:rFonts w:ascii="Calibri" w:hAnsi="Calibri" w:cs="Calibri"/>
        </w:rPr>
      </w:pPr>
    </w:p>
    <w:p w14:paraId="7723BF30" w14:textId="77777777" w:rsidR="005317C2" w:rsidRPr="009D4E60" w:rsidRDefault="005317C2" w:rsidP="005317C2">
      <w:pPr>
        <w:rPr>
          <w:rFonts w:ascii="Calibri" w:hAnsi="Calibri" w:cs="Calibri"/>
        </w:rPr>
      </w:pPr>
    </w:p>
    <w:p w14:paraId="316A83B5" w14:textId="77777777"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14:paraId="5E4B868D" w14:textId="77777777" w:rsidR="005317C2" w:rsidRPr="009D4E60" w:rsidRDefault="005317C2" w:rsidP="005317C2">
      <w:pPr>
        <w:rPr>
          <w:rFonts w:ascii="Calibri" w:hAnsi="Calibri" w:cs="Calibri"/>
        </w:rPr>
      </w:pPr>
    </w:p>
    <w:p w14:paraId="6C8FF5EC" w14:textId="77777777" w:rsidR="007D40CC" w:rsidRPr="009D4E60" w:rsidRDefault="007D40CC" w:rsidP="007D40CC">
      <w:pPr>
        <w:rPr>
          <w:rFonts w:ascii="Calibri" w:hAnsi="Calibri" w:cs="Calibri"/>
        </w:rPr>
      </w:pPr>
    </w:p>
    <w:p w14:paraId="69DA5532" w14:textId="77777777" w:rsidR="007D40CC" w:rsidRPr="009D4E60" w:rsidRDefault="007D40CC" w:rsidP="007D40CC">
      <w:pPr>
        <w:rPr>
          <w:rFonts w:ascii="Calibri" w:hAnsi="Calibri" w:cs="Calibri"/>
        </w:rPr>
      </w:pPr>
    </w:p>
    <w:p w14:paraId="78033FBE" w14:textId="77777777" w:rsidR="007D40CC" w:rsidRPr="009D4E60" w:rsidRDefault="007D40CC" w:rsidP="007D40CC">
      <w:pPr>
        <w:rPr>
          <w:rFonts w:ascii="Calibri" w:hAnsi="Calibri" w:cs="Calibri"/>
        </w:rPr>
      </w:pPr>
    </w:p>
    <w:p w14:paraId="2FB16166" w14:textId="77777777" w:rsidR="007D40CC" w:rsidRPr="009D4E60" w:rsidRDefault="007D40CC" w:rsidP="007D40CC">
      <w:pPr>
        <w:rPr>
          <w:rFonts w:ascii="Calibri" w:hAnsi="Calibri" w:cs="Calibri"/>
        </w:rPr>
      </w:pPr>
    </w:p>
    <w:p w14:paraId="42F245D2" w14:textId="77777777" w:rsidR="007D40CC" w:rsidRPr="009D4E60" w:rsidRDefault="007D40CC" w:rsidP="007D40CC">
      <w:pPr>
        <w:rPr>
          <w:rFonts w:ascii="Calibri" w:hAnsi="Calibri" w:cs="Calibri"/>
        </w:rPr>
      </w:pPr>
    </w:p>
    <w:p w14:paraId="636D52DE" w14:textId="77777777" w:rsidR="007D40CC" w:rsidRPr="009D4E60" w:rsidRDefault="007D40CC" w:rsidP="007D40CC">
      <w:pPr>
        <w:rPr>
          <w:rFonts w:ascii="Calibri" w:hAnsi="Calibri" w:cs="Calibri"/>
        </w:rPr>
      </w:pPr>
    </w:p>
    <w:p w14:paraId="7410F6B9" w14:textId="77777777" w:rsidR="007D40CC" w:rsidRPr="009D4E60" w:rsidRDefault="007D40CC" w:rsidP="007D40CC">
      <w:pPr>
        <w:rPr>
          <w:rFonts w:ascii="Calibri" w:hAnsi="Calibri" w:cs="Calibri"/>
        </w:rPr>
      </w:pPr>
    </w:p>
    <w:p w14:paraId="49D5FC83" w14:textId="77777777" w:rsidR="007D40CC" w:rsidRPr="009D4E60" w:rsidRDefault="007D40CC" w:rsidP="007D40CC">
      <w:pPr>
        <w:rPr>
          <w:rFonts w:ascii="Calibri" w:hAnsi="Calibri" w:cs="Calibri"/>
        </w:rPr>
      </w:pPr>
    </w:p>
    <w:p w14:paraId="3144F73F" w14:textId="77777777" w:rsidR="007D40CC" w:rsidRPr="009D4E60" w:rsidRDefault="007D40CC" w:rsidP="007D40CC">
      <w:pPr>
        <w:rPr>
          <w:rFonts w:ascii="Calibri" w:hAnsi="Calibri" w:cs="Calibri"/>
        </w:rPr>
      </w:pPr>
    </w:p>
    <w:p w14:paraId="3DCDF491" w14:textId="77777777" w:rsidR="007D40CC" w:rsidRPr="009D4E60" w:rsidRDefault="007D40CC" w:rsidP="007D40CC">
      <w:pPr>
        <w:rPr>
          <w:rFonts w:ascii="Calibri" w:hAnsi="Calibri" w:cs="Calibri"/>
          <w:u w:val="single"/>
        </w:rPr>
      </w:pPr>
      <w:r w:rsidRPr="009D4E60">
        <w:rPr>
          <w:rFonts w:ascii="Calibri" w:hAnsi="Calibri" w:cs="Calibri"/>
          <w:u w:val="single"/>
        </w:rPr>
        <w:t xml:space="preserve">            </w:t>
      </w:r>
      <w:bookmarkStart w:id="13" w:name="_Toc185910107"/>
    </w:p>
    <w:p w14:paraId="212C3FDC" w14:textId="77777777" w:rsidR="007D40CC" w:rsidRPr="009D4E60" w:rsidRDefault="007D40CC" w:rsidP="007D40CC">
      <w:pPr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bookmarkEnd w:id="13"/>
    <w:p w14:paraId="399AA4F4" w14:textId="77777777" w:rsidR="007D40CC" w:rsidRPr="009D4E60" w:rsidRDefault="007D40CC" w:rsidP="007D40CC">
      <w:pPr>
        <w:rPr>
          <w:rFonts w:ascii="Calibri" w:hAnsi="Calibri" w:cs="Calibri"/>
        </w:rPr>
      </w:pPr>
    </w:p>
    <w:p w14:paraId="7CB6E9CC" w14:textId="77777777" w:rsidR="007D40CC" w:rsidRPr="009D4E60" w:rsidRDefault="007D40CC" w:rsidP="007D40CC">
      <w:pPr>
        <w:rPr>
          <w:rFonts w:ascii="Calibri" w:hAnsi="Calibri" w:cs="Calibri"/>
        </w:rPr>
      </w:pPr>
    </w:p>
    <w:p w14:paraId="10342A0D" w14:textId="77777777" w:rsidR="007D40CC" w:rsidRPr="009D4E60" w:rsidRDefault="007D40CC" w:rsidP="007D40CC">
      <w:pPr>
        <w:rPr>
          <w:rFonts w:ascii="Calibri" w:hAnsi="Calibri" w:cs="Calibri"/>
        </w:rPr>
      </w:pPr>
    </w:p>
    <w:p w14:paraId="3C3E00C7" w14:textId="77777777" w:rsidR="007D40CC" w:rsidRPr="009D4E60" w:rsidRDefault="007D40CC" w:rsidP="007D40CC">
      <w:pPr>
        <w:rPr>
          <w:rFonts w:ascii="Calibri" w:hAnsi="Calibri" w:cs="Calibri"/>
        </w:rPr>
      </w:pPr>
    </w:p>
    <w:p w14:paraId="31B093C8" w14:textId="77777777" w:rsidR="007D40CC" w:rsidRPr="009D4E60" w:rsidRDefault="007D40CC" w:rsidP="007D40CC">
      <w:pPr>
        <w:rPr>
          <w:rFonts w:ascii="Calibri" w:hAnsi="Calibri" w:cs="Calibri"/>
        </w:rPr>
      </w:pPr>
    </w:p>
    <w:p w14:paraId="5E22300E" w14:textId="77777777" w:rsidR="007D40CC" w:rsidRPr="009D4E60" w:rsidRDefault="007D40CC" w:rsidP="007D40CC">
      <w:pPr>
        <w:rPr>
          <w:rFonts w:ascii="Calibri" w:hAnsi="Calibri" w:cs="Calibri"/>
        </w:rPr>
      </w:pPr>
    </w:p>
    <w:p w14:paraId="609A5F1A" w14:textId="77777777" w:rsidR="007D40CC" w:rsidRPr="009D4E60" w:rsidRDefault="007D40CC" w:rsidP="007D40CC">
      <w:pPr>
        <w:rPr>
          <w:rFonts w:ascii="Calibri" w:hAnsi="Calibri" w:cs="Calibri"/>
        </w:rPr>
      </w:pPr>
    </w:p>
    <w:p w14:paraId="1D3F565E" w14:textId="77777777" w:rsidR="007D40CC" w:rsidRPr="009D4E60" w:rsidRDefault="007D40CC" w:rsidP="007D40CC">
      <w:pPr>
        <w:rPr>
          <w:rFonts w:ascii="Calibri" w:hAnsi="Calibri" w:cs="Calibri"/>
        </w:rPr>
      </w:pPr>
    </w:p>
    <w:p w14:paraId="21E11989" w14:textId="77777777" w:rsidR="007D40CC" w:rsidRPr="009D4E60" w:rsidRDefault="007D40CC" w:rsidP="007D40CC">
      <w:pPr>
        <w:rPr>
          <w:rFonts w:ascii="Calibri" w:hAnsi="Calibri" w:cs="Calibri"/>
        </w:rPr>
      </w:pPr>
    </w:p>
    <w:p w14:paraId="539D57E3" w14:textId="77777777" w:rsidR="007D40CC" w:rsidRPr="009D4E60" w:rsidRDefault="007D40CC" w:rsidP="007D40CC">
      <w:pPr>
        <w:rPr>
          <w:rFonts w:ascii="Calibri" w:hAnsi="Calibri" w:cs="Calibri"/>
        </w:rPr>
      </w:pPr>
    </w:p>
    <w:p w14:paraId="5641855E" w14:textId="77777777" w:rsidR="007D40CC" w:rsidRPr="009D4E60" w:rsidRDefault="007D40CC" w:rsidP="007D40CC">
      <w:pPr>
        <w:rPr>
          <w:rFonts w:ascii="Calibri" w:hAnsi="Calibri" w:cs="Calibri"/>
        </w:rPr>
      </w:pPr>
    </w:p>
    <w:p w14:paraId="2AA64230" w14:textId="77777777" w:rsidR="007D40CC" w:rsidRPr="009D4E60" w:rsidRDefault="007D40CC" w:rsidP="007D40CC">
      <w:pPr>
        <w:rPr>
          <w:rFonts w:ascii="Calibri" w:hAnsi="Calibri" w:cs="Calibri"/>
        </w:rPr>
      </w:pPr>
    </w:p>
    <w:p w14:paraId="4745F983" w14:textId="77777777" w:rsidR="007D40CC" w:rsidRPr="009D4E60" w:rsidRDefault="007D40CC" w:rsidP="007D40CC">
      <w:pPr>
        <w:rPr>
          <w:rFonts w:ascii="Calibri" w:hAnsi="Calibri" w:cs="Calibri"/>
        </w:rPr>
      </w:pPr>
    </w:p>
    <w:p w14:paraId="6281FAC4" w14:textId="77777777" w:rsidR="007D40CC" w:rsidRPr="009D4E60" w:rsidRDefault="007D40CC" w:rsidP="007D40CC">
      <w:pPr>
        <w:rPr>
          <w:rFonts w:ascii="Calibri" w:hAnsi="Calibri" w:cs="Calibri"/>
        </w:rPr>
      </w:pPr>
    </w:p>
    <w:p w14:paraId="2F7E2BCA" w14:textId="77777777" w:rsidR="007D40CC" w:rsidRPr="009D4E60" w:rsidRDefault="007D40CC" w:rsidP="007D40CC">
      <w:pPr>
        <w:rPr>
          <w:rFonts w:ascii="Calibri" w:hAnsi="Calibri" w:cs="Calibri"/>
        </w:rPr>
      </w:pPr>
    </w:p>
    <w:p w14:paraId="16629E28" w14:textId="77777777" w:rsidR="007D40CC" w:rsidRPr="009D4E60" w:rsidRDefault="007D40CC" w:rsidP="007D40CC">
      <w:pPr>
        <w:rPr>
          <w:rFonts w:ascii="Calibri" w:hAnsi="Calibri" w:cs="Calibri"/>
        </w:rPr>
      </w:pPr>
    </w:p>
    <w:p w14:paraId="7B99F36C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4"/>
          <w:footerReference w:type="first" r:id="rId15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36B0758C" w14:textId="0CED15EB" w:rsidR="004F0CC3" w:rsidRDefault="004F0CC3">
      <w:pPr>
        <w:rPr>
          <w:rFonts w:ascii="Calibri" w:hAnsi="Calibri" w:cs="Calibri"/>
          <w:b/>
          <w:u w:val="single"/>
        </w:rPr>
      </w:pPr>
      <w:bookmarkStart w:id="14" w:name="_Toc185910110"/>
    </w:p>
    <w:tbl>
      <w:tblPr>
        <w:tblStyle w:val="TableGrid"/>
        <w:tblW w:w="9628" w:type="dxa"/>
        <w:tblInd w:w="14" w:type="dxa"/>
        <w:tblCellMar>
          <w:top w:w="14" w:type="dxa"/>
          <w:right w:w="29" w:type="dxa"/>
        </w:tblCellMar>
        <w:tblLook w:val="04A0" w:firstRow="1" w:lastRow="0" w:firstColumn="1" w:lastColumn="0" w:noHBand="0" w:noVBand="1"/>
      </w:tblPr>
      <w:tblGrid>
        <w:gridCol w:w="555"/>
        <w:gridCol w:w="827"/>
        <w:gridCol w:w="412"/>
        <w:gridCol w:w="2612"/>
        <w:gridCol w:w="1802"/>
        <w:gridCol w:w="808"/>
        <w:gridCol w:w="332"/>
        <w:gridCol w:w="1140"/>
        <w:gridCol w:w="1140"/>
      </w:tblGrid>
      <w:tr w:rsidR="004F0CC3" w:rsidRPr="004F0CC3" w14:paraId="0D05202B" w14:textId="77777777" w:rsidTr="007F00AF">
        <w:trPr>
          <w:trHeight w:val="454"/>
        </w:trPr>
        <w:tc>
          <w:tcPr>
            <w:tcW w:w="6208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4B43441A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                                                                       Assignment </w:t>
            </w:r>
          </w:p>
        </w:tc>
        <w:tc>
          <w:tcPr>
            <w:tcW w:w="80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6E9887F6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612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6CA4E57F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4F0CC3" w:rsidRPr="004F0CC3" w14:paraId="51D8F55A" w14:textId="77777777" w:rsidTr="007F00AF">
        <w:trPr>
          <w:trHeight w:val="451"/>
        </w:trPr>
        <w:tc>
          <w:tcPr>
            <w:tcW w:w="1794" w:type="dxa"/>
            <w:gridSpan w:val="3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8AFBBCF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Register No.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8C4B1CB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</w:t>
            </w:r>
            <w:r w:rsidRPr="004F0CC3">
              <w:rPr>
                <w:rFonts w:cstheme="minorHAnsi"/>
                <w:b/>
              </w:rPr>
              <w:t>18ETCS002121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CE57810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>Name of the Stud</w:t>
            </w:r>
            <w:r w:rsidRPr="004F0CC3">
              <w:rPr>
                <w:rFonts w:cstheme="minorHAnsi"/>
                <w:b/>
              </w:rPr>
              <w:t>ent</w:t>
            </w:r>
          </w:p>
        </w:tc>
        <w:tc>
          <w:tcPr>
            <w:tcW w:w="261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2A3BC3F2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</w:t>
            </w:r>
            <w:r w:rsidRPr="004F0CC3">
              <w:rPr>
                <w:rFonts w:cstheme="minorHAnsi"/>
                <w:b/>
              </w:rPr>
              <w:t>SUBHENDU MAJI</w:t>
            </w:r>
          </w:p>
        </w:tc>
      </w:tr>
      <w:tr w:rsidR="004F0CC3" w:rsidRPr="004F0CC3" w14:paraId="3DCAC055" w14:textId="77777777" w:rsidTr="007F00AF">
        <w:trPr>
          <w:trHeight w:val="386"/>
        </w:trPr>
        <w:tc>
          <w:tcPr>
            <w:tcW w:w="555" w:type="dxa"/>
            <w:vMerge w:val="restart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0B4960C1" w14:textId="77777777" w:rsidR="004F0CC3" w:rsidRPr="004F0CC3" w:rsidRDefault="004F0CC3" w:rsidP="007F00AF">
            <w:pPr>
              <w:spacing w:line="259" w:lineRule="auto"/>
              <w:ind w:left="182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0BB92CC9" wp14:editId="59F7E1C0">
                      <wp:extent cx="142810" cy="514795"/>
                      <wp:effectExtent l="0" t="0" r="0" b="0"/>
                      <wp:docPr id="7320" name="Group 7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514795"/>
                                <a:chOff x="0" y="0"/>
                                <a:chExt cx="142810" cy="51479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 rot="-5399999">
                                  <a:off x="-226796" y="98061"/>
                                  <a:ext cx="643531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9A437E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Sections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-5399999">
                                  <a:off x="73896" y="-8435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1C051F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B92CC9" id="Group 7320" o:spid="_x0000_s1027" style="width:11.25pt;height:40.55pt;mso-position-horizontal-relative:char;mso-position-vertical-relative:line" coordsize="142810,5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">
                      <v:rect id="Rectangle 57" o:spid="_x0000_s1028" style="position:absolute;left:-226796;top:98061;width:643531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14:paraId="2A9A437E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Sections</w:t>
                              </w:r>
                            </w:p>
                          </w:txbxContent>
                        </v:textbox>
                      </v:rect>
                      <v:rect id="Rectangle 58" o:spid="_x0000_s1029" style="position:absolute;left:73896;top:-84353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CG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" filled="f" stroked="f">
                        <v:textbox inset="0,0,0,0">
                          <w:txbxContent>
                            <w:p w14:paraId="7B1C051F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7" w:type="dxa"/>
            <w:vMerge w:val="restart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848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4826" w:type="dxa"/>
            <w:gridSpan w:val="3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64CFE" w14:textId="77777777" w:rsidR="004F0CC3" w:rsidRPr="004F0CC3" w:rsidRDefault="004F0CC3" w:rsidP="004F0CC3">
            <w:pPr>
              <w:pStyle w:val="Heading1"/>
              <w:outlineLvl w:val="0"/>
              <w:rPr>
                <w:b/>
                <w:bCs/>
              </w:rPr>
            </w:pPr>
            <w:bookmarkStart w:id="15" w:name="_Toc58526282"/>
            <w:r w:rsidRPr="004F0CC3">
              <w:rPr>
                <w:rFonts w:eastAsia="Calibri"/>
                <w:b/>
                <w:bCs/>
              </w:rPr>
              <w:t>Marking Scheme</w:t>
            </w:r>
            <w:bookmarkEnd w:id="15"/>
            <w:r w:rsidRPr="004F0CC3">
              <w:rPr>
                <w:rFonts w:eastAsia="Calibri"/>
                <w:b/>
                <w:bCs/>
              </w:rPr>
              <w:t xml:space="preserve"> </w:t>
            </w:r>
          </w:p>
        </w:tc>
        <w:tc>
          <w:tcPr>
            <w:tcW w:w="80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2948238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612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16545EEF" w14:textId="77777777" w:rsidR="004F0CC3" w:rsidRPr="004F0CC3" w:rsidRDefault="004F0CC3" w:rsidP="007F00AF">
            <w:pPr>
              <w:spacing w:line="259" w:lineRule="auto"/>
              <w:ind w:left="67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>Marks</w:t>
            </w:r>
            <w:r w:rsidRPr="004F0CC3">
              <w:rPr>
                <w:rFonts w:eastAsia="Calibri" w:cstheme="minorHAnsi"/>
                <w:b/>
              </w:rPr>
              <w:t xml:space="preserve"> </w:t>
            </w:r>
          </w:p>
        </w:tc>
      </w:tr>
      <w:tr w:rsidR="004F0CC3" w:rsidRPr="004F0CC3" w14:paraId="3F80EF89" w14:textId="77777777" w:rsidTr="007F00AF">
        <w:trPr>
          <w:trHeight w:val="1044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26414EA1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72307C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CF26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0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A9D74B" w14:textId="77777777" w:rsidR="004F0CC3" w:rsidRPr="004F0CC3" w:rsidRDefault="004F0CC3" w:rsidP="007F00AF">
            <w:pPr>
              <w:spacing w:line="259" w:lineRule="auto"/>
              <w:ind w:left="491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159C6E93" wp14:editId="2D4ABF7E">
                      <wp:extent cx="116421" cy="557707"/>
                      <wp:effectExtent l="0" t="0" r="0" b="0"/>
                      <wp:docPr id="7354" name="Group 7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421" cy="557707"/>
                                <a:chOff x="0" y="0"/>
                                <a:chExt cx="116421" cy="557707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-277012" y="125855"/>
                                  <a:ext cx="708865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D79FB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>Max Marks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60242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D9EF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C6E93" id="Group 7354" o:spid="_x0000_s1030" style="width:9.15pt;height:43.9pt;mso-position-horizontal-relative:char;mso-position-vertical-relative:line" coordsize="1164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">
                      <v:rect id="Rectangle 110" o:spid="_x0000_s1031" style="position:absolute;left:-2770;top:1259;width:7088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 filled="f" stroked="f">
                        <v:textbox inset="0,0,0,0">
                          <w:txbxContent>
                            <w:p w14:paraId="7CFD79FB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Max Marks</w:t>
                              </w:r>
                            </w:p>
                          </w:txbxContent>
                        </v:textbox>
                      </v:rect>
                      <v:rect id="Rectangle 111" o:spid="_x0000_s1032" style="position:absolute;left:602;top:-687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 filled="f" stroked="f">
                        <v:textbox inset="0,0,0,0">
                          <w:txbxContent>
                            <w:p w14:paraId="233D9EF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2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  <w:vAlign w:val="center"/>
          </w:tcPr>
          <w:p w14:paraId="4CB54711" w14:textId="77777777" w:rsidR="004F0CC3" w:rsidRPr="004F0CC3" w:rsidRDefault="004F0CC3" w:rsidP="007F00AF">
            <w:pPr>
              <w:spacing w:line="259" w:lineRule="auto"/>
              <w:ind w:left="326" w:right="1106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27A10032" wp14:editId="66913336">
                      <wp:simplePos x="0" y="0"/>
                      <wp:positionH relativeFrom="column">
                        <wp:posOffset>207264</wp:posOffset>
                      </wp:positionH>
                      <wp:positionV relativeFrom="paragraph">
                        <wp:posOffset>-139826</wp:posOffset>
                      </wp:positionV>
                      <wp:extent cx="6096" cy="650748"/>
                      <wp:effectExtent l="0" t="0" r="0" b="0"/>
                      <wp:wrapSquare wrapText="bothSides"/>
                      <wp:docPr id="7358" name="Group 7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0748"/>
                                <a:chOff x="0" y="0"/>
                                <a:chExt cx="6096" cy="650748"/>
                              </a:xfrm>
                            </wpg:grpSpPr>
                            <wps:wsp>
                              <wps:cNvPr id="8678" name="Shape 8678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79" name="Shape 8679"/>
                              <wps:cNvSpPr/>
                              <wps:spPr>
                                <a:xfrm>
                                  <a:off x="0" y="1524"/>
                                  <a:ext cx="9144" cy="649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92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9224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81E16" id="Group 7358" o:spid="_x0000_s1026" style="position:absolute;margin-left:16.3pt;margin-top:-11pt;width:.5pt;height:51.25pt;z-index:251665920" coordsize="60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">
                      <v:shape id="Shape 867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679" o:spid="_x0000_s1028" style="position:absolute;top:15;width:91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" path="m,l9144,r,649224l,649224,,e" fillcolor="black" stroked="f" strokeweight="0">
                        <v:stroke miterlimit="83231f" joinstyle="miter"/>
                        <v:path arrowok="t" textboxrect="0,0,9144,649224"/>
                      </v:shape>
                      <w10:wrap type="square"/>
                    </v:group>
                  </w:pict>
                </mc:Fallback>
              </mc:AlternateContent>
            </w: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6B668F88" wp14:editId="589D4A58">
                      <wp:simplePos x="0" y="0"/>
                      <wp:positionH relativeFrom="column">
                        <wp:posOffset>931164</wp:posOffset>
                      </wp:positionH>
                      <wp:positionV relativeFrom="paragraph">
                        <wp:posOffset>-139826</wp:posOffset>
                      </wp:positionV>
                      <wp:extent cx="6096" cy="650748"/>
                      <wp:effectExtent l="0" t="0" r="0" b="0"/>
                      <wp:wrapSquare wrapText="bothSides"/>
                      <wp:docPr id="7359" name="Group 7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50748"/>
                                <a:chOff x="0" y="0"/>
                                <a:chExt cx="6096" cy="650748"/>
                              </a:xfrm>
                            </wpg:grpSpPr>
                            <wps:wsp>
                              <wps:cNvPr id="8682" name="Shape 868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83" name="Shape 8683"/>
                              <wps:cNvSpPr/>
                              <wps:spPr>
                                <a:xfrm>
                                  <a:off x="0" y="1524"/>
                                  <a:ext cx="9144" cy="6492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492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49224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D2435" id="Group 7359" o:spid="_x0000_s1026" style="position:absolute;margin-left:73.3pt;margin-top:-11pt;width:.5pt;height:51.25pt;z-index:251666944" coordsize="60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">
                      <v:shape id="Shape 868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683" o:spid="_x0000_s1028" style="position:absolute;top:15;width:91;height:6492;visibility:visible;mso-wrap-style:square;v-text-anchor:top" coordsize="9144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" path="m,l9144,r,649224l,649224,,e" fillcolor="black" stroked="f" strokeweight="0">
                        <v:stroke miterlimit="83231f" joinstyle="miter"/>
                        <v:path arrowok="t" textboxrect="0,0,9144,649224"/>
                      </v:shape>
                      <w10:wrap type="square"/>
                    </v:group>
                  </w:pict>
                </mc:Fallback>
              </mc:AlternateContent>
            </w:r>
            <w:r w:rsidRPr="004F0CC3">
              <w:rPr>
                <w:rFonts w:eastAsia="Calibri" w:cstheme="minorHAnsi"/>
                <w:b/>
                <w:sz w:val="18"/>
              </w:rPr>
              <w:t xml:space="preserve">First </w:t>
            </w:r>
          </w:p>
          <w:p w14:paraId="61742373" w14:textId="77777777" w:rsidR="004F0CC3" w:rsidRPr="004F0CC3" w:rsidRDefault="004F0CC3" w:rsidP="007F00AF">
            <w:pPr>
              <w:spacing w:line="259" w:lineRule="auto"/>
              <w:ind w:left="444" w:hanging="118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18"/>
              </w:rPr>
              <w:t xml:space="preserve">Examiner Moderator Marks </w:t>
            </w:r>
          </w:p>
        </w:tc>
      </w:tr>
      <w:tr w:rsidR="004F0CC3" w:rsidRPr="004F0CC3" w14:paraId="396735AE" w14:textId="77777777" w:rsidTr="007F00AF">
        <w:trPr>
          <w:trHeight w:val="298"/>
        </w:trPr>
        <w:tc>
          <w:tcPr>
            <w:tcW w:w="555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50721ECE" w14:textId="77777777" w:rsidR="004F0CC3" w:rsidRPr="004F0CC3" w:rsidRDefault="004F0CC3" w:rsidP="007F00AF">
            <w:pPr>
              <w:spacing w:line="259" w:lineRule="auto"/>
              <w:ind w:left="182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539E837" wp14:editId="398E3C14">
                      <wp:extent cx="142810" cy="492189"/>
                      <wp:effectExtent l="0" t="0" r="0" b="0"/>
                      <wp:docPr id="7378" name="Group 7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492189"/>
                                <a:chOff x="0" y="0"/>
                                <a:chExt cx="142810" cy="492189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-143814" y="158437"/>
                                  <a:ext cx="47756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89BFD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Part 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73896" y="1775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54F11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47697" y="-40448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384CC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73897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08AAA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9E837" id="Group 7378" o:spid="_x0000_s1033" style="width:11.25pt;height:38.75pt;mso-position-horizontal-relative:char;mso-position-vertical-relative:line" coordsize="142810,49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">
                      <v:rect id="Rectangle 149" o:spid="_x0000_s1034" style="position:absolute;left:-143814;top:158437;width:477567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14:paraId="0E089BFD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Part A</w:t>
                              </w:r>
                            </w:p>
                          </w:txbxContent>
                        </v:textbox>
                      </v:rect>
                      <v:rect id="Rectangle 150" o:spid="_x0000_s1035" style="position:absolute;left:73896;top:17754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14:paraId="7B54F11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" o:spid="_x0000_s1036" style="position:absolute;left:47697;top:-40448;width:94544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      <v:textbox inset="0,0,0,0">
                          <w:txbxContent>
                            <w:p w14:paraId="4E384CC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52" o:spid="_x0000_s1037" style="position:absolute;left:73897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      <v:textbox inset="0,0,0,0">
                          <w:txbxContent>
                            <w:p w14:paraId="11808AAA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53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149BFA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B0A92D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6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0E56F7A5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4F0CC3" w:rsidRPr="004F0CC3" w14:paraId="6C7919BF" w14:textId="77777777" w:rsidTr="007F00AF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47832BA7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2E7E8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1.1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B91195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Implementation in </w:t>
            </w:r>
            <w:r w:rsidRPr="004F0CC3">
              <w:rPr>
                <w:rFonts w:eastAsia="Calibri" w:cstheme="minorHAnsi"/>
                <w:i/>
              </w:rPr>
              <w:t>Lex</w:t>
            </w: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EE4435D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06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5F93680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4ACC608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233612B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30ED6984" w14:textId="77777777" w:rsidTr="007F00AF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7CDDACB8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380441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1.2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0823BC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Results and Comments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F88E9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04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08443388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79AD91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46046041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7001CE21" w14:textId="77777777" w:rsidTr="007F00AF">
        <w:trPr>
          <w:trHeight w:val="32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1EF5C6DF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DB0B4A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4CEB27" w14:textId="77777777" w:rsidR="004F0CC3" w:rsidRPr="004F0CC3" w:rsidRDefault="004F0CC3" w:rsidP="007F00AF">
            <w:pPr>
              <w:spacing w:line="259" w:lineRule="auto"/>
              <w:ind w:right="79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>Part-A 1  Max Marks</w:t>
            </w: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4E605C4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10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7781ECD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4255D7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69E42239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4C39F0BA" w14:textId="77777777" w:rsidTr="007F00AF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104DB7A2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8A8E35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2.1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E3E41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Implementation in </w:t>
            </w:r>
            <w:r w:rsidRPr="004F0CC3">
              <w:rPr>
                <w:rFonts w:eastAsia="Calibri" w:cstheme="minorHAnsi"/>
                <w:i/>
              </w:rPr>
              <w:t>Lex</w:t>
            </w: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270387" w14:textId="77777777" w:rsidR="004F0CC3" w:rsidRPr="004F0CC3" w:rsidRDefault="004F0CC3" w:rsidP="007F00AF">
            <w:pPr>
              <w:spacing w:line="259" w:lineRule="auto"/>
              <w:ind w:right="99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10 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3FBF298F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3AA32C9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536B08B5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43F2180D" w14:textId="77777777" w:rsidTr="007F00AF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65D4FBC4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CB7322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A 2.2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0CAC87" w14:textId="77777777" w:rsidR="004F0CC3" w:rsidRPr="004F0CC3" w:rsidRDefault="004F0CC3" w:rsidP="007F00AF">
            <w:pPr>
              <w:spacing w:line="259" w:lineRule="auto"/>
              <w:ind w:left="108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Results and Comments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F439455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05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7E9E39D2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71D2F4B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55AC096A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5D8C1C07" w14:textId="77777777" w:rsidTr="007F00AF">
        <w:trPr>
          <w:trHeight w:val="32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39917DD2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4" w:space="0" w:color="000000"/>
            </w:tcBorders>
          </w:tcPr>
          <w:p w14:paraId="1D94A5A0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4826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8" w:space="0" w:color="000000"/>
            </w:tcBorders>
          </w:tcPr>
          <w:p w14:paraId="6AA2B7C6" w14:textId="77777777" w:rsidR="004F0CC3" w:rsidRPr="004F0CC3" w:rsidRDefault="004F0CC3" w:rsidP="007F00AF">
            <w:pPr>
              <w:spacing w:line="259" w:lineRule="auto"/>
              <w:ind w:right="78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Part-A 2  Max Marks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nil"/>
            </w:tcBorders>
          </w:tcPr>
          <w:p w14:paraId="7F712029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15 </w:t>
            </w:r>
          </w:p>
        </w:tc>
        <w:tc>
          <w:tcPr>
            <w:tcW w:w="332" w:type="dxa"/>
            <w:tcBorders>
              <w:top w:val="single" w:sz="4" w:space="0" w:color="000000"/>
              <w:left w:val="nil"/>
              <w:bottom w:val="double" w:sz="4" w:space="0" w:color="000000"/>
              <w:right w:val="single" w:sz="8" w:space="0" w:color="000000"/>
            </w:tcBorders>
          </w:tcPr>
          <w:p w14:paraId="31EBC10D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14:paraId="3C59E8D0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</w:tcPr>
          <w:p w14:paraId="60454C47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  <w:tr w:rsidR="004F0CC3" w:rsidRPr="004F0CC3" w14:paraId="674CE34F" w14:textId="77777777" w:rsidTr="007F00AF">
        <w:trPr>
          <w:trHeight w:val="329"/>
        </w:trPr>
        <w:tc>
          <w:tcPr>
            <w:tcW w:w="5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11" w:space="0" w:color="000000"/>
            </w:tcBorders>
            <w:vAlign w:val="bottom"/>
          </w:tcPr>
          <w:p w14:paraId="631C2962" w14:textId="77777777" w:rsidR="004F0CC3" w:rsidRPr="004F0CC3" w:rsidRDefault="004F0CC3" w:rsidP="007F00AF">
            <w:pPr>
              <w:spacing w:line="259" w:lineRule="auto"/>
              <w:ind w:left="182"/>
              <w:rPr>
                <w:rFonts w:cstheme="minorHAnsi"/>
              </w:rPr>
            </w:pPr>
            <w:r w:rsidRPr="004F0CC3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A3AAA7" wp14:editId="41D684E9">
                      <wp:extent cx="142810" cy="31687"/>
                      <wp:effectExtent l="0" t="0" r="0" b="0"/>
                      <wp:docPr id="7622" name="Group 7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1687"/>
                                <a:chOff x="0" y="0"/>
                                <a:chExt cx="142810" cy="31687"/>
                              </a:xfrm>
                            </wpg:grpSpPr>
                            <wps:wsp>
                              <wps:cNvPr id="380" name="Rectangle 380"/>
                              <wps:cNvSpPr/>
                              <wps:spPr>
                                <a:xfrm rot="-5399999">
                                  <a:off x="73896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59AF04" w14:textId="77777777" w:rsidR="0034637F" w:rsidRDefault="0034637F" w:rsidP="004F0CC3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A3AAA7" id="Group 7622" o:spid="_x0000_s1038" style="width:11.25pt;height:2.5pt;mso-position-horizontal-relative:char;mso-position-vertical-relative:line" coordsize="142810,3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">
                      <v:rect id="Rectangle 380" o:spid="_x0000_s1039" style="position:absolute;left:73896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chtwwAAANw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hahfnhTDgCcnMDAAD//wMAUEsBAi0AFAAGAAgAAAAhANvh9svuAAAAhQEAABMAAAAAAAAAAAAA&#10;AAAAAAAAAFtDb250ZW50X1R5cGVzXS54bWxQSwECLQAUAAYACAAAACEAWvQsW78AAAAVAQAACwAA&#10;AAAAAAAAAAAAAAAfAQAAX3JlbHMvLnJlbHNQSwECLQAUAAYACAAAACEA+K3IbcMAAADcAAAADwAA&#10;AAAAAAAAAAAAAAAHAgAAZHJzL2Rvd25yZXYueG1sUEsFBgAAAAADAAMAtwAAAPcCAAAAAA==&#10;" filled="f" stroked="f">
                        <v:textbox inset="0,0,0,0">
                          <w:txbxContent>
                            <w:p w14:paraId="3B59AF04" w14:textId="77777777" w:rsidR="0034637F" w:rsidRDefault="0034637F" w:rsidP="004F0CC3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53" w:type="dxa"/>
            <w:gridSpan w:val="4"/>
            <w:tcBorders>
              <w:top w:val="doub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14:paraId="4A6C8392" w14:textId="77777777" w:rsidR="004F0CC3" w:rsidRPr="004F0CC3" w:rsidRDefault="004F0CC3" w:rsidP="007F00AF">
            <w:pPr>
              <w:spacing w:line="259" w:lineRule="auto"/>
              <w:ind w:right="80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Total Assignment Marks </w:t>
            </w:r>
          </w:p>
        </w:tc>
        <w:tc>
          <w:tcPr>
            <w:tcW w:w="808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40005241" w14:textId="77777777" w:rsidR="004F0CC3" w:rsidRPr="004F0CC3" w:rsidRDefault="004F0CC3" w:rsidP="007F00AF">
            <w:pPr>
              <w:spacing w:line="259" w:lineRule="auto"/>
              <w:ind w:right="96"/>
              <w:jc w:val="right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25 </w:t>
            </w:r>
          </w:p>
        </w:tc>
        <w:tc>
          <w:tcPr>
            <w:tcW w:w="332" w:type="dxa"/>
            <w:tcBorders>
              <w:top w:val="doub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676055C3" w14:textId="77777777" w:rsidR="004F0CC3" w:rsidRPr="004F0CC3" w:rsidRDefault="004F0CC3" w:rsidP="007F00A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C704FC" w14:textId="77777777" w:rsidR="004F0CC3" w:rsidRPr="004F0CC3" w:rsidRDefault="004F0CC3" w:rsidP="007F00AF">
            <w:pPr>
              <w:spacing w:line="259" w:lineRule="auto"/>
              <w:ind w:left="7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  <w:tc>
          <w:tcPr>
            <w:tcW w:w="1140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6F172E02" w14:textId="77777777" w:rsidR="004F0CC3" w:rsidRPr="004F0CC3" w:rsidRDefault="004F0CC3" w:rsidP="007F00AF">
            <w:pPr>
              <w:spacing w:line="259" w:lineRule="auto"/>
              <w:ind w:left="107"/>
              <w:rPr>
                <w:rFonts w:cstheme="minorHAnsi"/>
              </w:rPr>
            </w:pPr>
            <w:r w:rsidRPr="004F0CC3">
              <w:rPr>
                <w:rFonts w:cstheme="minorHAnsi"/>
              </w:rPr>
              <w:t xml:space="preserve"> </w:t>
            </w:r>
          </w:p>
        </w:tc>
      </w:tr>
    </w:tbl>
    <w:p w14:paraId="2C3AB817" w14:textId="5DB5B9FB" w:rsidR="004F0CC3" w:rsidRPr="004F0CC3" w:rsidRDefault="004F0CC3">
      <w:pPr>
        <w:rPr>
          <w:rFonts w:cstheme="minorHAnsi"/>
          <w:b/>
          <w:u w:val="single"/>
        </w:rPr>
      </w:pPr>
    </w:p>
    <w:tbl>
      <w:tblPr>
        <w:tblStyle w:val="TableGrid"/>
        <w:tblW w:w="9722" w:type="dxa"/>
        <w:tblInd w:w="14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1169"/>
        <w:gridCol w:w="2340"/>
        <w:gridCol w:w="1172"/>
        <w:gridCol w:w="2789"/>
      </w:tblGrid>
      <w:tr w:rsidR="004F0CC3" w:rsidRPr="004F0CC3" w14:paraId="64956A68" w14:textId="77777777" w:rsidTr="007F00AF">
        <w:trPr>
          <w:trHeight w:val="442"/>
        </w:trPr>
        <w:tc>
          <w:tcPr>
            <w:tcW w:w="9722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34F2E058" w14:textId="77777777" w:rsidR="004F0CC3" w:rsidRPr="004F0CC3" w:rsidRDefault="004F0CC3" w:rsidP="007F00AF">
            <w:pPr>
              <w:spacing w:line="259" w:lineRule="auto"/>
              <w:ind w:left="3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</w:rPr>
              <w:t xml:space="preserve">Course  Marks Tabulation </w:t>
            </w:r>
          </w:p>
        </w:tc>
      </w:tr>
      <w:tr w:rsidR="004F0CC3" w:rsidRPr="004F0CC3" w14:paraId="1CD623D9" w14:textId="77777777" w:rsidTr="007F00AF">
        <w:trPr>
          <w:trHeight w:val="499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31FFAD6" w14:textId="77777777" w:rsidR="004F0CC3" w:rsidRPr="004F0CC3" w:rsidRDefault="004F0CC3" w:rsidP="007F00AF">
            <w:pPr>
              <w:spacing w:line="259" w:lineRule="auto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Component- CET B Assignment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C288" w14:textId="77777777" w:rsidR="004F0CC3" w:rsidRPr="004F0CC3" w:rsidRDefault="004F0CC3" w:rsidP="007F00AF">
            <w:pPr>
              <w:spacing w:line="259" w:lineRule="auto"/>
              <w:ind w:left="4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First </w:t>
            </w:r>
          </w:p>
          <w:p w14:paraId="0BC18645" w14:textId="77777777" w:rsidR="004F0CC3" w:rsidRPr="004F0CC3" w:rsidRDefault="004F0CC3" w:rsidP="007F00AF">
            <w:pPr>
              <w:spacing w:line="259" w:lineRule="auto"/>
              <w:ind w:left="3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Examiner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B4A6" w14:textId="77777777" w:rsidR="004F0CC3" w:rsidRPr="004F0CC3" w:rsidRDefault="004F0CC3" w:rsidP="007F00AF">
            <w:pPr>
              <w:spacing w:line="259" w:lineRule="auto"/>
              <w:ind w:left="6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Remarks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04E4" w14:textId="77777777" w:rsidR="004F0CC3" w:rsidRPr="004F0CC3" w:rsidRDefault="004F0CC3" w:rsidP="007F00AF">
            <w:pPr>
              <w:spacing w:line="259" w:lineRule="auto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Second Examiner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9938EB3" w14:textId="77777777" w:rsidR="004F0CC3" w:rsidRPr="004F0CC3" w:rsidRDefault="004F0CC3" w:rsidP="007F00AF">
            <w:pPr>
              <w:spacing w:line="259" w:lineRule="auto"/>
              <w:ind w:left="3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Remarks </w:t>
            </w:r>
          </w:p>
        </w:tc>
      </w:tr>
      <w:tr w:rsidR="004F0CC3" w:rsidRPr="004F0CC3" w14:paraId="2CDE0FDA" w14:textId="77777777" w:rsidTr="007F00AF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05DC" w14:textId="77777777" w:rsidR="004F0CC3" w:rsidRPr="004F0CC3" w:rsidRDefault="004F0CC3" w:rsidP="007F00AF">
            <w:pPr>
              <w:spacing w:line="259" w:lineRule="auto"/>
              <w:ind w:left="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A.1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FB473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45FD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ED2D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456B157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</w:tr>
      <w:tr w:rsidR="004F0CC3" w:rsidRPr="004F0CC3" w14:paraId="73D9E030" w14:textId="77777777" w:rsidTr="007F00AF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F57" w14:textId="77777777" w:rsidR="004F0CC3" w:rsidRPr="004F0CC3" w:rsidRDefault="004F0CC3" w:rsidP="007F00AF">
            <w:pPr>
              <w:spacing w:line="259" w:lineRule="auto"/>
              <w:ind w:left="4"/>
              <w:jc w:val="center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A.2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D1F2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F59F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9C441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C5AD63D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</w:tr>
      <w:tr w:rsidR="004F0CC3" w:rsidRPr="004F0CC3" w14:paraId="606A4C07" w14:textId="77777777" w:rsidTr="007F00AF">
        <w:trPr>
          <w:trHeight w:val="442"/>
        </w:trPr>
        <w:tc>
          <w:tcPr>
            <w:tcW w:w="2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7F5C" w14:textId="77777777" w:rsidR="004F0CC3" w:rsidRPr="004F0CC3" w:rsidRDefault="004F0CC3" w:rsidP="007F00AF">
            <w:pPr>
              <w:spacing w:line="259" w:lineRule="auto"/>
              <w:ind w:left="6"/>
              <w:jc w:val="center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Marks (out of 25)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B1E1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8ED30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02C38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57D3BC1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cstheme="minorHAnsi"/>
                <w:sz w:val="20"/>
              </w:rPr>
              <w:t xml:space="preserve"> </w:t>
            </w:r>
          </w:p>
        </w:tc>
      </w:tr>
      <w:tr w:rsidR="004F0CC3" w:rsidRPr="004F0CC3" w14:paraId="3159E68E" w14:textId="77777777" w:rsidTr="007F00AF">
        <w:trPr>
          <w:trHeight w:val="1243"/>
        </w:trPr>
        <w:tc>
          <w:tcPr>
            <w:tcW w:w="9722" w:type="dxa"/>
            <w:gridSpan w:val="5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8F39E8E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65168AA5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2CD1CCB6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07A723C2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 </w:t>
            </w:r>
          </w:p>
          <w:p w14:paraId="32138173" w14:textId="77777777" w:rsidR="004F0CC3" w:rsidRPr="004F0CC3" w:rsidRDefault="004F0CC3" w:rsidP="007F00AF">
            <w:pPr>
              <w:spacing w:line="259" w:lineRule="auto"/>
              <w:rPr>
                <w:rFonts w:cstheme="minorHAnsi"/>
              </w:rPr>
            </w:pPr>
            <w:r w:rsidRPr="004F0CC3">
              <w:rPr>
                <w:rFonts w:eastAsia="Calibri" w:cstheme="minorHAnsi"/>
                <w:b/>
                <w:sz w:val="20"/>
              </w:rPr>
              <w:t xml:space="preserve">Signature of First Examiner                                                                                                                  Signature of Moderator </w:t>
            </w:r>
          </w:p>
        </w:tc>
      </w:tr>
    </w:tbl>
    <w:p w14:paraId="1FACBC22" w14:textId="77777777" w:rsidR="004F0CC3" w:rsidRPr="004F0CC3" w:rsidRDefault="004F0CC3">
      <w:pPr>
        <w:rPr>
          <w:rFonts w:cstheme="minorHAnsi"/>
          <w:b/>
          <w:u w:val="single"/>
        </w:rPr>
      </w:pPr>
    </w:p>
    <w:p w14:paraId="72A16DDF" w14:textId="77777777" w:rsidR="004F0CC3" w:rsidRPr="004F0CC3" w:rsidRDefault="004F0CC3">
      <w:pPr>
        <w:rPr>
          <w:rFonts w:cstheme="minorHAnsi"/>
          <w:b/>
          <w:u w:val="single"/>
        </w:rPr>
      </w:pPr>
      <w:r w:rsidRPr="004F0CC3">
        <w:rPr>
          <w:rFonts w:cstheme="minorHAnsi"/>
          <w:b/>
          <w:u w:val="single"/>
        </w:rPr>
        <w:br w:type="page"/>
      </w:r>
    </w:p>
    <w:p w14:paraId="5C1C63EE" w14:textId="7E6E9044"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6" w:name="_Toc58526283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6"/>
    </w:p>
    <w:p w14:paraId="4832784D" w14:textId="77777777"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14:paraId="533E0FD1" w14:textId="77777777"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14:paraId="0EF1A9B5" w14:textId="77777777" w:rsidR="009A40F5" w:rsidRDefault="009A40F5" w:rsidP="009D4E60">
      <w:pPr>
        <w:rPr>
          <w:rFonts w:ascii="Calibri" w:hAnsi="Calibri" w:cs="Calibri"/>
          <w:b/>
          <w:u w:val="single"/>
        </w:rPr>
      </w:pPr>
    </w:p>
    <w:p w14:paraId="52003308" w14:textId="51F488B4" w:rsidR="00B77DEA" w:rsidRDefault="00753125" w:rsidP="00CB7E3D">
      <w:pPr>
        <w:pStyle w:val="Heading2"/>
        <w:numPr>
          <w:ilvl w:val="1"/>
          <w:numId w:val="14"/>
        </w:numPr>
        <w:rPr>
          <w:rFonts w:ascii="Calibri" w:hAnsi="Calibri" w:cs="Calibri"/>
          <w:color w:val="auto"/>
          <w:sz w:val="22"/>
          <w:szCs w:val="24"/>
        </w:rPr>
      </w:pPr>
      <w:bookmarkStart w:id="17" w:name="_Toc58526284"/>
      <w:r w:rsidRPr="00753125">
        <w:rPr>
          <w:rFonts w:ascii="Calibri" w:hAnsi="Calibri" w:cs="Calibri"/>
          <w:color w:val="auto"/>
          <w:sz w:val="22"/>
          <w:szCs w:val="24"/>
        </w:rPr>
        <w:t>Implementation in Lex</w:t>
      </w:r>
      <w:bookmarkEnd w:id="17"/>
    </w:p>
    <w:p w14:paraId="7CED9500" w14:textId="0DEF0C82" w:rsidR="00DA4009" w:rsidRDefault="00DA4009" w:rsidP="00DA4009"/>
    <w:p w14:paraId="736EF150" w14:textId="77777777" w:rsidR="00E11347" w:rsidRDefault="00E11347" w:rsidP="00CB7E3D"/>
    <w:tbl>
      <w:tblPr>
        <w:tblStyle w:val="TableGrid"/>
        <w:tblpPr w:leftFromText="180" w:rightFromText="180" w:vertAnchor="page" w:horzAnchor="margin" w:tblpY="4717"/>
        <w:tblW w:w="104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3"/>
        <w:gridCol w:w="9153"/>
      </w:tblGrid>
      <w:tr w:rsidR="009857F0" w:rsidRPr="00100014" w14:paraId="1A717D69" w14:textId="77777777" w:rsidTr="009857F0">
        <w:trPr>
          <w:trHeight w:val="211"/>
        </w:trPr>
        <w:tc>
          <w:tcPr>
            <w:tcW w:w="1253" w:type="dxa"/>
          </w:tcPr>
          <w:p w14:paraId="1937BA5C" w14:textId="77777777" w:rsidR="009857F0" w:rsidRPr="00906C71" w:rsidRDefault="009857F0" w:rsidP="009857F0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Token</w:t>
            </w:r>
          </w:p>
        </w:tc>
        <w:tc>
          <w:tcPr>
            <w:tcW w:w="9153" w:type="dxa"/>
          </w:tcPr>
          <w:p w14:paraId="09F5169F" w14:textId="77777777" w:rsidR="009857F0" w:rsidRPr="00906C71" w:rsidRDefault="009857F0" w:rsidP="009857F0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Regular Expression</w:t>
            </w:r>
          </w:p>
        </w:tc>
      </w:tr>
      <w:tr w:rsidR="009857F0" w:rsidRPr="00100014" w14:paraId="1F1CC09B" w14:textId="77777777" w:rsidTr="009857F0">
        <w:trPr>
          <w:trHeight w:val="548"/>
        </w:trPr>
        <w:tc>
          <w:tcPr>
            <w:tcW w:w="1253" w:type="dxa"/>
          </w:tcPr>
          <w:p w14:paraId="0EE4E45A" w14:textId="0CF18A2B" w:rsidR="009857F0" w:rsidRPr="00906C71" w:rsidRDefault="009857F0" w:rsidP="009857F0">
            <w:pPr>
              <w:pStyle w:val="code"/>
            </w:pPr>
            <w:r>
              <w:t>NEW_LINE</w:t>
            </w:r>
          </w:p>
        </w:tc>
        <w:tc>
          <w:tcPr>
            <w:tcW w:w="9153" w:type="dxa"/>
          </w:tcPr>
          <w:p w14:paraId="7E18F931" w14:textId="236E3C15" w:rsidR="009857F0" w:rsidRPr="00100014" w:rsidRDefault="009857F0" w:rsidP="009857F0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\r\n</w:t>
            </w:r>
          </w:p>
        </w:tc>
      </w:tr>
    </w:tbl>
    <w:p w14:paraId="04464932" w14:textId="2B4EDD79" w:rsidR="004A4679" w:rsidRDefault="004A4679" w:rsidP="00CB7E3D">
      <w:r>
        <w:t>1a.</w:t>
      </w:r>
      <w:r w:rsidR="00DA4009">
        <w:t xml:space="preserve"> </w:t>
      </w:r>
      <w:r w:rsidR="00DA4009" w:rsidRPr="00DA4009">
        <w:t>Multiple consecutive blank lines should be compressed and calculate number of lines at the end of given text.</w:t>
      </w:r>
    </w:p>
    <w:p w14:paraId="0B93319E" w14:textId="77777777" w:rsidR="009857F0" w:rsidRDefault="009857F0" w:rsidP="00CB7E3D"/>
    <w:p w14:paraId="2566101C" w14:textId="77777777" w:rsidR="00DA4009" w:rsidRDefault="00DA4009" w:rsidP="00CB7E3D"/>
    <w:p w14:paraId="104BD9D5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%{ </w:t>
      </w:r>
    </w:p>
    <w:p w14:paraId="48F089BC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#include </w:t>
      </w:r>
      <w:r w:rsidRPr="004A4679">
        <w:rPr>
          <w:rFonts w:ascii="Fira Code" w:hAnsi="Fira Code"/>
          <w:color w:val="C678DD"/>
          <w:sz w:val="21"/>
          <w:szCs w:val="21"/>
        </w:rPr>
        <w:t>&lt;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stdio.h</w:t>
      </w:r>
      <w:proofErr w:type="spellEnd"/>
      <w:r w:rsidRPr="004A4679">
        <w:rPr>
          <w:rFonts w:ascii="Fira Code" w:hAnsi="Fira Code"/>
          <w:color w:val="C678DD"/>
          <w:sz w:val="21"/>
          <w:szCs w:val="21"/>
        </w:rPr>
        <w:t>&gt;</w:t>
      </w:r>
    </w:p>
    <w:p w14:paraId="4EE0C477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r w:rsidRPr="004A4679">
        <w:rPr>
          <w:rFonts w:ascii="Fira Code" w:hAnsi="Fira Code"/>
          <w:color w:val="C678DD"/>
          <w:sz w:val="21"/>
          <w:szCs w:val="21"/>
        </w:rPr>
        <w:t>int</w:t>
      </w:r>
      <w:r w:rsidRPr="004A4679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C678DD"/>
          <w:sz w:val="21"/>
          <w:szCs w:val="21"/>
        </w:rPr>
        <w:t>=</w:t>
      </w:r>
      <w:r w:rsidRPr="004A4679">
        <w:rPr>
          <w:rFonts w:ascii="Fira Code" w:hAnsi="Fira Code"/>
          <w:color w:val="D19A66"/>
          <w:sz w:val="21"/>
          <w:szCs w:val="21"/>
        </w:rPr>
        <w:t>0</w:t>
      </w:r>
      <w:r w:rsidRPr="004A4679">
        <w:rPr>
          <w:rFonts w:ascii="Fira Code" w:hAnsi="Fira Code"/>
          <w:color w:val="ABB2BF"/>
          <w:sz w:val="21"/>
          <w:szCs w:val="21"/>
        </w:rPr>
        <w:t>;</w:t>
      </w:r>
    </w:p>
    <w:p w14:paraId="1FDDFAE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%}</w:t>
      </w:r>
    </w:p>
    <w:p w14:paraId="21EF121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B95A93C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new_line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 [\r\n]</w:t>
      </w:r>
    </w:p>
    <w:p w14:paraId="678A5B6E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41E275E2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%%</w:t>
      </w:r>
    </w:p>
    <w:p w14:paraId="27D140A9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E06C75"/>
          <w:sz w:val="21"/>
          <w:szCs w:val="21"/>
        </w:rPr>
        <w:t>{</w:t>
      </w:r>
      <w:proofErr w:type="spellStart"/>
      <w:r w:rsidRPr="004A4679">
        <w:rPr>
          <w:rFonts w:ascii="Fira Code" w:hAnsi="Fira Code"/>
          <w:color w:val="E06C75"/>
          <w:sz w:val="21"/>
          <w:szCs w:val="21"/>
        </w:rPr>
        <w:t>new_line</w:t>
      </w:r>
      <w:proofErr w:type="spellEnd"/>
      <w:r w:rsidRPr="004A4679">
        <w:rPr>
          <w:rFonts w:ascii="Fira Code" w:hAnsi="Fira Code"/>
          <w:color w:val="E06C75"/>
          <w:sz w:val="21"/>
          <w:szCs w:val="21"/>
        </w:rPr>
        <w:t>}</w:t>
      </w:r>
      <w:r w:rsidRPr="004A4679">
        <w:rPr>
          <w:rFonts w:ascii="Fira Code" w:hAnsi="Fira Code"/>
          <w:color w:val="ABB2BF"/>
          <w:sz w:val="21"/>
          <w:szCs w:val="21"/>
        </w:rPr>
        <w:t>    {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++;}</w:t>
      </w:r>
    </w:p>
    <w:p w14:paraId="21AA59E7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56B6C2"/>
          <w:sz w:val="21"/>
          <w:szCs w:val="21"/>
        </w:rPr>
        <w:t>.\r\n</w:t>
      </w:r>
      <w:r w:rsidRPr="004A4679">
        <w:rPr>
          <w:rFonts w:ascii="Fira Code" w:hAnsi="Fira Code"/>
          <w:color w:val="ABB2BF"/>
          <w:sz w:val="21"/>
          <w:szCs w:val="21"/>
        </w:rPr>
        <w:t>    {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fprintf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, "</w:t>
      </w:r>
      <w:r w:rsidRPr="004A4679">
        <w:rPr>
          <w:rFonts w:ascii="Fira Code" w:hAnsi="Fira Code"/>
          <w:color w:val="C678DD"/>
          <w:sz w:val="21"/>
          <w:szCs w:val="21"/>
        </w:rPr>
        <w:t>%</w:t>
      </w:r>
      <w:r w:rsidRPr="004A4679">
        <w:rPr>
          <w:rFonts w:ascii="Fira Code" w:hAnsi="Fira Code"/>
          <w:color w:val="ABB2BF"/>
          <w:sz w:val="21"/>
          <w:szCs w:val="21"/>
        </w:rPr>
        <w:t>s",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yytext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++;}</w:t>
      </w:r>
    </w:p>
    <w:p w14:paraId="1F47C9D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%%</w:t>
      </w:r>
    </w:p>
    <w:p w14:paraId="2016E532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9636976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C678DD"/>
          <w:sz w:val="21"/>
          <w:szCs w:val="21"/>
        </w:rPr>
        <w:t>int</w:t>
      </w:r>
      <w:r w:rsidRPr="004A4679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yywrap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(){} </w:t>
      </w:r>
    </w:p>
    <w:p w14:paraId="65D1937B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413B7B1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C678DD"/>
          <w:sz w:val="21"/>
          <w:szCs w:val="21"/>
        </w:rPr>
        <w:t>int</w:t>
      </w:r>
      <w:r w:rsidRPr="004A4679">
        <w:rPr>
          <w:rFonts w:ascii="Fira Code" w:hAnsi="Fira Code"/>
          <w:color w:val="ABB2BF"/>
          <w:sz w:val="21"/>
          <w:szCs w:val="21"/>
        </w:rPr>
        <w:t> </w:t>
      </w:r>
      <w:r w:rsidRPr="004A4679">
        <w:rPr>
          <w:rFonts w:ascii="Fira Code" w:hAnsi="Fira Code"/>
          <w:color w:val="61AFEF"/>
          <w:sz w:val="21"/>
          <w:szCs w:val="21"/>
        </w:rPr>
        <w:t>main</w:t>
      </w:r>
      <w:r w:rsidRPr="004A4679">
        <w:rPr>
          <w:rFonts w:ascii="Fira Code" w:hAnsi="Fira Code"/>
          <w:color w:val="ABB2BF"/>
          <w:sz w:val="21"/>
          <w:szCs w:val="21"/>
        </w:rPr>
        <w:t>() </w:t>
      </w:r>
    </w:p>
    <w:p w14:paraId="737ACB41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{</w:t>
      </w:r>
    </w:p>
    <w:p w14:paraId="48D4612B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extern FILE *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, *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; </w:t>
      </w:r>
    </w:p>
    <w:p w14:paraId="16A07F79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646F80F" w14:textId="6A194E23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("</w:t>
      </w:r>
      <w:proofErr w:type="spellStart"/>
      <w:r w:rsidRPr="004A4679">
        <w:rPr>
          <w:rFonts w:ascii="Fira Code" w:hAnsi="Fira Code"/>
          <w:color w:val="E06C75"/>
          <w:sz w:val="21"/>
          <w:szCs w:val="21"/>
        </w:rPr>
        <w:t>input</w:t>
      </w:r>
      <w:r w:rsidRPr="004A4679">
        <w:rPr>
          <w:rFonts w:ascii="Fira Code" w:hAnsi="Fira Code"/>
          <w:color w:val="ABB2BF"/>
          <w:sz w:val="21"/>
          <w:szCs w:val="21"/>
        </w:rPr>
        <w:t>.</w:t>
      </w:r>
      <w:r>
        <w:rPr>
          <w:rFonts w:ascii="Fira Code" w:hAnsi="Fira Code"/>
          <w:color w:val="E06C75"/>
          <w:sz w:val="21"/>
          <w:szCs w:val="21"/>
        </w:rPr>
        <w:t>c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", "r"); </w:t>
      </w:r>
    </w:p>
    <w:p w14:paraId="0BA72CA5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("</w:t>
      </w:r>
      <w:r w:rsidRPr="004A4679">
        <w:rPr>
          <w:rFonts w:ascii="Fira Code" w:hAnsi="Fira Code"/>
          <w:color w:val="E06C75"/>
          <w:sz w:val="21"/>
          <w:szCs w:val="21"/>
        </w:rPr>
        <w:t>output1a</w:t>
      </w:r>
      <w:r w:rsidRPr="004A4679">
        <w:rPr>
          <w:rFonts w:ascii="Fira Code" w:hAnsi="Fira Code"/>
          <w:color w:val="ABB2BF"/>
          <w:sz w:val="21"/>
          <w:szCs w:val="21"/>
        </w:rPr>
        <w:t>.</w:t>
      </w:r>
      <w:r w:rsidRPr="004A4679">
        <w:rPr>
          <w:rFonts w:ascii="Fira Code" w:hAnsi="Fira Code"/>
          <w:color w:val="E06C75"/>
          <w:sz w:val="21"/>
          <w:szCs w:val="21"/>
        </w:rPr>
        <w:t>txt</w:t>
      </w:r>
      <w:r w:rsidRPr="004A4679">
        <w:rPr>
          <w:rFonts w:ascii="Fira Code" w:hAnsi="Fira Code"/>
          <w:color w:val="ABB2BF"/>
          <w:sz w:val="21"/>
          <w:szCs w:val="21"/>
        </w:rPr>
        <w:t>", "w"); </w:t>
      </w:r>
    </w:p>
    <w:p w14:paraId="27687D93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EA63CC0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yylex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(); </w:t>
      </w:r>
    </w:p>
    <w:p w14:paraId="7A759579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0BF42963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</w:p>
    <w:p w14:paraId="30E47A21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</w:p>
    <w:p w14:paraId="482E228C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4A4679">
        <w:rPr>
          <w:rFonts w:ascii="Fira Code" w:hAnsi="Fira Code"/>
          <w:color w:val="61AFEF"/>
          <w:sz w:val="21"/>
          <w:szCs w:val="21"/>
        </w:rPr>
        <w:t>printf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("number of newlines : </w:t>
      </w:r>
      <w:r w:rsidRPr="004A4679">
        <w:rPr>
          <w:rFonts w:ascii="Fira Code" w:hAnsi="Fira Code"/>
          <w:color w:val="C678DD"/>
          <w:sz w:val="21"/>
          <w:szCs w:val="21"/>
        </w:rPr>
        <w:t>%</w:t>
      </w:r>
      <w:r w:rsidRPr="004A4679">
        <w:rPr>
          <w:rFonts w:ascii="Fira Code" w:hAnsi="Fira Code"/>
          <w:color w:val="ABB2BF"/>
          <w:sz w:val="21"/>
          <w:szCs w:val="21"/>
        </w:rPr>
        <w:t>d\n",</w:t>
      </w:r>
      <w:proofErr w:type="spellStart"/>
      <w:r w:rsidRPr="004A4679">
        <w:rPr>
          <w:rFonts w:ascii="Fira Code" w:hAnsi="Fira Code"/>
          <w:color w:val="ABB2BF"/>
          <w:sz w:val="21"/>
          <w:szCs w:val="21"/>
        </w:rPr>
        <w:t>lctr</w:t>
      </w:r>
      <w:proofErr w:type="spellEnd"/>
      <w:r w:rsidRPr="004A4679">
        <w:rPr>
          <w:rFonts w:ascii="Fira Code" w:hAnsi="Fira Code"/>
          <w:color w:val="ABB2BF"/>
          <w:sz w:val="21"/>
          <w:szCs w:val="21"/>
        </w:rPr>
        <w:t>);</w:t>
      </w:r>
    </w:p>
    <w:p w14:paraId="2CF0378B" w14:textId="77777777" w:rsidR="004A4679" w:rsidRPr="004A4679" w:rsidRDefault="004A4679" w:rsidP="004A4679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    return 0; </w:t>
      </w:r>
    </w:p>
    <w:p w14:paraId="4410B751" w14:textId="225FE8A7" w:rsidR="004A4679" w:rsidRPr="00E11347" w:rsidRDefault="004A4679" w:rsidP="00E11347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4A4679">
        <w:rPr>
          <w:rFonts w:ascii="Fira Code" w:hAnsi="Fira Code"/>
          <w:color w:val="ABB2BF"/>
          <w:sz w:val="21"/>
          <w:szCs w:val="21"/>
        </w:rPr>
        <w:t>}</w:t>
      </w:r>
    </w:p>
    <w:p w14:paraId="48A5F975" w14:textId="413CB6A2" w:rsidR="00E11347" w:rsidRDefault="00E11347" w:rsidP="00E11347">
      <w:pPr>
        <w:pStyle w:val="Caption"/>
        <w:jc w:val="center"/>
      </w:pPr>
      <w:r>
        <w:t>Figure</w:t>
      </w:r>
      <w:r w:rsidR="00402EAE">
        <w:t xml:space="preserve"> 1</w:t>
      </w:r>
      <w:r>
        <w:t xml:space="preserve"> Lex program of 1a.l</w:t>
      </w:r>
    </w:p>
    <w:p w14:paraId="4980465C" w14:textId="50A49924" w:rsidR="004A4679" w:rsidRDefault="004A4679" w:rsidP="00CB7E3D"/>
    <w:p w14:paraId="69CF7BAD" w14:textId="57C899F3" w:rsidR="004A4679" w:rsidRDefault="004A4679" w:rsidP="00CB7E3D"/>
    <w:p w14:paraId="20975263" w14:textId="1BF1F6E5" w:rsidR="00CB7E3D" w:rsidRDefault="00CB7E3D" w:rsidP="00CB7E3D"/>
    <w:p w14:paraId="0954AAA1" w14:textId="1EDED684" w:rsidR="00CB7E3D" w:rsidRDefault="00CB7E3D" w:rsidP="00CB7E3D">
      <w:r>
        <w:lastRenderedPageBreak/>
        <w:t xml:space="preserve">1.b </w:t>
      </w:r>
      <w:r w:rsidR="007E2384" w:rsidRPr="007E2384">
        <w:t>Multiple consecutive spaces should be compressed and calculate number of blank space at the end of given text.</w:t>
      </w:r>
    </w:p>
    <w:tbl>
      <w:tblPr>
        <w:tblStyle w:val="TableGrid"/>
        <w:tblpPr w:leftFromText="180" w:rightFromText="180" w:vertAnchor="page" w:horzAnchor="margin" w:tblpY="2206"/>
        <w:tblW w:w="104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3"/>
        <w:gridCol w:w="9153"/>
      </w:tblGrid>
      <w:tr w:rsidR="000F5895" w:rsidRPr="00100014" w14:paraId="2EB894ED" w14:textId="77777777" w:rsidTr="000F5895">
        <w:trPr>
          <w:trHeight w:val="211"/>
        </w:trPr>
        <w:tc>
          <w:tcPr>
            <w:tcW w:w="1253" w:type="dxa"/>
          </w:tcPr>
          <w:p w14:paraId="00317D6C" w14:textId="77777777" w:rsidR="000F5895" w:rsidRPr="00906C71" w:rsidRDefault="000F5895" w:rsidP="000F5895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Token</w:t>
            </w:r>
          </w:p>
        </w:tc>
        <w:tc>
          <w:tcPr>
            <w:tcW w:w="9153" w:type="dxa"/>
          </w:tcPr>
          <w:p w14:paraId="05A53A41" w14:textId="77777777" w:rsidR="000F5895" w:rsidRPr="00906C71" w:rsidRDefault="000F5895" w:rsidP="000F5895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Regular Expression</w:t>
            </w:r>
          </w:p>
        </w:tc>
      </w:tr>
      <w:tr w:rsidR="000F5895" w:rsidRPr="00100014" w14:paraId="373B5C82" w14:textId="77777777" w:rsidTr="000F5895">
        <w:trPr>
          <w:trHeight w:val="548"/>
        </w:trPr>
        <w:tc>
          <w:tcPr>
            <w:tcW w:w="1253" w:type="dxa"/>
          </w:tcPr>
          <w:p w14:paraId="7A360A9E" w14:textId="77777777" w:rsidR="000F5895" w:rsidRPr="00906C71" w:rsidRDefault="000F5895" w:rsidP="000F5895">
            <w:pPr>
              <w:pStyle w:val="code"/>
            </w:pPr>
            <w:r>
              <w:t>SPACES</w:t>
            </w:r>
          </w:p>
        </w:tc>
        <w:tc>
          <w:tcPr>
            <w:tcW w:w="9153" w:type="dxa"/>
          </w:tcPr>
          <w:p w14:paraId="0642441A" w14:textId="77777777" w:rsidR="000F5895" w:rsidRPr="00100014" w:rsidRDefault="000F5895" w:rsidP="000F5895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[ ]+</w:t>
            </w:r>
          </w:p>
        </w:tc>
      </w:tr>
    </w:tbl>
    <w:p w14:paraId="65D85141" w14:textId="77777777" w:rsidR="009857F0" w:rsidRDefault="009857F0" w:rsidP="00CB7E3D"/>
    <w:p w14:paraId="1FB99D18" w14:textId="77777777" w:rsidR="00CB7E3D" w:rsidRDefault="00CB7E3D" w:rsidP="00CB7E3D"/>
    <w:p w14:paraId="7C9EC41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%{ </w:t>
      </w:r>
    </w:p>
    <w:p w14:paraId="71D52DB2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#include </w:t>
      </w:r>
      <w:r w:rsidRPr="00CB7E3D">
        <w:rPr>
          <w:rFonts w:ascii="Fira Code" w:hAnsi="Fira Code"/>
          <w:color w:val="C678DD"/>
          <w:sz w:val="21"/>
          <w:szCs w:val="21"/>
        </w:rPr>
        <w:t>&lt;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stdio.h</w:t>
      </w:r>
      <w:proofErr w:type="spellEnd"/>
      <w:r w:rsidRPr="00CB7E3D">
        <w:rPr>
          <w:rFonts w:ascii="Fira Code" w:hAnsi="Fira Code"/>
          <w:color w:val="C678DD"/>
          <w:sz w:val="21"/>
          <w:szCs w:val="21"/>
        </w:rPr>
        <w:t>&gt;</w:t>
      </w:r>
    </w:p>
    <w:p w14:paraId="1A46FE60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r w:rsidRPr="00CB7E3D">
        <w:rPr>
          <w:rFonts w:ascii="Fira Code" w:hAnsi="Fira Code"/>
          <w:color w:val="C678DD"/>
          <w:sz w:val="21"/>
          <w:szCs w:val="21"/>
        </w:rPr>
        <w:t>int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space_count</w:t>
      </w:r>
      <w:proofErr w:type="spellEnd"/>
      <w:r w:rsidRPr="00CB7E3D">
        <w:rPr>
          <w:rFonts w:ascii="Fira Code" w:hAnsi="Fira Code"/>
          <w:color w:val="C678DD"/>
          <w:sz w:val="21"/>
          <w:szCs w:val="21"/>
        </w:rPr>
        <w:t>=</w:t>
      </w:r>
      <w:r w:rsidRPr="00CB7E3D">
        <w:rPr>
          <w:rFonts w:ascii="Fira Code" w:hAnsi="Fira Code"/>
          <w:color w:val="D19A66"/>
          <w:sz w:val="21"/>
          <w:szCs w:val="21"/>
        </w:rPr>
        <w:t>0</w:t>
      </w:r>
      <w:r w:rsidRPr="00CB7E3D">
        <w:rPr>
          <w:rFonts w:ascii="Fira Code" w:hAnsi="Fira Code"/>
          <w:color w:val="ABB2BF"/>
          <w:sz w:val="21"/>
          <w:szCs w:val="21"/>
        </w:rPr>
        <w:t>;</w:t>
      </w:r>
    </w:p>
    <w:p w14:paraId="3099745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%}</w:t>
      </w:r>
    </w:p>
    <w:p w14:paraId="0A1090F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896DE8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</w:t>
      </w:r>
      <w:r w:rsidRPr="00CB7E3D">
        <w:rPr>
          <w:rFonts w:ascii="Fira Code" w:hAnsi="Fira Code"/>
          <w:i/>
          <w:iCs/>
          <w:color w:val="7F848E"/>
          <w:sz w:val="21"/>
          <w:szCs w:val="21"/>
        </w:rPr>
        <w:t>// defining regex</w:t>
      </w:r>
    </w:p>
    <w:p w14:paraId="0EE49A3F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72FE2040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61AFEF"/>
          <w:sz w:val="21"/>
          <w:szCs w:val="21"/>
        </w:rPr>
        <w:t>space</w:t>
      </w:r>
      <w:r w:rsidRPr="00CB7E3D">
        <w:rPr>
          <w:rFonts w:ascii="Fira Code" w:hAnsi="Fira Code"/>
          <w:color w:val="ABB2BF"/>
          <w:sz w:val="21"/>
          <w:szCs w:val="21"/>
        </w:rPr>
        <w:t> [ ]+</w:t>
      </w:r>
    </w:p>
    <w:p w14:paraId="1A282E63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12885E9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%%</w:t>
      </w:r>
    </w:p>
    <w:p w14:paraId="14A26DE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E06C75"/>
          <w:sz w:val="21"/>
          <w:szCs w:val="21"/>
        </w:rPr>
        <w:t>{space}</w:t>
      </w:r>
      <w:r w:rsidRPr="00CB7E3D">
        <w:rPr>
          <w:rFonts w:ascii="Fira Code" w:hAnsi="Fira Code"/>
          <w:color w:val="ABB2BF"/>
          <w:sz w:val="21"/>
          <w:szCs w:val="21"/>
        </w:rPr>
        <w:t>    {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space_count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++;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fprintf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," ");}</w:t>
      </w:r>
    </w:p>
    <w:p w14:paraId="365FDC1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56B6C2"/>
          <w:sz w:val="21"/>
          <w:szCs w:val="21"/>
        </w:rPr>
        <w:t>.</w:t>
      </w:r>
      <w:r w:rsidRPr="00CB7E3D">
        <w:rPr>
          <w:rFonts w:ascii="Fira Code" w:hAnsi="Fira Code"/>
          <w:color w:val="ABB2BF"/>
          <w:sz w:val="21"/>
          <w:szCs w:val="21"/>
        </w:rPr>
        <w:t> {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fprintf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, "</w:t>
      </w:r>
      <w:r w:rsidRPr="00CB7E3D">
        <w:rPr>
          <w:rFonts w:ascii="Fira Code" w:hAnsi="Fira Code"/>
          <w:color w:val="C678DD"/>
          <w:sz w:val="21"/>
          <w:szCs w:val="21"/>
        </w:rPr>
        <w:t>%</w:t>
      </w:r>
      <w:r w:rsidRPr="00CB7E3D">
        <w:rPr>
          <w:rFonts w:ascii="Fira Code" w:hAnsi="Fira Code"/>
          <w:color w:val="ABB2BF"/>
          <w:sz w:val="21"/>
          <w:szCs w:val="21"/>
        </w:rPr>
        <w:t>s",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yytext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);}</w:t>
      </w:r>
    </w:p>
    <w:p w14:paraId="168C1529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%%</w:t>
      </w:r>
    </w:p>
    <w:p w14:paraId="17148A75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0A1065B3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C678DD"/>
          <w:sz w:val="21"/>
          <w:szCs w:val="21"/>
        </w:rPr>
        <w:t>int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yywrap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(){} </w:t>
      </w:r>
    </w:p>
    <w:p w14:paraId="321A4A89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5AA40B0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C678DD"/>
          <w:sz w:val="21"/>
          <w:szCs w:val="21"/>
        </w:rPr>
        <w:t>int</w:t>
      </w:r>
      <w:r w:rsidRPr="00CB7E3D">
        <w:rPr>
          <w:rFonts w:ascii="Fira Code" w:hAnsi="Fira Code"/>
          <w:color w:val="ABB2BF"/>
          <w:sz w:val="21"/>
          <w:szCs w:val="21"/>
        </w:rPr>
        <w:t> </w:t>
      </w:r>
      <w:r w:rsidRPr="00CB7E3D">
        <w:rPr>
          <w:rFonts w:ascii="Fira Code" w:hAnsi="Fira Code"/>
          <w:color w:val="61AFEF"/>
          <w:sz w:val="21"/>
          <w:szCs w:val="21"/>
        </w:rPr>
        <w:t>main</w:t>
      </w:r>
      <w:r w:rsidRPr="00CB7E3D">
        <w:rPr>
          <w:rFonts w:ascii="Fira Code" w:hAnsi="Fira Code"/>
          <w:color w:val="ABB2BF"/>
          <w:sz w:val="21"/>
          <w:szCs w:val="21"/>
        </w:rPr>
        <w:t>() </w:t>
      </w:r>
    </w:p>
    <w:p w14:paraId="5F806E63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{</w:t>
      </w:r>
    </w:p>
    <w:p w14:paraId="5D17AC9F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extern FILE *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, *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; </w:t>
      </w:r>
    </w:p>
    <w:p w14:paraId="704635B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508875AA" w14:textId="448BA2E4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("</w:t>
      </w:r>
      <w:proofErr w:type="spellStart"/>
      <w:r w:rsidRPr="00CB7E3D">
        <w:rPr>
          <w:rFonts w:ascii="Fira Code" w:hAnsi="Fira Code"/>
          <w:color w:val="E06C75"/>
          <w:sz w:val="21"/>
          <w:szCs w:val="21"/>
        </w:rPr>
        <w:t>input</w:t>
      </w:r>
      <w:r w:rsidRPr="00CB7E3D">
        <w:rPr>
          <w:rFonts w:ascii="Fira Code" w:hAnsi="Fira Code"/>
          <w:color w:val="ABB2BF"/>
          <w:sz w:val="21"/>
          <w:szCs w:val="21"/>
        </w:rPr>
        <w:t>.</w:t>
      </w:r>
      <w:r w:rsidR="004A4679">
        <w:rPr>
          <w:rFonts w:ascii="Fira Code" w:hAnsi="Fira Code"/>
          <w:color w:val="E06C75"/>
          <w:sz w:val="21"/>
          <w:szCs w:val="21"/>
        </w:rPr>
        <w:t>c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", "r"); </w:t>
      </w:r>
    </w:p>
    <w:p w14:paraId="1E16EB1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("</w:t>
      </w:r>
      <w:r w:rsidRPr="00CB7E3D">
        <w:rPr>
          <w:rFonts w:ascii="Fira Code" w:hAnsi="Fira Code"/>
          <w:color w:val="E06C75"/>
          <w:sz w:val="21"/>
          <w:szCs w:val="21"/>
        </w:rPr>
        <w:t>output1b</w:t>
      </w:r>
      <w:r w:rsidRPr="00CB7E3D">
        <w:rPr>
          <w:rFonts w:ascii="Fira Code" w:hAnsi="Fira Code"/>
          <w:color w:val="ABB2BF"/>
          <w:sz w:val="21"/>
          <w:szCs w:val="21"/>
        </w:rPr>
        <w:t>.</w:t>
      </w:r>
      <w:r w:rsidRPr="00CB7E3D">
        <w:rPr>
          <w:rFonts w:ascii="Fira Code" w:hAnsi="Fira Code"/>
          <w:color w:val="E06C75"/>
          <w:sz w:val="21"/>
          <w:szCs w:val="21"/>
        </w:rPr>
        <w:t>txt</w:t>
      </w:r>
      <w:r w:rsidRPr="00CB7E3D">
        <w:rPr>
          <w:rFonts w:ascii="Fira Code" w:hAnsi="Fira Code"/>
          <w:color w:val="ABB2BF"/>
          <w:sz w:val="21"/>
          <w:szCs w:val="21"/>
        </w:rPr>
        <w:t>", "w"); </w:t>
      </w:r>
    </w:p>
    <w:p w14:paraId="70451C7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6618534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yylex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(); </w:t>
      </w:r>
    </w:p>
    <w:p w14:paraId="063FE77F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</w:t>
      </w:r>
    </w:p>
    <w:p w14:paraId="5CA0B12D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</w:t>
      </w:r>
    </w:p>
    <w:p w14:paraId="1BB9F479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CB7E3D">
        <w:rPr>
          <w:rFonts w:ascii="Fira Code" w:hAnsi="Fira Code"/>
          <w:color w:val="61AFEF"/>
          <w:sz w:val="21"/>
          <w:szCs w:val="21"/>
        </w:rPr>
        <w:t>printf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("compressed count of spaces : </w:t>
      </w:r>
      <w:r w:rsidRPr="00CB7E3D">
        <w:rPr>
          <w:rFonts w:ascii="Fira Code" w:hAnsi="Fira Code"/>
          <w:color w:val="C678DD"/>
          <w:sz w:val="21"/>
          <w:szCs w:val="21"/>
        </w:rPr>
        <w:t>%</w:t>
      </w:r>
      <w:r w:rsidRPr="00CB7E3D">
        <w:rPr>
          <w:rFonts w:ascii="Fira Code" w:hAnsi="Fira Code"/>
          <w:color w:val="ABB2BF"/>
          <w:sz w:val="21"/>
          <w:szCs w:val="21"/>
        </w:rPr>
        <w:t>d\n",</w:t>
      </w:r>
      <w:proofErr w:type="spellStart"/>
      <w:r w:rsidRPr="00CB7E3D">
        <w:rPr>
          <w:rFonts w:ascii="Fira Code" w:hAnsi="Fira Code"/>
          <w:color w:val="ABB2BF"/>
          <w:sz w:val="21"/>
          <w:szCs w:val="21"/>
        </w:rPr>
        <w:t>space_count</w:t>
      </w:r>
      <w:proofErr w:type="spellEnd"/>
      <w:r w:rsidRPr="00CB7E3D">
        <w:rPr>
          <w:rFonts w:ascii="Fira Code" w:hAnsi="Fira Code"/>
          <w:color w:val="ABB2BF"/>
          <w:sz w:val="21"/>
          <w:szCs w:val="21"/>
        </w:rPr>
        <w:t>);</w:t>
      </w:r>
    </w:p>
    <w:p w14:paraId="47E499BA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    return 0; </w:t>
      </w:r>
    </w:p>
    <w:p w14:paraId="27EA5142" w14:textId="77777777" w:rsidR="00CB7E3D" w:rsidRPr="00CB7E3D" w:rsidRDefault="00CB7E3D" w:rsidP="00CB7E3D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CB7E3D">
        <w:rPr>
          <w:rFonts w:ascii="Fira Code" w:hAnsi="Fira Code"/>
          <w:color w:val="ABB2BF"/>
          <w:sz w:val="21"/>
          <w:szCs w:val="21"/>
        </w:rPr>
        <w:t>}</w:t>
      </w:r>
    </w:p>
    <w:p w14:paraId="633C1EE6" w14:textId="77777777" w:rsidR="00CB7E3D" w:rsidRPr="00CB7E3D" w:rsidRDefault="00CB7E3D" w:rsidP="000C6E76">
      <w:pPr>
        <w:shd w:val="clear" w:color="auto" w:fill="282C34"/>
        <w:spacing w:line="285" w:lineRule="atLeast"/>
        <w:jc w:val="center"/>
        <w:rPr>
          <w:rFonts w:ascii="Fira Code" w:hAnsi="Fira Code"/>
          <w:color w:val="ABB2BF"/>
          <w:sz w:val="21"/>
          <w:szCs w:val="21"/>
        </w:rPr>
      </w:pPr>
    </w:p>
    <w:p w14:paraId="3BFD4407" w14:textId="42EB38B3" w:rsidR="00E11347" w:rsidRDefault="00E11347" w:rsidP="000C6E76">
      <w:pPr>
        <w:pStyle w:val="Caption"/>
        <w:jc w:val="center"/>
      </w:pPr>
      <w:r>
        <w:t>Figure</w:t>
      </w:r>
      <w:r w:rsidR="00402EAE">
        <w:t xml:space="preserve"> 2</w:t>
      </w:r>
      <w:r>
        <w:t xml:space="preserve"> Lex Program of 1b.l</w:t>
      </w:r>
    </w:p>
    <w:p w14:paraId="32528BDB" w14:textId="56B709D2" w:rsidR="00CB7E3D" w:rsidRDefault="00CB7E3D" w:rsidP="000C6E76">
      <w:pPr>
        <w:jc w:val="center"/>
      </w:pPr>
    </w:p>
    <w:p w14:paraId="4700A570" w14:textId="7ED7A5F5" w:rsidR="00091B5E" w:rsidRDefault="00091B5E" w:rsidP="000C6E76">
      <w:pPr>
        <w:jc w:val="center"/>
      </w:pPr>
    </w:p>
    <w:p w14:paraId="320693E7" w14:textId="77777777" w:rsidR="00091B5E" w:rsidRDefault="00091B5E" w:rsidP="000C6E76">
      <w:pPr>
        <w:jc w:val="center"/>
      </w:pPr>
    </w:p>
    <w:p w14:paraId="0A33E097" w14:textId="024D42CD" w:rsidR="00CB7E3D" w:rsidRDefault="00CB7E3D" w:rsidP="00CB7E3D">
      <w:pPr>
        <w:rPr>
          <w:noProof/>
        </w:rPr>
      </w:pPr>
    </w:p>
    <w:p w14:paraId="69086B44" w14:textId="5CB89246" w:rsidR="00CB7E3D" w:rsidRDefault="00CB7E3D" w:rsidP="00CB7E3D">
      <w:pPr>
        <w:rPr>
          <w:noProof/>
        </w:rPr>
      </w:pPr>
      <w:r>
        <w:rPr>
          <w:noProof/>
        </w:rPr>
        <w:t>1c.</w:t>
      </w:r>
      <w:r w:rsidR="00F570C9">
        <w:rPr>
          <w:noProof/>
        </w:rPr>
        <w:t xml:space="preserve"> </w:t>
      </w:r>
      <w:r w:rsidR="00F570C9" w:rsidRPr="00F570C9">
        <w:rPr>
          <w:noProof/>
        </w:rPr>
        <w:t>Space before and after punctuation and after opening and closing parentheses</w:t>
      </w:r>
      <w:r w:rsidR="00F570C9">
        <w:rPr>
          <w:noProof/>
        </w:rPr>
        <w:t xml:space="preserve"> and also </w:t>
      </w:r>
      <w:r w:rsidR="006C54BC">
        <w:rPr>
          <w:noProof/>
        </w:rPr>
        <w:t>calculting no. of</w:t>
      </w:r>
      <w:r w:rsidR="00F570C9">
        <w:rPr>
          <w:noProof/>
        </w:rPr>
        <w:t xml:space="preserve"> tokens.</w:t>
      </w:r>
    </w:p>
    <w:p w14:paraId="0C15E769" w14:textId="5E0B6659" w:rsidR="00CB7E3D" w:rsidRDefault="00CB7E3D" w:rsidP="00CB7E3D"/>
    <w:p w14:paraId="5B6E819F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%{ </w:t>
      </w:r>
    </w:p>
    <w:p w14:paraId="396FA5E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#include </w:t>
      </w:r>
      <w:r w:rsidRPr="006A4A1C">
        <w:rPr>
          <w:rFonts w:ascii="Fira Code" w:hAnsi="Fira Code"/>
          <w:color w:val="C678DD"/>
          <w:sz w:val="23"/>
          <w:szCs w:val="23"/>
        </w:rPr>
        <w:t>&lt;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stdio.h</w:t>
      </w:r>
      <w:proofErr w:type="spellEnd"/>
      <w:r w:rsidRPr="006A4A1C">
        <w:rPr>
          <w:rFonts w:ascii="Fira Code" w:hAnsi="Fira Code"/>
          <w:color w:val="C678DD"/>
          <w:sz w:val="23"/>
          <w:szCs w:val="23"/>
        </w:rPr>
        <w:t>&gt;</w:t>
      </w:r>
    </w:p>
    <w:p w14:paraId="0B3B588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lastRenderedPageBreak/>
        <w:t>    </w:t>
      </w:r>
      <w:r w:rsidRPr="006A4A1C">
        <w:rPr>
          <w:rFonts w:ascii="Fira Code" w:hAnsi="Fira Code"/>
          <w:color w:val="C678DD"/>
          <w:sz w:val="23"/>
          <w:szCs w:val="23"/>
        </w:rPr>
        <w:t>int</w:t>
      </w:r>
      <w:r w:rsidRPr="006A4A1C">
        <w:rPr>
          <w:rFonts w:ascii="Fira Code" w:hAnsi="Fira Code"/>
          <w:color w:val="ABB2BF"/>
          <w:sz w:val="23"/>
          <w:szCs w:val="23"/>
        </w:rPr>
        <w:t> tokens </w:t>
      </w:r>
      <w:r w:rsidRPr="006A4A1C">
        <w:rPr>
          <w:rFonts w:ascii="Fira Code" w:hAnsi="Fira Code"/>
          <w:color w:val="C678DD"/>
          <w:sz w:val="23"/>
          <w:szCs w:val="23"/>
        </w:rPr>
        <w:t>=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color w:val="D19A66"/>
          <w:sz w:val="23"/>
          <w:szCs w:val="23"/>
        </w:rPr>
        <w:t>0</w:t>
      </w:r>
      <w:r w:rsidRPr="006A4A1C">
        <w:rPr>
          <w:rFonts w:ascii="Fira Code" w:hAnsi="Fira Code"/>
          <w:color w:val="ABB2BF"/>
          <w:sz w:val="23"/>
          <w:szCs w:val="23"/>
        </w:rPr>
        <w:t>;</w:t>
      </w:r>
    </w:p>
    <w:p w14:paraId="7EC0A1F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%}</w:t>
      </w:r>
    </w:p>
    <w:p w14:paraId="3F134A6A" w14:textId="77777777" w:rsidR="006A4A1C" w:rsidRPr="006A4A1C" w:rsidRDefault="006A4A1C" w:rsidP="006A4A1C">
      <w:pPr>
        <w:shd w:val="clear" w:color="auto" w:fill="282C34"/>
        <w:spacing w:after="240" w:line="300" w:lineRule="atLeast"/>
        <w:rPr>
          <w:rFonts w:ascii="Fira Code" w:hAnsi="Fira Code"/>
          <w:color w:val="ABB2BF"/>
          <w:sz w:val="23"/>
          <w:szCs w:val="23"/>
        </w:rPr>
      </w:pPr>
    </w:p>
    <w:p w14:paraId="621AA6B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%%</w:t>
      </w:r>
    </w:p>
    <w:p w14:paraId="337B7F8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3D7E98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 remove white spaces*/</w:t>
      </w:r>
    </w:p>
    <w:p w14:paraId="2D25F20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 ]+</w:t>
      </w:r>
      <w:r w:rsidRPr="006A4A1C">
        <w:rPr>
          <w:rFonts w:ascii="Fira Code" w:hAnsi="Fira Code"/>
          <w:color w:val="ABB2BF"/>
          <w:sz w:val="23"/>
          <w:szCs w:val="23"/>
        </w:rPr>
        <w:t>    {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");}</w:t>
      </w:r>
    </w:p>
    <w:p w14:paraId="23C39DB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2852EE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identifiers and keywords*/</w:t>
      </w:r>
    </w:p>
    <w:p w14:paraId="6A65E03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[a-</w:t>
      </w:r>
      <w:proofErr w:type="spellStart"/>
      <w:r w:rsidRPr="006A4A1C">
        <w:rPr>
          <w:rFonts w:ascii="Fira Code" w:hAnsi="Fira Code"/>
          <w:color w:val="D19A66"/>
          <w:sz w:val="23"/>
          <w:szCs w:val="23"/>
        </w:rPr>
        <w:t>zA</w:t>
      </w:r>
      <w:proofErr w:type="spellEnd"/>
      <w:r w:rsidRPr="006A4A1C">
        <w:rPr>
          <w:rFonts w:ascii="Fira Code" w:hAnsi="Fira Code"/>
          <w:color w:val="D19A66"/>
          <w:sz w:val="23"/>
          <w:szCs w:val="23"/>
        </w:rPr>
        <w:t>-Z_][a-zA-Z0-9_]*</w:t>
      </w:r>
      <w:r w:rsidRPr="006A4A1C">
        <w:rPr>
          <w:rFonts w:ascii="Fira Code" w:hAnsi="Fira Code"/>
          <w:color w:val="ABB2BF"/>
          <w:sz w:val="23"/>
          <w:szCs w:val="23"/>
        </w:rPr>
        <w:t>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61584918" w14:textId="77777777" w:rsidR="006A4A1C" w:rsidRPr="006A4A1C" w:rsidRDefault="006A4A1C" w:rsidP="006A4A1C">
      <w:pPr>
        <w:shd w:val="clear" w:color="auto" w:fill="282C34"/>
        <w:spacing w:after="240" w:line="300" w:lineRule="atLeast"/>
        <w:rPr>
          <w:rFonts w:ascii="Fira Code" w:hAnsi="Fira Code"/>
          <w:color w:val="ABB2BF"/>
          <w:sz w:val="23"/>
          <w:szCs w:val="23"/>
        </w:rPr>
      </w:pPr>
    </w:p>
    <w:p w14:paraId="12F8FBC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operators*/</w:t>
      </w:r>
    </w:p>
    <w:p w14:paraId="74DEF36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98C379"/>
          <w:sz w:val="23"/>
          <w:szCs w:val="23"/>
        </w:rPr>
        <w:t>"&lt;="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"=="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"="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"++"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"-"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"*"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"+"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"&amp;"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"&gt;"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"&lt;"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"|"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"/"</w:t>
      </w:r>
      <w:r w:rsidRPr="006A4A1C">
        <w:rPr>
          <w:rFonts w:ascii="Fira Code" w:hAnsi="Fira Code"/>
          <w:color w:val="56B6C2"/>
          <w:sz w:val="23"/>
          <w:szCs w:val="23"/>
        </w:rPr>
        <w:t>|</w:t>
      </w:r>
      <w:r w:rsidRPr="006A4A1C">
        <w:rPr>
          <w:rFonts w:ascii="Fira Code" w:hAnsi="Fira Code"/>
          <w:color w:val="98C379"/>
          <w:sz w:val="23"/>
          <w:szCs w:val="23"/>
        </w:rPr>
        <w:t>"%"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r w:rsidRPr="006A4A1C">
        <w:rPr>
          <w:rFonts w:ascii="Fira Code" w:hAnsi="Fira Code"/>
          <w:color w:val="61AFEF"/>
          <w:sz w:val="23"/>
          <w:szCs w:val="23"/>
        </w:rPr>
        <w:t>fprintf</w:t>
      </w:r>
      <w:r w:rsidRPr="006A4A1C">
        <w:rPr>
          <w:rFonts w:ascii="Fira Code" w:hAnsi="Fira Code"/>
          <w:color w:val="ABB2BF"/>
          <w:sz w:val="23"/>
          <w:szCs w:val="23"/>
        </w:rPr>
        <w:t>(yyout,"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s",yytext);}</w:t>
      </w:r>
    </w:p>
    <w:p w14:paraId="282BA90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E0054D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and adding space before and after </w:t>
      </w:r>
      <w:proofErr w:type="spellStart"/>
      <w:r w:rsidRPr="006A4A1C">
        <w:rPr>
          <w:rFonts w:ascii="Fira Code" w:hAnsi="Fira Code"/>
          <w:i/>
          <w:iCs/>
          <w:color w:val="7F848E"/>
          <w:sz w:val="23"/>
          <w:szCs w:val="23"/>
        </w:rPr>
        <w:t>puncutations</w:t>
      </w:r>
      <w:proofErr w:type="spellEnd"/>
      <w:r w:rsidRPr="006A4A1C">
        <w:rPr>
          <w:rFonts w:ascii="Fira Code" w:hAnsi="Fira Code"/>
          <w:i/>
          <w:iCs/>
          <w:color w:val="7F848E"/>
          <w:sz w:val="23"/>
          <w:szCs w:val="23"/>
        </w:rPr>
        <w:t>*/</w:t>
      </w:r>
    </w:p>
    <w:p w14:paraId="5DC2EFFA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[,;:]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 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1A7D350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[,;:][</w:t>
      </w:r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068BE1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D50483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and adding space after opening brackets */</w:t>
      </w:r>
    </w:p>
    <w:p w14:paraId="6BEEA4F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[({</w:t>
      </w:r>
      <w:r w:rsidRPr="006A4A1C">
        <w:rPr>
          <w:rFonts w:ascii="Fira Code" w:hAnsi="Fira Code"/>
          <w:color w:val="56B6C2"/>
          <w:sz w:val="23"/>
          <w:szCs w:val="23"/>
        </w:rPr>
        <w:t>\[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 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3D3A984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[({</w:t>
      </w:r>
      <w:r w:rsidRPr="006A4A1C">
        <w:rPr>
          <w:rFonts w:ascii="Fira Code" w:hAnsi="Fira Code"/>
          <w:color w:val="56B6C2"/>
          <w:sz w:val="23"/>
          <w:szCs w:val="23"/>
        </w:rPr>
        <w:t>\[</w:t>
      </w:r>
      <w:r w:rsidRPr="006A4A1C">
        <w:rPr>
          <w:rFonts w:ascii="Fira Code" w:hAnsi="Fira Code"/>
          <w:color w:val="D19A66"/>
          <w:sz w:val="23"/>
          <w:szCs w:val="23"/>
        </w:rPr>
        <w:t>][</w:t>
      </w:r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 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0BF0B6D6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CA2D77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and adding space before closing brackets*/</w:t>
      </w:r>
    </w:p>
    <w:p w14:paraId="7E30615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[)}</w:t>
      </w:r>
      <w:r w:rsidRPr="006A4A1C">
        <w:rPr>
          <w:rFonts w:ascii="Fira Code" w:hAnsi="Fira Code"/>
          <w:color w:val="56B6C2"/>
          <w:sz w:val="23"/>
          <w:szCs w:val="23"/>
        </w:rPr>
        <w:t>\]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21125B0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[)}</w:t>
      </w:r>
      <w:r w:rsidRPr="006A4A1C">
        <w:rPr>
          <w:rFonts w:ascii="Fira Code" w:hAnsi="Fira Code"/>
          <w:color w:val="56B6C2"/>
          <w:sz w:val="23"/>
          <w:szCs w:val="23"/>
        </w:rPr>
        <w:t>\]</w:t>
      </w:r>
      <w:r w:rsidRPr="006A4A1C">
        <w:rPr>
          <w:rFonts w:ascii="Fira Code" w:hAnsi="Fira Code"/>
          <w:color w:val="D19A66"/>
          <w:sz w:val="23"/>
          <w:szCs w:val="23"/>
        </w:rPr>
        <w:t>][</w:t>
      </w:r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83A3BD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4D17427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float literal*/</w:t>
      </w:r>
    </w:p>
    <w:p w14:paraId="105E678A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[0-9]*</w:t>
      </w:r>
      <w:r w:rsidRPr="006A4A1C">
        <w:rPr>
          <w:rFonts w:ascii="Fira Code" w:hAnsi="Fira Code"/>
          <w:color w:val="98C379"/>
          <w:sz w:val="23"/>
          <w:szCs w:val="23"/>
        </w:rPr>
        <w:t>"."</w:t>
      </w:r>
      <w:r w:rsidRPr="006A4A1C">
        <w:rPr>
          <w:rFonts w:ascii="Fira Code" w:hAnsi="Fira Code"/>
          <w:color w:val="D19A66"/>
          <w:sz w:val="23"/>
          <w:szCs w:val="23"/>
        </w:rPr>
        <w:t>[0-9]+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10B6E07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2CE0C1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int literal*/</w:t>
      </w:r>
    </w:p>
    <w:p w14:paraId="45B1FC6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[0-9]+</w:t>
      </w:r>
      <w:r w:rsidRPr="006A4A1C">
        <w:rPr>
          <w:rFonts w:ascii="Fira Code" w:hAnsi="Fira Code"/>
          <w:color w:val="ABB2BF"/>
          <w:sz w:val="23"/>
          <w:szCs w:val="23"/>
        </w:rPr>
        <w:t>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82C206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FE30ED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string literal*/</w:t>
      </w:r>
    </w:p>
    <w:p w14:paraId="34BD33A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\"(\\.|</w:t>
      </w:r>
      <w:r w:rsidRPr="006A4A1C">
        <w:rPr>
          <w:rFonts w:ascii="Fira Code" w:hAnsi="Fira Code"/>
          <w:color w:val="D19A66"/>
          <w:sz w:val="23"/>
          <w:szCs w:val="23"/>
        </w:rPr>
        <w:t>[</w:t>
      </w:r>
      <w:r w:rsidRPr="006A4A1C">
        <w:rPr>
          <w:rFonts w:ascii="Fira Code" w:hAnsi="Fira Code"/>
          <w:color w:val="ABB2BF"/>
          <w:sz w:val="23"/>
          <w:szCs w:val="23"/>
        </w:rPr>
        <w:t>^</w:t>
      </w:r>
      <w:r w:rsidRPr="006A4A1C">
        <w:rPr>
          <w:rFonts w:ascii="Fira Code" w:hAnsi="Fira Code"/>
          <w:color w:val="D19A66"/>
          <w:sz w:val="23"/>
          <w:szCs w:val="23"/>
        </w:rPr>
        <w:t>"</w:t>
      </w:r>
      <w:r w:rsidRPr="006A4A1C">
        <w:rPr>
          <w:rFonts w:ascii="Fira Code" w:hAnsi="Fira Code"/>
          <w:color w:val="56B6C2"/>
          <w:sz w:val="23"/>
          <w:szCs w:val="23"/>
        </w:rPr>
        <w:t>\\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D19A66"/>
          <w:sz w:val="23"/>
          <w:szCs w:val="23"/>
        </w:rPr>
        <w:t>*</w:t>
      </w:r>
      <w:r w:rsidRPr="006A4A1C">
        <w:rPr>
          <w:rFonts w:ascii="Fira Code" w:hAnsi="Fira Code"/>
          <w:color w:val="56B6C2"/>
          <w:sz w:val="23"/>
          <w:szCs w:val="23"/>
        </w:rPr>
        <w:t>\"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 </w:t>
      </w:r>
    </w:p>
    <w:p w14:paraId="5972AC69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1F4D1AD4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/*count character literal*/</w:t>
      </w:r>
    </w:p>
    <w:p w14:paraId="6C0AF2F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\'(\\.|</w:t>
      </w:r>
      <w:r w:rsidRPr="006A4A1C">
        <w:rPr>
          <w:rFonts w:ascii="Fira Code" w:hAnsi="Fira Code"/>
          <w:color w:val="D19A66"/>
          <w:sz w:val="23"/>
          <w:szCs w:val="23"/>
        </w:rPr>
        <w:t>[</w:t>
      </w:r>
      <w:r w:rsidRPr="006A4A1C">
        <w:rPr>
          <w:rFonts w:ascii="Fira Code" w:hAnsi="Fira Code"/>
          <w:color w:val="ABB2BF"/>
          <w:sz w:val="23"/>
          <w:szCs w:val="23"/>
        </w:rPr>
        <w:t>^</w:t>
      </w:r>
      <w:r w:rsidRPr="006A4A1C">
        <w:rPr>
          <w:rFonts w:ascii="Fira Code" w:hAnsi="Fira Code"/>
          <w:color w:val="D19A66"/>
          <w:sz w:val="23"/>
          <w:szCs w:val="23"/>
        </w:rPr>
        <w:t>'</w:t>
      </w:r>
      <w:r w:rsidRPr="006A4A1C">
        <w:rPr>
          <w:rFonts w:ascii="Fira Code" w:hAnsi="Fira Code"/>
          <w:color w:val="56B6C2"/>
          <w:sz w:val="23"/>
          <w:szCs w:val="23"/>
        </w:rPr>
        <w:t>\\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D19A66"/>
          <w:sz w:val="23"/>
          <w:szCs w:val="23"/>
        </w:rPr>
        <w:t>*</w:t>
      </w:r>
      <w:r w:rsidRPr="006A4A1C">
        <w:rPr>
          <w:rFonts w:ascii="Fira Code" w:hAnsi="Fira Code"/>
          <w:color w:val="56B6C2"/>
          <w:sz w:val="23"/>
          <w:szCs w:val="23"/>
        </w:rPr>
        <w:t>\'</w:t>
      </w:r>
      <w:r w:rsidRPr="006A4A1C">
        <w:rPr>
          <w:rFonts w:ascii="Fira Code" w:hAnsi="Fira Code"/>
          <w:color w:val="ABB2BF"/>
          <w:sz w:val="23"/>
          <w:szCs w:val="23"/>
        </w:rPr>
        <w:t>    {tokens++;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7B1786D4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09C6D86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/*skip pre-processor */</w:t>
      </w:r>
    </w:p>
    <w:p w14:paraId="1C2286EC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#</w:t>
      </w:r>
      <w:r w:rsidRPr="006A4A1C">
        <w:rPr>
          <w:rFonts w:ascii="Fira Code" w:hAnsi="Fira Code"/>
          <w:color w:val="D19A66"/>
          <w:sz w:val="23"/>
          <w:szCs w:val="23"/>
        </w:rPr>
        <w:t>[a-zA-Z]*</w:t>
      </w:r>
      <w:r w:rsidRPr="006A4A1C">
        <w:rPr>
          <w:rFonts w:ascii="Fira Code" w:hAnsi="Fira Code"/>
          <w:color w:val="ABB2BF"/>
          <w:sz w:val="23"/>
          <w:szCs w:val="23"/>
        </w:rPr>
        <w:t> ;</w:t>
      </w:r>
    </w:p>
    <w:p w14:paraId="739ECC0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98C379"/>
          <w:sz w:val="23"/>
          <w:szCs w:val="23"/>
        </w:rPr>
        <w:t>"&lt;"</w:t>
      </w:r>
      <w:r w:rsidRPr="006A4A1C">
        <w:rPr>
          <w:rFonts w:ascii="Fira Code" w:hAnsi="Fira Code"/>
          <w:color w:val="D19A66"/>
          <w:sz w:val="23"/>
          <w:szCs w:val="23"/>
        </w:rPr>
        <w:t>+</w:t>
      </w:r>
      <w:r w:rsidRPr="006A4A1C">
        <w:rPr>
          <w:rFonts w:ascii="Fira Code" w:hAnsi="Fira Code"/>
          <w:color w:val="56B6C2"/>
          <w:sz w:val="23"/>
          <w:szCs w:val="23"/>
        </w:rPr>
        <w:t>(</w:t>
      </w:r>
      <w:r w:rsidRPr="006A4A1C">
        <w:rPr>
          <w:rFonts w:ascii="Fira Code" w:hAnsi="Fira Code"/>
          <w:color w:val="D19A66"/>
          <w:sz w:val="23"/>
          <w:szCs w:val="23"/>
        </w:rPr>
        <w:t>[a-</w:t>
      </w:r>
      <w:proofErr w:type="spellStart"/>
      <w:r w:rsidRPr="006A4A1C">
        <w:rPr>
          <w:rFonts w:ascii="Fira Code" w:hAnsi="Fira Code"/>
          <w:color w:val="D19A66"/>
          <w:sz w:val="23"/>
          <w:szCs w:val="23"/>
        </w:rPr>
        <w:t>zA</w:t>
      </w:r>
      <w:proofErr w:type="spellEnd"/>
      <w:r w:rsidRPr="006A4A1C">
        <w:rPr>
          <w:rFonts w:ascii="Fira Code" w:hAnsi="Fira Code"/>
          <w:color w:val="D19A66"/>
          <w:sz w:val="23"/>
          <w:szCs w:val="23"/>
        </w:rPr>
        <w:t>-Z]*</w:t>
      </w:r>
      <w:r w:rsidRPr="006A4A1C">
        <w:rPr>
          <w:rFonts w:ascii="Fira Code" w:hAnsi="Fira Code"/>
          <w:color w:val="98C379"/>
          <w:sz w:val="23"/>
          <w:szCs w:val="23"/>
        </w:rPr>
        <w:t>"."</w:t>
      </w:r>
      <w:r w:rsidRPr="006A4A1C">
        <w:rPr>
          <w:rFonts w:ascii="Fira Code" w:hAnsi="Fira Code"/>
          <w:color w:val="D19A66"/>
          <w:sz w:val="23"/>
          <w:szCs w:val="23"/>
        </w:rPr>
        <w:t>[a-</w:t>
      </w:r>
      <w:proofErr w:type="spellStart"/>
      <w:r w:rsidRPr="006A4A1C">
        <w:rPr>
          <w:rFonts w:ascii="Fira Code" w:hAnsi="Fira Code"/>
          <w:color w:val="D19A66"/>
          <w:sz w:val="23"/>
          <w:szCs w:val="23"/>
        </w:rPr>
        <w:t>zA</w:t>
      </w:r>
      <w:proofErr w:type="spellEnd"/>
      <w:r w:rsidRPr="006A4A1C">
        <w:rPr>
          <w:rFonts w:ascii="Fira Code" w:hAnsi="Fira Code"/>
          <w:color w:val="D19A66"/>
          <w:sz w:val="23"/>
          <w:szCs w:val="23"/>
        </w:rPr>
        <w:t>-Z]*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D19A66"/>
          <w:sz w:val="23"/>
          <w:szCs w:val="23"/>
        </w:rPr>
        <w:t>+</w:t>
      </w:r>
      <w:r w:rsidRPr="006A4A1C">
        <w:rPr>
          <w:rFonts w:ascii="Fira Code" w:hAnsi="Fira Code"/>
          <w:color w:val="98C379"/>
          <w:sz w:val="23"/>
          <w:szCs w:val="23"/>
        </w:rPr>
        <w:t>"&gt;"</w:t>
      </w:r>
      <w:r w:rsidRPr="006A4A1C">
        <w:rPr>
          <w:rFonts w:ascii="Fira Code" w:hAnsi="Fira Code"/>
          <w:color w:val="ABB2BF"/>
          <w:sz w:val="23"/>
          <w:szCs w:val="23"/>
        </w:rPr>
        <w:t> ;</w:t>
      </w:r>
    </w:p>
    <w:p w14:paraId="2E05D62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30F647A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lastRenderedPageBreak/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/*skip comments*/</w:t>
      </w:r>
    </w:p>
    <w:p w14:paraId="73279A32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\/\/(.</w:t>
      </w:r>
      <w:r w:rsidRPr="006A4A1C">
        <w:rPr>
          <w:rFonts w:ascii="Fira Code" w:hAnsi="Fira Code"/>
          <w:color w:val="D19A66"/>
          <w:sz w:val="23"/>
          <w:szCs w:val="23"/>
        </w:rPr>
        <w:t>*</w:t>
      </w:r>
      <w:r w:rsidRPr="006A4A1C">
        <w:rPr>
          <w:rFonts w:ascii="Fira Code" w:hAnsi="Fira Code"/>
          <w:color w:val="56B6C2"/>
          <w:sz w:val="23"/>
          <w:szCs w:val="23"/>
        </w:rPr>
        <w:t>)</w:t>
      </w:r>
      <w:r w:rsidRPr="006A4A1C">
        <w:rPr>
          <w:rFonts w:ascii="Fira Code" w:hAnsi="Fira Code"/>
          <w:color w:val="ABB2BF"/>
          <w:sz w:val="23"/>
          <w:szCs w:val="23"/>
        </w:rPr>
        <w:t>    ;</w:t>
      </w:r>
    </w:p>
    <w:p w14:paraId="515369C6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080DA348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i/>
          <w:iCs/>
          <w:color w:val="7F848E"/>
          <w:sz w:val="23"/>
          <w:szCs w:val="23"/>
        </w:rPr>
        <w:t>/*skip newlines*/</w:t>
      </w:r>
    </w:p>
    <w:p w14:paraId="0E3DA62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D19A66"/>
          <w:sz w:val="23"/>
          <w:szCs w:val="23"/>
        </w:rPr>
        <w:t>[</w:t>
      </w:r>
      <w:r w:rsidRPr="006A4A1C">
        <w:rPr>
          <w:rFonts w:ascii="Fira Code" w:hAnsi="Fira Code"/>
          <w:color w:val="56B6C2"/>
          <w:sz w:val="23"/>
          <w:szCs w:val="23"/>
        </w:rPr>
        <w:t>\n</w:t>
      </w:r>
      <w:r w:rsidRPr="006A4A1C">
        <w:rPr>
          <w:rFonts w:ascii="Fira Code" w:hAnsi="Fira Code"/>
          <w:color w:val="D19A66"/>
          <w:sz w:val="23"/>
          <w:szCs w:val="23"/>
        </w:rPr>
        <w:t>]</w:t>
      </w:r>
      <w:r w:rsidRPr="006A4A1C">
        <w:rPr>
          <w:rFonts w:ascii="Fira Code" w:hAnsi="Fira Code"/>
          <w:color w:val="ABB2BF"/>
          <w:sz w:val="23"/>
          <w:szCs w:val="23"/>
        </w:rPr>
        <w:t>    ;</w:t>
      </w:r>
    </w:p>
    <w:p w14:paraId="6E1CB57B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56B6C2"/>
          <w:sz w:val="23"/>
          <w:szCs w:val="23"/>
        </w:rPr>
        <w:t>.\n</w:t>
      </w:r>
      <w:r w:rsidRPr="006A4A1C">
        <w:rPr>
          <w:rFonts w:ascii="Fira Code" w:hAnsi="Fira Code"/>
          <w:color w:val="ABB2BF"/>
          <w:sz w:val="23"/>
          <w:szCs w:val="23"/>
        </w:rPr>
        <w:t>    {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 "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s",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yytext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);}</w:t>
      </w:r>
    </w:p>
    <w:p w14:paraId="5E6B252B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%%</w:t>
      </w:r>
    </w:p>
    <w:p w14:paraId="4F7DDBA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2A5F96B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C678DD"/>
          <w:sz w:val="23"/>
          <w:szCs w:val="23"/>
        </w:rPr>
        <w:t>int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yywrap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(){} </w:t>
      </w:r>
    </w:p>
    <w:p w14:paraId="3026B60A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58226E4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C678DD"/>
          <w:sz w:val="23"/>
          <w:szCs w:val="23"/>
        </w:rPr>
        <w:t>int</w:t>
      </w:r>
      <w:r w:rsidRPr="006A4A1C">
        <w:rPr>
          <w:rFonts w:ascii="Fira Code" w:hAnsi="Fira Code"/>
          <w:color w:val="ABB2BF"/>
          <w:sz w:val="23"/>
          <w:szCs w:val="23"/>
        </w:rPr>
        <w:t> </w:t>
      </w:r>
      <w:r w:rsidRPr="006A4A1C">
        <w:rPr>
          <w:rFonts w:ascii="Fira Code" w:hAnsi="Fira Code"/>
          <w:color w:val="61AFEF"/>
          <w:sz w:val="23"/>
          <w:szCs w:val="23"/>
        </w:rPr>
        <w:t>main</w:t>
      </w:r>
      <w:r w:rsidRPr="006A4A1C">
        <w:rPr>
          <w:rFonts w:ascii="Fira Code" w:hAnsi="Fira Code"/>
          <w:color w:val="ABB2BF"/>
          <w:sz w:val="23"/>
          <w:szCs w:val="23"/>
        </w:rPr>
        <w:t>() </w:t>
      </w:r>
    </w:p>
    <w:p w14:paraId="3BEC9E89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{</w:t>
      </w:r>
    </w:p>
    <w:p w14:paraId="7F8ACF53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extern FILE *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yyin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, *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; </w:t>
      </w:r>
    </w:p>
    <w:p w14:paraId="0B40900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46E20D2C" w14:textId="416812AA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yyin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 =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fopen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("</w:t>
      </w:r>
      <w:proofErr w:type="spellStart"/>
      <w:r w:rsidRPr="006A4A1C">
        <w:rPr>
          <w:rFonts w:ascii="Fira Code" w:hAnsi="Fira Code"/>
          <w:color w:val="E06C75"/>
          <w:sz w:val="23"/>
          <w:szCs w:val="23"/>
        </w:rPr>
        <w:t>input</w:t>
      </w:r>
      <w:r w:rsidRPr="006A4A1C">
        <w:rPr>
          <w:rFonts w:ascii="Fira Code" w:hAnsi="Fira Code"/>
          <w:color w:val="ABB2BF"/>
          <w:sz w:val="23"/>
          <w:szCs w:val="23"/>
        </w:rPr>
        <w:t>.</w:t>
      </w:r>
      <w:r w:rsidR="00394274">
        <w:rPr>
          <w:rFonts w:ascii="Fira Code" w:hAnsi="Fira Code"/>
          <w:color w:val="E06C75"/>
          <w:sz w:val="23"/>
          <w:szCs w:val="23"/>
        </w:rPr>
        <w:t>c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", "r"); </w:t>
      </w:r>
    </w:p>
    <w:p w14:paraId="6920266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 =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fopen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("</w:t>
      </w:r>
      <w:r w:rsidRPr="006A4A1C">
        <w:rPr>
          <w:rFonts w:ascii="Fira Code" w:hAnsi="Fira Code"/>
          <w:color w:val="E06C75"/>
          <w:sz w:val="23"/>
          <w:szCs w:val="23"/>
        </w:rPr>
        <w:t>output1c</w:t>
      </w:r>
      <w:r w:rsidRPr="006A4A1C">
        <w:rPr>
          <w:rFonts w:ascii="Fira Code" w:hAnsi="Fira Code"/>
          <w:color w:val="ABB2BF"/>
          <w:sz w:val="23"/>
          <w:szCs w:val="23"/>
        </w:rPr>
        <w:t>.</w:t>
      </w:r>
      <w:r w:rsidRPr="006A4A1C">
        <w:rPr>
          <w:rFonts w:ascii="Fira Code" w:hAnsi="Fira Code"/>
          <w:color w:val="E06C75"/>
          <w:sz w:val="23"/>
          <w:szCs w:val="23"/>
        </w:rPr>
        <w:t>txt</w:t>
      </w:r>
      <w:r w:rsidRPr="006A4A1C">
        <w:rPr>
          <w:rFonts w:ascii="Fira Code" w:hAnsi="Fira Code"/>
          <w:color w:val="ABB2BF"/>
          <w:sz w:val="23"/>
          <w:szCs w:val="23"/>
        </w:rPr>
        <w:t>", "w"); </w:t>
      </w:r>
    </w:p>
    <w:p w14:paraId="116E19F5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47E68BF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yylex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(); </w:t>
      </w:r>
    </w:p>
    <w:p w14:paraId="72956DC1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</w:p>
    <w:p w14:paraId="69A0873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fclose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yyin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</w:t>
      </w:r>
    </w:p>
    <w:p w14:paraId="4E6F22DD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fclose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yyout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</w:t>
      </w:r>
    </w:p>
    <w:p w14:paraId="18995DB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  <w:proofErr w:type="spellStart"/>
      <w:r w:rsidRPr="006A4A1C">
        <w:rPr>
          <w:rFonts w:ascii="Fira Code" w:hAnsi="Fira Code"/>
          <w:color w:val="61AFEF"/>
          <w:sz w:val="23"/>
          <w:szCs w:val="23"/>
        </w:rPr>
        <w:t>printf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("number of tokens : </w:t>
      </w:r>
      <w:r w:rsidRPr="006A4A1C">
        <w:rPr>
          <w:rFonts w:ascii="Fira Code" w:hAnsi="Fira Code"/>
          <w:color w:val="C678DD"/>
          <w:sz w:val="23"/>
          <w:szCs w:val="23"/>
        </w:rPr>
        <w:t>%</w:t>
      </w:r>
      <w:r w:rsidRPr="006A4A1C">
        <w:rPr>
          <w:rFonts w:ascii="Fira Code" w:hAnsi="Fira Code"/>
          <w:color w:val="ABB2BF"/>
          <w:sz w:val="23"/>
          <w:szCs w:val="23"/>
        </w:rPr>
        <w:t>d\</w:t>
      </w:r>
      <w:proofErr w:type="spellStart"/>
      <w:r w:rsidRPr="006A4A1C">
        <w:rPr>
          <w:rFonts w:ascii="Fira Code" w:hAnsi="Fira Code"/>
          <w:color w:val="ABB2BF"/>
          <w:sz w:val="23"/>
          <w:szCs w:val="23"/>
        </w:rPr>
        <w:t>n",tokens</w:t>
      </w:r>
      <w:proofErr w:type="spellEnd"/>
      <w:r w:rsidRPr="006A4A1C">
        <w:rPr>
          <w:rFonts w:ascii="Fira Code" w:hAnsi="Fira Code"/>
          <w:color w:val="ABB2BF"/>
          <w:sz w:val="23"/>
          <w:szCs w:val="23"/>
        </w:rPr>
        <w:t>);</w:t>
      </w:r>
    </w:p>
    <w:p w14:paraId="4EADF340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</w:t>
      </w:r>
    </w:p>
    <w:p w14:paraId="0259C50E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    return 0; </w:t>
      </w:r>
    </w:p>
    <w:p w14:paraId="48E965A7" w14:textId="77777777" w:rsidR="006A4A1C" w:rsidRPr="006A4A1C" w:rsidRDefault="006A4A1C" w:rsidP="006A4A1C">
      <w:pPr>
        <w:shd w:val="clear" w:color="auto" w:fill="282C34"/>
        <w:spacing w:line="300" w:lineRule="atLeast"/>
        <w:rPr>
          <w:rFonts w:ascii="Fira Code" w:hAnsi="Fira Code"/>
          <w:color w:val="ABB2BF"/>
          <w:sz w:val="23"/>
          <w:szCs w:val="23"/>
        </w:rPr>
      </w:pPr>
      <w:r w:rsidRPr="006A4A1C">
        <w:rPr>
          <w:rFonts w:ascii="Fira Code" w:hAnsi="Fira Code"/>
          <w:color w:val="ABB2BF"/>
          <w:sz w:val="23"/>
          <w:szCs w:val="23"/>
        </w:rPr>
        <w:t>}</w:t>
      </w:r>
    </w:p>
    <w:p w14:paraId="0FCA798D" w14:textId="0B8F39F0" w:rsidR="006A4A1C" w:rsidRDefault="00E11347" w:rsidP="00433F1F">
      <w:pPr>
        <w:pStyle w:val="Caption"/>
        <w:jc w:val="center"/>
      </w:pPr>
      <w:r>
        <w:t xml:space="preserve">Figure </w:t>
      </w:r>
      <w:r w:rsidR="00402EAE">
        <w:t>3</w:t>
      </w:r>
      <w:r>
        <w:t xml:space="preserve"> lex program of 1c.l</w:t>
      </w:r>
    </w:p>
    <w:p w14:paraId="10AE7459" w14:textId="77777777" w:rsidR="00433F1F" w:rsidRPr="00433F1F" w:rsidRDefault="00433F1F" w:rsidP="00433F1F"/>
    <w:p w14:paraId="5F91DED7" w14:textId="77777777" w:rsidR="00433F1F" w:rsidRDefault="00433F1F">
      <w:pPr>
        <w:rPr>
          <w:rFonts w:ascii="Calibri" w:eastAsiaTheme="majorEastAsia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532211B1" w14:textId="0198D78D" w:rsidR="009D4E60" w:rsidRDefault="00B77DEA" w:rsidP="00433F1F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8" w:name="_Toc58526285"/>
      <w:r w:rsidRPr="00BE7B80">
        <w:rPr>
          <w:rFonts w:ascii="Calibri" w:hAnsi="Calibri" w:cs="Calibri"/>
          <w:color w:val="auto"/>
          <w:sz w:val="22"/>
          <w:szCs w:val="24"/>
        </w:rPr>
        <w:lastRenderedPageBreak/>
        <w:t xml:space="preserve">1.2 </w:t>
      </w:r>
      <w:r w:rsidR="00753125" w:rsidRPr="00753125">
        <w:rPr>
          <w:rFonts w:ascii="Calibri" w:hAnsi="Calibri" w:cs="Calibri"/>
          <w:color w:val="auto"/>
          <w:sz w:val="22"/>
          <w:szCs w:val="24"/>
        </w:rPr>
        <w:t>Results and Comments</w:t>
      </w:r>
      <w:bookmarkEnd w:id="18"/>
    </w:p>
    <w:p w14:paraId="43B661E2" w14:textId="77777777" w:rsidR="00433F1F" w:rsidRPr="00433F1F" w:rsidRDefault="00433F1F" w:rsidP="00433F1F"/>
    <w:p w14:paraId="28B24334" w14:textId="77777777" w:rsidR="007E2384" w:rsidRDefault="007E2384" w:rsidP="007E2384">
      <w:r>
        <w:t xml:space="preserve">Note: I am using the same </w:t>
      </w:r>
      <w:proofErr w:type="spellStart"/>
      <w:r w:rsidRPr="007E2384">
        <w:rPr>
          <w:rFonts w:ascii="Courier New" w:hAnsi="Courier New" w:cs="Courier New"/>
          <w:i/>
          <w:iCs/>
        </w:rPr>
        <w:t>input.c</w:t>
      </w:r>
      <w:proofErr w:type="spellEnd"/>
      <w:r>
        <w:t xml:space="preserve"> file for all the three lex program.</w:t>
      </w:r>
    </w:p>
    <w:p w14:paraId="59C8E6F9" w14:textId="77777777" w:rsidR="007E2384" w:rsidRPr="00DA4009" w:rsidRDefault="007E2384" w:rsidP="007E2384">
      <w:r>
        <w:t xml:space="preserve"> </w:t>
      </w:r>
    </w:p>
    <w:p w14:paraId="0B51CA6F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49527616" wp14:editId="44B85825">
            <wp:extent cx="2838450" cy="273967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262" cy="27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DFC" w14:textId="5F63A9FB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4</w:t>
      </w:r>
      <w:r>
        <w:t xml:space="preserve"> Input file</w:t>
      </w:r>
    </w:p>
    <w:p w14:paraId="63D45C63" w14:textId="64E93DAB" w:rsidR="007E2384" w:rsidRDefault="007E2384" w:rsidP="007E2384"/>
    <w:p w14:paraId="3F141F48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755A70F2" wp14:editId="29ABF89E">
            <wp:extent cx="3096491" cy="1978502"/>
            <wp:effectExtent l="0" t="0" r="889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789" cy="1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790" w14:textId="0C450A82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5</w:t>
      </w:r>
      <w:r>
        <w:t xml:space="preserve"> </w:t>
      </w:r>
      <w:proofErr w:type="spellStart"/>
      <w:r>
        <w:t>makefile</w:t>
      </w:r>
      <w:proofErr w:type="spellEnd"/>
    </w:p>
    <w:p w14:paraId="62EFC50D" w14:textId="77777777" w:rsidR="007E2384" w:rsidRPr="007E2384" w:rsidRDefault="007E2384" w:rsidP="007E2384"/>
    <w:p w14:paraId="515FAD6F" w14:textId="5B0B84B8" w:rsidR="007E2384" w:rsidRDefault="007E2384" w:rsidP="007E2384">
      <w:r>
        <w:t>1a. Executing lex program to compress m</w:t>
      </w:r>
      <w:r w:rsidRPr="00DA4009">
        <w:t>ultiple consecutive blank lines and calculate number of lines at the end of given text</w:t>
      </w:r>
      <w:r>
        <w:t>.</w:t>
      </w:r>
    </w:p>
    <w:p w14:paraId="7202C5DE" w14:textId="77777777" w:rsidR="007E2384" w:rsidRDefault="007E2384" w:rsidP="007E2384">
      <w:pPr>
        <w:keepNext/>
        <w:jc w:val="center"/>
      </w:pPr>
    </w:p>
    <w:p w14:paraId="4EAD3971" w14:textId="2FF8AC9D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116B3E22" wp14:editId="5A3B4CA8">
            <wp:extent cx="6110605" cy="5784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04A" w14:textId="4CE19F76" w:rsidR="007E2384" w:rsidRDefault="007E2384" w:rsidP="00D56C75">
      <w:pPr>
        <w:pStyle w:val="Caption"/>
        <w:jc w:val="center"/>
      </w:pPr>
      <w:r>
        <w:t xml:space="preserve">Figure </w:t>
      </w:r>
      <w:r w:rsidR="00402EAE">
        <w:t>6</w:t>
      </w:r>
      <w:r>
        <w:t xml:space="preserve"> executing 1a.l</w:t>
      </w:r>
    </w:p>
    <w:p w14:paraId="070AE17C" w14:textId="77777777" w:rsidR="00433F1F" w:rsidRDefault="00433F1F" w:rsidP="007E2384"/>
    <w:p w14:paraId="0A84E3F5" w14:textId="77777777" w:rsidR="00433F1F" w:rsidRDefault="00433F1F" w:rsidP="007E2384"/>
    <w:p w14:paraId="0C0405A3" w14:textId="77777777" w:rsidR="00433F1F" w:rsidRDefault="00433F1F" w:rsidP="007E2384"/>
    <w:p w14:paraId="1B73AE07" w14:textId="77777777" w:rsidR="00433F1F" w:rsidRDefault="00433F1F" w:rsidP="007E2384"/>
    <w:p w14:paraId="43C14DDD" w14:textId="77777777" w:rsidR="00433F1F" w:rsidRDefault="00433F1F" w:rsidP="007E2384"/>
    <w:p w14:paraId="1C8FAB59" w14:textId="3FE80980" w:rsidR="007E2384" w:rsidRDefault="007E2384" w:rsidP="007E2384">
      <w:r>
        <w:lastRenderedPageBreak/>
        <w:t>Output file after execution:</w:t>
      </w:r>
    </w:p>
    <w:p w14:paraId="2989666B" w14:textId="77777777" w:rsidR="00433F1F" w:rsidRDefault="00433F1F" w:rsidP="007E2384">
      <w:pPr>
        <w:keepNext/>
        <w:jc w:val="center"/>
      </w:pPr>
    </w:p>
    <w:p w14:paraId="7785B92F" w14:textId="69D4F35F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6C8A8DB1" wp14:editId="1A6ABDB5">
            <wp:extent cx="57531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85" w14:textId="0BE7483A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7</w:t>
      </w:r>
      <w:r>
        <w:t xml:space="preserve"> output file after execution</w:t>
      </w:r>
    </w:p>
    <w:p w14:paraId="217C9B1F" w14:textId="241836A1" w:rsidR="006F6C4B" w:rsidRPr="007E2384" w:rsidRDefault="006F6C4B" w:rsidP="006F6C4B">
      <w:r>
        <w:t xml:space="preserve">As we can see in </w:t>
      </w:r>
      <w:r w:rsidR="001D29E5">
        <w:t>above</w:t>
      </w:r>
      <w:r>
        <w:t xml:space="preserve"> figure</w:t>
      </w:r>
      <w:r w:rsidR="001D29E5">
        <w:t xml:space="preserve"> (Fig 7)</w:t>
      </w:r>
      <w:r>
        <w:t xml:space="preserve">, multiple lines are compressed and stored in </w:t>
      </w:r>
      <w:r w:rsidRPr="007E2384">
        <w:rPr>
          <w:rFonts w:ascii="Courier New" w:hAnsi="Courier New" w:cs="Courier New"/>
        </w:rPr>
        <w:t>output1</w:t>
      </w:r>
      <w:r>
        <w:rPr>
          <w:rFonts w:ascii="Courier New" w:hAnsi="Courier New" w:cs="Courier New"/>
        </w:rPr>
        <w:t>a</w:t>
      </w:r>
      <w:r w:rsidRPr="007E2384">
        <w:rPr>
          <w:rFonts w:ascii="Courier New" w:hAnsi="Courier New" w:cs="Courier New"/>
        </w:rPr>
        <w:t>.txt</w:t>
      </w:r>
      <w:r>
        <w:t xml:space="preserve"> file.</w:t>
      </w:r>
    </w:p>
    <w:p w14:paraId="0C89E757" w14:textId="77777777" w:rsidR="006F6C4B" w:rsidRPr="006F6C4B" w:rsidRDefault="006F6C4B" w:rsidP="006F6C4B"/>
    <w:p w14:paraId="2F1799D4" w14:textId="77777777" w:rsidR="00BD7D94" w:rsidRDefault="00BD7D94" w:rsidP="007E2384"/>
    <w:p w14:paraId="4845F253" w14:textId="7B4C098E" w:rsidR="007E2384" w:rsidRDefault="00F570C9" w:rsidP="007E2384">
      <w:r>
        <w:t>1b</w:t>
      </w:r>
      <w:r w:rsidR="007E2384">
        <w:t>. Executing lex program to compress m</w:t>
      </w:r>
      <w:r w:rsidR="007E2384" w:rsidRPr="00DA4009">
        <w:t xml:space="preserve">ultiple consecutive </w:t>
      </w:r>
      <w:r w:rsidR="007E2384">
        <w:t>spaces</w:t>
      </w:r>
      <w:r w:rsidR="007E2384" w:rsidRPr="00DA4009">
        <w:t xml:space="preserve"> and calculate number of </w:t>
      </w:r>
      <w:r w:rsidR="007E2384">
        <w:t>spaces</w:t>
      </w:r>
      <w:r w:rsidR="007E2384" w:rsidRPr="00DA4009">
        <w:t xml:space="preserve"> at the end of given text</w:t>
      </w:r>
      <w:r w:rsidR="007E2384">
        <w:t>.</w:t>
      </w:r>
    </w:p>
    <w:p w14:paraId="3BB5ED89" w14:textId="77777777" w:rsidR="007E2384" w:rsidRDefault="007E2384" w:rsidP="007E2384">
      <w:pPr>
        <w:jc w:val="center"/>
      </w:pPr>
    </w:p>
    <w:p w14:paraId="4D666C72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6037D005" wp14:editId="58344A53">
            <wp:extent cx="6110605" cy="7366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3CC9" w14:textId="29C3E0DD" w:rsidR="007E2384" w:rsidRDefault="007E2384" w:rsidP="007E2384">
      <w:pPr>
        <w:pStyle w:val="Caption"/>
        <w:jc w:val="center"/>
      </w:pPr>
      <w:r>
        <w:t xml:space="preserve">Figure </w:t>
      </w:r>
      <w:r w:rsidR="00402EAE">
        <w:t>8</w:t>
      </w:r>
      <w:r>
        <w:t xml:space="preserve"> execution of 1b.l</w:t>
      </w:r>
    </w:p>
    <w:p w14:paraId="72F5A8BF" w14:textId="5E8B2695" w:rsidR="007E2384" w:rsidRDefault="007E2384" w:rsidP="007E2384"/>
    <w:p w14:paraId="1B53FD05" w14:textId="001E68F6" w:rsidR="00091B5E" w:rsidRDefault="00091B5E" w:rsidP="007E2384"/>
    <w:p w14:paraId="29AD4510" w14:textId="773F4A48" w:rsidR="00091B5E" w:rsidRDefault="00091B5E" w:rsidP="007E2384"/>
    <w:p w14:paraId="5211A1B8" w14:textId="77777777" w:rsidR="00091B5E" w:rsidRDefault="00091B5E" w:rsidP="007E2384"/>
    <w:p w14:paraId="31119C1D" w14:textId="6F1A49B9" w:rsidR="007E2384" w:rsidRDefault="007E2384" w:rsidP="007E2384">
      <w:r>
        <w:t>Output file after execution:</w:t>
      </w:r>
    </w:p>
    <w:p w14:paraId="0B9ED0D1" w14:textId="77777777" w:rsidR="007E2384" w:rsidRDefault="007E2384" w:rsidP="007E2384">
      <w:pPr>
        <w:keepNext/>
        <w:jc w:val="center"/>
      </w:pPr>
      <w:r>
        <w:rPr>
          <w:noProof/>
        </w:rPr>
        <w:drawing>
          <wp:inline distT="0" distB="0" distL="0" distR="0" wp14:anchorId="1FB105D1" wp14:editId="0EDAFA7E">
            <wp:extent cx="2466975" cy="243042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413" cy="24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91F4" w14:textId="1CD6A3F3" w:rsidR="007E2384" w:rsidRDefault="007E2384" w:rsidP="007E2384">
      <w:pPr>
        <w:pStyle w:val="Caption"/>
        <w:jc w:val="center"/>
        <w:rPr>
          <w:noProof/>
        </w:rPr>
      </w:pPr>
      <w:r>
        <w:t>Figure</w:t>
      </w:r>
      <w:r w:rsidR="00402EAE">
        <w:t xml:space="preserve"> 9</w:t>
      </w:r>
      <w:r>
        <w:t xml:space="preserve"> output file after execution</w:t>
      </w:r>
    </w:p>
    <w:p w14:paraId="6B96638C" w14:textId="40020DB4" w:rsidR="00C43742" w:rsidRPr="007E2384" w:rsidRDefault="00C43742" w:rsidP="00C43742">
      <w:r>
        <w:t>As we can see</w:t>
      </w:r>
      <w:r w:rsidR="001D29E5">
        <w:t xml:space="preserve"> in</w:t>
      </w:r>
      <w:r>
        <w:t xml:space="preserve"> </w:t>
      </w:r>
      <w:r w:rsidR="001D29E5">
        <w:t>above figure (Fig 9),</w:t>
      </w:r>
      <w:r>
        <w:t xml:space="preserve"> multiple spaces are compressed and stored in </w:t>
      </w:r>
      <w:r w:rsidRPr="007E2384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1b</w:t>
      </w:r>
      <w:r w:rsidRPr="007E2384">
        <w:rPr>
          <w:rFonts w:ascii="Courier New" w:hAnsi="Courier New" w:cs="Courier New"/>
        </w:rPr>
        <w:t>.txt</w:t>
      </w:r>
      <w:r>
        <w:t xml:space="preserve"> file.</w:t>
      </w:r>
    </w:p>
    <w:p w14:paraId="5C9AFB2A" w14:textId="77777777" w:rsidR="00C43742" w:rsidRDefault="00C43742" w:rsidP="007E2384">
      <w:pPr>
        <w:rPr>
          <w:noProof/>
        </w:rPr>
      </w:pPr>
    </w:p>
    <w:p w14:paraId="045DEC7E" w14:textId="0975E989" w:rsidR="007E2384" w:rsidRDefault="00F570C9" w:rsidP="00F570C9">
      <w:pPr>
        <w:rPr>
          <w:noProof/>
        </w:rPr>
      </w:pPr>
      <w:r>
        <w:lastRenderedPageBreak/>
        <w:t xml:space="preserve">1c. </w:t>
      </w:r>
      <w:bookmarkStart w:id="19" w:name="_Hlk58522632"/>
      <w:r w:rsidR="00E91D57" w:rsidRPr="00F570C9">
        <w:rPr>
          <w:noProof/>
        </w:rPr>
        <w:t>Space before and after punctuation and after opening and closing parentheses</w:t>
      </w:r>
      <w:r w:rsidR="00E91D57">
        <w:rPr>
          <w:noProof/>
        </w:rPr>
        <w:t xml:space="preserve"> </w:t>
      </w:r>
      <w:bookmarkEnd w:id="19"/>
      <w:r w:rsidR="00E91D57">
        <w:rPr>
          <w:noProof/>
        </w:rPr>
        <w:t>and also calculting no. of tokens.</w:t>
      </w:r>
    </w:p>
    <w:p w14:paraId="08DC7022" w14:textId="77777777" w:rsidR="00E91D57" w:rsidRDefault="00E91D57" w:rsidP="00F570C9"/>
    <w:p w14:paraId="7B73AB2A" w14:textId="77777777" w:rsidR="00E91D57" w:rsidRDefault="00E91D57" w:rsidP="00E91D57">
      <w:pPr>
        <w:keepNext/>
        <w:jc w:val="center"/>
      </w:pPr>
      <w:r>
        <w:rPr>
          <w:noProof/>
        </w:rPr>
        <w:drawing>
          <wp:inline distT="0" distB="0" distL="0" distR="0" wp14:anchorId="0E37C322" wp14:editId="0C45B2CA">
            <wp:extent cx="6110605" cy="715645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5BE" w14:textId="0C09B27C" w:rsidR="00E91D57" w:rsidRDefault="00E91D57" w:rsidP="00E91D57">
      <w:pPr>
        <w:pStyle w:val="Caption"/>
        <w:jc w:val="center"/>
      </w:pPr>
      <w:r>
        <w:t xml:space="preserve">Figure </w:t>
      </w:r>
      <w:r w:rsidR="00402EAE">
        <w:t>10</w:t>
      </w:r>
      <w:r>
        <w:t xml:space="preserve"> execution of 1c.l</w:t>
      </w:r>
    </w:p>
    <w:p w14:paraId="74383EB0" w14:textId="77777777" w:rsidR="00E91D57" w:rsidRDefault="00E91D57" w:rsidP="00E91D57"/>
    <w:p w14:paraId="2AF0D56B" w14:textId="00B90D93" w:rsidR="00E91D57" w:rsidRPr="00E91D57" w:rsidRDefault="00E91D57" w:rsidP="00E91D57">
      <w:r>
        <w:t>Output file after execution:</w:t>
      </w:r>
    </w:p>
    <w:p w14:paraId="359DEAB0" w14:textId="77777777" w:rsidR="00E91D57" w:rsidRDefault="00E91D57" w:rsidP="00E91D57">
      <w:pPr>
        <w:keepNext/>
        <w:jc w:val="center"/>
      </w:pPr>
      <w:r>
        <w:rPr>
          <w:noProof/>
        </w:rPr>
        <w:drawing>
          <wp:inline distT="0" distB="0" distL="0" distR="0" wp14:anchorId="68E8B524" wp14:editId="427A040A">
            <wp:extent cx="3033993" cy="2714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8978" cy="27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26A" w14:textId="4ECC963C" w:rsidR="00E91D57" w:rsidRPr="00CB7E3D" w:rsidRDefault="00E91D57" w:rsidP="00E91D57">
      <w:pPr>
        <w:pStyle w:val="Caption"/>
        <w:jc w:val="center"/>
      </w:pPr>
      <w:r>
        <w:t xml:space="preserve">Figure </w:t>
      </w:r>
      <w:r w:rsidR="00402EAE">
        <w:t>11</w:t>
      </w:r>
      <w:r>
        <w:t xml:space="preserve"> output file after execution</w:t>
      </w:r>
    </w:p>
    <w:p w14:paraId="097A022E" w14:textId="5B4D4CC3" w:rsidR="007E2384" w:rsidRPr="00091B5E" w:rsidRDefault="004F3F46" w:rsidP="00091B5E">
      <w:r>
        <w:t>As we can see</w:t>
      </w:r>
      <w:r w:rsidR="001D29E5">
        <w:t xml:space="preserve"> in</w:t>
      </w:r>
      <w:r>
        <w:t xml:space="preserve"> </w:t>
      </w:r>
      <w:r w:rsidR="001D29E5">
        <w:t xml:space="preserve">above figure (Fig 11), </w:t>
      </w:r>
      <w:r w:rsidRPr="00E91D57">
        <w:t xml:space="preserve">Space before and after punctuation and after opening and closing parentheses </w:t>
      </w:r>
      <w:r>
        <w:t xml:space="preserve">is added and stored in </w:t>
      </w:r>
      <w:r w:rsidRPr="007E2384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>1c</w:t>
      </w:r>
      <w:r w:rsidRPr="007E2384">
        <w:rPr>
          <w:rFonts w:ascii="Courier New" w:hAnsi="Courier New" w:cs="Courier New"/>
        </w:rPr>
        <w:t>.txt</w:t>
      </w:r>
      <w:r>
        <w:t xml:space="preserve"> file</w:t>
      </w:r>
    </w:p>
    <w:p w14:paraId="6FC62B12" w14:textId="77777777"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20" w:name="_Toc58526286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20"/>
    </w:p>
    <w:p w14:paraId="206F520B" w14:textId="77777777"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14:paraId="69AB3740" w14:textId="77777777"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>
        <w:rPr>
          <w:rFonts w:ascii="Calibri" w:hAnsi="Calibri" w:cs="Calibri"/>
          <w:b/>
          <w:u w:val="single"/>
        </w:rPr>
        <w:t>2</w:t>
      </w:r>
      <w:r w:rsidRPr="009D4E60">
        <w:rPr>
          <w:rFonts w:ascii="Calibri" w:hAnsi="Calibri" w:cs="Calibri"/>
          <w:b/>
          <w:u w:val="single"/>
        </w:rPr>
        <w:t>:</w:t>
      </w:r>
    </w:p>
    <w:p w14:paraId="6873887C" w14:textId="77777777" w:rsidR="008D3283" w:rsidRDefault="008D3283" w:rsidP="008D3283">
      <w:pPr>
        <w:rPr>
          <w:rFonts w:ascii="Calibri" w:hAnsi="Calibri" w:cs="Calibri"/>
          <w:b/>
          <w:u w:val="single"/>
        </w:rPr>
      </w:pPr>
    </w:p>
    <w:p w14:paraId="19D00CE7" w14:textId="20286A84" w:rsidR="008D3283" w:rsidRDefault="008D3283" w:rsidP="00065156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1" w:name="_Toc58526287"/>
      <w:r w:rsidRPr="00142A93">
        <w:rPr>
          <w:rFonts w:ascii="Calibri" w:hAnsi="Calibri" w:cs="Calibri"/>
          <w:color w:val="auto"/>
          <w:sz w:val="22"/>
          <w:szCs w:val="24"/>
        </w:rPr>
        <w:t xml:space="preserve">2.1 </w:t>
      </w:r>
      <w:r w:rsidR="00065156" w:rsidRPr="00065156">
        <w:rPr>
          <w:rFonts w:ascii="Calibri" w:hAnsi="Calibri" w:cs="Calibri"/>
          <w:color w:val="auto"/>
          <w:sz w:val="22"/>
          <w:szCs w:val="24"/>
        </w:rPr>
        <w:t>Implementation in Lex</w:t>
      </w:r>
      <w:bookmarkEnd w:id="21"/>
    </w:p>
    <w:p w14:paraId="2AE06230" w14:textId="77777777" w:rsidR="0098680C" w:rsidRDefault="0098680C" w:rsidP="0012726C">
      <w:pPr>
        <w:pStyle w:val="assignmentbody"/>
        <w:keepNext/>
      </w:pPr>
    </w:p>
    <w:tbl>
      <w:tblPr>
        <w:tblStyle w:val="TableGrid0"/>
        <w:tblpPr w:leftFromText="180" w:rightFromText="180" w:vertAnchor="text" w:horzAnchor="margin" w:tblpY="-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237"/>
      </w:tblGrid>
      <w:tr w:rsidR="00CA2419" w:rsidRPr="00100014" w14:paraId="532AD783" w14:textId="77777777" w:rsidTr="00CA2419">
        <w:tc>
          <w:tcPr>
            <w:tcW w:w="1386" w:type="dxa"/>
          </w:tcPr>
          <w:p w14:paraId="3A25022E" w14:textId="77777777" w:rsidR="00CA2419" w:rsidRPr="00100014" w:rsidRDefault="00CA2419" w:rsidP="00CA2419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8237" w:type="dxa"/>
          </w:tcPr>
          <w:p w14:paraId="38D15EB3" w14:textId="77777777" w:rsidR="00CA2419" w:rsidRPr="00100014" w:rsidRDefault="00CA2419" w:rsidP="00CA2419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CA2419" w:rsidRPr="00100014" w14:paraId="6C363681" w14:textId="77777777" w:rsidTr="00CA2419">
        <w:tc>
          <w:tcPr>
            <w:tcW w:w="1386" w:type="dxa"/>
          </w:tcPr>
          <w:p w14:paraId="2D9A984E" w14:textId="77777777" w:rsidR="00CA2419" w:rsidRPr="008A0BDD" w:rsidRDefault="00CA2419" w:rsidP="00CA2419">
            <w:pPr>
              <w:pStyle w:val="code"/>
            </w:pPr>
            <w:r w:rsidRPr="008A0BDD">
              <w:t>I</w:t>
            </w:r>
            <w:r>
              <w:t>DENTIFIER</w:t>
            </w:r>
          </w:p>
        </w:tc>
        <w:tc>
          <w:tcPr>
            <w:tcW w:w="8237" w:type="dxa"/>
          </w:tcPr>
          <w:p w14:paraId="1ED1A867" w14:textId="77777777" w:rsidR="00CA2419" w:rsidRPr="00100014" w:rsidRDefault="00CA2419" w:rsidP="00CA2419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[a-</w:t>
            </w:r>
            <w:proofErr w:type="spellStart"/>
            <w:r>
              <w:rPr>
                <w:rFonts w:ascii="Cascadia Code" w:hAnsi="Cascadia Code"/>
              </w:rPr>
              <w:t>zA</w:t>
            </w:r>
            <w:proofErr w:type="spellEnd"/>
            <w:r>
              <w:rPr>
                <w:rFonts w:ascii="Cascadia Code" w:hAnsi="Cascadia Code"/>
              </w:rPr>
              <w:t>-Z]+[a-zA-Z0-9]*</w:t>
            </w:r>
          </w:p>
        </w:tc>
      </w:tr>
    </w:tbl>
    <w:tbl>
      <w:tblPr>
        <w:tblStyle w:val="TableGrid"/>
        <w:tblpPr w:leftFromText="180" w:rightFromText="180" w:vertAnchor="page" w:horzAnchor="margin" w:tblpY="4537"/>
        <w:tblW w:w="104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5"/>
        <w:gridCol w:w="9164"/>
      </w:tblGrid>
      <w:tr w:rsidR="00CA2419" w:rsidRPr="00100014" w14:paraId="231E3495" w14:textId="77777777" w:rsidTr="00CA2419">
        <w:trPr>
          <w:trHeight w:val="440"/>
        </w:trPr>
        <w:tc>
          <w:tcPr>
            <w:tcW w:w="1255" w:type="dxa"/>
          </w:tcPr>
          <w:p w14:paraId="5A3F0613" w14:textId="77777777" w:rsidR="00CA2419" w:rsidRPr="00906C71" w:rsidRDefault="00CA2419" w:rsidP="00CA2419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Token</w:t>
            </w:r>
          </w:p>
        </w:tc>
        <w:tc>
          <w:tcPr>
            <w:tcW w:w="9164" w:type="dxa"/>
          </w:tcPr>
          <w:p w14:paraId="3ED8ED8E" w14:textId="77777777" w:rsidR="00CA2419" w:rsidRPr="00906C71" w:rsidRDefault="00CA2419" w:rsidP="00CA2419">
            <w:pPr>
              <w:pStyle w:val="assignmentbody"/>
              <w:rPr>
                <w:b/>
                <w:bCs/>
              </w:rPr>
            </w:pPr>
            <w:r w:rsidRPr="00906C71">
              <w:rPr>
                <w:b/>
                <w:bCs/>
              </w:rPr>
              <w:t>Regular Expression</w:t>
            </w:r>
          </w:p>
        </w:tc>
      </w:tr>
      <w:tr w:rsidR="00CA2419" w:rsidRPr="00100014" w14:paraId="660017E9" w14:textId="77777777" w:rsidTr="00CA2419">
        <w:trPr>
          <w:trHeight w:val="1140"/>
        </w:trPr>
        <w:tc>
          <w:tcPr>
            <w:tcW w:w="1255" w:type="dxa"/>
          </w:tcPr>
          <w:p w14:paraId="58D4035B" w14:textId="77777777" w:rsidR="00CA2419" w:rsidRPr="00906C71" w:rsidRDefault="00CA2419" w:rsidP="00CA2419">
            <w:pPr>
              <w:pStyle w:val="code"/>
            </w:pPr>
            <w:r w:rsidRPr="00906C71">
              <w:t>KEYWORD</w:t>
            </w:r>
          </w:p>
        </w:tc>
        <w:tc>
          <w:tcPr>
            <w:tcW w:w="9164" w:type="dxa"/>
          </w:tcPr>
          <w:p w14:paraId="5891A1FC" w14:textId="77777777" w:rsidR="00CA2419" w:rsidRPr="00100014" w:rsidRDefault="00CA2419" w:rsidP="00CA2419">
            <w:pPr>
              <w:pStyle w:val="assignmentbody"/>
              <w:rPr>
                <w:rFonts w:ascii="Cascadia Code" w:hAnsi="Cascadia Code"/>
              </w:rPr>
            </w:pPr>
            <w:r w:rsidRPr="00906C71">
              <w:rPr>
                <w:rFonts w:ascii="Cascadia Code" w:hAnsi="Cascadia Code"/>
              </w:rPr>
              <w:t>auto|double|int|struct|break|else|long|switch|case|typedef|char|extern|return|continue|for|signed|void|do|if|static|while|default|goto|sizeof|const|float|short</w:t>
            </w:r>
          </w:p>
        </w:tc>
      </w:tr>
    </w:tbl>
    <w:p w14:paraId="150E8A5C" w14:textId="672DB536" w:rsidR="0012726C" w:rsidRDefault="0012726C" w:rsidP="0012726C">
      <w:pPr>
        <w:pStyle w:val="assignmentbody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7770"/>
      </w:tblGrid>
      <w:tr w:rsidR="0012726C" w:rsidRPr="00100014" w14:paraId="625CE6C2" w14:textId="77777777" w:rsidTr="007F00AF">
        <w:tc>
          <w:tcPr>
            <w:tcW w:w="1129" w:type="dxa"/>
          </w:tcPr>
          <w:p w14:paraId="69DEA21E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8484" w:type="dxa"/>
          </w:tcPr>
          <w:p w14:paraId="1CFE49AB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12726C" w:rsidRPr="00100014" w14:paraId="6CA734E9" w14:textId="77777777" w:rsidTr="007F00AF">
        <w:tc>
          <w:tcPr>
            <w:tcW w:w="1129" w:type="dxa"/>
          </w:tcPr>
          <w:p w14:paraId="210D7ED0" w14:textId="77777777" w:rsidR="0012726C" w:rsidRDefault="0012726C" w:rsidP="007F00AF">
            <w:pPr>
              <w:pStyle w:val="code"/>
            </w:pPr>
            <w:r>
              <w:t>INT_NUM</w:t>
            </w:r>
          </w:p>
        </w:tc>
        <w:tc>
          <w:tcPr>
            <w:tcW w:w="8484" w:type="dxa"/>
          </w:tcPr>
          <w:p w14:paraId="1DC6BF57" w14:textId="77777777" w:rsidR="0012726C" w:rsidRPr="00100014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-?[0-9]+</w:t>
            </w:r>
          </w:p>
        </w:tc>
      </w:tr>
      <w:tr w:rsidR="0012726C" w:rsidRPr="00100014" w14:paraId="08AF5C62" w14:textId="77777777" w:rsidTr="007F00AF">
        <w:tc>
          <w:tcPr>
            <w:tcW w:w="1129" w:type="dxa"/>
          </w:tcPr>
          <w:p w14:paraId="65A5B359" w14:textId="77777777" w:rsidR="0012726C" w:rsidRDefault="0012726C" w:rsidP="007F00AF">
            <w:pPr>
              <w:pStyle w:val="code"/>
            </w:pPr>
            <w:r>
              <w:t>FLOAT_NUM</w:t>
            </w:r>
          </w:p>
        </w:tc>
        <w:tc>
          <w:tcPr>
            <w:tcW w:w="8484" w:type="dxa"/>
          </w:tcPr>
          <w:p w14:paraId="20DE3BF8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-?([0-9]+\.[0-9]+)([</w:t>
            </w:r>
            <w:proofErr w:type="spellStart"/>
            <w:r>
              <w:rPr>
                <w:rFonts w:ascii="Cascadia Code" w:hAnsi="Cascadia Code"/>
              </w:rPr>
              <w:t>eE</w:t>
            </w:r>
            <w:proofErr w:type="spellEnd"/>
            <w:r>
              <w:rPr>
                <w:rFonts w:ascii="Cascadia Code" w:hAnsi="Cascadia Code"/>
              </w:rPr>
              <w:t>][-+]?[0-9]+)?</w:t>
            </w:r>
          </w:p>
        </w:tc>
      </w:tr>
      <w:tr w:rsidR="0012726C" w:rsidRPr="00100014" w14:paraId="21A7E53D" w14:textId="77777777" w:rsidTr="007F00AF">
        <w:tc>
          <w:tcPr>
            <w:tcW w:w="1129" w:type="dxa"/>
          </w:tcPr>
          <w:p w14:paraId="4A77D36C" w14:textId="77777777" w:rsidR="0012726C" w:rsidRDefault="0012726C" w:rsidP="007F00AF">
            <w:pPr>
              <w:pStyle w:val="code"/>
            </w:pPr>
            <w:r>
              <w:t>STRING_LITERAL</w:t>
            </w:r>
          </w:p>
        </w:tc>
        <w:tc>
          <w:tcPr>
            <w:tcW w:w="8484" w:type="dxa"/>
          </w:tcPr>
          <w:p w14:paraId="71F6BC6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r w:rsidRPr="00E96A51">
              <w:rPr>
                <w:rFonts w:ascii="Cascadia Code" w:hAnsi="Cascadia Code"/>
              </w:rPr>
              <w:t>\"[^\"]*\"</w:t>
            </w:r>
          </w:p>
        </w:tc>
      </w:tr>
      <w:tr w:rsidR="00BE7831" w:rsidRPr="00100014" w14:paraId="09E28900" w14:textId="77777777" w:rsidTr="007F00AF">
        <w:tc>
          <w:tcPr>
            <w:tcW w:w="1129" w:type="dxa"/>
          </w:tcPr>
          <w:p w14:paraId="669F84C2" w14:textId="41528C0B" w:rsidR="00BE7831" w:rsidRDefault="00BE7831" w:rsidP="007F00AF">
            <w:pPr>
              <w:pStyle w:val="code"/>
            </w:pPr>
            <w:r>
              <w:t>CHAR_LITERAL</w:t>
            </w:r>
          </w:p>
        </w:tc>
        <w:tc>
          <w:tcPr>
            <w:tcW w:w="8484" w:type="dxa"/>
          </w:tcPr>
          <w:p w14:paraId="10B4F9DF" w14:textId="661B1B4C" w:rsidR="00BE7831" w:rsidRDefault="00BE7831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r w:rsidRPr="00BE7831">
              <w:rPr>
                <w:rFonts w:ascii="Cascadia Code" w:hAnsi="Cascadia Code"/>
              </w:rPr>
              <w:t>\'[^\']*\'</w:t>
            </w:r>
          </w:p>
        </w:tc>
      </w:tr>
    </w:tbl>
    <w:p w14:paraId="6D69154C" w14:textId="5F8DC0D7" w:rsidR="0012726C" w:rsidRDefault="0012726C" w:rsidP="0012726C">
      <w:pPr>
        <w:pStyle w:val="assignmentbody"/>
      </w:pPr>
    </w:p>
    <w:tbl>
      <w:tblPr>
        <w:tblStyle w:val="TableGrid"/>
        <w:tblW w:w="962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600"/>
        <w:gridCol w:w="6023"/>
      </w:tblGrid>
      <w:tr w:rsidR="0012726C" w:rsidRPr="00100014" w14:paraId="34DC3AE7" w14:textId="77777777" w:rsidTr="003445CC">
        <w:tc>
          <w:tcPr>
            <w:tcW w:w="3600" w:type="dxa"/>
          </w:tcPr>
          <w:p w14:paraId="7362ECFB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6023" w:type="dxa"/>
          </w:tcPr>
          <w:p w14:paraId="352A5A70" w14:textId="77777777" w:rsidR="0012726C" w:rsidRPr="00100014" w:rsidRDefault="0012726C" w:rsidP="007F00AF">
            <w:pPr>
              <w:pStyle w:val="assignmentbody"/>
              <w:rPr>
                <w:b/>
                <w:bCs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12726C" w:rsidRPr="00100014" w14:paraId="17D634F8" w14:textId="77777777" w:rsidTr="003445CC">
        <w:tc>
          <w:tcPr>
            <w:tcW w:w="3600" w:type="dxa"/>
          </w:tcPr>
          <w:p w14:paraId="7FCC7CF1" w14:textId="77777777" w:rsidR="0012726C" w:rsidRDefault="0012726C" w:rsidP="007F00AF">
            <w:pPr>
              <w:pStyle w:val="code"/>
            </w:pPr>
            <w:r>
              <w:t>BLOCK_START</w:t>
            </w:r>
          </w:p>
        </w:tc>
        <w:tc>
          <w:tcPr>
            <w:tcW w:w="6023" w:type="dxa"/>
          </w:tcPr>
          <w:p w14:paraId="62E21F43" w14:textId="77777777" w:rsidR="0012726C" w:rsidRPr="00100014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\{</w:t>
            </w:r>
          </w:p>
        </w:tc>
      </w:tr>
      <w:tr w:rsidR="0012726C" w:rsidRPr="00100014" w14:paraId="6DBB94CE" w14:textId="77777777" w:rsidTr="003445CC">
        <w:tc>
          <w:tcPr>
            <w:tcW w:w="3600" w:type="dxa"/>
          </w:tcPr>
          <w:p w14:paraId="0FBAC997" w14:textId="77777777" w:rsidR="0012726C" w:rsidRDefault="0012726C" w:rsidP="007F00AF">
            <w:pPr>
              <w:pStyle w:val="code"/>
            </w:pPr>
            <w:r>
              <w:t>BLOCK_END</w:t>
            </w:r>
          </w:p>
        </w:tc>
        <w:tc>
          <w:tcPr>
            <w:tcW w:w="6023" w:type="dxa"/>
          </w:tcPr>
          <w:p w14:paraId="0BD461E0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\}</w:t>
            </w:r>
          </w:p>
        </w:tc>
      </w:tr>
      <w:tr w:rsidR="0012726C" w:rsidRPr="00100014" w14:paraId="79653806" w14:textId="77777777" w:rsidTr="003445CC">
        <w:tc>
          <w:tcPr>
            <w:tcW w:w="3600" w:type="dxa"/>
          </w:tcPr>
          <w:p w14:paraId="50489926" w14:textId="77777777" w:rsidR="0012726C" w:rsidRDefault="0012726C" w:rsidP="007F00AF">
            <w:pPr>
              <w:pStyle w:val="code"/>
            </w:pPr>
            <w:r>
              <w:t>OPEN_BRAC</w:t>
            </w:r>
          </w:p>
        </w:tc>
        <w:tc>
          <w:tcPr>
            <w:tcW w:w="6023" w:type="dxa"/>
          </w:tcPr>
          <w:p w14:paraId="0C281974" w14:textId="77777777" w:rsidR="0012726C" w:rsidRPr="008E690B" w:rsidRDefault="0012726C" w:rsidP="007F00AF">
            <w:pPr>
              <w:pStyle w:val="assignmentbody"/>
            </w:pPr>
            <w:r>
              <w:rPr>
                <w:rFonts w:ascii="Cascadia Code" w:hAnsi="Cascadia Code"/>
              </w:rPr>
              <w:t>: \(</w:t>
            </w:r>
          </w:p>
        </w:tc>
      </w:tr>
      <w:tr w:rsidR="0012726C" w:rsidRPr="00100014" w14:paraId="150B74DB" w14:textId="77777777" w:rsidTr="003445CC">
        <w:tc>
          <w:tcPr>
            <w:tcW w:w="3600" w:type="dxa"/>
          </w:tcPr>
          <w:p w14:paraId="3B2349EC" w14:textId="77777777" w:rsidR="0012726C" w:rsidRDefault="0012726C" w:rsidP="007F00AF">
            <w:pPr>
              <w:pStyle w:val="code"/>
            </w:pPr>
            <w:r>
              <w:t>CLOSE_BRAC</w:t>
            </w:r>
          </w:p>
        </w:tc>
        <w:tc>
          <w:tcPr>
            <w:tcW w:w="6023" w:type="dxa"/>
          </w:tcPr>
          <w:p w14:paraId="53D7B36E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\)</w:t>
            </w:r>
          </w:p>
        </w:tc>
      </w:tr>
      <w:tr w:rsidR="0012726C" w:rsidRPr="00100014" w14:paraId="5B8DC4D7" w14:textId="77777777" w:rsidTr="003445CC">
        <w:tc>
          <w:tcPr>
            <w:tcW w:w="3600" w:type="dxa"/>
          </w:tcPr>
          <w:p w14:paraId="738EACA1" w14:textId="77777777" w:rsidR="0012726C" w:rsidRDefault="0012726C" w:rsidP="007F00AF">
            <w:pPr>
              <w:pStyle w:val="code"/>
            </w:pPr>
            <w:r>
              <w:t>SEMICOLON</w:t>
            </w:r>
          </w:p>
        </w:tc>
        <w:tc>
          <w:tcPr>
            <w:tcW w:w="6023" w:type="dxa"/>
          </w:tcPr>
          <w:p w14:paraId="438189BC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\;</w:t>
            </w:r>
          </w:p>
        </w:tc>
      </w:tr>
      <w:tr w:rsidR="0012726C" w:rsidRPr="00100014" w14:paraId="63743A40" w14:textId="77777777" w:rsidTr="003445CC">
        <w:tc>
          <w:tcPr>
            <w:tcW w:w="3600" w:type="dxa"/>
          </w:tcPr>
          <w:p w14:paraId="68C55A3F" w14:textId="77777777" w:rsidR="0012726C" w:rsidRDefault="0012726C" w:rsidP="007F00AF">
            <w:pPr>
              <w:pStyle w:val="code"/>
            </w:pPr>
            <w:r>
              <w:t>COMMA</w:t>
            </w:r>
          </w:p>
        </w:tc>
        <w:tc>
          <w:tcPr>
            <w:tcW w:w="6023" w:type="dxa"/>
          </w:tcPr>
          <w:p w14:paraId="76242389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\,</w:t>
            </w:r>
          </w:p>
        </w:tc>
      </w:tr>
      <w:tr w:rsidR="00BE7831" w:rsidRPr="00100014" w14:paraId="32AC1752" w14:textId="77777777" w:rsidTr="003445CC">
        <w:tc>
          <w:tcPr>
            <w:tcW w:w="3600" w:type="dxa"/>
          </w:tcPr>
          <w:p w14:paraId="114ECCC4" w14:textId="4025CA42" w:rsidR="00BE7831" w:rsidRDefault="00BE7831" w:rsidP="007F00AF">
            <w:pPr>
              <w:pStyle w:val="code"/>
            </w:pPr>
            <w:r>
              <w:t>COLON</w:t>
            </w:r>
          </w:p>
        </w:tc>
        <w:tc>
          <w:tcPr>
            <w:tcW w:w="6023" w:type="dxa"/>
          </w:tcPr>
          <w:p w14:paraId="17124349" w14:textId="14BDA923" w:rsidR="00BE7831" w:rsidRDefault="00BE7831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\:</w:t>
            </w:r>
          </w:p>
        </w:tc>
      </w:tr>
      <w:tr w:rsidR="0012726C" w:rsidRPr="00100014" w14:paraId="5C1841D6" w14:textId="77777777" w:rsidTr="003445CC">
        <w:tc>
          <w:tcPr>
            <w:tcW w:w="3600" w:type="dxa"/>
          </w:tcPr>
          <w:p w14:paraId="7CEB9046" w14:textId="77777777" w:rsidR="0012726C" w:rsidRDefault="0012726C" w:rsidP="007F00AF">
            <w:pPr>
              <w:pStyle w:val="code"/>
            </w:pPr>
          </w:p>
        </w:tc>
        <w:tc>
          <w:tcPr>
            <w:tcW w:w="6023" w:type="dxa"/>
          </w:tcPr>
          <w:p w14:paraId="740AC443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</w:p>
        </w:tc>
      </w:tr>
      <w:tr w:rsidR="0012726C" w:rsidRPr="00100014" w14:paraId="23783F21" w14:textId="77777777" w:rsidTr="003445CC">
        <w:tc>
          <w:tcPr>
            <w:tcW w:w="3600" w:type="dxa"/>
          </w:tcPr>
          <w:p w14:paraId="29A2A68E" w14:textId="77777777" w:rsidR="0012726C" w:rsidRDefault="0012726C" w:rsidP="007F00AF">
            <w:pPr>
              <w:pStyle w:val="code"/>
            </w:pPr>
            <w:r>
              <w:t>PLUS</w:t>
            </w:r>
          </w:p>
        </w:tc>
        <w:tc>
          <w:tcPr>
            <w:tcW w:w="6023" w:type="dxa"/>
          </w:tcPr>
          <w:p w14:paraId="5FDC5A12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\+</w:t>
            </w:r>
          </w:p>
        </w:tc>
      </w:tr>
      <w:tr w:rsidR="0012726C" w:rsidRPr="00100014" w14:paraId="0F305D87" w14:textId="77777777" w:rsidTr="003445CC">
        <w:tc>
          <w:tcPr>
            <w:tcW w:w="3600" w:type="dxa"/>
          </w:tcPr>
          <w:p w14:paraId="571A9F9E" w14:textId="77777777" w:rsidR="0012726C" w:rsidRDefault="0012726C" w:rsidP="007F00AF">
            <w:pPr>
              <w:pStyle w:val="code"/>
            </w:pPr>
            <w:r>
              <w:t>MINUS</w:t>
            </w:r>
          </w:p>
        </w:tc>
        <w:tc>
          <w:tcPr>
            <w:tcW w:w="6023" w:type="dxa"/>
          </w:tcPr>
          <w:p w14:paraId="336A46F1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\-</w:t>
            </w:r>
          </w:p>
        </w:tc>
      </w:tr>
      <w:tr w:rsidR="0012726C" w:rsidRPr="00100014" w14:paraId="58747143" w14:textId="77777777" w:rsidTr="003445CC">
        <w:tc>
          <w:tcPr>
            <w:tcW w:w="3600" w:type="dxa"/>
          </w:tcPr>
          <w:p w14:paraId="4D80AC94" w14:textId="77777777" w:rsidR="0012726C" w:rsidRDefault="0012726C" w:rsidP="007F00AF">
            <w:pPr>
              <w:pStyle w:val="code"/>
            </w:pPr>
            <w:r>
              <w:t>MUL</w:t>
            </w:r>
          </w:p>
        </w:tc>
        <w:tc>
          <w:tcPr>
            <w:tcW w:w="6023" w:type="dxa"/>
          </w:tcPr>
          <w:p w14:paraId="5C698DDE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\*</w:t>
            </w:r>
          </w:p>
        </w:tc>
      </w:tr>
      <w:tr w:rsidR="0012726C" w:rsidRPr="00100014" w14:paraId="5B5F5ECB" w14:textId="77777777" w:rsidTr="003445CC">
        <w:tc>
          <w:tcPr>
            <w:tcW w:w="3600" w:type="dxa"/>
          </w:tcPr>
          <w:p w14:paraId="0629FB99" w14:textId="77777777" w:rsidR="0012726C" w:rsidRDefault="0012726C" w:rsidP="007F00AF">
            <w:pPr>
              <w:pStyle w:val="code"/>
            </w:pPr>
            <w:r>
              <w:t>DIV</w:t>
            </w:r>
          </w:p>
        </w:tc>
        <w:tc>
          <w:tcPr>
            <w:tcW w:w="6023" w:type="dxa"/>
          </w:tcPr>
          <w:p w14:paraId="13A5D169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\/</w:t>
            </w:r>
          </w:p>
        </w:tc>
      </w:tr>
      <w:tr w:rsidR="0012726C" w:rsidRPr="00100014" w14:paraId="4A1858BC" w14:textId="77777777" w:rsidTr="003445CC">
        <w:tc>
          <w:tcPr>
            <w:tcW w:w="3600" w:type="dxa"/>
          </w:tcPr>
          <w:p w14:paraId="74C46DAE" w14:textId="77777777" w:rsidR="0012726C" w:rsidRDefault="0012726C" w:rsidP="007F00AF">
            <w:pPr>
              <w:pStyle w:val="code"/>
            </w:pPr>
            <w:r>
              <w:t>MOD</w:t>
            </w:r>
          </w:p>
        </w:tc>
        <w:tc>
          <w:tcPr>
            <w:tcW w:w="6023" w:type="dxa"/>
          </w:tcPr>
          <w:p w14:paraId="2EB0A78B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%</w:t>
            </w:r>
          </w:p>
        </w:tc>
      </w:tr>
      <w:tr w:rsidR="0012726C" w:rsidRPr="00100014" w14:paraId="5DF1A8A8" w14:textId="77777777" w:rsidTr="003445CC">
        <w:tc>
          <w:tcPr>
            <w:tcW w:w="3600" w:type="dxa"/>
          </w:tcPr>
          <w:p w14:paraId="23110AF3" w14:textId="77777777" w:rsidR="0012726C" w:rsidRDefault="0012726C" w:rsidP="007F00AF">
            <w:pPr>
              <w:pStyle w:val="code"/>
            </w:pPr>
            <w:r>
              <w:t>INC</w:t>
            </w:r>
          </w:p>
        </w:tc>
        <w:tc>
          <w:tcPr>
            <w:tcW w:w="6023" w:type="dxa"/>
          </w:tcPr>
          <w:p w14:paraId="5FDDE045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\+\+</w:t>
            </w:r>
          </w:p>
        </w:tc>
      </w:tr>
      <w:tr w:rsidR="0012726C" w:rsidRPr="00100014" w14:paraId="49D1A068" w14:textId="77777777" w:rsidTr="003445CC">
        <w:tc>
          <w:tcPr>
            <w:tcW w:w="3600" w:type="dxa"/>
          </w:tcPr>
          <w:p w14:paraId="1AE01CF6" w14:textId="77777777" w:rsidR="0012726C" w:rsidRDefault="0012726C" w:rsidP="007F00AF">
            <w:pPr>
              <w:pStyle w:val="code"/>
            </w:pPr>
            <w:r>
              <w:t>DEC</w:t>
            </w:r>
          </w:p>
        </w:tc>
        <w:tc>
          <w:tcPr>
            <w:tcW w:w="6023" w:type="dxa"/>
          </w:tcPr>
          <w:p w14:paraId="22C3BA5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\-\-</w:t>
            </w:r>
          </w:p>
        </w:tc>
      </w:tr>
      <w:tr w:rsidR="0012726C" w:rsidRPr="00100014" w14:paraId="2F609FDE" w14:textId="77777777" w:rsidTr="003445CC">
        <w:tc>
          <w:tcPr>
            <w:tcW w:w="3600" w:type="dxa"/>
          </w:tcPr>
          <w:p w14:paraId="0A03A414" w14:textId="77777777" w:rsidR="0012726C" w:rsidRDefault="0012726C" w:rsidP="007F00AF">
            <w:pPr>
              <w:pStyle w:val="code"/>
            </w:pPr>
            <w:r>
              <w:lastRenderedPageBreak/>
              <w:t>ASSIGNMENT</w:t>
            </w:r>
          </w:p>
        </w:tc>
        <w:tc>
          <w:tcPr>
            <w:tcW w:w="6023" w:type="dxa"/>
          </w:tcPr>
          <w:p w14:paraId="48BA5521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=</w:t>
            </w:r>
          </w:p>
        </w:tc>
      </w:tr>
      <w:tr w:rsidR="0012726C" w:rsidRPr="00100014" w14:paraId="724008A9" w14:textId="77777777" w:rsidTr="003445CC">
        <w:tc>
          <w:tcPr>
            <w:tcW w:w="3600" w:type="dxa"/>
          </w:tcPr>
          <w:p w14:paraId="28E1C910" w14:textId="77777777" w:rsidR="0012726C" w:rsidRDefault="0012726C" w:rsidP="007F00AF">
            <w:pPr>
              <w:pStyle w:val="code"/>
            </w:pPr>
            <w:r>
              <w:t>EQ</w:t>
            </w:r>
          </w:p>
        </w:tc>
        <w:tc>
          <w:tcPr>
            <w:tcW w:w="6023" w:type="dxa"/>
          </w:tcPr>
          <w:p w14:paraId="78EB343D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==</w:t>
            </w:r>
          </w:p>
        </w:tc>
      </w:tr>
      <w:tr w:rsidR="0012726C" w:rsidRPr="00100014" w14:paraId="541797FD" w14:textId="77777777" w:rsidTr="003445CC">
        <w:tc>
          <w:tcPr>
            <w:tcW w:w="3600" w:type="dxa"/>
          </w:tcPr>
          <w:p w14:paraId="1D992904" w14:textId="77777777" w:rsidR="0012726C" w:rsidRDefault="0012726C" w:rsidP="007F00AF">
            <w:pPr>
              <w:pStyle w:val="code"/>
            </w:pPr>
            <w:r>
              <w:t>LT</w:t>
            </w:r>
          </w:p>
        </w:tc>
        <w:tc>
          <w:tcPr>
            <w:tcW w:w="6023" w:type="dxa"/>
          </w:tcPr>
          <w:p w14:paraId="17C74E68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&lt;</w:t>
            </w:r>
          </w:p>
        </w:tc>
      </w:tr>
      <w:tr w:rsidR="0012726C" w:rsidRPr="00100014" w14:paraId="0A8A8439" w14:textId="77777777" w:rsidTr="003445CC">
        <w:tc>
          <w:tcPr>
            <w:tcW w:w="3600" w:type="dxa"/>
          </w:tcPr>
          <w:p w14:paraId="282EA532" w14:textId="77777777" w:rsidR="0012726C" w:rsidRDefault="0012726C" w:rsidP="007F00AF">
            <w:pPr>
              <w:pStyle w:val="code"/>
            </w:pPr>
            <w:r>
              <w:t>LEQ</w:t>
            </w:r>
          </w:p>
        </w:tc>
        <w:tc>
          <w:tcPr>
            <w:tcW w:w="6023" w:type="dxa"/>
          </w:tcPr>
          <w:p w14:paraId="2084324D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&lt;=</w:t>
            </w:r>
          </w:p>
        </w:tc>
      </w:tr>
      <w:tr w:rsidR="0012726C" w:rsidRPr="00100014" w14:paraId="45F466C9" w14:textId="77777777" w:rsidTr="003445CC">
        <w:tc>
          <w:tcPr>
            <w:tcW w:w="3600" w:type="dxa"/>
          </w:tcPr>
          <w:p w14:paraId="7EFF46C9" w14:textId="77777777" w:rsidR="0012726C" w:rsidRDefault="0012726C" w:rsidP="007F00AF">
            <w:pPr>
              <w:pStyle w:val="code"/>
            </w:pPr>
            <w:r>
              <w:t>GT</w:t>
            </w:r>
          </w:p>
        </w:tc>
        <w:tc>
          <w:tcPr>
            <w:tcW w:w="6023" w:type="dxa"/>
          </w:tcPr>
          <w:p w14:paraId="224B832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&gt;</w:t>
            </w:r>
          </w:p>
        </w:tc>
      </w:tr>
      <w:tr w:rsidR="0012726C" w:rsidRPr="00100014" w14:paraId="2C901DFE" w14:textId="77777777" w:rsidTr="003445CC">
        <w:tc>
          <w:tcPr>
            <w:tcW w:w="3600" w:type="dxa"/>
          </w:tcPr>
          <w:p w14:paraId="4C17F626" w14:textId="77777777" w:rsidR="0012726C" w:rsidRDefault="0012726C" w:rsidP="007F00AF">
            <w:pPr>
              <w:pStyle w:val="code"/>
            </w:pPr>
            <w:r>
              <w:t>GEQ</w:t>
            </w:r>
          </w:p>
        </w:tc>
        <w:tc>
          <w:tcPr>
            <w:tcW w:w="6023" w:type="dxa"/>
          </w:tcPr>
          <w:p w14:paraId="4E4AF46F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&gt;=</w:t>
            </w:r>
          </w:p>
        </w:tc>
      </w:tr>
      <w:tr w:rsidR="0012726C" w:rsidRPr="00100014" w14:paraId="6917968A" w14:textId="77777777" w:rsidTr="003445CC">
        <w:tc>
          <w:tcPr>
            <w:tcW w:w="3600" w:type="dxa"/>
          </w:tcPr>
          <w:p w14:paraId="2FDB60AE" w14:textId="77777777" w:rsidR="0012726C" w:rsidRDefault="0012726C" w:rsidP="007F00AF">
            <w:pPr>
              <w:pStyle w:val="code"/>
            </w:pPr>
            <w:r>
              <w:t>AND</w:t>
            </w:r>
          </w:p>
        </w:tc>
        <w:tc>
          <w:tcPr>
            <w:tcW w:w="6023" w:type="dxa"/>
          </w:tcPr>
          <w:p w14:paraId="0E18D106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&amp;&amp;</w:t>
            </w:r>
          </w:p>
        </w:tc>
      </w:tr>
      <w:tr w:rsidR="0012726C" w:rsidRPr="00100014" w14:paraId="5C8087DE" w14:textId="77777777" w:rsidTr="003445CC">
        <w:tc>
          <w:tcPr>
            <w:tcW w:w="3600" w:type="dxa"/>
          </w:tcPr>
          <w:p w14:paraId="48F71149" w14:textId="77777777" w:rsidR="0012726C" w:rsidRDefault="0012726C" w:rsidP="007F00AF">
            <w:pPr>
              <w:pStyle w:val="code"/>
            </w:pPr>
            <w:r>
              <w:t>OR</w:t>
            </w:r>
          </w:p>
        </w:tc>
        <w:tc>
          <w:tcPr>
            <w:tcW w:w="6023" w:type="dxa"/>
          </w:tcPr>
          <w:p w14:paraId="495EFF9A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\|\|</w:t>
            </w:r>
          </w:p>
        </w:tc>
      </w:tr>
      <w:tr w:rsidR="0012726C" w:rsidRPr="00100014" w14:paraId="4EFECF65" w14:textId="77777777" w:rsidTr="003445CC">
        <w:tc>
          <w:tcPr>
            <w:tcW w:w="3600" w:type="dxa"/>
          </w:tcPr>
          <w:p w14:paraId="49E93015" w14:textId="77777777" w:rsidR="0012726C" w:rsidRDefault="0012726C" w:rsidP="007F00AF">
            <w:pPr>
              <w:pStyle w:val="code"/>
            </w:pPr>
            <w:r>
              <w:t>NOT</w:t>
            </w:r>
          </w:p>
        </w:tc>
        <w:tc>
          <w:tcPr>
            <w:tcW w:w="6023" w:type="dxa"/>
          </w:tcPr>
          <w:p w14:paraId="11E666B4" w14:textId="77777777" w:rsidR="0012726C" w:rsidRDefault="0012726C" w:rsidP="007F00AF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: !</w:t>
            </w:r>
          </w:p>
        </w:tc>
      </w:tr>
    </w:tbl>
    <w:p w14:paraId="498B10E9" w14:textId="0E2B71F9" w:rsidR="0012726C" w:rsidRDefault="0012726C" w:rsidP="0012726C"/>
    <w:p w14:paraId="6355FCFB" w14:textId="6D529CDD" w:rsidR="00B25069" w:rsidRPr="00B25069" w:rsidRDefault="00B25069" w:rsidP="00B25069">
      <w:pPr>
        <w:pStyle w:val="assignmentbody"/>
      </w:pPr>
      <w:r>
        <w:t>The regex to ignore any single line comment.</w:t>
      </w:r>
    </w:p>
    <w:tbl>
      <w:tblPr>
        <w:tblStyle w:val="TableGrid"/>
        <w:tblW w:w="962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600"/>
        <w:gridCol w:w="6023"/>
      </w:tblGrid>
      <w:tr w:rsidR="000932E4" w:rsidRPr="00100014" w14:paraId="76AD7677" w14:textId="77777777" w:rsidTr="000932E4">
        <w:tc>
          <w:tcPr>
            <w:tcW w:w="3600" w:type="dxa"/>
          </w:tcPr>
          <w:p w14:paraId="6BEC12A3" w14:textId="4AFE269E" w:rsidR="000932E4" w:rsidRDefault="000932E4" w:rsidP="000932E4">
            <w:pPr>
              <w:pStyle w:val="code"/>
            </w:pPr>
            <w:r w:rsidRPr="00100014">
              <w:rPr>
                <w:b/>
                <w:bCs/>
              </w:rPr>
              <w:t>Token</w:t>
            </w:r>
          </w:p>
        </w:tc>
        <w:tc>
          <w:tcPr>
            <w:tcW w:w="6023" w:type="dxa"/>
          </w:tcPr>
          <w:p w14:paraId="5A93E462" w14:textId="4243A838" w:rsidR="000932E4" w:rsidRDefault="000932E4" w:rsidP="000932E4">
            <w:pPr>
              <w:pStyle w:val="assignmentbody"/>
              <w:rPr>
                <w:rFonts w:ascii="Cascadia Code" w:hAnsi="Cascadia Code"/>
              </w:rPr>
            </w:pPr>
            <w:r w:rsidRPr="00100014">
              <w:rPr>
                <w:b/>
                <w:bCs/>
              </w:rPr>
              <w:t>Regular Expression</w:t>
            </w:r>
          </w:p>
        </w:tc>
      </w:tr>
      <w:tr w:rsidR="000932E4" w:rsidRPr="00100014" w14:paraId="0E4B29BE" w14:textId="77777777" w:rsidTr="000932E4">
        <w:tc>
          <w:tcPr>
            <w:tcW w:w="3600" w:type="dxa"/>
          </w:tcPr>
          <w:p w14:paraId="50B96A53" w14:textId="60D9EF6C" w:rsidR="000932E4" w:rsidRDefault="000932E4" w:rsidP="000932E4">
            <w:pPr>
              <w:pStyle w:val="code"/>
            </w:pPr>
            <w:r>
              <w:t>COMMENT</w:t>
            </w:r>
          </w:p>
        </w:tc>
        <w:tc>
          <w:tcPr>
            <w:tcW w:w="6023" w:type="dxa"/>
          </w:tcPr>
          <w:p w14:paraId="7430C6E5" w14:textId="3F6AF435" w:rsidR="000932E4" w:rsidRDefault="000932E4" w:rsidP="000932E4">
            <w:pPr>
              <w:pStyle w:val="assignmentbody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: </w:t>
            </w:r>
            <w:r w:rsidRPr="00B25069">
              <w:rPr>
                <w:rFonts w:ascii="Cascadia Code" w:hAnsi="Cascadia Code"/>
              </w:rPr>
              <w:t>\/\/(.*)</w:t>
            </w:r>
          </w:p>
        </w:tc>
      </w:tr>
    </w:tbl>
    <w:p w14:paraId="33C016DA" w14:textId="77777777" w:rsidR="00B25069" w:rsidRDefault="00B25069" w:rsidP="0012726C"/>
    <w:p w14:paraId="1187FE2D" w14:textId="292EB6EE" w:rsidR="003A2C45" w:rsidRDefault="003A2C45" w:rsidP="0012726C"/>
    <w:p w14:paraId="002C83E2" w14:textId="77777777" w:rsidR="003A2C45" w:rsidRDefault="003A2C45" w:rsidP="0012726C"/>
    <w:p w14:paraId="6BA549D0" w14:textId="32DA7BD3" w:rsidR="0012726C" w:rsidRDefault="0012726C" w:rsidP="0012726C">
      <w:r>
        <w:t>Program:</w:t>
      </w:r>
    </w:p>
    <w:p w14:paraId="39DD9E19" w14:textId="77777777" w:rsidR="0012726C" w:rsidRPr="0012726C" w:rsidRDefault="0012726C" w:rsidP="0012726C"/>
    <w:p w14:paraId="0DD9722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%{</w:t>
      </w:r>
    </w:p>
    <w:p w14:paraId="69FBE3B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r w:rsidRPr="003102EF">
        <w:rPr>
          <w:rFonts w:ascii="Fira Code" w:hAnsi="Fira Code"/>
          <w:color w:val="C678DD"/>
          <w:sz w:val="21"/>
          <w:szCs w:val="21"/>
        </w:rPr>
        <w:t>int</w:t>
      </w:r>
      <w:r w:rsidRPr="003102EF">
        <w:rPr>
          <w:rFonts w:ascii="Fira Code" w:hAnsi="Fira Code"/>
          <w:color w:val="ABB2BF"/>
          <w:sz w:val="21"/>
          <w:szCs w:val="21"/>
        </w:rPr>
        <w:t> count</w:t>
      </w:r>
      <w:r w:rsidRPr="003102EF">
        <w:rPr>
          <w:rFonts w:ascii="Fira Code" w:hAnsi="Fira Code"/>
          <w:color w:val="C678DD"/>
          <w:sz w:val="21"/>
          <w:szCs w:val="21"/>
        </w:rPr>
        <w:t>=</w:t>
      </w:r>
      <w:r w:rsidRPr="003102EF">
        <w:rPr>
          <w:rFonts w:ascii="Fira Code" w:hAnsi="Fira Code"/>
          <w:color w:val="D19A66"/>
          <w:sz w:val="21"/>
          <w:szCs w:val="21"/>
        </w:rPr>
        <w:t>0</w:t>
      </w:r>
      <w:r w:rsidRPr="003102EF">
        <w:rPr>
          <w:rFonts w:ascii="Fira Code" w:hAnsi="Fira Code"/>
          <w:color w:val="ABB2BF"/>
          <w:sz w:val="21"/>
          <w:szCs w:val="21"/>
        </w:rPr>
        <w:t>;</w:t>
      </w:r>
    </w:p>
    <w:p w14:paraId="7F5B656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%}</w:t>
      </w:r>
    </w:p>
    <w:p w14:paraId="704EFC2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12C8A9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defining regex</w:t>
      </w:r>
    </w:p>
    <w:p w14:paraId="44CD604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15F4529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literals</w:t>
      </w:r>
    </w:p>
    <w:p w14:paraId="59109AC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int_num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-?[0-9]+</w:t>
      </w:r>
    </w:p>
    <w:p w14:paraId="6D0DD7A5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float_num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-?([0-9]+\.[0-9]+)([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eE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][-+]?[0-9]+)?</w:t>
      </w:r>
    </w:p>
    <w:p w14:paraId="4716C69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string_literal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\"[^\"]*\"</w:t>
      </w:r>
    </w:p>
    <w:p w14:paraId="4FCE174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char_literal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\'[^\']*\'</w:t>
      </w:r>
    </w:p>
    <w:p w14:paraId="305FD90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814EFE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variable</w:t>
      </w:r>
    </w:p>
    <w:p w14:paraId="06434F8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identifier</w:t>
      </w:r>
      <w:r w:rsidRPr="003102EF">
        <w:rPr>
          <w:rFonts w:ascii="Fira Code" w:hAnsi="Fira Code"/>
          <w:color w:val="ABB2BF"/>
          <w:sz w:val="21"/>
          <w:szCs w:val="21"/>
        </w:rPr>
        <w:t> [a-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zA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-Z_][a-zA-Z0-9_]*</w:t>
      </w:r>
    </w:p>
    <w:p w14:paraId="5F4E97C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5218DC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special symbols</w:t>
      </w:r>
    </w:p>
    <w:p w14:paraId="5349C98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block_start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\{</w:t>
      </w:r>
    </w:p>
    <w:p w14:paraId="50C490D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block_end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\}</w:t>
      </w:r>
    </w:p>
    <w:p w14:paraId="1FF5515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open_brac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\(</w:t>
      </w:r>
    </w:p>
    <w:p w14:paraId="213D2F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close_brac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\)</w:t>
      </w:r>
    </w:p>
    <w:p w14:paraId="434C4A2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semicolon</w:t>
      </w:r>
      <w:r w:rsidRPr="003102EF">
        <w:rPr>
          <w:rFonts w:ascii="Fira Code" w:hAnsi="Fira Code"/>
          <w:color w:val="ABB2BF"/>
          <w:sz w:val="21"/>
          <w:szCs w:val="21"/>
        </w:rPr>
        <w:t> \;</w:t>
      </w:r>
    </w:p>
    <w:p w14:paraId="60C5A85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comma</w:t>
      </w:r>
      <w:r w:rsidRPr="003102EF">
        <w:rPr>
          <w:rFonts w:ascii="Fira Code" w:hAnsi="Fira Code"/>
          <w:color w:val="ABB2BF"/>
          <w:sz w:val="21"/>
          <w:szCs w:val="21"/>
        </w:rPr>
        <w:t> \,</w:t>
      </w:r>
    </w:p>
    <w:p w14:paraId="19D6DF5B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colon</w:t>
      </w:r>
      <w:r w:rsidRPr="003102EF">
        <w:rPr>
          <w:rFonts w:ascii="Fira Code" w:hAnsi="Fira Code"/>
          <w:color w:val="ABB2BF"/>
          <w:sz w:val="21"/>
          <w:szCs w:val="21"/>
        </w:rPr>
        <w:t> \:</w:t>
      </w:r>
    </w:p>
    <w:p w14:paraId="634354D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919969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</w:p>
    <w:p w14:paraId="55B2EF5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operators</w:t>
      </w:r>
    </w:p>
    <w:p w14:paraId="4C94468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lastRenderedPageBreak/>
        <w:t>plus</w:t>
      </w:r>
      <w:r w:rsidRPr="003102EF">
        <w:rPr>
          <w:rFonts w:ascii="Fira Code" w:hAnsi="Fira Code"/>
          <w:color w:val="ABB2BF"/>
          <w:sz w:val="21"/>
          <w:szCs w:val="21"/>
        </w:rPr>
        <w:t> \+</w:t>
      </w:r>
    </w:p>
    <w:p w14:paraId="6F6186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minus</w:t>
      </w:r>
      <w:r w:rsidRPr="003102EF">
        <w:rPr>
          <w:rFonts w:ascii="Fira Code" w:hAnsi="Fira Code"/>
          <w:color w:val="ABB2BF"/>
          <w:sz w:val="21"/>
          <w:szCs w:val="21"/>
        </w:rPr>
        <w:t> \-</w:t>
      </w:r>
    </w:p>
    <w:p w14:paraId="0B69FDB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mul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\*</w:t>
      </w:r>
    </w:p>
    <w:p w14:paraId="7C37CCF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div</w:t>
      </w:r>
      <w:r w:rsidRPr="003102EF">
        <w:rPr>
          <w:rFonts w:ascii="Fira Code" w:hAnsi="Fira Code"/>
          <w:color w:val="ABB2BF"/>
          <w:sz w:val="21"/>
          <w:szCs w:val="21"/>
        </w:rPr>
        <w:t> \/</w:t>
      </w:r>
    </w:p>
    <w:p w14:paraId="03BF1E5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mod</w:t>
      </w:r>
      <w:r w:rsidRPr="003102EF">
        <w:rPr>
          <w:rFonts w:ascii="Fira Code" w:hAnsi="Fira Code"/>
          <w:color w:val="ABB2BF"/>
          <w:sz w:val="21"/>
          <w:szCs w:val="21"/>
        </w:rPr>
        <w:t> %</w:t>
      </w:r>
    </w:p>
    <w:p w14:paraId="55FC885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inc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\+\+</w:t>
      </w:r>
    </w:p>
    <w:p w14:paraId="5408229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dec</w:t>
      </w:r>
      <w:r w:rsidRPr="003102EF">
        <w:rPr>
          <w:rFonts w:ascii="Fira Code" w:hAnsi="Fira Code"/>
          <w:color w:val="ABB2BF"/>
          <w:sz w:val="21"/>
          <w:szCs w:val="21"/>
        </w:rPr>
        <w:t> \-\-</w:t>
      </w:r>
    </w:p>
    <w:p w14:paraId="5722D2CA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neq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!=</w:t>
      </w:r>
    </w:p>
    <w:p w14:paraId="6DFD7F7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assignment</w:t>
      </w:r>
      <w:r w:rsidRPr="003102EF">
        <w:rPr>
          <w:rFonts w:ascii="Fira Code" w:hAnsi="Fira Code"/>
          <w:color w:val="ABB2BF"/>
          <w:sz w:val="21"/>
          <w:szCs w:val="21"/>
        </w:rPr>
        <w:t> =</w:t>
      </w:r>
    </w:p>
    <w:p w14:paraId="31103AF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eq</w:t>
      </w:r>
      <w:r w:rsidRPr="003102EF">
        <w:rPr>
          <w:rFonts w:ascii="Fira Code" w:hAnsi="Fira Code"/>
          <w:color w:val="ABB2BF"/>
          <w:sz w:val="21"/>
          <w:szCs w:val="21"/>
        </w:rPr>
        <w:t> ==</w:t>
      </w:r>
    </w:p>
    <w:p w14:paraId="56B3193B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lt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&lt;</w:t>
      </w:r>
    </w:p>
    <w:p w14:paraId="2FDBBDC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leq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&lt;=</w:t>
      </w:r>
    </w:p>
    <w:p w14:paraId="1C0D6BB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gt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&gt;</w:t>
      </w:r>
    </w:p>
    <w:p w14:paraId="49EA2A31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geq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&gt;=</w:t>
      </w:r>
    </w:p>
    <w:p w14:paraId="3761640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and</w:t>
      </w:r>
      <w:r w:rsidRPr="003102EF">
        <w:rPr>
          <w:rFonts w:ascii="Fira Code" w:hAnsi="Fira Code"/>
          <w:color w:val="ABB2BF"/>
          <w:sz w:val="21"/>
          <w:szCs w:val="21"/>
        </w:rPr>
        <w:t> &amp;&amp;</w:t>
      </w:r>
    </w:p>
    <w:p w14:paraId="2E48472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or</w:t>
      </w:r>
      <w:r w:rsidRPr="003102EF">
        <w:rPr>
          <w:rFonts w:ascii="Fira Code" w:hAnsi="Fira Code"/>
          <w:color w:val="ABB2BF"/>
          <w:sz w:val="21"/>
          <w:szCs w:val="21"/>
        </w:rPr>
        <w:t> \|\|</w:t>
      </w:r>
    </w:p>
    <w:p w14:paraId="25DE636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not</w:t>
      </w:r>
      <w:r w:rsidRPr="003102EF">
        <w:rPr>
          <w:rFonts w:ascii="Fira Code" w:hAnsi="Fira Code"/>
          <w:color w:val="ABB2BF"/>
          <w:sz w:val="21"/>
          <w:szCs w:val="21"/>
        </w:rPr>
        <w:t> !</w:t>
      </w:r>
    </w:p>
    <w:p w14:paraId="5F9773A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bitand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&amp;</w:t>
      </w:r>
    </w:p>
    <w:p w14:paraId="503BB6D6" w14:textId="77777777" w:rsidR="003102EF" w:rsidRPr="003102EF" w:rsidRDefault="003102EF" w:rsidP="003102EF">
      <w:pPr>
        <w:shd w:val="clear" w:color="auto" w:fill="282C34"/>
        <w:spacing w:after="240" w:line="285" w:lineRule="atLeast"/>
        <w:rPr>
          <w:rFonts w:ascii="Fira Code" w:hAnsi="Fira Code"/>
          <w:color w:val="ABB2BF"/>
          <w:sz w:val="21"/>
          <w:szCs w:val="21"/>
        </w:rPr>
      </w:pPr>
    </w:p>
    <w:p w14:paraId="1DE217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//single line comment</w:t>
      </w:r>
    </w:p>
    <w:p w14:paraId="05A4732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comment</w:t>
      </w:r>
      <w:r w:rsidRPr="003102EF">
        <w:rPr>
          <w:rFonts w:ascii="Fira Code" w:hAnsi="Fira Code"/>
          <w:color w:val="ABB2BF"/>
          <w:sz w:val="21"/>
          <w:szCs w:val="21"/>
        </w:rPr>
        <w:t> \/\/(.*)</w:t>
      </w:r>
    </w:p>
    <w:p w14:paraId="10E1C5DB" w14:textId="77777777" w:rsidR="003102EF" w:rsidRPr="003102EF" w:rsidRDefault="003102EF" w:rsidP="003102EF">
      <w:pPr>
        <w:shd w:val="clear" w:color="auto" w:fill="282C34"/>
        <w:spacing w:after="240" w:line="285" w:lineRule="atLeast"/>
        <w:rPr>
          <w:rFonts w:ascii="Fira Code" w:hAnsi="Fira Code"/>
          <w:color w:val="ABB2BF"/>
          <w:sz w:val="21"/>
          <w:szCs w:val="21"/>
        </w:rPr>
      </w:pPr>
    </w:p>
    <w:p w14:paraId="4070289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i/>
          <w:iCs/>
          <w:color w:val="7F848E"/>
          <w:sz w:val="21"/>
          <w:szCs w:val="21"/>
        </w:rPr>
        <w:t>// preprocessors</w:t>
      </w:r>
    </w:p>
    <w:p w14:paraId="29D308D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61AFEF"/>
          <w:sz w:val="21"/>
          <w:szCs w:val="21"/>
        </w:rPr>
        <w:t>preprocessor</w:t>
      </w:r>
      <w:r w:rsidRPr="003102EF">
        <w:rPr>
          <w:rFonts w:ascii="Fira Code" w:hAnsi="Fira Code"/>
          <w:color w:val="ABB2BF"/>
          <w:sz w:val="21"/>
          <w:szCs w:val="21"/>
        </w:rPr>
        <w:t> "#include &lt;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stdio.h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&gt;"</w:t>
      </w:r>
    </w:p>
    <w:p w14:paraId="200813D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70ED640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%%</w:t>
      </w:r>
    </w:p>
    <w:p w14:paraId="5E248E8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B7DC83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56B6C2"/>
          <w:sz w:val="21"/>
          <w:szCs w:val="21"/>
        </w:rPr>
        <w:t>auto|double|int|struct|break|else|long|switch|case|typedef|char|extern|return|continue|for|signed|void|do|if|static|while|default|goto|sizeof|const|float|short</w:t>
      </w:r>
      <w:r w:rsidRPr="003102EF">
        <w:rPr>
          <w:rFonts w:ascii="Fira Code" w:hAnsi="Fira Code"/>
          <w:color w:val="ABB2BF"/>
          <w:sz w:val="21"/>
          <w:szCs w:val="21"/>
        </w:rPr>
        <w:t> 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keywords: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 count,yytext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376854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54E4B1F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{identifier}</w:t>
      </w:r>
      <w:r w:rsidRPr="003102EF">
        <w:rPr>
          <w:rFonts w:ascii="Fira Code" w:hAnsi="Fira Code"/>
          <w:color w:val="ABB2BF"/>
          <w:sz w:val="21"/>
          <w:szCs w:val="21"/>
        </w:rPr>
        <w:t> 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identifier: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s",count, 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48C2626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FA05C5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{int_num}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{float_num}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{string_literal}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{char_literal}</w:t>
      </w:r>
      <w:r w:rsidRPr="003102EF">
        <w:rPr>
          <w:rFonts w:ascii="Fira Code" w:hAnsi="Fira Code"/>
          <w:color w:val="ABB2BF"/>
          <w:sz w:val="21"/>
          <w:szCs w:val="21"/>
        </w:rPr>
        <w:t>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literal: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s",count, 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76035BF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79EBA4A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{block_start}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{block_end}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{open_brac}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{close_brac}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{semicolon}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{comma}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{colon}</w:t>
      </w:r>
      <w:r w:rsidRPr="003102EF">
        <w:rPr>
          <w:rFonts w:ascii="Fira Code" w:hAnsi="Fira Code"/>
          <w:color w:val="ABB2BF"/>
          <w:sz w:val="21"/>
          <w:szCs w:val="21"/>
        </w:rPr>
        <w:t> 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seperator: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s",count, 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017EAF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109CDE6B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{plus}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{minus}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{mul}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{div}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{mod}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{inc}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{dec}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{neq}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{assignment}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{lt}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{leq}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{gt}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{geq}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{and}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{or}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{not}</w:t>
      </w:r>
      <w:r w:rsidRPr="003102EF">
        <w:rPr>
          <w:rFonts w:ascii="Fira Code" w:hAnsi="Fira Code"/>
          <w:color w:val="56B6C2"/>
          <w:sz w:val="21"/>
          <w:szCs w:val="21"/>
        </w:rPr>
        <w:t>|</w:t>
      </w:r>
      <w:r w:rsidRPr="003102EF">
        <w:rPr>
          <w:rFonts w:ascii="Fira Code" w:hAnsi="Fira Code"/>
          <w:color w:val="E06C75"/>
          <w:sz w:val="21"/>
          <w:szCs w:val="21"/>
        </w:rPr>
        <w:t>{bitand}</w:t>
      </w:r>
      <w:r w:rsidRPr="003102EF">
        <w:rPr>
          <w:rFonts w:ascii="Fira Code" w:hAnsi="Fira Code"/>
          <w:color w:val="ABB2BF"/>
          <w:sz w:val="21"/>
          <w:szCs w:val="21"/>
        </w:rPr>
        <w:t>    %{count</w:t>
      </w:r>
      <w:r w:rsidRPr="003102EF">
        <w:rPr>
          <w:rFonts w:ascii="Fira Code" w:hAnsi="Fira Code"/>
          <w:color w:val="C678DD"/>
          <w:sz w:val="21"/>
          <w:szCs w:val="21"/>
        </w:rPr>
        <w:t>++</w:t>
      </w:r>
      <w:r w:rsidRPr="003102EF">
        <w:rPr>
          <w:rFonts w:ascii="Fira Code" w:hAnsi="Fira Code"/>
          <w:color w:val="ABB2BF"/>
          <w:sz w:val="21"/>
          <w:szCs w:val="21"/>
        </w:rPr>
        <w:t>; </w:t>
      </w:r>
      <w:r w:rsidRPr="003102EF">
        <w:rPr>
          <w:rFonts w:ascii="Fira Code" w:hAnsi="Fira Code"/>
          <w:color w:val="61AFEF"/>
          <w:sz w:val="21"/>
          <w:szCs w:val="21"/>
        </w:rPr>
        <w:t>fprintf</w:t>
      </w:r>
      <w:r w:rsidRPr="003102EF">
        <w:rPr>
          <w:rFonts w:ascii="Fira Code" w:hAnsi="Fira Code"/>
          <w:color w:val="ABB2BF"/>
          <w:sz w:val="21"/>
          <w:szCs w:val="21"/>
        </w:rPr>
        <w:t>(</w:t>
      </w:r>
      <w:r w:rsidRPr="003102EF">
        <w:rPr>
          <w:rFonts w:ascii="Fira Code" w:hAnsi="Fira Code"/>
          <w:color w:val="E06C75"/>
          <w:sz w:val="21"/>
          <w:szCs w:val="21"/>
        </w:rPr>
        <w:t>yyout, "\n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d </w:t>
      </w:r>
      <w:r w:rsidRPr="003102EF">
        <w:rPr>
          <w:rFonts w:ascii="Fira Code" w:hAnsi="Fira Code"/>
          <w:color w:val="C678DD"/>
          <w:sz w:val="21"/>
          <w:szCs w:val="21"/>
        </w:rPr>
        <w:t>-</w:t>
      </w:r>
      <w:r w:rsidRPr="003102EF">
        <w:rPr>
          <w:rFonts w:ascii="Fira Code" w:hAnsi="Fira Code"/>
          <w:color w:val="E06C75"/>
          <w:sz w:val="21"/>
          <w:szCs w:val="21"/>
        </w:rPr>
        <w:t> operator: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E06C75"/>
          <w:sz w:val="21"/>
          <w:szCs w:val="21"/>
        </w:rPr>
        <w:t>s", count,yytext</w:t>
      </w:r>
      <w:r w:rsidRPr="003102EF">
        <w:rPr>
          <w:rFonts w:ascii="Fira Code" w:hAnsi="Fira Code"/>
          <w:color w:val="ABB2BF"/>
          <w:sz w:val="21"/>
          <w:szCs w:val="21"/>
        </w:rPr>
        <w:t>);%}</w:t>
      </w:r>
    </w:p>
    <w:p w14:paraId="6D0D718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37CA47C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t>{comment}</w:t>
      </w:r>
      <w:r w:rsidRPr="003102EF">
        <w:rPr>
          <w:rFonts w:ascii="Fira Code" w:hAnsi="Fira Code"/>
          <w:color w:val="ABB2BF"/>
          <w:sz w:val="21"/>
          <w:szCs w:val="21"/>
        </w:rPr>
        <w:t>    ;</w:t>
      </w:r>
    </w:p>
    <w:p w14:paraId="662F71A1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4527285F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E06C75"/>
          <w:sz w:val="21"/>
          <w:szCs w:val="21"/>
        </w:rPr>
        <w:lastRenderedPageBreak/>
        <w:t>{preprocessor}</w:t>
      </w:r>
      <w:r w:rsidRPr="003102EF">
        <w:rPr>
          <w:rFonts w:ascii="Fira Code" w:hAnsi="Fira Code"/>
          <w:color w:val="ABB2BF"/>
          <w:sz w:val="21"/>
          <w:szCs w:val="21"/>
        </w:rPr>
        <w:t>     ;</w:t>
      </w:r>
    </w:p>
    <w:p w14:paraId="0A449A2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04DABB9D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56B6C2"/>
          <w:sz w:val="21"/>
          <w:szCs w:val="21"/>
        </w:rPr>
        <w:t>.</w:t>
      </w:r>
      <w:r w:rsidRPr="003102EF">
        <w:rPr>
          <w:rFonts w:ascii="Fira Code" w:hAnsi="Fira Code"/>
          <w:color w:val="ABB2BF"/>
          <w:sz w:val="21"/>
          <w:szCs w:val="21"/>
        </w:rPr>
        <w:t>    ;</w:t>
      </w:r>
    </w:p>
    <w:p w14:paraId="565C29A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28B71801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%%</w:t>
      </w:r>
    </w:p>
    <w:p w14:paraId="1320AF8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7FA039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C678DD"/>
          <w:sz w:val="21"/>
          <w:szCs w:val="21"/>
        </w:rPr>
        <w:t>int</w:t>
      </w:r>
      <w:r w:rsidRPr="003102EF">
        <w:rPr>
          <w:rFonts w:ascii="Fira Code" w:hAnsi="Fira Code"/>
          <w:color w:val="ABB2BF"/>
          <w:sz w:val="21"/>
          <w:szCs w:val="21"/>
        </w:rPr>
        <w:t>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yywrap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() {</w:t>
      </w:r>
    </w:p>
    <w:p w14:paraId="7D67966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return 1;</w:t>
      </w:r>
    </w:p>
    <w:p w14:paraId="0A011D19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}</w:t>
      </w:r>
    </w:p>
    <w:p w14:paraId="67C60658" w14:textId="77777777" w:rsidR="003102EF" w:rsidRPr="003102EF" w:rsidRDefault="003102EF" w:rsidP="003102EF">
      <w:pPr>
        <w:shd w:val="clear" w:color="auto" w:fill="282C34"/>
        <w:spacing w:after="240" w:line="285" w:lineRule="atLeast"/>
        <w:rPr>
          <w:rFonts w:ascii="Fira Code" w:hAnsi="Fira Code"/>
          <w:color w:val="ABB2BF"/>
          <w:sz w:val="21"/>
          <w:szCs w:val="21"/>
        </w:rPr>
      </w:pPr>
    </w:p>
    <w:p w14:paraId="32EE5C00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C678DD"/>
          <w:sz w:val="21"/>
          <w:szCs w:val="21"/>
        </w:rPr>
        <w:t>int</w:t>
      </w: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color w:val="61AFEF"/>
          <w:sz w:val="21"/>
          <w:szCs w:val="21"/>
        </w:rPr>
        <w:t>main</w:t>
      </w:r>
      <w:r w:rsidRPr="003102EF">
        <w:rPr>
          <w:rFonts w:ascii="Fira Code" w:hAnsi="Fira Code"/>
          <w:color w:val="ABB2BF"/>
          <w:sz w:val="21"/>
          <w:szCs w:val="21"/>
        </w:rPr>
        <w:t>()</w:t>
      </w:r>
    </w:p>
    <w:p w14:paraId="7D4C336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{</w:t>
      </w:r>
    </w:p>
    <w:p w14:paraId="6F5CFA9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extern FILE* 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; </w:t>
      </w:r>
    </w:p>
    <w:p w14:paraId="5D065C9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("</w:t>
      </w:r>
      <w:proofErr w:type="spellStart"/>
      <w:r w:rsidRPr="003102EF">
        <w:rPr>
          <w:rFonts w:ascii="Fira Code" w:hAnsi="Fira Code"/>
          <w:color w:val="E06C75"/>
          <w:sz w:val="21"/>
          <w:szCs w:val="21"/>
        </w:rPr>
        <w:t>input</w:t>
      </w:r>
      <w:r w:rsidRPr="003102EF">
        <w:rPr>
          <w:rFonts w:ascii="Fira Code" w:hAnsi="Fira Code"/>
          <w:color w:val="ABB2BF"/>
          <w:sz w:val="21"/>
          <w:szCs w:val="21"/>
        </w:rPr>
        <w:t>.</w:t>
      </w:r>
      <w:r w:rsidRPr="003102EF">
        <w:rPr>
          <w:rFonts w:ascii="Fira Code" w:hAnsi="Fira Code"/>
          <w:color w:val="E06C75"/>
          <w:sz w:val="21"/>
          <w:szCs w:val="21"/>
        </w:rPr>
        <w:t>c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", "r"); </w:t>
      </w:r>
    </w:p>
    <w:p w14:paraId="581A7EFE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 =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fopen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("</w:t>
      </w:r>
      <w:r w:rsidRPr="003102EF">
        <w:rPr>
          <w:rFonts w:ascii="Fira Code" w:hAnsi="Fira Code"/>
          <w:color w:val="E06C75"/>
          <w:sz w:val="21"/>
          <w:szCs w:val="21"/>
        </w:rPr>
        <w:t>Output</w:t>
      </w:r>
      <w:r w:rsidRPr="003102EF">
        <w:rPr>
          <w:rFonts w:ascii="Fira Code" w:hAnsi="Fira Code"/>
          <w:color w:val="ABB2BF"/>
          <w:sz w:val="21"/>
          <w:szCs w:val="21"/>
        </w:rPr>
        <w:t>.</w:t>
      </w:r>
      <w:r w:rsidRPr="003102EF">
        <w:rPr>
          <w:rFonts w:ascii="Fira Code" w:hAnsi="Fira Code"/>
          <w:color w:val="E06C75"/>
          <w:sz w:val="21"/>
          <w:szCs w:val="21"/>
        </w:rPr>
        <w:t>txt</w:t>
      </w:r>
      <w:r w:rsidRPr="003102EF">
        <w:rPr>
          <w:rFonts w:ascii="Fira Code" w:hAnsi="Fira Code"/>
          <w:color w:val="ABB2BF"/>
          <w:sz w:val="21"/>
          <w:szCs w:val="21"/>
        </w:rPr>
        <w:t>", "w");</w:t>
      </w:r>
    </w:p>
    <w:p w14:paraId="0B86BF5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4B669FF4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yylex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(); </w:t>
      </w:r>
    </w:p>
    <w:p w14:paraId="3B13347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</w:p>
    <w:p w14:paraId="6ACFED53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yyin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);</w:t>
      </w:r>
    </w:p>
    <w:p w14:paraId="45D08948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fclose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</w:t>
      </w:r>
      <w:proofErr w:type="spellStart"/>
      <w:r w:rsidRPr="003102EF">
        <w:rPr>
          <w:rFonts w:ascii="Fira Code" w:hAnsi="Fira Code"/>
          <w:color w:val="ABB2BF"/>
          <w:sz w:val="21"/>
          <w:szCs w:val="21"/>
        </w:rPr>
        <w:t>yyout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);</w:t>
      </w:r>
    </w:p>
    <w:p w14:paraId="6C2F5A02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</w:p>
    <w:p w14:paraId="6F9CEA2C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  <w:proofErr w:type="spellStart"/>
      <w:r w:rsidRPr="003102EF">
        <w:rPr>
          <w:rFonts w:ascii="Fira Code" w:hAnsi="Fira Code"/>
          <w:color w:val="61AFEF"/>
          <w:sz w:val="21"/>
          <w:szCs w:val="21"/>
        </w:rPr>
        <w:t>printf</w:t>
      </w:r>
      <w:proofErr w:type="spellEnd"/>
      <w:r w:rsidRPr="003102EF">
        <w:rPr>
          <w:rFonts w:ascii="Fira Code" w:hAnsi="Fira Code"/>
          <w:color w:val="ABB2BF"/>
          <w:sz w:val="21"/>
          <w:szCs w:val="21"/>
        </w:rPr>
        <w:t>("\n Total no of token </w:t>
      </w:r>
      <w:r w:rsidRPr="003102EF">
        <w:rPr>
          <w:rFonts w:ascii="Fira Code" w:hAnsi="Fira Code"/>
          <w:color w:val="C678DD"/>
          <w:sz w:val="21"/>
          <w:szCs w:val="21"/>
        </w:rPr>
        <w:t>=</w:t>
      </w:r>
      <w:r w:rsidRPr="003102EF">
        <w:rPr>
          <w:rFonts w:ascii="Fira Code" w:hAnsi="Fira Code"/>
          <w:color w:val="ABB2BF"/>
          <w:sz w:val="21"/>
          <w:szCs w:val="21"/>
        </w:rPr>
        <w:t> </w:t>
      </w:r>
      <w:r w:rsidRPr="003102EF">
        <w:rPr>
          <w:rFonts w:ascii="Fira Code" w:hAnsi="Fira Code"/>
          <w:color w:val="C678DD"/>
          <w:sz w:val="21"/>
          <w:szCs w:val="21"/>
        </w:rPr>
        <w:t>%</w:t>
      </w:r>
      <w:r w:rsidRPr="003102EF">
        <w:rPr>
          <w:rFonts w:ascii="Fira Code" w:hAnsi="Fira Code"/>
          <w:color w:val="ABB2BF"/>
          <w:sz w:val="21"/>
          <w:szCs w:val="21"/>
        </w:rPr>
        <w:t>d\n", count);</w:t>
      </w:r>
    </w:p>
    <w:p w14:paraId="71D0861A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    </w:t>
      </w:r>
    </w:p>
    <w:p w14:paraId="67B597D7" w14:textId="77777777" w:rsidR="003102EF" w:rsidRPr="003102EF" w:rsidRDefault="003102EF" w:rsidP="003102EF">
      <w:pPr>
        <w:shd w:val="clear" w:color="auto" w:fill="282C34"/>
        <w:spacing w:line="285" w:lineRule="atLeast"/>
        <w:rPr>
          <w:rFonts w:ascii="Fira Code" w:hAnsi="Fira Code"/>
          <w:color w:val="ABB2BF"/>
          <w:sz w:val="21"/>
          <w:szCs w:val="21"/>
        </w:rPr>
      </w:pPr>
      <w:r w:rsidRPr="003102EF">
        <w:rPr>
          <w:rFonts w:ascii="Fira Code" w:hAnsi="Fira Code"/>
          <w:color w:val="ABB2BF"/>
          <w:sz w:val="21"/>
          <w:szCs w:val="21"/>
        </w:rPr>
        <w:t>}  </w:t>
      </w:r>
    </w:p>
    <w:p w14:paraId="3D6044B3" w14:textId="19AC4B60" w:rsidR="000A60E7" w:rsidRDefault="000A60E7" w:rsidP="000A60E7">
      <w:pPr>
        <w:pStyle w:val="Caption"/>
        <w:jc w:val="center"/>
      </w:pPr>
      <w:r>
        <w:t>Figure 1</w:t>
      </w:r>
      <w:r w:rsidR="00402EAE">
        <w:t>2</w:t>
      </w:r>
      <w:r>
        <w:t xml:space="preserve"> Lex program source Code</w:t>
      </w:r>
    </w:p>
    <w:p w14:paraId="4AA4CBBB" w14:textId="2F28A3A5" w:rsidR="000A60E7" w:rsidRDefault="000A60E7" w:rsidP="000A60E7"/>
    <w:p w14:paraId="451ABB32" w14:textId="77777777" w:rsidR="000A60E7" w:rsidRPr="000A60E7" w:rsidRDefault="000A60E7" w:rsidP="000A60E7"/>
    <w:p w14:paraId="5A96C108" w14:textId="267A501E" w:rsidR="008D3283" w:rsidRPr="00065156" w:rsidRDefault="008D3283" w:rsidP="00065156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2" w:name="_Toc58526288"/>
      <w:r w:rsidRPr="00142A93">
        <w:rPr>
          <w:rFonts w:ascii="Calibri" w:hAnsi="Calibri" w:cs="Calibri"/>
          <w:color w:val="auto"/>
          <w:sz w:val="22"/>
          <w:szCs w:val="24"/>
        </w:rPr>
        <w:t xml:space="preserve">2.2 </w:t>
      </w:r>
      <w:r w:rsidR="00065156" w:rsidRPr="00065156">
        <w:rPr>
          <w:rFonts w:ascii="Calibri" w:hAnsi="Calibri" w:cs="Calibri"/>
          <w:color w:val="auto"/>
          <w:sz w:val="22"/>
          <w:szCs w:val="24"/>
        </w:rPr>
        <w:t>Results and Comments</w:t>
      </w:r>
      <w:bookmarkEnd w:id="22"/>
    </w:p>
    <w:p w14:paraId="16618826" w14:textId="6F05DDB4" w:rsidR="00065156" w:rsidRDefault="00065156" w:rsidP="0012726C">
      <w:pPr>
        <w:rPr>
          <w:rFonts w:ascii="Calibri" w:hAnsi="Calibri" w:cs="Calibri"/>
          <w:b/>
        </w:rPr>
      </w:pPr>
    </w:p>
    <w:p w14:paraId="1CD43BA0" w14:textId="77777777" w:rsidR="00CB108D" w:rsidRDefault="00CB108D" w:rsidP="00CB108D">
      <w:pPr>
        <w:keepNext/>
        <w:jc w:val="center"/>
      </w:pPr>
      <w:r>
        <w:rPr>
          <w:noProof/>
        </w:rPr>
        <w:drawing>
          <wp:inline distT="0" distB="0" distL="0" distR="0" wp14:anchorId="2627A7C5" wp14:editId="07658179">
            <wp:extent cx="3096491" cy="197850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789" cy="1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D9D" w14:textId="6EF45401" w:rsidR="0012726C" w:rsidRDefault="00CB108D" w:rsidP="00CB108D">
      <w:pPr>
        <w:pStyle w:val="Caption"/>
        <w:jc w:val="center"/>
      </w:pPr>
      <w:r>
        <w:t xml:space="preserve">Figure </w:t>
      </w:r>
      <w:r w:rsidR="00402EAE">
        <w:t>13</w:t>
      </w:r>
      <w:r>
        <w:t xml:space="preserve"> </w:t>
      </w:r>
      <w:proofErr w:type="spellStart"/>
      <w:r>
        <w:t>makefile</w:t>
      </w:r>
      <w:proofErr w:type="spellEnd"/>
    </w:p>
    <w:p w14:paraId="08878ADC" w14:textId="52E6D0D8" w:rsidR="00CB108D" w:rsidRDefault="00CB108D" w:rsidP="00CB108D"/>
    <w:p w14:paraId="7BE6CDC6" w14:textId="77777777" w:rsidR="00CB108D" w:rsidRPr="00CB108D" w:rsidRDefault="00CB108D" w:rsidP="00CB108D"/>
    <w:p w14:paraId="245DE58C" w14:textId="77777777" w:rsidR="00BF709D" w:rsidRDefault="00217E69" w:rsidP="00BF70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731F0A" wp14:editId="65FDDF4E">
            <wp:extent cx="6110605" cy="7696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693F" w14:textId="7543DC4E" w:rsidR="00906C71" w:rsidRDefault="00BF709D" w:rsidP="00BF709D">
      <w:pPr>
        <w:pStyle w:val="Caption"/>
        <w:jc w:val="center"/>
        <w:rPr>
          <w:rFonts w:ascii="Calibri" w:hAnsi="Calibri" w:cs="Calibri"/>
          <w:b/>
        </w:rPr>
      </w:pPr>
      <w:r>
        <w:t xml:space="preserve">Figure </w:t>
      </w:r>
      <w:r w:rsidR="00402EAE">
        <w:t>14</w:t>
      </w:r>
      <w:r>
        <w:t xml:space="preserve"> execution of </w:t>
      </w:r>
      <w:proofErr w:type="spellStart"/>
      <w:r>
        <w:t>count_token.l</w:t>
      </w:r>
      <w:proofErr w:type="spellEnd"/>
    </w:p>
    <w:p w14:paraId="7E343BDC" w14:textId="637C6EFA" w:rsidR="003102EF" w:rsidRDefault="003102EF" w:rsidP="0012726C">
      <w:pPr>
        <w:rPr>
          <w:rFonts w:ascii="Calibri" w:hAnsi="Calibri" w:cs="Calibri"/>
          <w:b/>
        </w:rPr>
      </w:pPr>
    </w:p>
    <w:p w14:paraId="6381ED45" w14:textId="678909E3" w:rsidR="00217E69" w:rsidRDefault="00217E69" w:rsidP="0012726C">
      <w:pPr>
        <w:rPr>
          <w:rFonts w:ascii="Calibri" w:hAnsi="Calibri" w:cs="Calibri"/>
          <w:b/>
        </w:rPr>
      </w:pPr>
      <w:r w:rsidRPr="00672802">
        <w:rPr>
          <w:noProof/>
        </w:rPr>
        <w:drawing>
          <wp:anchor distT="0" distB="0" distL="114300" distR="114300" simplePos="0" relativeHeight="251667968" behindDoc="1" locked="0" layoutInCell="1" allowOverlap="1" wp14:anchorId="0BE258E2" wp14:editId="698E9E73">
            <wp:simplePos x="0" y="0"/>
            <wp:positionH relativeFrom="column">
              <wp:posOffset>3070225</wp:posOffset>
            </wp:positionH>
            <wp:positionV relativeFrom="paragraph">
              <wp:posOffset>313690</wp:posOffset>
            </wp:positionV>
            <wp:extent cx="3548380" cy="6656705"/>
            <wp:effectExtent l="0" t="0" r="0" b="0"/>
            <wp:wrapTight wrapText="bothSides">
              <wp:wrapPolygon edited="0">
                <wp:start x="0" y="0"/>
                <wp:lineTo x="0" y="21511"/>
                <wp:lineTo x="21453" y="21511"/>
                <wp:lineTo x="214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802">
        <w:rPr>
          <w:noProof/>
        </w:rPr>
        <w:drawing>
          <wp:anchor distT="0" distB="0" distL="114300" distR="114300" simplePos="0" relativeHeight="251668992" behindDoc="1" locked="0" layoutInCell="1" allowOverlap="1" wp14:anchorId="481F7F3A" wp14:editId="682CB59A">
            <wp:simplePos x="0" y="0"/>
            <wp:positionH relativeFrom="margin">
              <wp:posOffset>-208915</wp:posOffset>
            </wp:positionH>
            <wp:positionV relativeFrom="paragraph">
              <wp:posOffset>301625</wp:posOffset>
            </wp:positionV>
            <wp:extent cx="3213735" cy="6653530"/>
            <wp:effectExtent l="0" t="0" r="5715" b="0"/>
            <wp:wrapTight wrapText="bothSides">
              <wp:wrapPolygon edited="0">
                <wp:start x="0" y="0"/>
                <wp:lineTo x="0" y="21522"/>
                <wp:lineTo x="21510" y="21522"/>
                <wp:lineTo x="215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09D" w:rsidRPr="00672802">
        <w:t>Output file</w:t>
      </w:r>
      <w:r w:rsidR="00672802" w:rsidRPr="00672802">
        <w:t xml:space="preserve"> in which generated token is</w:t>
      </w:r>
      <w:r w:rsidR="00672802">
        <w:rPr>
          <w:rFonts w:ascii="Calibri" w:hAnsi="Calibri" w:cs="Calibri"/>
          <w:b/>
        </w:rPr>
        <w:t xml:space="preserve"> </w:t>
      </w:r>
      <w:r w:rsidR="00672802" w:rsidRPr="00672802">
        <w:t>stored</w:t>
      </w:r>
      <w:r w:rsidR="00672802">
        <w:t xml:space="preserve">: </w:t>
      </w:r>
    </w:p>
    <w:p w14:paraId="3D17A0F3" w14:textId="77777777" w:rsidR="00672802" w:rsidRDefault="00672802" w:rsidP="0012726C">
      <w:pPr>
        <w:rPr>
          <w:rFonts w:ascii="Calibri" w:hAnsi="Calibri" w:cs="Calibri"/>
          <w:b/>
        </w:rPr>
      </w:pPr>
    </w:p>
    <w:p w14:paraId="643523CD" w14:textId="7E4EA1E9" w:rsidR="00065156" w:rsidRDefault="00255525" w:rsidP="00C237FF">
      <w:pPr>
        <w:jc w:val="right"/>
        <w:rPr>
          <w:rFonts w:ascii="Calibri" w:hAnsi="Calibri" w:cs="Calibr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0D75997F" wp14:editId="11A83CF6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3171190" cy="7868285"/>
            <wp:effectExtent l="0" t="0" r="0" b="0"/>
            <wp:wrapTight wrapText="bothSides">
              <wp:wrapPolygon edited="0">
                <wp:start x="0" y="0"/>
                <wp:lineTo x="0" y="21546"/>
                <wp:lineTo x="21410" y="21546"/>
                <wp:lineTo x="214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2802">
        <w:rPr>
          <w:noProof/>
        </w:rPr>
        <w:drawing>
          <wp:anchor distT="0" distB="0" distL="114300" distR="114300" simplePos="0" relativeHeight="251671040" behindDoc="1" locked="0" layoutInCell="1" allowOverlap="1" wp14:anchorId="4DA3DAF3" wp14:editId="65CE46F3">
            <wp:simplePos x="0" y="0"/>
            <wp:positionH relativeFrom="page">
              <wp:posOffset>4038600</wp:posOffset>
            </wp:positionH>
            <wp:positionV relativeFrom="paragraph">
              <wp:posOffset>0</wp:posOffset>
            </wp:positionV>
            <wp:extent cx="3398520" cy="7924800"/>
            <wp:effectExtent l="0" t="0" r="0" b="0"/>
            <wp:wrapTight wrapText="bothSides">
              <wp:wrapPolygon edited="0">
                <wp:start x="0" y="0"/>
                <wp:lineTo x="0" y="21548"/>
                <wp:lineTo x="21430" y="21548"/>
                <wp:lineTo x="214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5740BC" w14:textId="77777777" w:rsidR="00217E69" w:rsidRDefault="00217E69" w:rsidP="00C237FF">
      <w:pPr>
        <w:jc w:val="right"/>
        <w:rPr>
          <w:rFonts w:ascii="Calibri" w:hAnsi="Calibri" w:cs="Calibri"/>
          <w:b/>
        </w:rPr>
      </w:pPr>
    </w:p>
    <w:p w14:paraId="00743E3E" w14:textId="77777777" w:rsidR="00BF709D" w:rsidRDefault="00217E69" w:rsidP="00BF70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BA2546" wp14:editId="1689B2FE">
            <wp:extent cx="3233057" cy="2643653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9159" cy="26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D32B" w14:textId="64665383" w:rsidR="00217E69" w:rsidRDefault="00BF709D" w:rsidP="00BF709D">
      <w:pPr>
        <w:pStyle w:val="Caption"/>
        <w:jc w:val="center"/>
      </w:pPr>
      <w:r>
        <w:t xml:space="preserve">Figure </w:t>
      </w:r>
      <w:r w:rsidR="00402EAE">
        <w:t>15</w:t>
      </w:r>
      <w:r w:rsidR="00672802">
        <w:t xml:space="preserve"> Output</w:t>
      </w:r>
      <w:r>
        <w:t xml:space="preserve"> file</w:t>
      </w:r>
      <w:r w:rsidR="009D4E45">
        <w:t xml:space="preserve"> in which</w:t>
      </w:r>
      <w:r>
        <w:t xml:space="preserve"> token generated</w:t>
      </w:r>
    </w:p>
    <w:p w14:paraId="518F9D37" w14:textId="55E4CB8D" w:rsidR="000F5895" w:rsidRDefault="009D4E45" w:rsidP="000F5895">
      <w:r>
        <w:t>As we can see in above the generated tokens</w:t>
      </w:r>
      <w:r w:rsidR="000F5895">
        <w:t xml:space="preserve"> calculated manually</w:t>
      </w:r>
      <w:r>
        <w:t xml:space="preserve"> are:</w:t>
      </w:r>
    </w:p>
    <w:p w14:paraId="1FE8D150" w14:textId="77777777" w:rsidR="00CA2419" w:rsidRPr="00CA2419" w:rsidRDefault="0034637F" w:rsidP="00CA2419">
      <w:r>
        <w:rPr>
          <w:rFonts w:ascii="Calibri" w:hAnsi="Calibri" w:cs="Calibri"/>
          <w:bCs/>
        </w:rPr>
        <w:fldChar w:fldCharType="begin"/>
      </w:r>
      <w:r>
        <w:rPr>
          <w:rFonts w:ascii="Calibri" w:hAnsi="Calibri" w:cs="Calibri"/>
          <w:bCs/>
        </w:rPr>
        <w:instrText xml:space="preserve"> LINK Excel.Sheet.12 "Book1" "Sheet1!R1C2:R150C3" \a \f 5 \h  \* MERGEFORMAT </w:instrText>
      </w:r>
      <w:r w:rsidR="00CA2419">
        <w:rPr>
          <w:rFonts w:ascii="Calibri" w:hAnsi="Calibri" w:cs="Calibri"/>
          <w:bCs/>
        </w:rPr>
        <w:fldChar w:fldCharType="separate"/>
      </w:r>
    </w:p>
    <w:tbl>
      <w:tblPr>
        <w:tblStyle w:val="GridTable4-Accent5"/>
        <w:tblW w:w="9910" w:type="dxa"/>
        <w:tblLook w:val="04A0" w:firstRow="1" w:lastRow="0" w:firstColumn="1" w:lastColumn="0" w:noHBand="0" w:noVBand="1"/>
      </w:tblPr>
      <w:tblGrid>
        <w:gridCol w:w="1765"/>
        <w:gridCol w:w="8145"/>
      </w:tblGrid>
      <w:tr w:rsidR="00CA2419" w:rsidRPr="00CA2419" w14:paraId="2252910E" w14:textId="77777777" w:rsidTr="00CA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3B28229" w14:textId="61449A85" w:rsidR="00CA2419" w:rsidRPr="00CA2419" w:rsidRDefault="00CA2419" w:rsidP="00CA2419">
            <w:pPr>
              <w:keepNext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lastRenderedPageBreak/>
              <w:t>1</w:t>
            </w:r>
          </w:p>
        </w:tc>
        <w:tc>
          <w:tcPr>
            <w:tcW w:w="8145" w:type="dxa"/>
            <w:noWrap/>
            <w:hideMark/>
          </w:tcPr>
          <w:p w14:paraId="62383B94" w14:textId="77777777" w:rsidR="00CA2419" w:rsidRPr="00CA2419" w:rsidRDefault="00CA2419" w:rsidP="00CA241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int</w:t>
            </w:r>
          </w:p>
        </w:tc>
      </w:tr>
      <w:tr w:rsidR="00CA2419" w:rsidRPr="00CA2419" w14:paraId="006E3C3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4939C5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</w:t>
            </w:r>
          </w:p>
        </w:tc>
        <w:tc>
          <w:tcPr>
            <w:tcW w:w="8145" w:type="dxa"/>
            <w:noWrap/>
            <w:hideMark/>
          </w:tcPr>
          <w:p w14:paraId="3DE11EFA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main</w:t>
            </w:r>
          </w:p>
        </w:tc>
      </w:tr>
      <w:tr w:rsidR="00CA2419" w:rsidRPr="00CA2419" w14:paraId="60628F68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008798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</w:t>
            </w:r>
          </w:p>
        </w:tc>
        <w:tc>
          <w:tcPr>
            <w:tcW w:w="8145" w:type="dxa"/>
            <w:noWrap/>
            <w:hideMark/>
          </w:tcPr>
          <w:p w14:paraId="0029D87B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2534C88A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0246B2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</w:t>
            </w:r>
          </w:p>
        </w:tc>
        <w:tc>
          <w:tcPr>
            <w:tcW w:w="8145" w:type="dxa"/>
            <w:noWrap/>
            <w:hideMark/>
          </w:tcPr>
          <w:p w14:paraId="502E8F1A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6D31CB65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4FE25C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</w:t>
            </w:r>
          </w:p>
        </w:tc>
        <w:tc>
          <w:tcPr>
            <w:tcW w:w="8145" w:type="dxa"/>
            <w:noWrap/>
            <w:hideMark/>
          </w:tcPr>
          <w:p w14:paraId="54FC46B7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{</w:t>
            </w:r>
          </w:p>
        </w:tc>
      </w:tr>
      <w:tr w:rsidR="00CA2419" w:rsidRPr="00CA2419" w14:paraId="3C720F6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A54D7A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</w:t>
            </w:r>
          </w:p>
        </w:tc>
        <w:tc>
          <w:tcPr>
            <w:tcW w:w="8145" w:type="dxa"/>
            <w:noWrap/>
            <w:hideMark/>
          </w:tcPr>
          <w:p w14:paraId="13E111B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int</w:t>
            </w:r>
          </w:p>
        </w:tc>
      </w:tr>
      <w:tr w:rsidR="00CA2419" w:rsidRPr="00CA2419" w14:paraId="6103229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EC5751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</w:t>
            </w:r>
          </w:p>
        </w:tc>
        <w:tc>
          <w:tcPr>
            <w:tcW w:w="8145" w:type="dxa"/>
            <w:noWrap/>
            <w:hideMark/>
          </w:tcPr>
          <w:p w14:paraId="78293C81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6A51D6E0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051D85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</w:t>
            </w:r>
          </w:p>
        </w:tc>
        <w:tc>
          <w:tcPr>
            <w:tcW w:w="8145" w:type="dxa"/>
            <w:noWrap/>
            <w:hideMark/>
          </w:tcPr>
          <w:p w14:paraId="6EE535E7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3E1FC2CB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0AD483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</w:t>
            </w:r>
          </w:p>
        </w:tc>
        <w:tc>
          <w:tcPr>
            <w:tcW w:w="8145" w:type="dxa"/>
            <w:noWrap/>
            <w:hideMark/>
          </w:tcPr>
          <w:p w14:paraId="72B8FF1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05F81E1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380B5B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</w:t>
            </w:r>
          </w:p>
        </w:tc>
        <w:tc>
          <w:tcPr>
            <w:tcW w:w="8145" w:type="dxa"/>
            <w:noWrap/>
            <w:hideMark/>
          </w:tcPr>
          <w:p w14:paraId="5BC7403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178FB3A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AA6CEC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</w:t>
            </w:r>
          </w:p>
        </w:tc>
        <w:tc>
          <w:tcPr>
            <w:tcW w:w="8145" w:type="dxa"/>
            <w:noWrap/>
            <w:hideMark/>
          </w:tcPr>
          <w:p w14:paraId="0C57057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float</w:t>
            </w:r>
          </w:p>
        </w:tc>
      </w:tr>
      <w:tr w:rsidR="00CA2419" w:rsidRPr="00CA2419" w14:paraId="58E95FF2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94A898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</w:t>
            </w:r>
          </w:p>
        </w:tc>
        <w:tc>
          <w:tcPr>
            <w:tcW w:w="8145" w:type="dxa"/>
            <w:noWrap/>
            <w:hideMark/>
          </w:tcPr>
          <w:p w14:paraId="5B8A04D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6CC7A438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C12BE5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</w:t>
            </w:r>
          </w:p>
        </w:tc>
        <w:tc>
          <w:tcPr>
            <w:tcW w:w="8145" w:type="dxa"/>
            <w:noWrap/>
            <w:hideMark/>
          </w:tcPr>
          <w:p w14:paraId="461D4AB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32A29F99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1F3E77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</w:t>
            </w:r>
          </w:p>
        </w:tc>
        <w:tc>
          <w:tcPr>
            <w:tcW w:w="8145" w:type="dxa"/>
            <w:noWrap/>
            <w:hideMark/>
          </w:tcPr>
          <w:p w14:paraId="45038218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char</w:t>
            </w:r>
          </w:p>
        </w:tc>
      </w:tr>
      <w:tr w:rsidR="00CA2419" w:rsidRPr="00CA2419" w14:paraId="1D751F51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3D171F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15</w:t>
            </w:r>
          </w:p>
        </w:tc>
        <w:tc>
          <w:tcPr>
            <w:tcW w:w="8145" w:type="dxa"/>
            <w:noWrap/>
            <w:hideMark/>
          </w:tcPr>
          <w:p w14:paraId="350F0D11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A2419" w:rsidRPr="00CA2419" w14:paraId="372F377D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13F2D9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16</w:t>
            </w:r>
          </w:p>
        </w:tc>
        <w:tc>
          <w:tcPr>
            <w:tcW w:w="8145" w:type="dxa"/>
            <w:noWrap/>
            <w:hideMark/>
          </w:tcPr>
          <w:p w14:paraId="5FC58293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6EDD504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9709A7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17</w:t>
            </w:r>
          </w:p>
        </w:tc>
        <w:tc>
          <w:tcPr>
            <w:tcW w:w="8145" w:type="dxa"/>
            <w:noWrap/>
            <w:hideMark/>
          </w:tcPr>
          <w:p w14:paraId="5FE1A75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A2419" w:rsidRPr="00CA2419" w14:paraId="26540B88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B5CA86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18</w:t>
            </w:r>
          </w:p>
        </w:tc>
        <w:tc>
          <w:tcPr>
            <w:tcW w:w="8145" w:type="dxa"/>
            <w:noWrap/>
            <w:hideMark/>
          </w:tcPr>
          <w:p w14:paraId="6CB63D21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2BB264F7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14B33A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19</w:t>
            </w:r>
          </w:p>
        </w:tc>
        <w:tc>
          <w:tcPr>
            <w:tcW w:w="8145" w:type="dxa"/>
            <w:noWrap/>
            <w:hideMark/>
          </w:tcPr>
          <w:p w14:paraId="3D095FF1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Enter first number</w:t>
            </w:r>
            <w:r w:rsidRPr="00CA2419">
              <w:t>: "</w:t>
            </w:r>
          </w:p>
        </w:tc>
      </w:tr>
      <w:tr w:rsidR="00CA2419" w:rsidRPr="00CA2419" w14:paraId="69876ED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5D8107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20</w:t>
            </w:r>
          </w:p>
        </w:tc>
        <w:tc>
          <w:tcPr>
            <w:tcW w:w="8145" w:type="dxa"/>
            <w:noWrap/>
            <w:hideMark/>
          </w:tcPr>
          <w:p w14:paraId="7CFBF8D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6BDBF66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BB3C9E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21</w:t>
            </w:r>
          </w:p>
        </w:tc>
        <w:tc>
          <w:tcPr>
            <w:tcW w:w="8145" w:type="dxa"/>
            <w:noWrap/>
            <w:hideMark/>
          </w:tcPr>
          <w:p w14:paraId="0B558BA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1698A197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0890B6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22</w:t>
            </w:r>
          </w:p>
        </w:tc>
        <w:tc>
          <w:tcPr>
            <w:tcW w:w="8145" w:type="dxa"/>
            <w:noWrap/>
            <w:hideMark/>
          </w:tcPr>
          <w:p w14:paraId="548893BD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scanf</w:t>
            </w:r>
            <w:proofErr w:type="spellEnd"/>
          </w:p>
        </w:tc>
      </w:tr>
      <w:tr w:rsidR="00CA2419" w:rsidRPr="00CA2419" w14:paraId="78EF034B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87BCED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23</w:t>
            </w:r>
          </w:p>
        </w:tc>
        <w:tc>
          <w:tcPr>
            <w:tcW w:w="8145" w:type="dxa"/>
            <w:noWrap/>
            <w:hideMark/>
          </w:tcPr>
          <w:p w14:paraId="40BB9FD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609ADCFC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45E437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24</w:t>
            </w:r>
          </w:p>
        </w:tc>
        <w:tc>
          <w:tcPr>
            <w:tcW w:w="8145" w:type="dxa"/>
            <w:noWrap/>
            <w:hideMark/>
          </w:tcPr>
          <w:p w14:paraId="2F4E0EC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%</w:t>
            </w:r>
            <w:r w:rsidRPr="00CA2419">
              <w:t>d"</w:t>
            </w:r>
          </w:p>
        </w:tc>
      </w:tr>
      <w:tr w:rsidR="00CA2419" w:rsidRPr="00CA2419" w14:paraId="153143B6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01C9BD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25</w:t>
            </w:r>
          </w:p>
        </w:tc>
        <w:tc>
          <w:tcPr>
            <w:tcW w:w="8145" w:type="dxa"/>
            <w:noWrap/>
            <w:hideMark/>
          </w:tcPr>
          <w:p w14:paraId="54928CD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733A24A3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DFF546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26</w:t>
            </w:r>
          </w:p>
        </w:tc>
        <w:tc>
          <w:tcPr>
            <w:tcW w:w="8145" w:type="dxa"/>
            <w:noWrap/>
            <w:hideMark/>
          </w:tcPr>
          <w:p w14:paraId="6756424B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&amp;</w:t>
            </w:r>
          </w:p>
        </w:tc>
      </w:tr>
      <w:tr w:rsidR="00CA2419" w:rsidRPr="00CA2419" w14:paraId="6D9B65D2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89C88E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27</w:t>
            </w:r>
          </w:p>
        </w:tc>
        <w:tc>
          <w:tcPr>
            <w:tcW w:w="8145" w:type="dxa"/>
            <w:noWrap/>
            <w:hideMark/>
          </w:tcPr>
          <w:p w14:paraId="483D2AAF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059A3307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D9E18D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28</w:t>
            </w:r>
          </w:p>
        </w:tc>
        <w:tc>
          <w:tcPr>
            <w:tcW w:w="8145" w:type="dxa"/>
            <w:noWrap/>
            <w:hideMark/>
          </w:tcPr>
          <w:p w14:paraId="352C753B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422408F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7A437D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29</w:t>
            </w:r>
          </w:p>
        </w:tc>
        <w:tc>
          <w:tcPr>
            <w:tcW w:w="8145" w:type="dxa"/>
            <w:noWrap/>
            <w:hideMark/>
          </w:tcPr>
          <w:p w14:paraId="41FDD6BE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35E852A1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B79ED8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30</w:t>
            </w:r>
          </w:p>
        </w:tc>
        <w:tc>
          <w:tcPr>
            <w:tcW w:w="8145" w:type="dxa"/>
            <w:noWrap/>
            <w:hideMark/>
          </w:tcPr>
          <w:p w14:paraId="0F9A84E1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A2419" w:rsidRPr="00CA2419" w14:paraId="525A6D9C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CB6A86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31</w:t>
            </w:r>
          </w:p>
        </w:tc>
        <w:tc>
          <w:tcPr>
            <w:tcW w:w="8145" w:type="dxa"/>
            <w:noWrap/>
            <w:hideMark/>
          </w:tcPr>
          <w:p w14:paraId="76666C6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42D5EAD1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22BD59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32</w:t>
            </w:r>
          </w:p>
        </w:tc>
        <w:tc>
          <w:tcPr>
            <w:tcW w:w="8145" w:type="dxa"/>
            <w:noWrap/>
            <w:hideMark/>
          </w:tcPr>
          <w:p w14:paraId="16AE96A5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Enter second number</w:t>
            </w:r>
            <w:r w:rsidRPr="00CA2419">
              <w:t>: "</w:t>
            </w:r>
          </w:p>
        </w:tc>
      </w:tr>
      <w:tr w:rsidR="00CA2419" w:rsidRPr="00CA2419" w14:paraId="3714EB12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39E3A9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33</w:t>
            </w:r>
          </w:p>
        </w:tc>
        <w:tc>
          <w:tcPr>
            <w:tcW w:w="8145" w:type="dxa"/>
            <w:noWrap/>
            <w:hideMark/>
          </w:tcPr>
          <w:p w14:paraId="083A13C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3BEEF47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88AD31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34</w:t>
            </w:r>
          </w:p>
        </w:tc>
        <w:tc>
          <w:tcPr>
            <w:tcW w:w="8145" w:type="dxa"/>
            <w:noWrap/>
            <w:hideMark/>
          </w:tcPr>
          <w:p w14:paraId="40D163D0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36546C1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9251AC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35</w:t>
            </w:r>
          </w:p>
        </w:tc>
        <w:tc>
          <w:tcPr>
            <w:tcW w:w="8145" w:type="dxa"/>
            <w:noWrap/>
            <w:hideMark/>
          </w:tcPr>
          <w:p w14:paraId="7F81EC5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scanf</w:t>
            </w:r>
            <w:proofErr w:type="spellEnd"/>
          </w:p>
        </w:tc>
      </w:tr>
      <w:tr w:rsidR="00CA2419" w:rsidRPr="00CA2419" w14:paraId="4EB5A1B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FC4A2D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36</w:t>
            </w:r>
          </w:p>
        </w:tc>
        <w:tc>
          <w:tcPr>
            <w:tcW w:w="8145" w:type="dxa"/>
            <w:noWrap/>
            <w:hideMark/>
          </w:tcPr>
          <w:p w14:paraId="15A75006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24239664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909B16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37</w:t>
            </w:r>
          </w:p>
        </w:tc>
        <w:tc>
          <w:tcPr>
            <w:tcW w:w="8145" w:type="dxa"/>
            <w:noWrap/>
            <w:hideMark/>
          </w:tcPr>
          <w:p w14:paraId="73E7F15E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%</w:t>
            </w:r>
            <w:r w:rsidRPr="00CA2419">
              <w:t>d"</w:t>
            </w:r>
          </w:p>
        </w:tc>
      </w:tr>
      <w:tr w:rsidR="00CA2419" w:rsidRPr="00CA2419" w14:paraId="5FA65D0F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44D3BE5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38</w:t>
            </w:r>
          </w:p>
        </w:tc>
        <w:tc>
          <w:tcPr>
            <w:tcW w:w="8145" w:type="dxa"/>
            <w:noWrap/>
            <w:hideMark/>
          </w:tcPr>
          <w:p w14:paraId="21FF7132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218FC721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C4CF6B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39</w:t>
            </w:r>
          </w:p>
        </w:tc>
        <w:tc>
          <w:tcPr>
            <w:tcW w:w="8145" w:type="dxa"/>
            <w:noWrap/>
            <w:hideMark/>
          </w:tcPr>
          <w:p w14:paraId="7FA2BF3F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&amp;</w:t>
            </w:r>
          </w:p>
        </w:tc>
      </w:tr>
      <w:tr w:rsidR="00CA2419" w:rsidRPr="00CA2419" w14:paraId="609DF8C0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3D6FE8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40</w:t>
            </w:r>
          </w:p>
        </w:tc>
        <w:tc>
          <w:tcPr>
            <w:tcW w:w="8145" w:type="dxa"/>
            <w:noWrap/>
            <w:hideMark/>
          </w:tcPr>
          <w:p w14:paraId="09F03E98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36EB1996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75CCC0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41</w:t>
            </w:r>
          </w:p>
        </w:tc>
        <w:tc>
          <w:tcPr>
            <w:tcW w:w="8145" w:type="dxa"/>
            <w:noWrap/>
            <w:hideMark/>
          </w:tcPr>
          <w:p w14:paraId="2E0CAA39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39B42942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44150E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42</w:t>
            </w:r>
          </w:p>
        </w:tc>
        <w:tc>
          <w:tcPr>
            <w:tcW w:w="8145" w:type="dxa"/>
            <w:noWrap/>
            <w:hideMark/>
          </w:tcPr>
          <w:p w14:paraId="08C99DB7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1D1B133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F9F902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43</w:t>
            </w:r>
          </w:p>
        </w:tc>
        <w:tc>
          <w:tcPr>
            <w:tcW w:w="8145" w:type="dxa"/>
            <w:noWrap/>
            <w:hideMark/>
          </w:tcPr>
          <w:p w14:paraId="376A3DCD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A2419" w:rsidRPr="00CA2419" w14:paraId="1F4E2FCB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487AF3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44</w:t>
            </w:r>
          </w:p>
        </w:tc>
        <w:tc>
          <w:tcPr>
            <w:tcW w:w="8145" w:type="dxa"/>
            <w:noWrap/>
            <w:hideMark/>
          </w:tcPr>
          <w:p w14:paraId="4458D773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5EA22C74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58C507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45</w:t>
            </w:r>
          </w:p>
        </w:tc>
        <w:tc>
          <w:tcPr>
            <w:tcW w:w="8145" w:type="dxa"/>
            <w:noWrap/>
            <w:hideMark/>
          </w:tcPr>
          <w:p w14:paraId="42F8D22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Choose operation to perform </w:t>
            </w:r>
            <w:r w:rsidRPr="00CA2419">
              <w:t>(+,-,*,/,%): "</w:t>
            </w:r>
          </w:p>
        </w:tc>
      </w:tr>
      <w:tr w:rsidR="00CA2419" w:rsidRPr="00CA2419" w14:paraId="2227E5FA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E9050A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lastRenderedPageBreak/>
              <w:t>46</w:t>
            </w:r>
          </w:p>
        </w:tc>
        <w:tc>
          <w:tcPr>
            <w:tcW w:w="8145" w:type="dxa"/>
            <w:noWrap/>
            <w:hideMark/>
          </w:tcPr>
          <w:p w14:paraId="51721F4E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1502189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FAE7E3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47</w:t>
            </w:r>
          </w:p>
        </w:tc>
        <w:tc>
          <w:tcPr>
            <w:tcW w:w="8145" w:type="dxa"/>
            <w:noWrap/>
            <w:hideMark/>
          </w:tcPr>
          <w:p w14:paraId="142CC80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70A014C3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C76629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48</w:t>
            </w:r>
          </w:p>
        </w:tc>
        <w:tc>
          <w:tcPr>
            <w:tcW w:w="8145" w:type="dxa"/>
            <w:noWrap/>
            <w:hideMark/>
          </w:tcPr>
          <w:p w14:paraId="34B075B3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scanf</w:t>
            </w:r>
            <w:proofErr w:type="spellEnd"/>
          </w:p>
        </w:tc>
      </w:tr>
      <w:tr w:rsidR="00CA2419" w:rsidRPr="00CA2419" w14:paraId="12437CE2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8497AA5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49</w:t>
            </w:r>
          </w:p>
        </w:tc>
        <w:tc>
          <w:tcPr>
            <w:tcW w:w="8145" w:type="dxa"/>
            <w:noWrap/>
            <w:hideMark/>
          </w:tcPr>
          <w:p w14:paraId="45F2E4E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038B468E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21AA83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50</w:t>
            </w:r>
          </w:p>
        </w:tc>
        <w:tc>
          <w:tcPr>
            <w:tcW w:w="8145" w:type="dxa"/>
            <w:noWrap/>
            <w:hideMark/>
          </w:tcPr>
          <w:p w14:paraId="13B43614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 </w:t>
            </w:r>
            <w:r w:rsidRPr="00CA2419">
              <w:t>%c"</w:t>
            </w:r>
          </w:p>
        </w:tc>
      </w:tr>
      <w:tr w:rsidR="00CA2419" w:rsidRPr="00CA2419" w14:paraId="7309A3BB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11E6C4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51</w:t>
            </w:r>
          </w:p>
        </w:tc>
        <w:tc>
          <w:tcPr>
            <w:tcW w:w="8145" w:type="dxa"/>
            <w:noWrap/>
            <w:hideMark/>
          </w:tcPr>
          <w:p w14:paraId="572CF6E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2DBB15AB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3DB41A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52</w:t>
            </w:r>
          </w:p>
        </w:tc>
        <w:tc>
          <w:tcPr>
            <w:tcW w:w="8145" w:type="dxa"/>
            <w:noWrap/>
            <w:hideMark/>
          </w:tcPr>
          <w:p w14:paraId="1D71B1B4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&amp;</w:t>
            </w:r>
          </w:p>
        </w:tc>
      </w:tr>
      <w:tr w:rsidR="00CA2419" w:rsidRPr="00CA2419" w14:paraId="6F9BC82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D3AFB5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53</w:t>
            </w:r>
          </w:p>
        </w:tc>
        <w:tc>
          <w:tcPr>
            <w:tcW w:w="8145" w:type="dxa"/>
            <w:noWrap/>
            <w:hideMark/>
          </w:tcPr>
          <w:p w14:paraId="5AC9179D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A2419" w:rsidRPr="00CA2419" w14:paraId="258807F9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65ABCD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54</w:t>
            </w:r>
          </w:p>
        </w:tc>
        <w:tc>
          <w:tcPr>
            <w:tcW w:w="8145" w:type="dxa"/>
            <w:noWrap/>
            <w:hideMark/>
          </w:tcPr>
          <w:p w14:paraId="220B45F8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1C9B2931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EA69CDE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55</w:t>
            </w:r>
          </w:p>
        </w:tc>
        <w:tc>
          <w:tcPr>
            <w:tcW w:w="8145" w:type="dxa"/>
            <w:noWrap/>
            <w:hideMark/>
          </w:tcPr>
          <w:p w14:paraId="08DCE07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E4468DE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78803F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56</w:t>
            </w:r>
          </w:p>
        </w:tc>
        <w:tc>
          <w:tcPr>
            <w:tcW w:w="8145" w:type="dxa"/>
            <w:noWrap/>
            <w:hideMark/>
          </w:tcPr>
          <w:p w14:paraId="080DA375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62FA4747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177CA5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57</w:t>
            </w:r>
          </w:p>
        </w:tc>
        <w:tc>
          <w:tcPr>
            <w:tcW w:w="8145" w:type="dxa"/>
            <w:noWrap/>
            <w:hideMark/>
          </w:tcPr>
          <w:p w14:paraId="1B994BB6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=</w:t>
            </w:r>
          </w:p>
        </w:tc>
      </w:tr>
      <w:tr w:rsidR="00CA2419" w:rsidRPr="00CA2419" w14:paraId="0CFC7E51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68D578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58</w:t>
            </w:r>
          </w:p>
        </w:tc>
        <w:tc>
          <w:tcPr>
            <w:tcW w:w="8145" w:type="dxa"/>
            <w:noWrap/>
            <w:hideMark/>
          </w:tcPr>
          <w:p w14:paraId="676446C9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0</w:t>
            </w:r>
          </w:p>
        </w:tc>
      </w:tr>
      <w:tr w:rsidR="00CA2419" w:rsidRPr="00CA2419" w14:paraId="67192D5C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D868F1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59</w:t>
            </w:r>
          </w:p>
        </w:tc>
        <w:tc>
          <w:tcPr>
            <w:tcW w:w="8145" w:type="dxa"/>
            <w:noWrap/>
            <w:hideMark/>
          </w:tcPr>
          <w:p w14:paraId="3E2D3363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40B6C413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BEE1EC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60</w:t>
            </w:r>
          </w:p>
        </w:tc>
        <w:tc>
          <w:tcPr>
            <w:tcW w:w="8145" w:type="dxa"/>
            <w:noWrap/>
            <w:hideMark/>
          </w:tcPr>
          <w:p w14:paraId="09208C65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switch</w:t>
            </w:r>
          </w:p>
        </w:tc>
      </w:tr>
      <w:tr w:rsidR="00CA2419" w:rsidRPr="00CA2419" w14:paraId="46A02EE7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E8CEE6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61</w:t>
            </w:r>
          </w:p>
        </w:tc>
        <w:tc>
          <w:tcPr>
            <w:tcW w:w="8145" w:type="dxa"/>
            <w:noWrap/>
            <w:hideMark/>
          </w:tcPr>
          <w:p w14:paraId="3FA20B81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2B23C35D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A3421F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62</w:t>
            </w:r>
          </w:p>
        </w:tc>
        <w:tc>
          <w:tcPr>
            <w:tcW w:w="8145" w:type="dxa"/>
            <w:noWrap/>
            <w:hideMark/>
          </w:tcPr>
          <w:p w14:paraId="0D08F175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A2419" w:rsidRPr="00CA2419" w14:paraId="1669C14C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60A808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63</w:t>
            </w:r>
          </w:p>
        </w:tc>
        <w:tc>
          <w:tcPr>
            <w:tcW w:w="8145" w:type="dxa"/>
            <w:noWrap/>
            <w:hideMark/>
          </w:tcPr>
          <w:p w14:paraId="2BF2A326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54F04D3F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22947F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64</w:t>
            </w:r>
          </w:p>
        </w:tc>
        <w:tc>
          <w:tcPr>
            <w:tcW w:w="8145" w:type="dxa"/>
            <w:noWrap/>
            <w:hideMark/>
          </w:tcPr>
          <w:p w14:paraId="34B9BF65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{</w:t>
            </w:r>
          </w:p>
        </w:tc>
      </w:tr>
      <w:tr w:rsidR="00CA2419" w:rsidRPr="00CA2419" w14:paraId="41DCE7C8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1D055A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65</w:t>
            </w:r>
          </w:p>
        </w:tc>
        <w:tc>
          <w:tcPr>
            <w:tcW w:w="8145" w:type="dxa"/>
            <w:noWrap/>
            <w:hideMark/>
          </w:tcPr>
          <w:p w14:paraId="5072095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case</w:t>
            </w:r>
          </w:p>
        </w:tc>
      </w:tr>
      <w:tr w:rsidR="00CA2419" w:rsidRPr="00CA2419" w14:paraId="76CBB6D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2B4BEB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66</w:t>
            </w:r>
          </w:p>
        </w:tc>
        <w:tc>
          <w:tcPr>
            <w:tcW w:w="8145" w:type="dxa"/>
            <w:noWrap/>
            <w:hideMark/>
          </w:tcPr>
          <w:p w14:paraId="7B0480B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'+'</w:t>
            </w:r>
          </w:p>
        </w:tc>
      </w:tr>
      <w:tr w:rsidR="00CA2419" w:rsidRPr="00CA2419" w14:paraId="29D81FD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0322A6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67</w:t>
            </w:r>
          </w:p>
        </w:tc>
        <w:tc>
          <w:tcPr>
            <w:tcW w:w="8145" w:type="dxa"/>
            <w:noWrap/>
            <w:hideMark/>
          </w:tcPr>
          <w:p w14:paraId="1F91723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:</w:t>
            </w:r>
          </w:p>
        </w:tc>
      </w:tr>
      <w:tr w:rsidR="00CA2419" w:rsidRPr="00CA2419" w14:paraId="3D64FB58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34A849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68</w:t>
            </w:r>
          </w:p>
        </w:tc>
        <w:tc>
          <w:tcPr>
            <w:tcW w:w="8145" w:type="dxa"/>
            <w:noWrap/>
            <w:hideMark/>
          </w:tcPr>
          <w:p w14:paraId="3CCDC756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6C18898A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60B354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69</w:t>
            </w:r>
          </w:p>
        </w:tc>
        <w:tc>
          <w:tcPr>
            <w:tcW w:w="8145" w:type="dxa"/>
            <w:noWrap/>
            <w:hideMark/>
          </w:tcPr>
          <w:p w14:paraId="570814F3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=</w:t>
            </w:r>
          </w:p>
        </w:tc>
      </w:tr>
      <w:tr w:rsidR="00CA2419" w:rsidRPr="00CA2419" w14:paraId="746627E8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461561E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70</w:t>
            </w:r>
          </w:p>
        </w:tc>
        <w:tc>
          <w:tcPr>
            <w:tcW w:w="8145" w:type="dxa"/>
            <w:noWrap/>
            <w:hideMark/>
          </w:tcPr>
          <w:p w14:paraId="25316E6E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7194AD5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E15E71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71</w:t>
            </w:r>
          </w:p>
        </w:tc>
        <w:tc>
          <w:tcPr>
            <w:tcW w:w="8145" w:type="dxa"/>
            <w:noWrap/>
            <w:hideMark/>
          </w:tcPr>
          <w:p w14:paraId="794F4846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+</w:t>
            </w:r>
          </w:p>
        </w:tc>
      </w:tr>
      <w:tr w:rsidR="00CA2419" w:rsidRPr="00CA2419" w14:paraId="7C45005F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FCB1C5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72</w:t>
            </w:r>
          </w:p>
        </w:tc>
        <w:tc>
          <w:tcPr>
            <w:tcW w:w="8145" w:type="dxa"/>
            <w:noWrap/>
            <w:hideMark/>
          </w:tcPr>
          <w:p w14:paraId="5E0B8D9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4F2D922D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E2C472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73</w:t>
            </w:r>
          </w:p>
        </w:tc>
        <w:tc>
          <w:tcPr>
            <w:tcW w:w="8145" w:type="dxa"/>
            <w:noWrap/>
            <w:hideMark/>
          </w:tcPr>
          <w:p w14:paraId="03B1985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445CE15C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24DA30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74</w:t>
            </w:r>
          </w:p>
        </w:tc>
        <w:tc>
          <w:tcPr>
            <w:tcW w:w="8145" w:type="dxa"/>
            <w:noWrap/>
            <w:hideMark/>
          </w:tcPr>
          <w:p w14:paraId="17737BB1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break</w:t>
            </w:r>
          </w:p>
        </w:tc>
      </w:tr>
      <w:tr w:rsidR="00CA2419" w:rsidRPr="00CA2419" w14:paraId="2B5B3B6A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A3E58C5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75</w:t>
            </w:r>
          </w:p>
        </w:tc>
        <w:tc>
          <w:tcPr>
            <w:tcW w:w="8145" w:type="dxa"/>
            <w:noWrap/>
            <w:hideMark/>
          </w:tcPr>
          <w:p w14:paraId="04E048F3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40642463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60320A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76</w:t>
            </w:r>
          </w:p>
        </w:tc>
        <w:tc>
          <w:tcPr>
            <w:tcW w:w="8145" w:type="dxa"/>
            <w:noWrap/>
            <w:hideMark/>
          </w:tcPr>
          <w:p w14:paraId="2107B980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case</w:t>
            </w:r>
          </w:p>
        </w:tc>
      </w:tr>
      <w:tr w:rsidR="00CA2419" w:rsidRPr="00CA2419" w14:paraId="407F12C7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CD4CF5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77</w:t>
            </w:r>
          </w:p>
        </w:tc>
        <w:tc>
          <w:tcPr>
            <w:tcW w:w="8145" w:type="dxa"/>
            <w:noWrap/>
            <w:hideMark/>
          </w:tcPr>
          <w:p w14:paraId="6B233397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'-'</w:t>
            </w:r>
          </w:p>
        </w:tc>
      </w:tr>
      <w:tr w:rsidR="00CA2419" w:rsidRPr="00CA2419" w14:paraId="6DEF2C32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6003DE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78</w:t>
            </w:r>
          </w:p>
        </w:tc>
        <w:tc>
          <w:tcPr>
            <w:tcW w:w="8145" w:type="dxa"/>
            <w:noWrap/>
            <w:hideMark/>
          </w:tcPr>
          <w:p w14:paraId="32547A93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:</w:t>
            </w:r>
          </w:p>
        </w:tc>
      </w:tr>
      <w:tr w:rsidR="00CA2419" w:rsidRPr="00CA2419" w14:paraId="49F638C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B7F6F5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79</w:t>
            </w:r>
          </w:p>
        </w:tc>
        <w:tc>
          <w:tcPr>
            <w:tcW w:w="8145" w:type="dxa"/>
            <w:noWrap/>
            <w:hideMark/>
          </w:tcPr>
          <w:p w14:paraId="32DFACD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1768DAC9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5EC01A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80</w:t>
            </w:r>
          </w:p>
        </w:tc>
        <w:tc>
          <w:tcPr>
            <w:tcW w:w="8145" w:type="dxa"/>
            <w:noWrap/>
            <w:hideMark/>
          </w:tcPr>
          <w:p w14:paraId="4A075C33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=</w:t>
            </w:r>
          </w:p>
        </w:tc>
      </w:tr>
      <w:tr w:rsidR="00CA2419" w:rsidRPr="00CA2419" w14:paraId="27CC1543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C9E04B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81</w:t>
            </w:r>
          </w:p>
        </w:tc>
        <w:tc>
          <w:tcPr>
            <w:tcW w:w="8145" w:type="dxa"/>
            <w:noWrap/>
            <w:hideMark/>
          </w:tcPr>
          <w:p w14:paraId="4527ED6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5D782B4C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B587AB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82</w:t>
            </w:r>
          </w:p>
        </w:tc>
        <w:tc>
          <w:tcPr>
            <w:tcW w:w="8145" w:type="dxa"/>
            <w:noWrap/>
            <w:hideMark/>
          </w:tcPr>
          <w:p w14:paraId="6C67997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-</w:t>
            </w:r>
          </w:p>
        </w:tc>
      </w:tr>
      <w:tr w:rsidR="00CA2419" w:rsidRPr="00CA2419" w14:paraId="79BADB94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621E92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83</w:t>
            </w:r>
          </w:p>
        </w:tc>
        <w:tc>
          <w:tcPr>
            <w:tcW w:w="8145" w:type="dxa"/>
            <w:noWrap/>
            <w:hideMark/>
          </w:tcPr>
          <w:p w14:paraId="3DFBA377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65B1AD4E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086A45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84</w:t>
            </w:r>
          </w:p>
        </w:tc>
        <w:tc>
          <w:tcPr>
            <w:tcW w:w="8145" w:type="dxa"/>
            <w:noWrap/>
            <w:hideMark/>
          </w:tcPr>
          <w:p w14:paraId="185A9277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744B91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C526D8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85</w:t>
            </w:r>
          </w:p>
        </w:tc>
        <w:tc>
          <w:tcPr>
            <w:tcW w:w="8145" w:type="dxa"/>
            <w:noWrap/>
            <w:hideMark/>
          </w:tcPr>
          <w:p w14:paraId="3140352C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break</w:t>
            </w:r>
          </w:p>
        </w:tc>
      </w:tr>
      <w:tr w:rsidR="00CA2419" w:rsidRPr="00CA2419" w14:paraId="032CE2D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27E8F75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86</w:t>
            </w:r>
          </w:p>
        </w:tc>
        <w:tc>
          <w:tcPr>
            <w:tcW w:w="8145" w:type="dxa"/>
            <w:noWrap/>
            <w:hideMark/>
          </w:tcPr>
          <w:p w14:paraId="7C527A5B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12D4CD0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C06BCE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87</w:t>
            </w:r>
          </w:p>
        </w:tc>
        <w:tc>
          <w:tcPr>
            <w:tcW w:w="8145" w:type="dxa"/>
            <w:noWrap/>
            <w:hideMark/>
          </w:tcPr>
          <w:p w14:paraId="5989B43F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case</w:t>
            </w:r>
          </w:p>
        </w:tc>
      </w:tr>
      <w:tr w:rsidR="00CA2419" w:rsidRPr="00CA2419" w14:paraId="4C92872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8C9330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88</w:t>
            </w:r>
          </w:p>
        </w:tc>
        <w:tc>
          <w:tcPr>
            <w:tcW w:w="8145" w:type="dxa"/>
            <w:noWrap/>
            <w:hideMark/>
          </w:tcPr>
          <w:p w14:paraId="29B62ABE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'</w:t>
            </w:r>
            <w:r w:rsidRPr="00CA2419">
              <w:rPr>
                <w:rFonts w:ascii="Fira Code" w:hAnsi="Fira Code" w:cs="Courier New"/>
                <w:bCs/>
              </w:rPr>
              <w:t>*</w:t>
            </w:r>
            <w:r w:rsidRPr="00CA2419">
              <w:t>'</w:t>
            </w:r>
          </w:p>
        </w:tc>
      </w:tr>
      <w:tr w:rsidR="00CA2419" w:rsidRPr="00CA2419" w14:paraId="0BF076D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C57ABA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89</w:t>
            </w:r>
          </w:p>
        </w:tc>
        <w:tc>
          <w:tcPr>
            <w:tcW w:w="8145" w:type="dxa"/>
            <w:noWrap/>
            <w:hideMark/>
          </w:tcPr>
          <w:p w14:paraId="3A5FE567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:</w:t>
            </w:r>
          </w:p>
        </w:tc>
      </w:tr>
      <w:tr w:rsidR="00CA2419" w:rsidRPr="00CA2419" w14:paraId="3612C590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30ACD9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90</w:t>
            </w:r>
          </w:p>
        </w:tc>
        <w:tc>
          <w:tcPr>
            <w:tcW w:w="8145" w:type="dxa"/>
            <w:noWrap/>
            <w:hideMark/>
          </w:tcPr>
          <w:p w14:paraId="707E3DB9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14C0E55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931F9C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lastRenderedPageBreak/>
              <w:t>91</w:t>
            </w:r>
          </w:p>
        </w:tc>
        <w:tc>
          <w:tcPr>
            <w:tcW w:w="8145" w:type="dxa"/>
            <w:noWrap/>
            <w:hideMark/>
          </w:tcPr>
          <w:p w14:paraId="5D475626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=</w:t>
            </w:r>
          </w:p>
        </w:tc>
      </w:tr>
      <w:tr w:rsidR="00CA2419" w:rsidRPr="00CA2419" w14:paraId="0EC4FEDA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72C20C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92</w:t>
            </w:r>
          </w:p>
        </w:tc>
        <w:tc>
          <w:tcPr>
            <w:tcW w:w="8145" w:type="dxa"/>
            <w:noWrap/>
            <w:hideMark/>
          </w:tcPr>
          <w:p w14:paraId="02F1BBF9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7CA5FACD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67197F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93</w:t>
            </w:r>
          </w:p>
        </w:tc>
        <w:tc>
          <w:tcPr>
            <w:tcW w:w="8145" w:type="dxa"/>
            <w:noWrap/>
            <w:hideMark/>
          </w:tcPr>
          <w:p w14:paraId="3EDE992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*</w:t>
            </w:r>
          </w:p>
        </w:tc>
      </w:tr>
      <w:tr w:rsidR="00CA2419" w:rsidRPr="00CA2419" w14:paraId="3164704C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6938CE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94</w:t>
            </w:r>
          </w:p>
        </w:tc>
        <w:tc>
          <w:tcPr>
            <w:tcW w:w="8145" w:type="dxa"/>
            <w:noWrap/>
            <w:hideMark/>
          </w:tcPr>
          <w:p w14:paraId="65921CB6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7EFD11E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534E8F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95</w:t>
            </w:r>
          </w:p>
        </w:tc>
        <w:tc>
          <w:tcPr>
            <w:tcW w:w="8145" w:type="dxa"/>
            <w:noWrap/>
            <w:hideMark/>
          </w:tcPr>
          <w:p w14:paraId="09D9AE36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638CEE3A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DA3AA6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96</w:t>
            </w:r>
          </w:p>
        </w:tc>
        <w:tc>
          <w:tcPr>
            <w:tcW w:w="8145" w:type="dxa"/>
            <w:noWrap/>
            <w:hideMark/>
          </w:tcPr>
          <w:p w14:paraId="1ACDC861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break</w:t>
            </w:r>
          </w:p>
        </w:tc>
      </w:tr>
      <w:tr w:rsidR="00CA2419" w:rsidRPr="00CA2419" w14:paraId="144D74EE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09C21B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97</w:t>
            </w:r>
          </w:p>
        </w:tc>
        <w:tc>
          <w:tcPr>
            <w:tcW w:w="8145" w:type="dxa"/>
            <w:noWrap/>
            <w:hideMark/>
          </w:tcPr>
          <w:p w14:paraId="70C6C3AB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30ECBC7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A8B810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98</w:t>
            </w:r>
          </w:p>
        </w:tc>
        <w:tc>
          <w:tcPr>
            <w:tcW w:w="8145" w:type="dxa"/>
            <w:noWrap/>
            <w:hideMark/>
          </w:tcPr>
          <w:p w14:paraId="54E22769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case</w:t>
            </w:r>
          </w:p>
        </w:tc>
      </w:tr>
      <w:tr w:rsidR="00CA2419" w:rsidRPr="00CA2419" w14:paraId="26DD14BA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9AC429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99</w:t>
            </w:r>
          </w:p>
        </w:tc>
        <w:tc>
          <w:tcPr>
            <w:tcW w:w="8145" w:type="dxa"/>
            <w:noWrap/>
            <w:hideMark/>
          </w:tcPr>
          <w:p w14:paraId="1083AEFF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'</w:t>
            </w:r>
            <w:r w:rsidRPr="00CA2419">
              <w:rPr>
                <w:rFonts w:ascii="Fira Code" w:hAnsi="Fira Code" w:cs="Courier New"/>
                <w:bCs/>
              </w:rPr>
              <w:t>/</w:t>
            </w:r>
            <w:r w:rsidRPr="00CA2419">
              <w:t>'</w:t>
            </w:r>
          </w:p>
        </w:tc>
      </w:tr>
      <w:tr w:rsidR="00CA2419" w:rsidRPr="00CA2419" w14:paraId="382CE559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A70DDDE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100</w:t>
            </w:r>
          </w:p>
        </w:tc>
        <w:tc>
          <w:tcPr>
            <w:tcW w:w="8145" w:type="dxa"/>
            <w:noWrap/>
            <w:hideMark/>
          </w:tcPr>
          <w:p w14:paraId="26FC4D44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:</w:t>
            </w:r>
          </w:p>
        </w:tc>
      </w:tr>
      <w:tr w:rsidR="00CA2419" w:rsidRPr="00CA2419" w14:paraId="5841A39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D67514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101</w:t>
            </w:r>
          </w:p>
        </w:tc>
        <w:tc>
          <w:tcPr>
            <w:tcW w:w="8145" w:type="dxa"/>
            <w:noWrap/>
            <w:hideMark/>
          </w:tcPr>
          <w:p w14:paraId="6FA6421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02EC3C78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92E168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102</w:t>
            </w:r>
          </w:p>
        </w:tc>
        <w:tc>
          <w:tcPr>
            <w:tcW w:w="8145" w:type="dxa"/>
            <w:noWrap/>
            <w:hideMark/>
          </w:tcPr>
          <w:p w14:paraId="2823DD44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=</w:t>
            </w:r>
          </w:p>
        </w:tc>
      </w:tr>
      <w:tr w:rsidR="00CA2419" w:rsidRPr="00CA2419" w14:paraId="6DD00DDD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BD8750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103</w:t>
            </w:r>
          </w:p>
        </w:tc>
        <w:tc>
          <w:tcPr>
            <w:tcW w:w="8145" w:type="dxa"/>
            <w:noWrap/>
            <w:hideMark/>
          </w:tcPr>
          <w:p w14:paraId="7A0D5DAF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71D56941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1B0CAE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104</w:t>
            </w:r>
          </w:p>
        </w:tc>
        <w:tc>
          <w:tcPr>
            <w:tcW w:w="8145" w:type="dxa"/>
            <w:noWrap/>
            <w:hideMark/>
          </w:tcPr>
          <w:p w14:paraId="5664BDE2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float</w:t>
            </w:r>
          </w:p>
        </w:tc>
      </w:tr>
      <w:tr w:rsidR="00CA2419" w:rsidRPr="00CA2419" w14:paraId="63D10EA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333E0D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105</w:t>
            </w:r>
          </w:p>
        </w:tc>
        <w:tc>
          <w:tcPr>
            <w:tcW w:w="8145" w:type="dxa"/>
            <w:noWrap/>
            <w:hideMark/>
          </w:tcPr>
          <w:p w14:paraId="1846810A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7642784B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62D364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106</w:t>
            </w:r>
          </w:p>
        </w:tc>
        <w:tc>
          <w:tcPr>
            <w:tcW w:w="8145" w:type="dxa"/>
            <w:noWrap/>
            <w:hideMark/>
          </w:tcPr>
          <w:p w14:paraId="6F8902E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429F61E2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F0DBD9E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107</w:t>
            </w:r>
          </w:p>
        </w:tc>
        <w:tc>
          <w:tcPr>
            <w:tcW w:w="8145" w:type="dxa"/>
            <w:noWrap/>
            <w:hideMark/>
          </w:tcPr>
          <w:p w14:paraId="7D3057A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/</w:t>
            </w:r>
          </w:p>
        </w:tc>
      </w:tr>
      <w:tr w:rsidR="00CA2419" w:rsidRPr="00CA2419" w14:paraId="264179B0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77AE83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108</w:t>
            </w:r>
          </w:p>
        </w:tc>
        <w:tc>
          <w:tcPr>
            <w:tcW w:w="8145" w:type="dxa"/>
            <w:noWrap/>
            <w:hideMark/>
          </w:tcPr>
          <w:p w14:paraId="412AE935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5EF74605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8E609D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109</w:t>
            </w:r>
          </w:p>
        </w:tc>
        <w:tc>
          <w:tcPr>
            <w:tcW w:w="8145" w:type="dxa"/>
            <w:noWrap/>
            <w:hideMark/>
          </w:tcPr>
          <w:p w14:paraId="6C1439B8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float</w:t>
            </w:r>
          </w:p>
        </w:tc>
      </w:tr>
      <w:tr w:rsidR="00CA2419" w:rsidRPr="00CA2419" w14:paraId="7A228E5B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F46298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110</w:t>
            </w:r>
          </w:p>
        </w:tc>
        <w:tc>
          <w:tcPr>
            <w:tcW w:w="8145" w:type="dxa"/>
            <w:noWrap/>
            <w:hideMark/>
          </w:tcPr>
          <w:p w14:paraId="51B3CF3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5F8E8D3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ABC3D8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111</w:t>
            </w:r>
          </w:p>
        </w:tc>
        <w:tc>
          <w:tcPr>
            <w:tcW w:w="8145" w:type="dxa"/>
            <w:noWrap/>
            <w:hideMark/>
          </w:tcPr>
          <w:p w14:paraId="429169A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64F911B2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ACD8D7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112</w:t>
            </w:r>
          </w:p>
        </w:tc>
        <w:tc>
          <w:tcPr>
            <w:tcW w:w="8145" w:type="dxa"/>
            <w:noWrap/>
            <w:hideMark/>
          </w:tcPr>
          <w:p w14:paraId="3AB8F76E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0B57A0B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228D89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113</w:t>
            </w:r>
          </w:p>
        </w:tc>
        <w:tc>
          <w:tcPr>
            <w:tcW w:w="8145" w:type="dxa"/>
            <w:noWrap/>
            <w:hideMark/>
          </w:tcPr>
          <w:p w14:paraId="340A0D8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break</w:t>
            </w:r>
          </w:p>
        </w:tc>
      </w:tr>
      <w:tr w:rsidR="00CA2419" w:rsidRPr="00CA2419" w14:paraId="4146499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D17997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114</w:t>
            </w:r>
          </w:p>
        </w:tc>
        <w:tc>
          <w:tcPr>
            <w:tcW w:w="8145" w:type="dxa"/>
            <w:noWrap/>
            <w:hideMark/>
          </w:tcPr>
          <w:p w14:paraId="1D6831A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7C2DC580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081B88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115</w:t>
            </w:r>
          </w:p>
        </w:tc>
        <w:tc>
          <w:tcPr>
            <w:tcW w:w="8145" w:type="dxa"/>
            <w:noWrap/>
            <w:hideMark/>
          </w:tcPr>
          <w:p w14:paraId="4B905C32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case</w:t>
            </w:r>
          </w:p>
        </w:tc>
      </w:tr>
      <w:tr w:rsidR="00CA2419" w:rsidRPr="00CA2419" w14:paraId="5F01DB6B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2FEA97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116</w:t>
            </w:r>
          </w:p>
        </w:tc>
        <w:tc>
          <w:tcPr>
            <w:tcW w:w="8145" w:type="dxa"/>
            <w:noWrap/>
            <w:hideMark/>
          </w:tcPr>
          <w:p w14:paraId="7EB7749E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'</w:t>
            </w:r>
            <w:r w:rsidRPr="00CA2419">
              <w:rPr>
                <w:rFonts w:ascii="Fira Code" w:hAnsi="Fira Code" w:cs="Courier New"/>
                <w:bCs/>
              </w:rPr>
              <w:t>%</w:t>
            </w:r>
            <w:r w:rsidRPr="00CA2419">
              <w:t>'</w:t>
            </w:r>
          </w:p>
        </w:tc>
      </w:tr>
      <w:tr w:rsidR="00CA2419" w:rsidRPr="00CA2419" w14:paraId="73A9147E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54B78C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117</w:t>
            </w:r>
          </w:p>
        </w:tc>
        <w:tc>
          <w:tcPr>
            <w:tcW w:w="8145" w:type="dxa"/>
            <w:noWrap/>
            <w:hideMark/>
          </w:tcPr>
          <w:p w14:paraId="1B6458A3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:</w:t>
            </w:r>
          </w:p>
        </w:tc>
      </w:tr>
      <w:tr w:rsidR="00CA2419" w:rsidRPr="00CA2419" w14:paraId="20FC3372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884173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118</w:t>
            </w:r>
          </w:p>
        </w:tc>
        <w:tc>
          <w:tcPr>
            <w:tcW w:w="8145" w:type="dxa"/>
            <w:noWrap/>
            <w:hideMark/>
          </w:tcPr>
          <w:p w14:paraId="3E7B731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5C12E79E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64E655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119</w:t>
            </w:r>
          </w:p>
        </w:tc>
        <w:tc>
          <w:tcPr>
            <w:tcW w:w="8145" w:type="dxa"/>
            <w:noWrap/>
            <w:hideMark/>
          </w:tcPr>
          <w:p w14:paraId="0891CA8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=</w:t>
            </w:r>
          </w:p>
        </w:tc>
      </w:tr>
      <w:tr w:rsidR="00CA2419" w:rsidRPr="00CA2419" w14:paraId="49BE1A53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C4C850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120</w:t>
            </w:r>
          </w:p>
        </w:tc>
        <w:tc>
          <w:tcPr>
            <w:tcW w:w="8145" w:type="dxa"/>
            <w:noWrap/>
            <w:hideMark/>
          </w:tcPr>
          <w:p w14:paraId="7E98DF5E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12C01CFF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D04C1B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121</w:t>
            </w:r>
          </w:p>
        </w:tc>
        <w:tc>
          <w:tcPr>
            <w:tcW w:w="8145" w:type="dxa"/>
            <w:noWrap/>
            <w:hideMark/>
          </w:tcPr>
          <w:p w14:paraId="5A87471D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%</w:t>
            </w:r>
          </w:p>
        </w:tc>
      </w:tr>
      <w:tr w:rsidR="00CA2419" w:rsidRPr="00CA2419" w14:paraId="77CC641D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F2526F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122</w:t>
            </w:r>
          </w:p>
        </w:tc>
        <w:tc>
          <w:tcPr>
            <w:tcW w:w="8145" w:type="dxa"/>
            <w:noWrap/>
            <w:hideMark/>
          </w:tcPr>
          <w:p w14:paraId="7F54EB1B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771B21D6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729AFB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123</w:t>
            </w:r>
          </w:p>
        </w:tc>
        <w:tc>
          <w:tcPr>
            <w:tcW w:w="8145" w:type="dxa"/>
            <w:noWrap/>
            <w:hideMark/>
          </w:tcPr>
          <w:p w14:paraId="15479B3D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92F078D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6EE152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124</w:t>
            </w:r>
          </w:p>
        </w:tc>
        <w:tc>
          <w:tcPr>
            <w:tcW w:w="8145" w:type="dxa"/>
            <w:noWrap/>
            <w:hideMark/>
          </w:tcPr>
          <w:p w14:paraId="56AEC100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break</w:t>
            </w:r>
          </w:p>
        </w:tc>
      </w:tr>
      <w:tr w:rsidR="00CA2419" w:rsidRPr="00CA2419" w14:paraId="1B9EE305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C416AEF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125</w:t>
            </w:r>
          </w:p>
        </w:tc>
        <w:tc>
          <w:tcPr>
            <w:tcW w:w="8145" w:type="dxa"/>
            <w:noWrap/>
            <w:hideMark/>
          </w:tcPr>
          <w:p w14:paraId="24B0544D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02BE35B1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977F08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126</w:t>
            </w:r>
          </w:p>
        </w:tc>
        <w:tc>
          <w:tcPr>
            <w:tcW w:w="8145" w:type="dxa"/>
            <w:noWrap/>
            <w:hideMark/>
          </w:tcPr>
          <w:p w14:paraId="4952A62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default</w:t>
            </w:r>
          </w:p>
        </w:tc>
      </w:tr>
      <w:tr w:rsidR="00CA2419" w:rsidRPr="00CA2419" w14:paraId="6490B8AD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61E67E5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127</w:t>
            </w:r>
          </w:p>
        </w:tc>
        <w:tc>
          <w:tcPr>
            <w:tcW w:w="8145" w:type="dxa"/>
            <w:noWrap/>
            <w:hideMark/>
          </w:tcPr>
          <w:p w14:paraId="6784968E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:</w:t>
            </w:r>
          </w:p>
        </w:tc>
      </w:tr>
      <w:tr w:rsidR="00CA2419" w:rsidRPr="00CA2419" w14:paraId="23DA1510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F099EB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128</w:t>
            </w:r>
          </w:p>
        </w:tc>
        <w:tc>
          <w:tcPr>
            <w:tcW w:w="8145" w:type="dxa"/>
            <w:noWrap/>
            <w:hideMark/>
          </w:tcPr>
          <w:p w14:paraId="4F19979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A2419" w:rsidRPr="00CA2419" w14:paraId="356D1DF2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066D50B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129</w:t>
            </w:r>
          </w:p>
        </w:tc>
        <w:tc>
          <w:tcPr>
            <w:tcW w:w="8145" w:type="dxa"/>
            <w:noWrap/>
            <w:hideMark/>
          </w:tcPr>
          <w:p w14:paraId="0407AC6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2C4F8A3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62295CE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130</w:t>
            </w:r>
          </w:p>
        </w:tc>
        <w:tc>
          <w:tcPr>
            <w:tcW w:w="8145" w:type="dxa"/>
            <w:noWrap/>
            <w:hideMark/>
          </w:tcPr>
          <w:p w14:paraId="67D9DF11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Invalid operation</w:t>
            </w:r>
            <w:r w:rsidRPr="00CA2419">
              <w:t>.\n"</w:t>
            </w:r>
          </w:p>
        </w:tc>
      </w:tr>
      <w:tr w:rsidR="00CA2419" w:rsidRPr="00CA2419" w14:paraId="31203282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275F6D6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131</w:t>
            </w:r>
          </w:p>
        </w:tc>
        <w:tc>
          <w:tcPr>
            <w:tcW w:w="8145" w:type="dxa"/>
            <w:noWrap/>
            <w:hideMark/>
          </w:tcPr>
          <w:p w14:paraId="028B3295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787019E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B3E6E6D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132</w:t>
            </w:r>
          </w:p>
        </w:tc>
        <w:tc>
          <w:tcPr>
            <w:tcW w:w="8145" w:type="dxa"/>
            <w:noWrap/>
            <w:hideMark/>
          </w:tcPr>
          <w:p w14:paraId="651F2F8D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1BA38207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F9E790C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133</w:t>
            </w:r>
          </w:p>
        </w:tc>
        <w:tc>
          <w:tcPr>
            <w:tcW w:w="8145" w:type="dxa"/>
            <w:noWrap/>
            <w:hideMark/>
          </w:tcPr>
          <w:p w14:paraId="7D96C228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}</w:t>
            </w:r>
          </w:p>
        </w:tc>
      </w:tr>
      <w:tr w:rsidR="00CA2419" w:rsidRPr="00CA2419" w14:paraId="70E2BA4E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AC0060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134</w:t>
            </w:r>
          </w:p>
        </w:tc>
        <w:tc>
          <w:tcPr>
            <w:tcW w:w="8145" w:type="dxa"/>
            <w:noWrap/>
            <w:hideMark/>
          </w:tcPr>
          <w:p w14:paraId="63B34ECB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printf</w:t>
            </w:r>
            <w:proofErr w:type="spellEnd"/>
          </w:p>
        </w:tc>
      </w:tr>
      <w:tr w:rsidR="00CA2419" w:rsidRPr="00CA2419" w14:paraId="2101E8AB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4512262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135</w:t>
            </w:r>
          </w:p>
        </w:tc>
        <w:tc>
          <w:tcPr>
            <w:tcW w:w="8145" w:type="dxa"/>
            <w:noWrap/>
            <w:hideMark/>
          </w:tcPr>
          <w:p w14:paraId="644E0AD1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(</w:t>
            </w:r>
          </w:p>
        </w:tc>
      </w:tr>
      <w:tr w:rsidR="00CA2419" w:rsidRPr="00CA2419" w14:paraId="4C87D939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1479B7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lastRenderedPageBreak/>
              <w:t>136</w:t>
            </w:r>
          </w:p>
        </w:tc>
        <w:tc>
          <w:tcPr>
            <w:tcW w:w="8145" w:type="dxa"/>
            <w:noWrap/>
            <w:hideMark/>
          </w:tcPr>
          <w:p w14:paraId="13234E84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2419">
              <w:rPr>
                <w:rFonts w:ascii="Fira Code" w:hAnsi="Fira Code" w:cs="Courier New"/>
              </w:rPr>
              <w:t>"</w:t>
            </w:r>
            <w:r w:rsidRPr="00CA2419">
              <w:rPr>
                <w:rFonts w:ascii="Fira Code" w:hAnsi="Fira Code" w:cs="Courier New"/>
                <w:bCs/>
              </w:rPr>
              <w:t>Result</w:t>
            </w:r>
            <w:r w:rsidRPr="00CA2419">
              <w:t>: %d %c %d = %f\n"</w:t>
            </w:r>
          </w:p>
        </w:tc>
      </w:tr>
      <w:tr w:rsidR="00CA2419" w:rsidRPr="00CA2419" w14:paraId="0D1CD7D7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2A52D30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137</w:t>
            </w:r>
          </w:p>
        </w:tc>
        <w:tc>
          <w:tcPr>
            <w:tcW w:w="8145" w:type="dxa"/>
            <w:noWrap/>
            <w:hideMark/>
          </w:tcPr>
          <w:p w14:paraId="65C336DE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75D3EC0C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69109E1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138</w:t>
            </w:r>
          </w:p>
        </w:tc>
        <w:tc>
          <w:tcPr>
            <w:tcW w:w="8145" w:type="dxa"/>
            <w:noWrap/>
            <w:hideMark/>
          </w:tcPr>
          <w:p w14:paraId="2534CE1D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num1</w:t>
            </w:r>
          </w:p>
        </w:tc>
      </w:tr>
      <w:tr w:rsidR="00CA2419" w:rsidRPr="00CA2419" w14:paraId="524DF8D4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E138D6E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139</w:t>
            </w:r>
          </w:p>
        </w:tc>
        <w:tc>
          <w:tcPr>
            <w:tcW w:w="8145" w:type="dxa"/>
            <w:noWrap/>
            <w:hideMark/>
          </w:tcPr>
          <w:p w14:paraId="2F25A59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11921F3D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44FC39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140</w:t>
            </w:r>
          </w:p>
        </w:tc>
        <w:tc>
          <w:tcPr>
            <w:tcW w:w="8145" w:type="dxa"/>
            <w:noWrap/>
            <w:hideMark/>
          </w:tcPr>
          <w:p w14:paraId="530F6B3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proofErr w:type="spellStart"/>
            <w:r w:rsidRPr="00CA2419">
              <w:rPr>
                <w:rFonts w:ascii="Fira Code" w:hAnsi="Fira Code" w:cs="Courier New"/>
              </w:rPr>
              <w:t>ch</w:t>
            </w:r>
            <w:proofErr w:type="spellEnd"/>
          </w:p>
        </w:tc>
      </w:tr>
      <w:tr w:rsidR="00CA2419" w:rsidRPr="00CA2419" w14:paraId="2D337FD9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DC5285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141</w:t>
            </w:r>
          </w:p>
        </w:tc>
        <w:tc>
          <w:tcPr>
            <w:tcW w:w="8145" w:type="dxa"/>
            <w:noWrap/>
            <w:hideMark/>
          </w:tcPr>
          <w:p w14:paraId="7FA9B937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3B4925C9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BBC6DE4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142</w:t>
            </w:r>
          </w:p>
        </w:tc>
        <w:tc>
          <w:tcPr>
            <w:tcW w:w="8145" w:type="dxa"/>
            <w:noWrap/>
            <w:hideMark/>
          </w:tcPr>
          <w:p w14:paraId="76D0974C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num2</w:t>
            </w:r>
          </w:p>
        </w:tc>
      </w:tr>
      <w:tr w:rsidR="00CA2419" w:rsidRPr="00CA2419" w14:paraId="5DD3BBD4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003B6E8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143</w:t>
            </w:r>
          </w:p>
        </w:tc>
        <w:tc>
          <w:tcPr>
            <w:tcW w:w="8145" w:type="dxa"/>
            <w:noWrap/>
            <w:hideMark/>
          </w:tcPr>
          <w:p w14:paraId="030B2694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,</w:t>
            </w:r>
          </w:p>
        </w:tc>
      </w:tr>
      <w:tr w:rsidR="00CA2419" w:rsidRPr="00CA2419" w14:paraId="31F9CB66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1ED9A7D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144</w:t>
            </w:r>
          </w:p>
        </w:tc>
        <w:tc>
          <w:tcPr>
            <w:tcW w:w="8145" w:type="dxa"/>
            <w:noWrap/>
            <w:hideMark/>
          </w:tcPr>
          <w:p w14:paraId="1F08DC57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result</w:t>
            </w:r>
          </w:p>
        </w:tc>
      </w:tr>
      <w:tr w:rsidR="00CA2419" w:rsidRPr="00CA2419" w14:paraId="1AFC6DE1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56FCE112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145</w:t>
            </w:r>
          </w:p>
        </w:tc>
        <w:tc>
          <w:tcPr>
            <w:tcW w:w="8145" w:type="dxa"/>
            <w:noWrap/>
            <w:hideMark/>
          </w:tcPr>
          <w:p w14:paraId="3E534149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)</w:t>
            </w:r>
          </w:p>
        </w:tc>
      </w:tr>
      <w:tr w:rsidR="00CA2419" w:rsidRPr="00CA2419" w14:paraId="2D9E620A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1101AD7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146</w:t>
            </w:r>
          </w:p>
        </w:tc>
        <w:tc>
          <w:tcPr>
            <w:tcW w:w="8145" w:type="dxa"/>
            <w:noWrap/>
            <w:hideMark/>
          </w:tcPr>
          <w:p w14:paraId="41E29C99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394D2DAB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3023E5E9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147</w:t>
            </w:r>
          </w:p>
        </w:tc>
        <w:tc>
          <w:tcPr>
            <w:tcW w:w="8145" w:type="dxa"/>
            <w:noWrap/>
            <w:hideMark/>
          </w:tcPr>
          <w:p w14:paraId="6C37F209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return</w:t>
            </w:r>
          </w:p>
        </w:tc>
      </w:tr>
      <w:tr w:rsidR="00CA2419" w:rsidRPr="00CA2419" w14:paraId="5A61E9F5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60DDD043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148</w:t>
            </w:r>
          </w:p>
        </w:tc>
        <w:tc>
          <w:tcPr>
            <w:tcW w:w="8145" w:type="dxa"/>
            <w:noWrap/>
            <w:hideMark/>
          </w:tcPr>
          <w:p w14:paraId="388B7DB2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0</w:t>
            </w:r>
          </w:p>
        </w:tc>
      </w:tr>
      <w:tr w:rsidR="00CA2419" w:rsidRPr="00CA2419" w14:paraId="1C778231" w14:textId="77777777" w:rsidTr="00CA2419">
        <w:trPr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7959431A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149</w:t>
            </w:r>
          </w:p>
        </w:tc>
        <w:tc>
          <w:tcPr>
            <w:tcW w:w="8145" w:type="dxa"/>
            <w:noWrap/>
            <w:hideMark/>
          </w:tcPr>
          <w:p w14:paraId="70703A3F" w14:textId="77777777" w:rsidR="00CA2419" w:rsidRPr="00CA2419" w:rsidRDefault="00CA2419" w:rsidP="00CA24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;</w:t>
            </w:r>
          </w:p>
        </w:tc>
      </w:tr>
      <w:tr w:rsidR="00CA2419" w:rsidRPr="00CA2419" w14:paraId="29946A82" w14:textId="77777777" w:rsidTr="00CA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5784064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noWrap/>
            <w:hideMark/>
          </w:tcPr>
          <w:p w14:paraId="2FCA5CA8" w14:textId="77777777" w:rsidR="00CA2419" w:rsidRPr="00CA2419" w:rsidRDefault="00CA2419" w:rsidP="00CA2419">
            <w:pPr>
              <w:keepNext/>
              <w:rPr>
                <w:rFonts w:ascii="Fira Code" w:hAnsi="Fira Code" w:cs="Courier New"/>
                <w:bCs w:val="0"/>
              </w:rPr>
            </w:pPr>
            <w:r w:rsidRPr="00CA2419">
              <w:rPr>
                <w:rFonts w:ascii="Fira Code" w:hAnsi="Fira Code" w:cs="Courier New"/>
              </w:rPr>
              <w:t>150</w:t>
            </w:r>
          </w:p>
        </w:tc>
        <w:tc>
          <w:tcPr>
            <w:tcW w:w="8145" w:type="dxa"/>
            <w:noWrap/>
            <w:hideMark/>
          </w:tcPr>
          <w:p w14:paraId="01515E1F" w14:textId="77777777" w:rsidR="00CA2419" w:rsidRPr="00CA2419" w:rsidRDefault="00CA2419" w:rsidP="00CA24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" w:hAnsi="Fira Code" w:cs="Courier New"/>
                <w:bCs/>
              </w:rPr>
            </w:pPr>
            <w:r w:rsidRPr="00CA2419">
              <w:rPr>
                <w:rFonts w:ascii="Fira Code" w:hAnsi="Fira Code" w:cs="Courier New"/>
              </w:rPr>
              <w:t>}</w:t>
            </w:r>
          </w:p>
        </w:tc>
      </w:tr>
    </w:tbl>
    <w:p w14:paraId="102CF0AD" w14:textId="494C880F" w:rsidR="0034637F" w:rsidRPr="009D4E45" w:rsidRDefault="0034637F" w:rsidP="009D4E45">
      <w:pPr>
        <w:keepNext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fldChar w:fldCharType="end"/>
      </w:r>
    </w:p>
    <w:p w14:paraId="1390A62E" w14:textId="43959A3D" w:rsidR="009D4E45" w:rsidRDefault="009D4E45" w:rsidP="009D4E45">
      <w:pPr>
        <w:keepNext/>
        <w:rPr>
          <w:rFonts w:ascii="Calibri" w:hAnsi="Calibri" w:cs="Calibri"/>
          <w:b/>
        </w:rPr>
      </w:pPr>
      <w:r w:rsidRPr="009D4E45">
        <w:rPr>
          <w:rFonts w:ascii="Calibri" w:hAnsi="Calibri" w:cs="Calibri"/>
          <w:bCs/>
        </w:rPr>
        <w:t xml:space="preserve">Hence </w:t>
      </w:r>
      <w:r>
        <w:rPr>
          <w:rFonts w:ascii="Calibri" w:hAnsi="Calibri" w:cs="Calibri"/>
          <w:bCs/>
        </w:rPr>
        <w:t>there are 150 tokens in the given C file.</w:t>
      </w:r>
      <w:r w:rsidR="00065156">
        <w:rPr>
          <w:rFonts w:ascii="Calibri" w:hAnsi="Calibri" w:cs="Calibri"/>
          <w:b/>
        </w:rPr>
        <w:br w:type="page"/>
      </w:r>
    </w:p>
    <w:p w14:paraId="333DAF39" w14:textId="7055606F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14:paraId="6077F931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759FC4AF" w14:textId="77777777" w:rsidR="000535AE" w:rsidRPr="0001187D" w:rsidRDefault="000535AE" w:rsidP="000535AE">
      <w:pPr>
        <w:rPr>
          <w:rFonts w:ascii="Calibri" w:hAnsi="Calibri" w:cs="Calibri"/>
        </w:rPr>
      </w:pPr>
    </w:p>
    <w:bookmarkEnd w:id="14"/>
    <w:p w14:paraId="30047525" w14:textId="6DFD1141" w:rsidR="000535AE" w:rsidRDefault="00215CE6" w:rsidP="004036E4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fldChar w:fldCharType="begin"/>
      </w:r>
      <w:r>
        <w:rPr>
          <w:rFonts w:ascii="Calibri" w:hAnsi="Calibri" w:cs="Calibri"/>
          <w:sz w:val="22"/>
        </w:rPr>
        <w:instrText xml:space="preserve"> HYPERLINK "</w:instrText>
      </w:r>
      <w:r w:rsidRPr="00215CE6">
        <w:rPr>
          <w:rFonts w:ascii="Calibri" w:hAnsi="Calibri" w:cs="Calibri"/>
          <w:sz w:val="22"/>
        </w:rPr>
        <w:instrText>https://www.geeksforgeeks.org/lex-program-to-take-input-from-file-and-remove-multiple-spaces-lines-and-tabs/</w:instrText>
      </w:r>
      <w:r>
        <w:rPr>
          <w:rFonts w:ascii="Calibri" w:hAnsi="Calibri" w:cs="Calibri"/>
          <w:sz w:val="22"/>
        </w:rPr>
        <w:instrText xml:space="preserve">" </w:instrText>
      </w:r>
      <w:r>
        <w:rPr>
          <w:rFonts w:ascii="Calibri" w:hAnsi="Calibri" w:cs="Calibri"/>
          <w:sz w:val="22"/>
        </w:rPr>
        <w:fldChar w:fldCharType="separate"/>
      </w:r>
      <w:r w:rsidRPr="000173DD">
        <w:rPr>
          <w:rStyle w:val="Hyperlink"/>
          <w:rFonts w:ascii="Calibri" w:hAnsi="Calibri" w:cs="Calibri"/>
          <w:sz w:val="22"/>
        </w:rPr>
        <w:t>https://www.geeksforgeeks.org/lex-program-to-take-input-from-file-and-remove-multiple-spaces-lines-and-tabs/</w:t>
      </w:r>
      <w:r>
        <w:rPr>
          <w:rFonts w:ascii="Calibri" w:hAnsi="Calibri" w:cs="Calibri"/>
          <w:sz w:val="22"/>
        </w:rPr>
        <w:fldChar w:fldCharType="end"/>
      </w:r>
    </w:p>
    <w:p w14:paraId="6B863737" w14:textId="339ECF73" w:rsidR="00215CE6" w:rsidRPr="00AC0FF4" w:rsidRDefault="009B46C5" w:rsidP="00215CE6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</w:rPr>
      </w:pPr>
      <w:hyperlink r:id="rId30" w:history="1">
        <w:r w:rsidR="00215CE6" w:rsidRPr="000173DD">
          <w:rPr>
            <w:rStyle w:val="Hyperlink"/>
            <w:rFonts w:ascii="Calibri" w:hAnsi="Calibri" w:cs="Calibri"/>
            <w:sz w:val="22"/>
          </w:rPr>
          <w:t>https://www.geeksforgeeks.org/lex-program-to-count-the-number-of-lines-spaces-and-tabs/?ref=rp</w:t>
        </w:r>
      </w:hyperlink>
    </w:p>
    <w:sectPr w:rsidR="00215CE6" w:rsidRPr="00AC0FF4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93A72" w14:textId="77777777" w:rsidR="009B46C5" w:rsidRDefault="009B46C5">
      <w:r>
        <w:separator/>
      </w:r>
    </w:p>
  </w:endnote>
  <w:endnote w:type="continuationSeparator" w:id="0">
    <w:p w14:paraId="5D90E1E2" w14:textId="77777777" w:rsidR="009B46C5" w:rsidRDefault="009B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Code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7D094" w14:textId="77777777" w:rsidR="0034637F" w:rsidRPr="009D4E60" w:rsidRDefault="009B46C5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70B6907E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34637F" w:rsidRPr="009D4E60" w14:paraId="5800CB26" w14:textId="77777777" w:rsidTr="00E36AD3">
      <w:trPr>
        <w:trHeight w:hRule="exact" w:val="280"/>
      </w:trPr>
      <w:tc>
        <w:tcPr>
          <w:tcW w:w="1029" w:type="dxa"/>
          <w:vAlign w:val="center"/>
        </w:tcPr>
        <w:p w14:paraId="3829645B" w14:textId="6A155238" w:rsidR="0034637F" w:rsidRPr="009D4E60" w:rsidRDefault="0034637F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Compilers</w:t>
          </w:r>
        </w:p>
      </w:tc>
      <w:tc>
        <w:tcPr>
          <w:tcW w:w="2316" w:type="dxa"/>
          <w:vAlign w:val="center"/>
        </w:tcPr>
        <w:p w14:paraId="26FBBF71" w14:textId="77777777" w:rsidR="0034637F" w:rsidRPr="009D4E60" w:rsidRDefault="0034637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15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22EC22D3" w14:textId="77777777" w:rsidR="0034637F" w:rsidRPr="009D4E60" w:rsidRDefault="0034637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317E4A1F" w14:textId="77777777" w:rsidR="0034637F" w:rsidRDefault="0034637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1BED2" w14:textId="77777777" w:rsidR="0034637F" w:rsidRDefault="0034637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34637F" w14:paraId="03F62148" w14:textId="77777777" w:rsidTr="006646F4">
      <w:trPr>
        <w:trHeight w:hRule="exact" w:val="280"/>
      </w:trPr>
      <w:tc>
        <w:tcPr>
          <w:tcW w:w="6481" w:type="dxa"/>
          <w:vAlign w:val="center"/>
        </w:tcPr>
        <w:p w14:paraId="1472676B" w14:textId="77777777" w:rsidR="0034637F" w:rsidRDefault="0034637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14677D7B" w14:textId="77777777" w:rsidR="0034637F" w:rsidRDefault="0034637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6145A59B" w14:textId="77777777" w:rsidR="0034637F" w:rsidRDefault="00346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4B0F1" w14:textId="77777777" w:rsidR="0034637F" w:rsidRPr="009D4E60" w:rsidRDefault="009B46C5" w:rsidP="00065156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20E25CF4">
        <v:rect id="_x0000_i1026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34637F" w:rsidRPr="009D4E60" w14:paraId="06BD6A41" w14:textId="77777777" w:rsidTr="007F00AF">
      <w:trPr>
        <w:trHeight w:hRule="exact" w:val="280"/>
      </w:trPr>
      <w:tc>
        <w:tcPr>
          <w:tcW w:w="1029" w:type="dxa"/>
          <w:vAlign w:val="center"/>
        </w:tcPr>
        <w:p w14:paraId="5FD4DF25" w14:textId="77777777" w:rsidR="0034637F" w:rsidRPr="009D4E60" w:rsidRDefault="0034637F" w:rsidP="00065156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9D4E60">
            <w:rPr>
              <w:rFonts w:ascii="Calibri" w:hAnsi="Calibri" w:cs="Calibri"/>
              <w:sz w:val="16"/>
              <w:szCs w:val="16"/>
            </w:rPr>
            <w:t>&lt;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>Subject Title&gt;</w:t>
          </w:r>
        </w:p>
      </w:tc>
      <w:tc>
        <w:tcPr>
          <w:tcW w:w="2316" w:type="dxa"/>
          <w:vAlign w:val="center"/>
        </w:tcPr>
        <w:p w14:paraId="0481873B" w14:textId="77777777" w:rsidR="0034637F" w:rsidRPr="009D4E60" w:rsidRDefault="0034637F" w:rsidP="00065156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</w:rPr>
            <w:t>6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782D8E6A" w14:textId="77777777" w:rsidR="0034637F" w:rsidRPr="009D4E60" w:rsidRDefault="0034637F" w:rsidP="00065156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2BA1E8E6" w14:textId="77777777" w:rsidR="0034637F" w:rsidRDefault="0034637F" w:rsidP="00065156">
    <w:pPr>
      <w:pStyle w:val="Footer"/>
      <w:rPr>
        <w:b/>
        <w:bCs/>
        <w:i/>
        <w:iCs/>
        <w:sz w:val="22"/>
      </w:rPr>
    </w:pPr>
  </w:p>
  <w:p w14:paraId="7A81636C" w14:textId="77777777" w:rsidR="0034637F" w:rsidRDefault="00346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EAC6A" w14:textId="77777777" w:rsidR="009B46C5" w:rsidRDefault="009B46C5">
      <w:r>
        <w:separator/>
      </w:r>
    </w:p>
  </w:footnote>
  <w:footnote w:type="continuationSeparator" w:id="0">
    <w:p w14:paraId="06020078" w14:textId="77777777" w:rsidR="009B46C5" w:rsidRDefault="009B4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E83D4" w14:textId="77777777" w:rsidR="0034637F" w:rsidRDefault="0034637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1430" w14:textId="77777777" w:rsidR="0034637F" w:rsidRDefault="0034637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1878" w14:textId="77777777" w:rsidR="0034637F" w:rsidRDefault="0034637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A85"/>
    <w:multiLevelType w:val="multilevel"/>
    <w:tmpl w:val="44B06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86781"/>
    <w:multiLevelType w:val="hybridMultilevel"/>
    <w:tmpl w:val="1DCE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1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408E8"/>
    <w:rsid w:val="000535AE"/>
    <w:rsid w:val="00065156"/>
    <w:rsid w:val="00081346"/>
    <w:rsid w:val="00091B5E"/>
    <w:rsid w:val="000932E4"/>
    <w:rsid w:val="000A60E7"/>
    <w:rsid w:val="000A7EAF"/>
    <w:rsid w:val="000C6E76"/>
    <w:rsid w:val="000F094E"/>
    <w:rsid w:val="000F5895"/>
    <w:rsid w:val="000F78ED"/>
    <w:rsid w:val="0012726C"/>
    <w:rsid w:val="0013394C"/>
    <w:rsid w:val="00142A93"/>
    <w:rsid w:val="0015004A"/>
    <w:rsid w:val="00163F51"/>
    <w:rsid w:val="00183929"/>
    <w:rsid w:val="00186DA2"/>
    <w:rsid w:val="00193560"/>
    <w:rsid w:val="001A7404"/>
    <w:rsid w:val="001B1133"/>
    <w:rsid w:val="001D29E5"/>
    <w:rsid w:val="001E3243"/>
    <w:rsid w:val="001F7EE9"/>
    <w:rsid w:val="00215CE6"/>
    <w:rsid w:val="00217E69"/>
    <w:rsid w:val="0023379E"/>
    <w:rsid w:val="00234701"/>
    <w:rsid w:val="00245442"/>
    <w:rsid w:val="00255525"/>
    <w:rsid w:val="002E6348"/>
    <w:rsid w:val="00304258"/>
    <w:rsid w:val="003102EF"/>
    <w:rsid w:val="003445CC"/>
    <w:rsid w:val="0034637F"/>
    <w:rsid w:val="0035121E"/>
    <w:rsid w:val="003540DB"/>
    <w:rsid w:val="00394274"/>
    <w:rsid w:val="00397411"/>
    <w:rsid w:val="003A2C45"/>
    <w:rsid w:val="003B2E14"/>
    <w:rsid w:val="003C3DCF"/>
    <w:rsid w:val="003C625E"/>
    <w:rsid w:val="003E109F"/>
    <w:rsid w:val="00402EAE"/>
    <w:rsid w:val="004036E4"/>
    <w:rsid w:val="004159D7"/>
    <w:rsid w:val="004204C4"/>
    <w:rsid w:val="00427F63"/>
    <w:rsid w:val="00433F1F"/>
    <w:rsid w:val="00435573"/>
    <w:rsid w:val="004456D4"/>
    <w:rsid w:val="004953E1"/>
    <w:rsid w:val="004A4679"/>
    <w:rsid w:val="004B7A28"/>
    <w:rsid w:val="004E0DF3"/>
    <w:rsid w:val="004F0CC3"/>
    <w:rsid w:val="004F3F46"/>
    <w:rsid w:val="00502E39"/>
    <w:rsid w:val="005317C2"/>
    <w:rsid w:val="00537097"/>
    <w:rsid w:val="00553954"/>
    <w:rsid w:val="00554825"/>
    <w:rsid w:val="00581D8F"/>
    <w:rsid w:val="00593314"/>
    <w:rsid w:val="005B4FE1"/>
    <w:rsid w:val="005B7CE6"/>
    <w:rsid w:val="006040E1"/>
    <w:rsid w:val="006638AF"/>
    <w:rsid w:val="006646F4"/>
    <w:rsid w:val="00672802"/>
    <w:rsid w:val="006A4A1C"/>
    <w:rsid w:val="006C54BC"/>
    <w:rsid w:val="006F5D89"/>
    <w:rsid w:val="006F6C4B"/>
    <w:rsid w:val="00705E6B"/>
    <w:rsid w:val="0071428A"/>
    <w:rsid w:val="00730F27"/>
    <w:rsid w:val="00750073"/>
    <w:rsid w:val="00753125"/>
    <w:rsid w:val="007C1A05"/>
    <w:rsid w:val="007D40CC"/>
    <w:rsid w:val="007E2384"/>
    <w:rsid w:val="007F00AF"/>
    <w:rsid w:val="007F0927"/>
    <w:rsid w:val="008300BF"/>
    <w:rsid w:val="008D1310"/>
    <w:rsid w:val="008D24EA"/>
    <w:rsid w:val="008D3283"/>
    <w:rsid w:val="008D58CF"/>
    <w:rsid w:val="008E065B"/>
    <w:rsid w:val="008E3C5A"/>
    <w:rsid w:val="008F0426"/>
    <w:rsid w:val="00906C71"/>
    <w:rsid w:val="00922540"/>
    <w:rsid w:val="009472F4"/>
    <w:rsid w:val="00982DE7"/>
    <w:rsid w:val="009857F0"/>
    <w:rsid w:val="0098680C"/>
    <w:rsid w:val="0099021A"/>
    <w:rsid w:val="009A40F5"/>
    <w:rsid w:val="009B46C5"/>
    <w:rsid w:val="009C07CA"/>
    <w:rsid w:val="009D451D"/>
    <w:rsid w:val="009D4E45"/>
    <w:rsid w:val="009D4E60"/>
    <w:rsid w:val="009D5A53"/>
    <w:rsid w:val="00A35642"/>
    <w:rsid w:val="00A62E8E"/>
    <w:rsid w:val="00A941AE"/>
    <w:rsid w:val="00AC0FF4"/>
    <w:rsid w:val="00AD6444"/>
    <w:rsid w:val="00AF2FA6"/>
    <w:rsid w:val="00B04A6E"/>
    <w:rsid w:val="00B25069"/>
    <w:rsid w:val="00B77803"/>
    <w:rsid w:val="00B77DEA"/>
    <w:rsid w:val="00B8254A"/>
    <w:rsid w:val="00B92A0F"/>
    <w:rsid w:val="00BD62B8"/>
    <w:rsid w:val="00BD7D94"/>
    <w:rsid w:val="00BE0546"/>
    <w:rsid w:val="00BE7831"/>
    <w:rsid w:val="00BE7B80"/>
    <w:rsid w:val="00BF709D"/>
    <w:rsid w:val="00C023CB"/>
    <w:rsid w:val="00C237FF"/>
    <w:rsid w:val="00C26A37"/>
    <w:rsid w:val="00C43742"/>
    <w:rsid w:val="00CA2419"/>
    <w:rsid w:val="00CB108D"/>
    <w:rsid w:val="00CB7E3D"/>
    <w:rsid w:val="00D11D6B"/>
    <w:rsid w:val="00D13D8E"/>
    <w:rsid w:val="00D268E8"/>
    <w:rsid w:val="00D308C1"/>
    <w:rsid w:val="00D56C75"/>
    <w:rsid w:val="00DA4009"/>
    <w:rsid w:val="00DB15B2"/>
    <w:rsid w:val="00DF7EDC"/>
    <w:rsid w:val="00E11347"/>
    <w:rsid w:val="00E3654E"/>
    <w:rsid w:val="00E36AD3"/>
    <w:rsid w:val="00E7391C"/>
    <w:rsid w:val="00E85847"/>
    <w:rsid w:val="00E91D57"/>
    <w:rsid w:val="00EC338A"/>
    <w:rsid w:val="00ED634B"/>
    <w:rsid w:val="00EE6905"/>
    <w:rsid w:val="00F550C3"/>
    <w:rsid w:val="00F570C9"/>
    <w:rsid w:val="00F85124"/>
    <w:rsid w:val="00F95F56"/>
    <w:rsid w:val="00FA0AFB"/>
    <w:rsid w:val="00FD1B9C"/>
    <w:rsid w:val="00FD47EC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5C917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6C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0CC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CC3"/>
    <w:rPr>
      <w:rFonts w:asciiTheme="minorHAnsi" w:eastAsia="Times New Roman" w:hAnsiTheme="minorHAnsi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table" w:customStyle="1" w:styleId="TableGrid">
    <w:name w:val="TableGrid"/>
    <w:rsid w:val="004F0CC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A60E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ssignmentbody">
    <w:name w:val="assignment body"/>
    <w:basedOn w:val="Normal"/>
    <w:link w:val="assignmentbodyChar"/>
    <w:qFormat/>
    <w:rsid w:val="0012726C"/>
    <w:pPr>
      <w:spacing w:line="360" w:lineRule="auto"/>
      <w:contextualSpacing/>
      <w:jc w:val="both"/>
    </w:pPr>
    <w:rPr>
      <w:rFonts w:ascii="Calibri" w:hAnsi="Calibri" w:cs="Calibri"/>
      <w:sz w:val="22"/>
      <w:szCs w:val="22"/>
      <w:lang w:val="en-IN" w:eastAsia="en-IN"/>
    </w:rPr>
  </w:style>
  <w:style w:type="paragraph" w:customStyle="1" w:styleId="code">
    <w:name w:val="code"/>
    <w:basedOn w:val="Normal"/>
    <w:link w:val="codeChar"/>
    <w:qFormat/>
    <w:rsid w:val="0012726C"/>
    <w:pPr>
      <w:spacing w:line="360" w:lineRule="auto"/>
      <w:jc w:val="both"/>
    </w:pPr>
    <w:rPr>
      <w:rFonts w:ascii="Fira Code Retina" w:hAnsi="Fira Code Retina" w:cs="Calibri"/>
      <w:sz w:val="19"/>
      <w:lang w:val="en-IN" w:eastAsia="en-IN"/>
    </w:rPr>
  </w:style>
  <w:style w:type="character" w:customStyle="1" w:styleId="assignmentbodyChar">
    <w:name w:val="assignment body Char"/>
    <w:basedOn w:val="DefaultParagraphFont"/>
    <w:link w:val="assignmentbody"/>
    <w:rsid w:val="0012726C"/>
    <w:rPr>
      <w:rFonts w:eastAsia="Times New Roman" w:cs="Calibri"/>
      <w:sz w:val="22"/>
      <w:szCs w:val="22"/>
      <w:lang w:val="en-IN" w:eastAsia="en-IN"/>
    </w:rPr>
  </w:style>
  <w:style w:type="character" w:customStyle="1" w:styleId="codeChar">
    <w:name w:val="code Char"/>
    <w:basedOn w:val="DefaultParagraphFont"/>
    <w:link w:val="code"/>
    <w:rsid w:val="0012726C"/>
    <w:rPr>
      <w:rFonts w:ascii="Fira Code Retina" w:eastAsia="Times New Roman" w:hAnsi="Fira Code Retina" w:cs="Calibri"/>
      <w:sz w:val="19"/>
      <w:szCs w:val="24"/>
      <w:lang w:val="en-IN" w:eastAsia="en-IN"/>
    </w:rPr>
  </w:style>
  <w:style w:type="table" w:styleId="TableGrid0">
    <w:name w:val="Table Grid"/>
    <w:basedOn w:val="TableNormal"/>
    <w:uiPriority w:val="59"/>
    <w:rsid w:val="00127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68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F7E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57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15CE6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589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geeksforgeeks.org/lex-program-to-count-the-number-of-lines-spaces-and-tabs/?ref=r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12D1-B763-47B1-A2AF-0EB5CB9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972</TotalTime>
  <Pages>23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11904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71</cp:revision>
  <cp:lastPrinted>2017-02-27T12:14:00Z</cp:lastPrinted>
  <dcterms:created xsi:type="dcterms:W3CDTF">2017-08-16T05:19:00Z</dcterms:created>
  <dcterms:modified xsi:type="dcterms:W3CDTF">2020-12-10T15:32:00Z</dcterms:modified>
</cp:coreProperties>
</file>