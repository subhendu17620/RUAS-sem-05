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AC6E" w14:textId="77777777" w:rsidR="007D40CC" w:rsidRPr="00AC011F" w:rsidRDefault="0023379E" w:rsidP="007D40CC">
      <w:pPr>
        <w:tabs>
          <w:tab w:val="right" w:pos="8597"/>
        </w:tabs>
        <w:ind w:left="3780" w:hanging="54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E4C3B1" wp14:editId="2F343BF0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E7B1" w14:textId="77777777"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BE033" wp14:editId="34C4D47A">
                                  <wp:extent cx="1477010" cy="4394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4C3B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16A2E7B1" w14:textId="77777777"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 wp14:anchorId="38ABE033" wp14:editId="34C4D47A">
                            <wp:extent cx="1477010" cy="4394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AC011F">
        <w:rPr>
          <w:rFonts w:asciiTheme="minorHAnsi" w:hAnsiTheme="minorHAnsi" w:cstheme="minorHAnsi"/>
        </w:rPr>
        <w:tab/>
      </w:r>
      <w:r w:rsidR="007D40CC" w:rsidRPr="00AC011F">
        <w:rPr>
          <w:rFonts w:asciiTheme="minorHAnsi" w:hAnsiTheme="minorHAnsi" w:cstheme="minorHAnsi"/>
        </w:rPr>
        <w:tab/>
      </w:r>
    </w:p>
    <w:p w14:paraId="1AD3CC7C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4A586054" w14:textId="77777777" w:rsidR="007D40CC" w:rsidRPr="00AC011F" w:rsidRDefault="007D40CC" w:rsidP="007D40CC">
      <w:pPr>
        <w:pStyle w:val="Heading4"/>
        <w:rPr>
          <w:rFonts w:asciiTheme="minorHAnsi" w:hAnsiTheme="minorHAnsi" w:cstheme="minorHAnsi"/>
        </w:rPr>
      </w:pPr>
    </w:p>
    <w:p w14:paraId="3B744198" w14:textId="77777777" w:rsidR="007D40CC" w:rsidRPr="00AC011F" w:rsidRDefault="007D40CC" w:rsidP="007D40CC">
      <w:pPr>
        <w:rPr>
          <w:rFonts w:asciiTheme="minorHAnsi" w:hAnsiTheme="minorHAnsi" w:cstheme="minorHAnsi"/>
          <w:lang w:val="en-GB"/>
        </w:rPr>
      </w:pPr>
    </w:p>
    <w:p w14:paraId="76053E34" w14:textId="77777777" w:rsidR="007D40CC" w:rsidRPr="00AC011F" w:rsidRDefault="007D40CC" w:rsidP="007D40CC">
      <w:pPr>
        <w:rPr>
          <w:rFonts w:asciiTheme="minorHAnsi" w:hAnsiTheme="minorHAnsi" w:cstheme="minorHAnsi"/>
          <w:lang w:val="en-GB"/>
        </w:rPr>
      </w:pPr>
    </w:p>
    <w:p w14:paraId="423056DD" w14:textId="77777777" w:rsidR="007D40CC" w:rsidRPr="00AC011F" w:rsidRDefault="007D40CC" w:rsidP="007D40CC">
      <w:pPr>
        <w:rPr>
          <w:rFonts w:asciiTheme="minorHAnsi" w:hAnsiTheme="minorHAnsi"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AC011F" w14:paraId="1DB8CA4D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53812D6E" w14:textId="77777777" w:rsidR="007D40CC" w:rsidRPr="00AC011F" w:rsidRDefault="00193560" w:rsidP="00435573">
            <w:pPr>
              <w:jc w:val="center"/>
              <w:rPr>
                <w:rFonts w:asciiTheme="minorHAnsi" w:hAnsiTheme="minorHAnsi" w:cstheme="minorHAnsi"/>
                <w:b/>
                <w:color w:val="548DD4"/>
                <w:lang w:val="en-GB"/>
              </w:rPr>
            </w:pPr>
            <w:bookmarkStart w:id="0" w:name="_Toc294515509"/>
            <w:r w:rsidRPr="00AC011F">
              <w:rPr>
                <w:rFonts w:asciiTheme="minorHAnsi" w:hAnsiTheme="minorHAnsi"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AC011F">
              <w:rPr>
                <w:rFonts w:asciiTheme="minorHAnsi" w:hAnsiTheme="minorHAnsi"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AC011F" w14:paraId="1CB6C806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5535B0AE" w14:textId="77777777" w:rsidR="007D40CC" w:rsidRPr="00AC011F" w:rsidRDefault="009D451D" w:rsidP="00435573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07C7F2B5" w14:textId="2E7BB297" w:rsidR="007D40CC" w:rsidRPr="00AC011F" w:rsidRDefault="00FA3B17" w:rsidP="001E3243">
            <w:pPr>
              <w:rPr>
                <w:rFonts w:asciiTheme="minorHAnsi" w:hAnsiTheme="minorHAnsi" w:cstheme="minorHAnsi"/>
                <w:color w:val="548DD4"/>
                <w:sz w:val="32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548DD4"/>
                <w:sz w:val="32"/>
                <w:lang w:val="en-GB"/>
              </w:rPr>
              <w:t>19CSC301A</w:t>
            </w:r>
          </w:p>
        </w:tc>
      </w:tr>
      <w:tr w:rsidR="007D40CC" w:rsidRPr="00AC011F" w14:paraId="402322F3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2B243F7C" w14:textId="77777777" w:rsidR="007D40CC" w:rsidRPr="00AC011F" w:rsidRDefault="009D451D" w:rsidP="00435573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28A43F75" w14:textId="32B1CD13" w:rsidR="007D40CC" w:rsidRPr="00AC011F" w:rsidRDefault="00FA3B17" w:rsidP="00435573">
            <w:pPr>
              <w:rPr>
                <w:rFonts w:asciiTheme="minorHAnsi" w:hAnsiTheme="minorHAnsi" w:cstheme="minorHAnsi"/>
                <w:color w:val="548DD4"/>
                <w:sz w:val="32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548DD4"/>
                <w:sz w:val="32"/>
                <w:lang w:val="en-GB"/>
              </w:rPr>
              <w:t>Probability and Statistics</w:t>
            </w:r>
          </w:p>
        </w:tc>
      </w:tr>
      <w:tr w:rsidR="007D40CC" w:rsidRPr="00AC011F" w14:paraId="02BE8941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F00AE01" w14:textId="77777777" w:rsidR="007D40CC" w:rsidRPr="00AC011F" w:rsidRDefault="00B8254A" w:rsidP="00F85124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78201B26" w14:textId="150F0143" w:rsidR="007D40CC" w:rsidRPr="00AC011F" w:rsidRDefault="00FA3B17" w:rsidP="00B8254A">
            <w:pPr>
              <w:rPr>
                <w:rFonts w:asciiTheme="minorHAnsi" w:hAnsiTheme="minorHAnsi" w:cstheme="minorHAnsi"/>
                <w:color w:val="548DD4"/>
                <w:sz w:val="32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548DD4"/>
                <w:sz w:val="32"/>
                <w:lang w:val="en-GB"/>
              </w:rPr>
              <w:t>B. Tech.</w:t>
            </w:r>
          </w:p>
        </w:tc>
      </w:tr>
      <w:tr w:rsidR="007D40CC" w:rsidRPr="00AC011F" w14:paraId="7E6647D5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62A42D3F" w14:textId="77777777" w:rsidR="007D40CC" w:rsidRPr="00AC011F" w:rsidRDefault="007D40CC" w:rsidP="00435573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4F68B14A" w14:textId="0D534749" w:rsidR="007D40CC" w:rsidRPr="00AC011F" w:rsidRDefault="00FA3B17" w:rsidP="00435573">
            <w:pPr>
              <w:rPr>
                <w:rFonts w:asciiTheme="minorHAnsi" w:hAnsiTheme="minorHAnsi" w:cstheme="minorHAnsi"/>
                <w:color w:val="548DD4"/>
                <w:sz w:val="32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548DD4"/>
                <w:sz w:val="32"/>
                <w:lang w:val="en-GB"/>
              </w:rPr>
              <w:t>Mathematics and Statistics</w:t>
            </w:r>
          </w:p>
        </w:tc>
      </w:tr>
      <w:tr w:rsidR="006646F4" w:rsidRPr="00AC011F" w14:paraId="77212374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34DEC26C" w14:textId="77777777" w:rsidR="006646F4" w:rsidRPr="00AC011F" w:rsidRDefault="006646F4" w:rsidP="00435573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60D56F71" w14:textId="5A321ECB" w:rsidR="006646F4" w:rsidRPr="00AC011F" w:rsidRDefault="00FA3B17" w:rsidP="00435573">
            <w:pPr>
              <w:rPr>
                <w:rFonts w:asciiTheme="minorHAnsi" w:hAnsiTheme="minorHAnsi" w:cstheme="minorHAnsi"/>
                <w:color w:val="548DD4"/>
                <w:sz w:val="32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548DD4"/>
                <w:sz w:val="32"/>
                <w:lang w:val="en-GB"/>
              </w:rPr>
              <w:t>FMPS</w:t>
            </w:r>
          </w:p>
        </w:tc>
      </w:tr>
    </w:tbl>
    <w:p w14:paraId="4D5A1E70" w14:textId="77777777" w:rsidR="007D40CC" w:rsidRPr="00AC011F" w:rsidRDefault="007D40CC" w:rsidP="007D40CC">
      <w:pPr>
        <w:pStyle w:val="Heading4"/>
        <w:rPr>
          <w:rFonts w:asciiTheme="minorHAnsi" w:hAnsiTheme="minorHAnsi" w:cstheme="minorHAnsi"/>
        </w:rPr>
      </w:pPr>
    </w:p>
    <w:p w14:paraId="154E8DED" w14:textId="77777777" w:rsidR="007D40CC" w:rsidRPr="00AC011F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AC011F">
        <w:rPr>
          <w:rFonts w:asciiTheme="minorHAnsi" w:hAnsiTheme="minorHAnsi" w:cstheme="minorHAnsi"/>
          <w:spacing w:val="20"/>
          <w:sz w:val="28"/>
        </w:rPr>
        <w:t xml:space="preserve"> </w:t>
      </w:r>
    </w:p>
    <w:p w14:paraId="01A76B68" w14:textId="77777777" w:rsidR="007D40CC" w:rsidRPr="00AC011F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14:paraId="0ED03200" w14:textId="77777777" w:rsidR="007D40CC" w:rsidRPr="00AC011F" w:rsidRDefault="007D40CC" w:rsidP="007D40CC">
      <w:pPr>
        <w:rPr>
          <w:rFonts w:asciiTheme="minorHAnsi" w:hAnsiTheme="minorHAnsi" w:cstheme="minorHAnsi"/>
          <w:vanish/>
          <w:color w:val="40458C"/>
        </w:rPr>
      </w:pPr>
    </w:p>
    <w:p w14:paraId="641AECD6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77FCB3FB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</w:rPr>
        <w:t xml:space="preserve">    </w:t>
      </w:r>
    </w:p>
    <w:p w14:paraId="34918B70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4E9F06DA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45D6B7C1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595449CB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119FD30E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3B707F8D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65DA184A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7AE2C770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690A1DDA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4428324D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551E8259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0E7B6A06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2F9F2BEB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AC011F" w14:paraId="090C01E3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86491A5" w14:textId="77777777" w:rsidR="007D40CC" w:rsidRPr="00AC011F" w:rsidRDefault="007D40CC" w:rsidP="00435573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15340E0F" w14:textId="19B0B10A" w:rsidR="007D40CC" w:rsidRPr="00AC011F" w:rsidRDefault="00FA3B17" w:rsidP="00435573">
            <w:pPr>
              <w:rPr>
                <w:rFonts w:asciiTheme="minorHAnsi" w:hAnsiTheme="minorHAnsi" w:cstheme="minorHAnsi"/>
                <w:sz w:val="28"/>
                <w:lang w:val="en-GB"/>
              </w:rPr>
            </w:pPr>
            <w:r w:rsidRPr="00AC011F">
              <w:rPr>
                <w:rFonts w:asciiTheme="minorHAnsi" w:hAnsiTheme="minorHAnsi" w:cstheme="minorHAnsi"/>
                <w:sz w:val="28"/>
                <w:lang w:val="en-GB"/>
              </w:rPr>
              <w:t>Subhendu Maji</w:t>
            </w:r>
          </w:p>
        </w:tc>
      </w:tr>
      <w:tr w:rsidR="007D40CC" w:rsidRPr="00AC011F" w14:paraId="2BB41D2C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CB109ED" w14:textId="77777777" w:rsidR="007D40CC" w:rsidRPr="00AC011F" w:rsidRDefault="007D40CC" w:rsidP="00435573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ED6A63C" w14:textId="0D2973CD" w:rsidR="007D40CC" w:rsidRPr="00AC011F" w:rsidRDefault="00FA3B17" w:rsidP="00435573">
            <w:pPr>
              <w:rPr>
                <w:rFonts w:asciiTheme="minorHAnsi" w:hAnsiTheme="minorHAnsi" w:cstheme="minorHAnsi"/>
                <w:color w:val="0070C0"/>
                <w:sz w:val="28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AC011F" w14:paraId="22C2E8E0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37CFDE80" w14:textId="77777777" w:rsidR="007D40CC" w:rsidRPr="00AC011F" w:rsidRDefault="00B8254A" w:rsidP="00B8254A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3C97B336" w14:textId="2D97A7D7" w:rsidR="007D40CC" w:rsidRPr="00AC011F" w:rsidRDefault="00FA3B17" w:rsidP="006646F4">
            <w:pPr>
              <w:rPr>
                <w:rFonts w:asciiTheme="minorHAnsi" w:hAnsiTheme="minorHAnsi" w:cstheme="minorHAnsi"/>
                <w:color w:val="0070C0"/>
                <w:sz w:val="28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0070C0"/>
                <w:sz w:val="28"/>
                <w:lang w:val="en-GB"/>
              </w:rPr>
              <w:t>5</w:t>
            </w:r>
            <w:r w:rsidRPr="00AC011F">
              <w:rPr>
                <w:rFonts w:asciiTheme="minorHAnsi" w:hAnsiTheme="minorHAnsi" w:cstheme="minorHAnsi"/>
                <w:color w:val="0070C0"/>
                <w:sz w:val="28"/>
                <w:vertAlign w:val="superscript"/>
                <w:lang w:val="en-GB"/>
              </w:rPr>
              <w:t>TH</w:t>
            </w:r>
            <w:r w:rsidRPr="00AC011F">
              <w:rPr>
                <w:rFonts w:asciiTheme="minorHAnsi" w:hAnsiTheme="minorHAnsi" w:cstheme="minorHAnsi"/>
                <w:color w:val="0070C0"/>
                <w:sz w:val="28"/>
                <w:lang w:val="en-GB"/>
              </w:rPr>
              <w:t xml:space="preserve"> SEM / 2018 BATCH</w:t>
            </w:r>
          </w:p>
        </w:tc>
      </w:tr>
      <w:tr w:rsidR="007D40CC" w:rsidRPr="00AC011F" w14:paraId="6C8553B5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A6C8D14" w14:textId="77777777" w:rsidR="007D40CC" w:rsidRPr="00AC011F" w:rsidRDefault="009D451D" w:rsidP="00435573">
            <w:pPr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AC011F">
              <w:rPr>
                <w:rFonts w:asciiTheme="minorHAnsi" w:hAnsiTheme="minorHAnsi"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216CF87B" w14:textId="69B4644A" w:rsidR="007D40CC" w:rsidRPr="00AC011F" w:rsidRDefault="00FA3B17" w:rsidP="006646F4">
            <w:pPr>
              <w:rPr>
                <w:rFonts w:asciiTheme="minorHAnsi" w:hAnsiTheme="minorHAnsi" w:cstheme="minorHAnsi"/>
                <w:color w:val="0070C0"/>
                <w:sz w:val="28"/>
                <w:lang w:val="en-GB"/>
              </w:rPr>
            </w:pPr>
            <w:r w:rsidRPr="00AC011F">
              <w:rPr>
                <w:rFonts w:asciiTheme="minorHAnsi" w:hAnsiTheme="minorHAnsi" w:cstheme="minorHAnsi"/>
                <w:color w:val="0070C0"/>
                <w:sz w:val="28"/>
                <w:lang w:val="en-GB"/>
              </w:rPr>
              <w:t>Dr Subramanyam T</w:t>
            </w:r>
          </w:p>
        </w:tc>
      </w:tr>
    </w:tbl>
    <w:p w14:paraId="51E93C77" w14:textId="77777777" w:rsidR="007D40CC" w:rsidRPr="00AC011F" w:rsidRDefault="007D40CC" w:rsidP="007D40CC">
      <w:pPr>
        <w:ind w:left="1440" w:firstLine="720"/>
        <w:rPr>
          <w:rFonts w:asciiTheme="minorHAnsi" w:hAnsiTheme="minorHAnsi" w:cstheme="minorHAnsi"/>
        </w:rPr>
      </w:pPr>
    </w:p>
    <w:p w14:paraId="7BC188DA" w14:textId="77777777" w:rsidR="007D40CC" w:rsidRPr="00AC011F" w:rsidRDefault="007D40CC" w:rsidP="007D40CC">
      <w:pPr>
        <w:tabs>
          <w:tab w:val="left" w:pos="3975"/>
        </w:tabs>
        <w:rPr>
          <w:rFonts w:asciiTheme="minorHAnsi" w:hAnsiTheme="minorHAnsi" w:cstheme="minorHAnsi"/>
        </w:rPr>
      </w:pPr>
    </w:p>
    <w:p w14:paraId="4AAC1B6A" w14:textId="77777777" w:rsidR="007D40CC" w:rsidRPr="00AC011F" w:rsidRDefault="007D40CC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47A4940A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0FD01801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3D35A612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4E30D3DC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423C7829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24DAA38C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72C105DA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720A6DC9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15229FF3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6C5EDE5A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0E8521ED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2473450F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752D209F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5F495B3C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1C3E0728" w14:textId="77777777" w:rsidR="006646F4" w:rsidRPr="00AC011F" w:rsidRDefault="006646F4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  <w:sectPr w:rsidR="006646F4" w:rsidRPr="00AC011F" w:rsidSect="006646F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12A554C3" w14:textId="77777777" w:rsidR="007D40CC" w:rsidRPr="00AC011F" w:rsidRDefault="007D40CC" w:rsidP="007D40CC">
      <w:pPr>
        <w:tabs>
          <w:tab w:val="left" w:pos="3975"/>
          <w:tab w:val="left" w:pos="7080"/>
        </w:tabs>
        <w:rPr>
          <w:rFonts w:asciiTheme="minorHAnsi" w:hAnsiTheme="minorHAnsi" w:cstheme="minorHAnsi"/>
        </w:rPr>
      </w:pPr>
    </w:p>
    <w:p w14:paraId="6BB17E66" w14:textId="77777777" w:rsidR="007D40CC" w:rsidRPr="00AC011F" w:rsidRDefault="007D40CC" w:rsidP="007D40CC">
      <w:pPr>
        <w:jc w:val="right"/>
        <w:rPr>
          <w:rFonts w:asciiTheme="minorHAnsi" w:hAnsiTheme="minorHAnsi"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623"/>
        <w:gridCol w:w="1521"/>
        <w:gridCol w:w="390"/>
        <w:gridCol w:w="364"/>
        <w:gridCol w:w="461"/>
        <w:gridCol w:w="1662"/>
        <w:gridCol w:w="737"/>
        <w:gridCol w:w="1909"/>
      </w:tblGrid>
      <w:tr w:rsidR="007D40CC" w:rsidRPr="00AC011F" w14:paraId="41364D11" w14:textId="77777777" w:rsidTr="00E85847">
        <w:trPr>
          <w:trHeight w:val="350"/>
        </w:trPr>
        <w:tc>
          <w:tcPr>
            <w:tcW w:w="9410" w:type="dxa"/>
            <w:gridSpan w:val="9"/>
          </w:tcPr>
          <w:p w14:paraId="134B0CCA" w14:textId="77777777" w:rsidR="007D40CC" w:rsidRPr="00AC011F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61357245"/>
            <w:r w:rsidRPr="00AC011F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AC011F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AC011F" w14:paraId="78DC2ECE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5B375B0B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75AC94FA" w14:textId="62EBB994" w:rsidR="007D40CC" w:rsidRPr="00AC011F" w:rsidRDefault="004F6134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Subhendu Maji</w:t>
            </w:r>
          </w:p>
        </w:tc>
      </w:tr>
      <w:tr w:rsidR="007D40CC" w:rsidRPr="00AC011F" w14:paraId="14F4E18A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31FC9BEF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42F6E67B" w14:textId="75D0A7D1" w:rsidR="007D40CC" w:rsidRPr="00AC011F" w:rsidRDefault="004F6134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18ETCS002121</w:t>
            </w:r>
          </w:p>
        </w:tc>
      </w:tr>
      <w:tr w:rsidR="007D40CC" w:rsidRPr="00AC011F" w14:paraId="795D624E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117D3158" w14:textId="77777777" w:rsidR="007D40CC" w:rsidRPr="00AC011F" w:rsidRDefault="00B8254A" w:rsidP="009D451D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proofErr w:type="spellStart"/>
            <w:r w:rsidRPr="00AC011F">
              <w:rPr>
                <w:rFonts w:asciiTheme="minorHAnsi" w:hAnsiTheme="minorHAnsi"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0ADAB804" w14:textId="033545FF" w:rsidR="007D40CC" w:rsidRPr="00AC011F" w:rsidRDefault="004F6134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B. Tech.</w:t>
            </w:r>
          </w:p>
        </w:tc>
        <w:tc>
          <w:tcPr>
            <w:tcW w:w="776" w:type="dxa"/>
            <w:vAlign w:val="center"/>
          </w:tcPr>
          <w:p w14:paraId="03D22A07" w14:textId="77777777" w:rsidR="007D40CC" w:rsidRPr="00AC011F" w:rsidRDefault="00B8254A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30A30757" w14:textId="77777777" w:rsidR="007D40CC" w:rsidRPr="00AC011F" w:rsidRDefault="007D40CC" w:rsidP="00730F27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</w:tr>
      <w:tr w:rsidR="007D40CC" w:rsidRPr="00AC011F" w14:paraId="7CF4B2FA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0E91320A" w14:textId="77777777" w:rsidR="007D40CC" w:rsidRPr="00AC011F" w:rsidRDefault="009D451D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Course</w:t>
            </w:r>
            <w:r w:rsidR="007D40CC" w:rsidRPr="00AC011F">
              <w:rPr>
                <w:rFonts w:asciiTheme="minorHAnsi" w:hAnsiTheme="minorHAnsi"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73396C17" w14:textId="21191CCA" w:rsidR="007D40CC" w:rsidRPr="00AC011F" w:rsidRDefault="004F6134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19CSC301A</w:t>
            </w:r>
          </w:p>
        </w:tc>
      </w:tr>
      <w:tr w:rsidR="007D40CC" w:rsidRPr="00AC011F" w14:paraId="22578C03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52830E24" w14:textId="77777777" w:rsidR="007D40CC" w:rsidRPr="00AC011F" w:rsidRDefault="009D451D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Course </w:t>
            </w:r>
            <w:r w:rsidR="007D40CC" w:rsidRPr="00AC011F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08C25585" w14:textId="3F5D5C13" w:rsidR="007D40CC" w:rsidRPr="00AC011F" w:rsidRDefault="004F6134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Probability and Statistics</w:t>
            </w:r>
          </w:p>
        </w:tc>
      </w:tr>
      <w:tr w:rsidR="007D40CC" w:rsidRPr="00AC011F" w14:paraId="268C244E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13A30784" w14:textId="77777777" w:rsidR="007D40CC" w:rsidRPr="00AC011F" w:rsidRDefault="009D451D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Course</w:t>
            </w:r>
            <w:r w:rsidR="007D40CC" w:rsidRPr="00AC011F">
              <w:rPr>
                <w:rFonts w:asciiTheme="minorHAnsi" w:hAnsiTheme="minorHAnsi"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7063FDCF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20" w:type="dxa"/>
            <w:gridSpan w:val="2"/>
          </w:tcPr>
          <w:p w14:paraId="470CEA81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558D3DE4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</w:tr>
      <w:tr w:rsidR="007D40CC" w:rsidRPr="00AC011F" w14:paraId="26458E99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9597AF5" w14:textId="77777777" w:rsidR="007D40CC" w:rsidRPr="00AC011F" w:rsidRDefault="009D451D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Course</w:t>
            </w:r>
            <w:r w:rsidR="007D40CC" w:rsidRPr="00AC011F">
              <w:rPr>
                <w:rFonts w:asciiTheme="minorHAnsi" w:hAnsiTheme="minorHAnsi"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28CEF2CE" w14:textId="38271F78" w:rsidR="007D40CC" w:rsidRPr="00AC011F" w:rsidRDefault="004F6134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Dr Subramanyam T</w:t>
            </w:r>
          </w:p>
        </w:tc>
      </w:tr>
      <w:tr w:rsidR="007D40CC" w:rsidRPr="00AC011F" w14:paraId="40FC7969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557C3B2E" w14:textId="77777777" w:rsidR="001E3243" w:rsidRPr="00AC011F" w:rsidRDefault="001E3243" w:rsidP="00435573">
            <w:pPr>
              <w:rPr>
                <w:rFonts w:asciiTheme="minorHAnsi" w:hAnsiTheme="minorHAnsi" w:cstheme="minorHAnsi"/>
                <w:b/>
              </w:rPr>
            </w:pPr>
          </w:p>
          <w:p w14:paraId="19F72503" w14:textId="77777777" w:rsidR="001E3243" w:rsidRPr="00AC011F" w:rsidRDefault="001E3243" w:rsidP="00435573">
            <w:pPr>
              <w:rPr>
                <w:rFonts w:asciiTheme="minorHAnsi" w:hAnsiTheme="minorHAnsi" w:cstheme="minorHAnsi"/>
                <w:b/>
              </w:rPr>
            </w:pPr>
          </w:p>
          <w:p w14:paraId="39539AA3" w14:textId="77777777" w:rsidR="007D40CC" w:rsidRPr="00AC011F" w:rsidRDefault="007D40CC" w:rsidP="00435573">
            <w:pPr>
              <w:rPr>
                <w:rFonts w:asciiTheme="minorHAnsi" w:hAnsiTheme="minorHAnsi" w:cstheme="minorHAnsi"/>
                <w:b/>
              </w:rPr>
            </w:pPr>
            <w:r w:rsidRPr="00AC011F">
              <w:rPr>
                <w:rFonts w:asciiTheme="minorHAnsi" w:hAnsiTheme="minorHAnsi" w:cstheme="minorHAnsi"/>
                <w:b/>
              </w:rPr>
              <w:t>Declaration</w:t>
            </w:r>
          </w:p>
          <w:p w14:paraId="5760420B" w14:textId="77777777" w:rsidR="001E3243" w:rsidRPr="00AC011F" w:rsidRDefault="001E3243" w:rsidP="00435573">
            <w:pPr>
              <w:rPr>
                <w:rFonts w:asciiTheme="minorHAnsi" w:hAnsiTheme="minorHAnsi" w:cstheme="minorHAnsi"/>
                <w:b/>
              </w:rPr>
            </w:pPr>
          </w:p>
          <w:p w14:paraId="22D2903E" w14:textId="77777777" w:rsidR="007D40CC" w:rsidRPr="00AC011F" w:rsidRDefault="007D40CC" w:rsidP="00D268E8">
            <w:pPr>
              <w:spacing w:line="360" w:lineRule="auto"/>
              <w:ind w:left="360" w:right="374"/>
              <w:jc w:val="both"/>
              <w:rPr>
                <w:rFonts w:asciiTheme="minorHAnsi" w:hAnsiTheme="minorHAnsi" w:cstheme="minorHAnsi"/>
                <w:kern w:val="28"/>
                <w:szCs w:val="20"/>
              </w:rPr>
            </w:pPr>
            <w:r w:rsidRPr="00AC011F">
              <w:rPr>
                <w:rFonts w:asciiTheme="minorHAnsi" w:hAnsiTheme="minorHAnsi"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AC011F">
              <w:rPr>
                <w:rFonts w:asciiTheme="minorHAnsi" w:hAnsiTheme="minorHAnsi" w:cstheme="minorHAnsi"/>
                <w:kern w:val="28"/>
                <w:szCs w:val="20"/>
              </w:rPr>
              <w:t xml:space="preserve"> plagiarism as laid out in the </w:t>
            </w:r>
            <w:r w:rsidRPr="00AC011F">
              <w:rPr>
                <w:rFonts w:asciiTheme="minorHAnsi" w:hAnsiTheme="minorHAnsi"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02F451C0" w14:textId="77777777" w:rsidR="001E3243" w:rsidRPr="00AC011F" w:rsidRDefault="001E3243" w:rsidP="001E3243">
            <w:pPr>
              <w:spacing w:line="360" w:lineRule="auto"/>
              <w:ind w:left="360" w:right="225"/>
              <w:jc w:val="both"/>
              <w:rPr>
                <w:rFonts w:asciiTheme="minorHAnsi" w:hAnsiTheme="minorHAnsi" w:cstheme="minorHAnsi"/>
                <w:kern w:val="28"/>
                <w:szCs w:val="20"/>
              </w:rPr>
            </w:pPr>
          </w:p>
          <w:p w14:paraId="71F0E134" w14:textId="77777777" w:rsidR="001E3243" w:rsidRPr="00AC011F" w:rsidRDefault="001E3243" w:rsidP="001E3243">
            <w:pPr>
              <w:spacing w:line="360" w:lineRule="auto"/>
              <w:ind w:left="360" w:right="225"/>
              <w:jc w:val="both"/>
              <w:rPr>
                <w:rFonts w:asciiTheme="minorHAnsi" w:hAnsiTheme="minorHAnsi" w:cstheme="minorHAnsi"/>
                <w:kern w:val="28"/>
                <w:sz w:val="20"/>
                <w:szCs w:val="20"/>
              </w:rPr>
            </w:pPr>
          </w:p>
        </w:tc>
      </w:tr>
      <w:tr w:rsidR="007D40CC" w:rsidRPr="00AC011F" w14:paraId="17FE9FD8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30CA82BE" w14:textId="77777777" w:rsidR="007D40CC" w:rsidRPr="00AC011F" w:rsidRDefault="007D40CC" w:rsidP="00A35642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Signature of the </w:t>
            </w:r>
            <w:r w:rsidR="00A35642" w:rsidRPr="00AC011F">
              <w:rPr>
                <w:rFonts w:asciiTheme="minorHAnsi" w:hAnsiTheme="minorHAnsi" w:cstheme="minorHAnsi"/>
              </w:rPr>
              <w:t>S</w:t>
            </w:r>
            <w:r w:rsidRPr="00AC011F">
              <w:rPr>
                <w:rFonts w:asciiTheme="minorHAnsi" w:hAnsiTheme="minorHAnsi"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64068571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48" w:type="dxa"/>
            <w:vAlign w:val="center"/>
          </w:tcPr>
          <w:p w14:paraId="693A38C2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14:paraId="79A05C37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</w:tr>
      <w:tr w:rsidR="007D40CC" w:rsidRPr="00AC011F" w14:paraId="63AE5F59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1E46F0AC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Submission date stamp</w:t>
            </w:r>
          </w:p>
          <w:p w14:paraId="228BA9BD" w14:textId="77777777" w:rsidR="007D40CC" w:rsidRPr="00AC011F" w:rsidRDefault="007D40CC" w:rsidP="006646F4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(by </w:t>
            </w:r>
            <w:r w:rsidR="006646F4" w:rsidRPr="00AC011F">
              <w:rPr>
                <w:rFonts w:asciiTheme="minorHAnsi" w:hAnsiTheme="minorHAnsi" w:cstheme="minorHAnsi"/>
                <w:sz w:val="16"/>
              </w:rPr>
              <w:t>Examination &amp; Assessment Section</w:t>
            </w:r>
            <w:r w:rsidRPr="00AC011F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62FB746D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</w:tr>
      <w:tr w:rsidR="007D40CC" w:rsidRPr="00AC011F" w14:paraId="0B7A2D08" w14:textId="77777777" w:rsidTr="00435573">
        <w:trPr>
          <w:trHeight w:val="325"/>
        </w:trPr>
        <w:tc>
          <w:tcPr>
            <w:tcW w:w="4705" w:type="dxa"/>
            <w:gridSpan w:val="4"/>
          </w:tcPr>
          <w:p w14:paraId="338CCCCC" w14:textId="77777777" w:rsidR="007D40CC" w:rsidRPr="00AC011F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Signature of the </w:t>
            </w:r>
            <w:r w:rsidR="009D451D" w:rsidRPr="00AC011F">
              <w:rPr>
                <w:rFonts w:asciiTheme="minorHAnsi" w:hAnsiTheme="minorHAnsi" w:cstheme="minorHAnsi"/>
              </w:rPr>
              <w:t>Course</w:t>
            </w:r>
            <w:r w:rsidRPr="00AC011F">
              <w:rPr>
                <w:rFonts w:asciiTheme="minorHAnsi" w:hAnsiTheme="minorHAnsi"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3B99846D" w14:textId="77777777" w:rsidR="007D40CC" w:rsidRPr="00AC011F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Signature of </w:t>
            </w:r>
            <w:r w:rsidR="00B77DEA" w:rsidRPr="00AC011F">
              <w:rPr>
                <w:rFonts w:asciiTheme="minorHAnsi" w:hAnsiTheme="minorHAnsi" w:cstheme="minorHAnsi"/>
              </w:rPr>
              <w:t>the Reviewer</w:t>
            </w:r>
            <w:r w:rsidRPr="00AC011F">
              <w:rPr>
                <w:rFonts w:asciiTheme="minorHAnsi" w:hAnsiTheme="minorHAnsi" w:cstheme="minorHAnsi"/>
              </w:rPr>
              <w:t xml:space="preserve"> and date</w:t>
            </w:r>
          </w:p>
        </w:tc>
      </w:tr>
      <w:tr w:rsidR="007D40CC" w:rsidRPr="00AC011F" w14:paraId="16B786BF" w14:textId="77777777" w:rsidTr="00435573">
        <w:trPr>
          <w:trHeight w:val="1607"/>
        </w:trPr>
        <w:tc>
          <w:tcPr>
            <w:tcW w:w="4705" w:type="dxa"/>
            <w:gridSpan w:val="4"/>
          </w:tcPr>
          <w:p w14:paraId="691E40CE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705" w:type="dxa"/>
            <w:gridSpan w:val="5"/>
          </w:tcPr>
          <w:p w14:paraId="48A901D1" w14:textId="77777777" w:rsidR="007D40CC" w:rsidRPr="00AC011F" w:rsidRDefault="007D40CC" w:rsidP="00435573">
            <w:pPr>
              <w:tabs>
                <w:tab w:val="left" w:pos="3975"/>
                <w:tab w:val="left" w:pos="708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9B8FC5F" w14:textId="77777777" w:rsidR="007D40CC" w:rsidRPr="00AC011F" w:rsidRDefault="007D40CC" w:rsidP="007D40CC">
      <w:pPr>
        <w:jc w:val="right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</w:rPr>
        <w:br w:type="page"/>
      </w:r>
      <w:r w:rsidRPr="00AC011F">
        <w:rPr>
          <w:rFonts w:asciiTheme="minorHAnsi" w:hAnsiTheme="minorHAnsi" w:cstheme="minorHAnsi"/>
        </w:rPr>
        <w:lastRenderedPageBreak/>
        <w:t xml:space="preserve">    </w:t>
      </w:r>
    </w:p>
    <w:p w14:paraId="68B677B7" w14:textId="77777777" w:rsidR="007D40CC" w:rsidRPr="00AC011F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61357246"/>
      <w:r w:rsidRPr="00AC011F">
        <w:rPr>
          <w:rFonts w:cstheme="minorHAnsi"/>
          <w:b/>
          <w:sz w:val="24"/>
        </w:rPr>
        <w:t>Contents</w:t>
      </w:r>
      <w:bookmarkEnd w:id="11"/>
    </w:p>
    <w:p w14:paraId="3B1B91F4" w14:textId="77777777" w:rsidR="007D40CC" w:rsidRPr="00AC011F" w:rsidRDefault="007D40CC" w:rsidP="007D40CC">
      <w:pPr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</w:rPr>
        <w:t>____________________________________________________________________________</w:t>
      </w:r>
    </w:p>
    <w:p w14:paraId="2BBB1BC1" w14:textId="77777777" w:rsidR="005317C2" w:rsidRPr="00AC011F" w:rsidRDefault="005317C2" w:rsidP="005317C2">
      <w:pPr>
        <w:pStyle w:val="TOC1"/>
        <w:rPr>
          <w:rFonts w:asciiTheme="minorHAnsi" w:hAnsiTheme="minorHAnsi" w:cstheme="minorHAnsi"/>
        </w:rPr>
      </w:pPr>
    </w:p>
    <w:p w14:paraId="6A86A87B" w14:textId="323B3F11" w:rsidR="007D52A4" w:rsidRPr="00AC011F" w:rsidRDefault="009D5A53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AC011F">
        <w:rPr>
          <w:rFonts w:asciiTheme="minorHAnsi" w:hAnsiTheme="minorHAnsi" w:cstheme="minorHAnsi"/>
          <w:sz w:val="22"/>
          <w:szCs w:val="22"/>
        </w:rPr>
        <w:fldChar w:fldCharType="begin"/>
      </w:r>
      <w:r w:rsidR="005317C2" w:rsidRPr="00AC011F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AC011F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61357245" w:history="1">
        <w:r w:rsidR="007D52A4" w:rsidRPr="00AC011F">
          <w:rPr>
            <w:rStyle w:val="Hyperlink"/>
            <w:rFonts w:asciiTheme="minorHAnsi" w:hAnsiTheme="minorHAnsi" w:cstheme="minorHAnsi"/>
            <w:b/>
            <w:noProof/>
          </w:rPr>
          <w:t>Declaration Sheet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_Toc61357245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ii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FA5B03" w14:textId="68EE001D" w:rsidR="007D52A4" w:rsidRPr="00AC011F" w:rsidRDefault="001A22F1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46" w:history="1">
        <w:r w:rsidR="007D52A4" w:rsidRPr="00AC011F">
          <w:rPr>
            <w:rStyle w:val="Hyperlink"/>
            <w:rFonts w:asciiTheme="minorHAnsi" w:hAnsiTheme="minorHAnsi" w:cstheme="minorHAnsi"/>
            <w:b/>
            <w:noProof/>
          </w:rPr>
          <w:t>Contents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_Toc61357246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iii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826440" w14:textId="2CA2005A" w:rsidR="007D52A4" w:rsidRPr="00AC011F" w:rsidRDefault="001A22F1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47" w:history="1">
        <w:r w:rsidR="007D52A4" w:rsidRPr="00AC011F">
          <w:rPr>
            <w:rStyle w:val="Hyperlink"/>
            <w:rFonts w:asciiTheme="minorHAnsi" w:hAnsiTheme="minorHAnsi" w:cstheme="minorHAnsi"/>
            <w:b/>
            <w:bCs/>
            <w:noProof/>
          </w:rPr>
          <w:t>Marking Scheme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_Toc61357247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4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4C9CC8" w14:textId="25E31B4F" w:rsidR="007D52A4" w:rsidRPr="00AC011F" w:rsidRDefault="001A22F1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48" w:history="1">
        <w:r w:rsidR="007D52A4" w:rsidRPr="00AC011F">
          <w:rPr>
            <w:rStyle w:val="Hyperlink"/>
            <w:rFonts w:asciiTheme="minorHAnsi" w:hAnsiTheme="minorHAnsi" w:cstheme="minorHAnsi"/>
            <w:b/>
            <w:noProof/>
          </w:rPr>
          <w:t>Question No. 1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_Toc61357248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5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275A9B" w14:textId="1F63EB8D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49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1.1 Describe the normal distribution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_Toc61357249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5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CBC942" w14:textId="05432323" w:rsidR="007D52A4" w:rsidRPr="00AC011F" w:rsidRDefault="001A22F1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0" w:history="1">
        <w:r w:rsidR="007D52A4" w:rsidRPr="00AC011F">
          <w:rPr>
            <w:rStyle w:val="Hyperlink"/>
            <w:rFonts w:asciiTheme="minorHAnsi" w:hAnsiTheme="minorHAnsi" w:cstheme="minorHAnsi"/>
            <w:b/>
            <w:noProof/>
          </w:rPr>
          <w:t>Question No. 2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_Toc61357250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6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4F4A524" w14:textId="3907912A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1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2.1.1 Determine the probabilities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_Toc61357251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6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87050CF" w14:textId="11D2A634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2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2.1.2 Determine the expected value and standard deviation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_Toc61357252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6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D9036B" w14:textId="7BBC0AA0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3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2.2.1 State the hypotheses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_Toc61357253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6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650121" w14:textId="73708E4A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4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2.2.2 Test statistic and calculations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_Toc61357254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6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CE91FFD" w14:textId="0489F66E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5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2.2.3 Interpretation and Conclusion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_Toc61357255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6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7CEDF2" w14:textId="2094DE9F" w:rsidR="007D52A4" w:rsidRPr="00AC011F" w:rsidRDefault="001A22F1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6" w:history="1">
        <w:r w:rsidR="007D52A4" w:rsidRPr="00AC011F">
          <w:rPr>
            <w:rStyle w:val="Hyperlink"/>
            <w:rFonts w:asciiTheme="minorHAnsi" w:hAnsiTheme="minorHAnsi" w:cstheme="minorHAnsi"/>
            <w:b/>
            <w:noProof/>
          </w:rPr>
          <w:t>Question No. 3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_Toc61357256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7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C1503A" w14:textId="35A1E679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7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3.1.1 State the model and fit the data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_Toc61357257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7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2FAFD0" w14:textId="2D583ABF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8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3.1.2 Prediction and plot the graph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_Toc61357258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7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78AA3C" w14:textId="119FD46B" w:rsidR="007D52A4" w:rsidRPr="00AC011F" w:rsidRDefault="001A22F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61357259" w:history="1">
        <w:r w:rsidR="007D52A4" w:rsidRPr="00AC011F">
          <w:rPr>
            <w:rStyle w:val="Hyperlink"/>
            <w:rFonts w:asciiTheme="minorHAnsi" w:hAnsiTheme="minorHAnsi" w:cstheme="minorHAnsi"/>
            <w:noProof/>
          </w:rPr>
          <w:t>3.2.1 Determine the probabilities</w:t>
        </w:r>
        <w:r w:rsidR="007D52A4" w:rsidRPr="00AC011F">
          <w:rPr>
            <w:rFonts w:asciiTheme="minorHAnsi" w:hAnsiTheme="minorHAnsi" w:cstheme="minorHAnsi"/>
            <w:noProof/>
            <w:webHidden/>
          </w:rPr>
          <w:tab/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begin"/>
        </w:r>
        <w:r w:rsidR="007D52A4" w:rsidRPr="00AC011F">
          <w:rPr>
            <w:rFonts w:asciiTheme="minorHAnsi" w:hAnsiTheme="minorHAnsi" w:cstheme="minorHAnsi"/>
            <w:noProof/>
            <w:webHidden/>
          </w:rPr>
          <w:instrText xml:space="preserve"> PAGEREF _Toc61357259 \h </w:instrText>
        </w:r>
        <w:r w:rsidR="007D52A4" w:rsidRPr="00AC011F">
          <w:rPr>
            <w:rFonts w:asciiTheme="minorHAnsi" w:hAnsiTheme="minorHAnsi" w:cstheme="minorHAnsi"/>
            <w:noProof/>
            <w:webHidden/>
          </w:rPr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separate"/>
        </w:r>
        <w:r w:rsidR="007D52A4" w:rsidRPr="00AC011F">
          <w:rPr>
            <w:rFonts w:asciiTheme="minorHAnsi" w:hAnsiTheme="minorHAnsi" w:cstheme="minorHAnsi"/>
            <w:noProof/>
            <w:webHidden/>
          </w:rPr>
          <w:t>7</w:t>
        </w:r>
        <w:r w:rsidR="007D52A4" w:rsidRPr="00AC011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42A7234" w14:textId="40279A50" w:rsidR="009D4E60" w:rsidRPr="00AC011F" w:rsidRDefault="009D5A53" w:rsidP="008300BF">
      <w:pPr>
        <w:spacing w:line="360" w:lineRule="auto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B6BEB71" w14:textId="77777777" w:rsidR="009D4E60" w:rsidRPr="00AC011F" w:rsidRDefault="009D4E60" w:rsidP="009D4E60">
      <w:pPr>
        <w:rPr>
          <w:rFonts w:asciiTheme="minorHAnsi" w:hAnsiTheme="minorHAnsi" w:cstheme="minorHAnsi"/>
        </w:rPr>
      </w:pPr>
    </w:p>
    <w:p w14:paraId="46340A85" w14:textId="77777777" w:rsidR="005317C2" w:rsidRPr="00AC011F" w:rsidRDefault="005317C2" w:rsidP="005317C2">
      <w:pPr>
        <w:rPr>
          <w:rFonts w:asciiTheme="minorHAnsi" w:hAnsiTheme="minorHAnsi" w:cstheme="minorHAnsi"/>
        </w:rPr>
      </w:pPr>
    </w:p>
    <w:p w14:paraId="55845A32" w14:textId="77777777" w:rsidR="005317C2" w:rsidRPr="00AC011F" w:rsidRDefault="005317C2" w:rsidP="005317C2">
      <w:pPr>
        <w:rPr>
          <w:rFonts w:asciiTheme="minorHAnsi" w:hAnsiTheme="minorHAnsi" w:cstheme="minorHAnsi"/>
          <w:b/>
          <w:bCs/>
          <w:u w:val="single"/>
        </w:rPr>
      </w:pPr>
    </w:p>
    <w:p w14:paraId="51850DC0" w14:textId="77777777" w:rsidR="005317C2" w:rsidRPr="00AC011F" w:rsidRDefault="005317C2" w:rsidP="005317C2">
      <w:pPr>
        <w:rPr>
          <w:rFonts w:asciiTheme="minorHAnsi" w:hAnsiTheme="minorHAnsi" w:cstheme="minorHAnsi"/>
        </w:rPr>
      </w:pPr>
    </w:p>
    <w:p w14:paraId="786D5391" w14:textId="77777777" w:rsidR="007D40CC" w:rsidRPr="00AC011F" w:rsidRDefault="007D40CC" w:rsidP="007D40CC">
      <w:pPr>
        <w:spacing w:line="360" w:lineRule="auto"/>
        <w:jc w:val="both"/>
        <w:rPr>
          <w:rFonts w:asciiTheme="minorHAnsi" w:hAnsiTheme="minorHAnsi" w:cstheme="minorHAnsi"/>
        </w:rPr>
      </w:pPr>
    </w:p>
    <w:p w14:paraId="152BD332" w14:textId="77777777" w:rsidR="007D40CC" w:rsidRPr="00AC011F" w:rsidRDefault="007D40CC" w:rsidP="009E4C4F">
      <w:pPr>
        <w:rPr>
          <w:rFonts w:asciiTheme="minorHAnsi" w:hAnsiTheme="minorHAnsi" w:cstheme="minorHAnsi"/>
        </w:rPr>
        <w:sectPr w:rsidR="007D40CC" w:rsidRPr="00AC011F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0A96CF51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569C0495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3A689DC6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5A798002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0230A6B8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1F789A17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4064C930" w14:textId="68A5C921" w:rsidR="007D40CC" w:rsidRPr="00AC011F" w:rsidRDefault="007D40CC" w:rsidP="007D40CC">
      <w:pPr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u w:val="single"/>
        </w:rPr>
        <w:t xml:space="preserve">           </w:t>
      </w:r>
    </w:p>
    <w:p w14:paraId="7587076F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583514B9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0768F087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5FE00D0F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3161E41F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137953C7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308FBCF4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1550B74F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5494FCEF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72B82F3E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1EF9563C" w14:textId="77777777" w:rsidR="007D40CC" w:rsidRPr="00AC011F" w:rsidRDefault="007D40CC" w:rsidP="007D40CC">
      <w:pPr>
        <w:rPr>
          <w:rFonts w:asciiTheme="minorHAnsi" w:hAnsiTheme="minorHAnsi" w:cstheme="minorHAnsi"/>
        </w:rPr>
      </w:pPr>
    </w:p>
    <w:p w14:paraId="6C4182DE" w14:textId="77777777" w:rsidR="007D40CC" w:rsidRPr="00AC011F" w:rsidRDefault="007D40CC" w:rsidP="007D40CC">
      <w:pPr>
        <w:rPr>
          <w:rFonts w:asciiTheme="minorHAnsi" w:hAnsiTheme="minorHAnsi" w:cstheme="minorHAnsi"/>
          <w:b/>
        </w:rPr>
        <w:sectPr w:rsidR="007D40CC" w:rsidRPr="00AC011F" w:rsidSect="00435573">
          <w:headerReference w:type="first" r:id="rId15"/>
          <w:footerReference w:type="first" r:id="rId16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38475C7A" w14:textId="77777777" w:rsidR="00B43ED2" w:rsidRPr="00AC011F" w:rsidRDefault="00B43ED2" w:rsidP="00B43ED2">
      <w:pPr>
        <w:spacing w:line="259" w:lineRule="auto"/>
        <w:ind w:left="10"/>
        <w:rPr>
          <w:rFonts w:asciiTheme="minorHAnsi" w:hAnsiTheme="minorHAnsi" w:cstheme="minorHAnsi"/>
        </w:rPr>
      </w:pPr>
      <w:bookmarkStart w:id="12" w:name="_Toc185910110"/>
    </w:p>
    <w:tbl>
      <w:tblPr>
        <w:tblStyle w:val="TableGrid"/>
        <w:tblW w:w="9993" w:type="dxa"/>
        <w:tblInd w:w="-291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96"/>
        <w:gridCol w:w="3084"/>
        <w:gridCol w:w="2396"/>
        <w:gridCol w:w="2017"/>
      </w:tblGrid>
      <w:tr w:rsidR="00B43ED2" w:rsidRPr="00AC011F" w14:paraId="13A457A3" w14:textId="77777777" w:rsidTr="00B44241">
        <w:trPr>
          <w:trHeight w:val="401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7536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32"/>
              </w:rPr>
              <w:t xml:space="preserve">Faculty of Mathematical and Physical Sciences </w:t>
            </w:r>
          </w:p>
        </w:tc>
      </w:tr>
      <w:tr w:rsidR="00B43ED2" w:rsidRPr="00AC011F" w14:paraId="2245B6E2" w14:textId="77777777" w:rsidTr="00B44241">
        <w:trPr>
          <w:trHeight w:val="401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B27A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32"/>
              </w:rPr>
              <w:t xml:space="preserve">Ramaiah University of Applied Sciences </w:t>
            </w:r>
          </w:p>
        </w:tc>
      </w:tr>
      <w:tr w:rsidR="00B43ED2" w:rsidRPr="00AC011F" w14:paraId="6CCD1C62" w14:textId="77777777" w:rsidTr="00B44241">
        <w:trPr>
          <w:trHeight w:val="595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B74B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Department / Faculty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A51F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Mathematics and Statistics / </w:t>
            </w:r>
          </w:p>
          <w:p w14:paraId="122C46D2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FMPS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8E60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spellStart"/>
            <w:r w:rsidRPr="00AC011F">
              <w:rPr>
                <w:rFonts w:asciiTheme="minorHAnsi" w:hAnsiTheme="minorHAnsi" w:cstheme="minorHAnsi"/>
              </w:rPr>
              <w:t>Programme</w:t>
            </w:r>
            <w:proofErr w:type="spellEnd"/>
            <w:r w:rsidRPr="00AC011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D989" w14:textId="77777777" w:rsidR="00B43ED2" w:rsidRPr="00AC011F" w:rsidRDefault="00B43ED2" w:rsidP="00B44241">
            <w:pPr>
              <w:spacing w:line="259" w:lineRule="auto"/>
              <w:ind w:left="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B. Tech. </w:t>
            </w:r>
          </w:p>
        </w:tc>
      </w:tr>
      <w:tr w:rsidR="00B43ED2" w:rsidRPr="00AC011F" w14:paraId="191785AE" w14:textId="77777777" w:rsidTr="00B44241">
        <w:trPr>
          <w:trHeight w:val="305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BD9C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Semester/Batch  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D3A0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>5</w:t>
            </w:r>
            <w:r w:rsidRPr="00AC011F">
              <w:rPr>
                <w:rFonts w:asciiTheme="minorHAnsi" w:hAnsiTheme="minorHAnsi" w:cstheme="minorHAnsi"/>
                <w:vertAlign w:val="superscript"/>
              </w:rPr>
              <w:t>th</w:t>
            </w:r>
            <w:r w:rsidRPr="00AC011F">
              <w:rPr>
                <w:rFonts w:asciiTheme="minorHAnsi" w:hAnsiTheme="minorHAnsi" w:cstheme="minorHAnsi"/>
              </w:rPr>
              <w:t xml:space="preserve"> / 2018 </w:t>
            </w:r>
          </w:p>
        </w:tc>
      </w:tr>
      <w:tr w:rsidR="00B43ED2" w:rsidRPr="00AC011F" w14:paraId="12678F72" w14:textId="77777777" w:rsidTr="00B44241">
        <w:trPr>
          <w:trHeight w:val="598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34E9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Course Code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9A2D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19CSC301A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676B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Course Title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611E" w14:textId="77777777" w:rsidR="00B43ED2" w:rsidRPr="00AC011F" w:rsidRDefault="00B43ED2" w:rsidP="00B44241">
            <w:pPr>
              <w:spacing w:line="259" w:lineRule="auto"/>
              <w:ind w:left="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Probability and Statistics </w:t>
            </w:r>
          </w:p>
        </w:tc>
      </w:tr>
      <w:tr w:rsidR="00B43ED2" w:rsidRPr="00AC011F" w14:paraId="50EB7F42" w14:textId="77777777" w:rsidTr="00B44241">
        <w:trPr>
          <w:trHeight w:val="739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F6D032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Course Leader(s) 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9DE873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</w:rPr>
              <w:t xml:space="preserve">Dr Bhargavi Deshpande and Dr Subramanyam T </w:t>
            </w:r>
          </w:p>
        </w:tc>
      </w:tr>
    </w:tbl>
    <w:p w14:paraId="757DEE00" w14:textId="77777777" w:rsidR="00B43ED2" w:rsidRPr="00AC011F" w:rsidRDefault="00B43ED2" w:rsidP="00B43ED2">
      <w:pPr>
        <w:spacing w:line="259" w:lineRule="auto"/>
        <w:ind w:left="1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sz w:val="14"/>
        </w:rPr>
        <w:t xml:space="preserve"> </w:t>
      </w:r>
    </w:p>
    <w:tbl>
      <w:tblPr>
        <w:tblStyle w:val="TableGrid"/>
        <w:tblW w:w="9991" w:type="dxa"/>
        <w:tblInd w:w="-283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34"/>
        <w:gridCol w:w="2276"/>
        <w:gridCol w:w="1980"/>
        <w:gridCol w:w="4501"/>
      </w:tblGrid>
      <w:tr w:rsidR="00B43ED2" w:rsidRPr="00AC011F" w14:paraId="5605CB2F" w14:textId="77777777" w:rsidTr="00B44241">
        <w:trPr>
          <w:trHeight w:val="302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206CD5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7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FC2AE1" w14:textId="77777777" w:rsidR="00B43ED2" w:rsidRPr="00AC011F" w:rsidRDefault="00B43ED2" w:rsidP="00B44241">
            <w:pPr>
              <w:spacing w:line="259" w:lineRule="auto"/>
              <w:ind w:left="2693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</w:rPr>
              <w:t>Course Assessment</w:t>
            </w:r>
            <w:r w:rsidRPr="00AC011F">
              <w:rPr>
                <w:rFonts w:asciiTheme="minorHAnsi" w:eastAsia="Calibri" w:hAnsiTheme="minorHAnsi" w:cstheme="minorHAnsi"/>
                <w:b/>
                <w:sz w:val="20"/>
              </w:rPr>
              <w:t xml:space="preserve"> </w:t>
            </w:r>
          </w:p>
        </w:tc>
      </w:tr>
      <w:tr w:rsidR="00B43ED2" w:rsidRPr="00AC011F" w14:paraId="7DFC3F92" w14:textId="77777777" w:rsidTr="00B44241">
        <w:trPr>
          <w:trHeight w:val="35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B4EC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proofErr w:type="spellStart"/>
            <w:r w:rsidRPr="00AC011F">
              <w:rPr>
                <w:rFonts w:asciiTheme="minorHAnsi" w:hAnsiTheme="minorHAnsi" w:cstheme="minorHAnsi"/>
                <w:sz w:val="20"/>
              </w:rPr>
              <w:t>Reg.No</w:t>
            </w:r>
            <w:proofErr w:type="spellEnd"/>
            <w:r w:rsidRPr="00AC011F">
              <w:rPr>
                <w:rFonts w:asciiTheme="minorHAnsi" w:hAnsiTheme="minorHAnsi" w:cstheme="minorHAnsi"/>
                <w:sz w:val="20"/>
              </w:rPr>
              <w:t xml:space="preserve">.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53" w14:textId="42B182B1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B0598" w:rsidRPr="00AC011F">
              <w:rPr>
                <w:rFonts w:asciiTheme="minorHAnsi" w:hAnsiTheme="minorHAnsi" w:cstheme="minorHAnsi"/>
                <w:b/>
                <w:bCs/>
                <w:sz w:val="20"/>
              </w:rPr>
              <w:t>18ETCS002121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E6C7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Name of the Student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5D32" w14:textId="7BD5D674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20"/>
              </w:rPr>
              <w:t xml:space="preserve"> </w:t>
            </w:r>
            <w:r w:rsidR="009B0598" w:rsidRPr="00AC011F">
              <w:rPr>
                <w:rFonts w:asciiTheme="minorHAnsi" w:eastAsia="Calibri" w:hAnsiTheme="minorHAnsi" w:cstheme="minorHAnsi"/>
                <w:b/>
                <w:sz w:val="20"/>
              </w:rPr>
              <w:t>SUBHENDU MAJI</w:t>
            </w:r>
          </w:p>
        </w:tc>
      </w:tr>
    </w:tbl>
    <w:p w14:paraId="511FC045" w14:textId="77777777" w:rsidR="00B43ED2" w:rsidRPr="00AC011F" w:rsidRDefault="00B43ED2" w:rsidP="00B43ED2">
      <w:pPr>
        <w:spacing w:line="259" w:lineRule="auto"/>
        <w:ind w:left="1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sz w:val="4"/>
        </w:rPr>
        <w:t xml:space="preserve"> </w:t>
      </w:r>
    </w:p>
    <w:tbl>
      <w:tblPr>
        <w:tblStyle w:val="TableGrid"/>
        <w:tblW w:w="9972" w:type="dxa"/>
        <w:tblInd w:w="-293" w:type="dxa"/>
        <w:tblCellMar>
          <w:top w:w="45" w:type="dxa"/>
          <w:left w:w="26" w:type="dxa"/>
          <w:bottom w:w="4" w:type="dxa"/>
          <w:right w:w="28" w:type="dxa"/>
        </w:tblCellMar>
        <w:tblLook w:val="04A0" w:firstRow="1" w:lastRow="0" w:firstColumn="1" w:lastColumn="0" w:noHBand="0" w:noVBand="1"/>
      </w:tblPr>
      <w:tblGrid>
        <w:gridCol w:w="557"/>
        <w:gridCol w:w="689"/>
        <w:gridCol w:w="6078"/>
        <w:gridCol w:w="958"/>
        <w:gridCol w:w="810"/>
        <w:gridCol w:w="880"/>
      </w:tblGrid>
      <w:tr w:rsidR="00B43ED2" w:rsidRPr="00AC011F" w14:paraId="48051C07" w14:textId="77777777" w:rsidTr="00B44241">
        <w:trPr>
          <w:trHeight w:val="254"/>
        </w:trPr>
        <w:tc>
          <w:tcPr>
            <w:tcW w:w="557" w:type="dxa"/>
            <w:vMerge w:val="restart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A1FF733" w14:textId="77777777" w:rsidR="00B43ED2" w:rsidRPr="00AC011F" w:rsidRDefault="00B43ED2" w:rsidP="00B44241">
            <w:pPr>
              <w:spacing w:line="259" w:lineRule="auto"/>
              <w:ind w:left="175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071ADC62" wp14:editId="2C8551B4">
                      <wp:extent cx="128839" cy="458355"/>
                      <wp:effectExtent l="0" t="0" r="0" b="0"/>
                      <wp:docPr id="9805" name="Group 9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839" cy="458355"/>
                                <a:chOff x="0" y="0"/>
                                <a:chExt cx="128839" cy="458355"/>
                              </a:xfrm>
                            </wpg:grpSpPr>
                            <wps:wsp>
                              <wps:cNvPr id="62" name="Rectangle 62"/>
                              <wps:cNvSpPr/>
                              <wps:spPr>
                                <a:xfrm rot="-5399999">
                                  <a:off x="-199394" y="87604"/>
                                  <a:ext cx="570147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22CA3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Sections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rot="-5399999">
                                  <a:off x="66667" y="-76101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B736C3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ADC62" id="Group 9805" o:spid="_x0000_s1027" style="width:10.15pt;height:36.1pt;mso-position-horizontal-relative:char;mso-position-vertical-relative:line" coordsize="128839,45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">
                      <v:rect id="Rectangle 62" o:spid="_x0000_s1028" style="position:absolute;left:-199394;top:87604;width:570147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3R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" filled="f" stroked="f">
                        <v:textbox inset="0,0,0,0">
                          <w:txbxContent>
                            <w:p w14:paraId="13422CA3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>Sections</w:t>
                              </w:r>
                            </w:p>
                          </w:txbxContent>
                        </v:textbox>
                      </v:rect>
                      <v:rect id="Rectangle 63" o:spid="_x0000_s1029" style="position:absolute;left:66667;top:-76101;width:38021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" filled="f" stroked="f">
                        <v:textbox inset="0,0,0,0">
                          <w:txbxContent>
                            <w:p w14:paraId="6CB736C3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475B3B17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78" w:type="dxa"/>
            <w:vMerge w:val="restart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1F6B9D9" w14:textId="77777777" w:rsidR="00B43ED2" w:rsidRPr="00AC011F" w:rsidRDefault="00B43ED2" w:rsidP="00861CC9">
            <w:pPr>
              <w:pStyle w:val="Heading1"/>
              <w:outlineLvl w:val="0"/>
              <w:rPr>
                <w:rFonts w:cstheme="minorHAnsi"/>
                <w:b/>
                <w:bCs/>
                <w:sz w:val="24"/>
              </w:rPr>
            </w:pPr>
            <w:bookmarkStart w:id="13" w:name="_Toc61357247"/>
            <w:r w:rsidRPr="00AC011F">
              <w:rPr>
                <w:rFonts w:cstheme="minorHAnsi"/>
                <w:b/>
                <w:bCs/>
                <w:sz w:val="24"/>
              </w:rPr>
              <w:t>Marking Scheme</w:t>
            </w:r>
            <w:bookmarkEnd w:id="13"/>
            <w:r w:rsidRPr="00AC011F">
              <w:rPr>
                <w:rFonts w:cstheme="minorHAnsi"/>
                <w:b/>
                <w:bCs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4812A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BFF19" w14:textId="77777777" w:rsidR="00B43ED2" w:rsidRPr="00AC011F" w:rsidRDefault="00B43ED2" w:rsidP="00B44241">
            <w:pPr>
              <w:spacing w:line="259" w:lineRule="auto"/>
              <w:ind w:left="87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Marks 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9164FED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</w:tr>
      <w:tr w:rsidR="00B43ED2" w:rsidRPr="00AC011F" w14:paraId="1FA499B7" w14:textId="77777777" w:rsidTr="00B44241">
        <w:trPr>
          <w:trHeight w:val="955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71105B9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nil"/>
            </w:tcBorders>
          </w:tcPr>
          <w:p w14:paraId="33154121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4" w:space="0" w:color="000000"/>
              <w:right w:val="single" w:sz="4" w:space="0" w:color="000000"/>
            </w:tcBorders>
          </w:tcPr>
          <w:p w14:paraId="51706E4C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44353F" w14:textId="77777777" w:rsidR="00B43ED2" w:rsidRPr="00AC011F" w:rsidRDefault="00B43ED2" w:rsidP="00B44241">
            <w:pPr>
              <w:spacing w:line="259" w:lineRule="auto"/>
              <w:ind w:left="384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119C1F6A" wp14:editId="2D6DE1C0">
                      <wp:extent cx="104003" cy="481800"/>
                      <wp:effectExtent l="0" t="0" r="0" b="0"/>
                      <wp:docPr id="9826" name="Group 9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481800"/>
                                <a:chOff x="0" y="0"/>
                                <a:chExt cx="104003" cy="481800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 rot="-5399999">
                                  <a:off x="-236124" y="107352"/>
                                  <a:ext cx="610574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BCD6F8" w14:textId="77777777" w:rsidR="00B43ED2" w:rsidRPr="00505778" w:rsidRDefault="00B43ED2" w:rsidP="00B43ED2">
                                    <w:pPr>
                                      <w:spacing w:after="160" w:line="259" w:lineRule="auto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505778">
                                      <w:rPr>
                                        <w:rFonts w:asciiTheme="minorHAnsi" w:hAnsiTheme="minorHAnsi" w:cstheme="minorHAnsi"/>
                                        <w:sz w:val="16"/>
                                      </w:rPr>
                                      <w:t>Max Marks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-5399999">
                                  <a:off x="53816" y="-61430"/>
                                  <a:ext cx="30691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8FB2F3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9C1F6A" id="Group 9826" o:spid="_x0000_s1030" style="width:8.2pt;height:37.95pt;mso-position-horizontal-relative:char;mso-position-vertical-relative:line" coordsize="104003,48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">
                      <v:rect id="Rectangle 80" o:spid="_x0000_s1031" style="position:absolute;left:-236124;top:107352;width:610574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DH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rA9fwg+Q8zcAAAD//wMAUEsBAi0AFAAGAAgAAAAhANvh9svuAAAAhQEAABMAAAAAAAAAAAAAAAAA&#10;AAAAAFtDb250ZW50X1R5cGVzXS54bWxQSwECLQAUAAYACAAAACEAWvQsW78AAAAVAQAACwAAAAAA&#10;AAAAAAAAAAAfAQAAX3JlbHMvLnJlbHNQSwECLQAUAAYACAAAACEAHqjgx8AAAADbAAAADwAAAAAA&#10;AAAAAAAAAAAHAgAAZHJzL2Rvd25yZXYueG1sUEsFBgAAAAADAAMAtwAAAPQCAAAAAA==&#10;" filled="f" stroked="f">
                        <v:textbox inset="0,0,0,0">
                          <w:txbxContent>
                            <w:p w14:paraId="4BBCD6F8" w14:textId="77777777" w:rsidR="00B43ED2" w:rsidRPr="00505778" w:rsidRDefault="00B43ED2" w:rsidP="00B43ED2">
                              <w:pPr>
                                <w:spacing w:after="160" w:line="259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05778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Max Marks</w:t>
                              </w:r>
                            </w:p>
                          </w:txbxContent>
                        </v:textbox>
                      </v:rect>
                      <v:rect id="Rectangle 81" o:spid="_x0000_s1032" style="position:absolute;left:53816;top:-61430;width:30691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" filled="f" stroked="f">
                        <v:textbox inset="0,0,0,0">
                          <w:txbxContent>
                            <w:p w14:paraId="268FB2F3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vAlign w:val="center"/>
          </w:tcPr>
          <w:p w14:paraId="10BB9159" w14:textId="77777777" w:rsidR="00B43ED2" w:rsidRPr="00AC011F" w:rsidRDefault="00B43ED2" w:rsidP="00B44241">
            <w:pPr>
              <w:spacing w:line="259" w:lineRule="auto"/>
              <w:ind w:left="204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6B7A5E16" wp14:editId="50785BF1">
                      <wp:extent cx="230494" cy="305016"/>
                      <wp:effectExtent l="0" t="0" r="0" b="0"/>
                      <wp:docPr id="9830" name="Group 9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494" cy="305016"/>
                                <a:chOff x="0" y="0"/>
                                <a:chExt cx="230494" cy="305016"/>
                              </a:xfrm>
                            </wpg:grpSpPr>
                            <wps:wsp>
                              <wps:cNvPr id="82" name="Rectangle 82"/>
                              <wps:cNvSpPr/>
                              <wps:spPr>
                                <a:xfrm rot="-5399999">
                                  <a:off x="-116685" y="50007"/>
                                  <a:ext cx="371694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D0D95C" w14:textId="77777777" w:rsidR="00B43ED2" w:rsidRPr="00505778" w:rsidRDefault="00B43ED2" w:rsidP="00B43ED2">
                                    <w:pPr>
                                      <w:spacing w:after="160" w:line="259" w:lineRule="auto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505778">
                                      <w:rPr>
                                        <w:rFonts w:asciiTheme="minorHAnsi" w:hAnsiTheme="minorHAnsi" w:cstheme="minorHAnsi"/>
                                        <w:sz w:val="16"/>
                                      </w:rPr>
                                      <w:t xml:space="preserve">Marks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 rot="-5399999">
                                  <a:off x="8041" y="48241"/>
                                  <a:ext cx="375225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2F8A64" w14:textId="77777777" w:rsidR="00B43ED2" w:rsidRPr="00505778" w:rsidRDefault="00B43ED2" w:rsidP="00B43ED2">
                                    <w:pPr>
                                      <w:spacing w:after="160" w:line="259" w:lineRule="auto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505778">
                                      <w:rPr>
                                        <w:rFonts w:asciiTheme="minorHAnsi" w:hAnsiTheme="minorHAnsi" w:cstheme="minorHAnsi"/>
                                        <w:sz w:val="16"/>
                                      </w:rPr>
                                      <w:t>Scored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 rot="-5399999">
                                  <a:off x="180308" y="-61431"/>
                                  <a:ext cx="30691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7369F7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7A5E16" id="Group 9830" o:spid="_x0000_s1033" style="width:18.15pt;height:24pt;mso-position-horizontal-relative:char;mso-position-vertical-relative:line" coordsize="230494,30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">
                      <v:rect id="Rectangle 82" o:spid="_x0000_s1034" style="position:absolute;left:-116685;top:50007;width:371694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" filled="f" stroked="f">
                        <v:textbox inset="0,0,0,0">
                          <w:txbxContent>
                            <w:p w14:paraId="71D0D95C" w14:textId="77777777" w:rsidR="00B43ED2" w:rsidRPr="00505778" w:rsidRDefault="00B43ED2" w:rsidP="00B43ED2">
                              <w:pPr>
                                <w:spacing w:after="160" w:line="259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05778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 xml:space="preserve">Marks </w:t>
                              </w:r>
                            </w:p>
                          </w:txbxContent>
                        </v:textbox>
                      </v:rect>
                      <v:rect id="Rectangle 83" o:spid="_x0000_s1035" style="position:absolute;left:8041;top:48241;width:375225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" filled="f" stroked="f">
                        <v:textbox inset="0,0,0,0">
                          <w:txbxContent>
                            <w:p w14:paraId="742F8A64" w14:textId="77777777" w:rsidR="00B43ED2" w:rsidRPr="00505778" w:rsidRDefault="00B43ED2" w:rsidP="00B43ED2">
                              <w:pPr>
                                <w:spacing w:after="160" w:line="259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05778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Scored</w:t>
                              </w:r>
                            </w:p>
                          </w:txbxContent>
                        </v:textbox>
                      </v:rect>
                      <v:rect id="Rectangle 84" o:spid="_x0000_s1036" style="position:absolute;left:180308;top:-61431;width:30691;height:1383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" filled="f" stroked="f">
                        <v:textbox inset="0,0,0,0">
                          <w:txbxContent>
                            <w:p w14:paraId="627369F7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06C3C68C" w14:textId="77777777" w:rsidR="00B43ED2" w:rsidRPr="00AC011F" w:rsidRDefault="00B43ED2" w:rsidP="00B44241">
            <w:pPr>
              <w:spacing w:line="259" w:lineRule="auto"/>
              <w:ind w:left="340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346C0066" wp14:editId="2E580659">
                      <wp:extent cx="104003" cy="144996"/>
                      <wp:effectExtent l="0" t="0" r="0" b="0"/>
                      <wp:docPr id="9834" name="Group 9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003" cy="144996"/>
                                <a:chOff x="0" y="0"/>
                                <a:chExt cx="104003" cy="144996"/>
                              </a:xfrm>
                            </wpg:grpSpPr>
                            <wps:wsp>
                              <wps:cNvPr id="85" name="Rectangle 85"/>
                              <wps:cNvSpPr/>
                              <wps:spPr>
                                <a:xfrm rot="-5399999">
                                  <a:off x="-12566" y="-5894"/>
                                  <a:ext cx="163457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F6C3CA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CO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-5399999">
                                  <a:off x="53816" y="-61431"/>
                                  <a:ext cx="30691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A001E9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C0066" id="Group 9834" o:spid="_x0000_s1037" style="width:8.2pt;height:11.4pt;mso-position-horizontal-relative:char;mso-position-vertical-relative:line" coordsize="104003,14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">
                      <v:rect id="Rectangle 85" o:spid="_x0000_s1038" style="position:absolute;left:-12566;top:-5894;width:163457;height:1383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" filled="f" stroked="f">
                        <v:textbox inset="0,0,0,0">
                          <w:txbxContent>
                            <w:p w14:paraId="3BF6C3CA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CO</w:t>
                              </w:r>
                            </w:p>
                          </w:txbxContent>
                        </v:textbox>
                      </v:rect>
                      <v:rect id="Rectangle 86" o:spid="_x0000_s1039" style="position:absolute;left:53816;top:-61431;width:30691;height:1383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" filled="f" stroked="f">
                        <v:textbox inset="0,0,0,0">
                          <w:txbxContent>
                            <w:p w14:paraId="1DA001E9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43ED2" w:rsidRPr="00AC011F" w14:paraId="5E1DA03E" w14:textId="77777777" w:rsidTr="00B44241">
        <w:trPr>
          <w:trHeight w:val="312"/>
        </w:trPr>
        <w:tc>
          <w:tcPr>
            <w:tcW w:w="55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8A9C572" w14:textId="77777777" w:rsidR="00B43ED2" w:rsidRPr="00AC011F" w:rsidRDefault="00B43ED2" w:rsidP="00B44241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01F84E24" wp14:editId="2DDA6B55">
                      <wp:extent cx="319339" cy="219084"/>
                      <wp:effectExtent l="0" t="0" r="0" b="0"/>
                      <wp:docPr id="9838" name="Group 9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339" cy="219084"/>
                                <a:chOff x="0" y="0"/>
                                <a:chExt cx="319339" cy="219084"/>
                              </a:xfrm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-60012" y="-12284"/>
                                  <a:ext cx="291382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B3DFFC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Part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250438" y="55851"/>
                                  <a:ext cx="51480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EEC489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 rot="-5399999">
                                  <a:off x="225203" y="-7483"/>
                                  <a:ext cx="101950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723A66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257168" y="-53243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D816A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84E24" id="Group 9838" o:spid="_x0000_s1040" style="width:25.15pt;height:17.25pt;mso-position-horizontal-relative:char;mso-position-vertical-relative:line" coordsize="319339,21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">
                      <v:rect id="Rectangle 107" o:spid="_x0000_s1041" style="position:absolute;left:-60012;top:-12284;width:291382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" filled="f" stroked="f">
                        <v:textbox inset="0,0,0,0">
                          <w:txbxContent>
                            <w:p w14:paraId="2FB3DFFC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Part</w:t>
                              </w:r>
                            </w:p>
                          </w:txbxContent>
                        </v:textbox>
                      </v:rect>
                      <v:rect id="Rectangle 108" o:spid="_x0000_s1042" style="position:absolute;left:250438;top:55851;width:51480;height:1713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nQxgAAANw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p+IrTyjEygl38AAAD//wMAUEsBAi0AFAAGAAgAAAAhANvh9svuAAAAhQEAABMAAAAAAAAA&#10;AAAAAAAAAAAAAFtDb250ZW50X1R5cGVzXS54bWxQSwECLQAUAAYACAAAACEAWvQsW78AAAAVAQAA&#10;CwAAAAAAAAAAAAAAAAAfAQAAX3JlbHMvLnJlbHNQSwECLQAUAAYACAAAACEAxsyp0MYAAADcAAAA&#10;DwAAAAAAAAAAAAAAAAAHAgAAZHJzL2Rvd25yZXYueG1sUEsFBgAAAAADAAMAtwAAAPoCAAAAAA==&#10;" filled="f" stroked="f">
                        <v:textbox inset="0,0,0,0">
                          <w:txbxContent>
                            <w:p w14:paraId="20EEC489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09" o:spid="_x0000_s1043" style="position:absolute;left:225203;top:-7483;width:101950;height:1713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" filled="f" stroked="f">
                        <v:textbox inset="0,0,0,0">
                          <w:txbxContent>
                            <w:p w14:paraId="45723A66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10" o:spid="_x0000_s1044" style="position:absolute;left:257168;top:-53243;width:38021;height:17135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ML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vjyjEygl38AAAD//wMAUEsBAi0AFAAGAAgAAAAhANvh9svuAAAAhQEAABMAAAAAAAAA&#10;AAAAAAAAAAAAAFtDb250ZW50X1R5cGVzXS54bWxQSwECLQAUAAYACAAAACEAWvQsW78AAAAVAQAA&#10;CwAAAAAAAAAAAAAAAAAfAQAAX3JlbHMvLnJlbHNQSwECLQAUAAYACAAAACEAvWMzC8YAAADcAAAA&#10;DwAAAAAAAAAAAAAAAAAHAgAAZHJzL2Rvd25yZXYueG1sUEsFBgAAAAADAAMAtwAAAPoCAAAAAA==&#10;" filled="f" stroked="f">
                        <v:textbox inset="0,0,0,0">
                          <w:txbxContent>
                            <w:p w14:paraId="456D816A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5039" w14:textId="77777777" w:rsidR="00B43ED2" w:rsidRPr="00AC011F" w:rsidRDefault="00B43ED2" w:rsidP="00B44241">
            <w:pPr>
              <w:spacing w:line="259" w:lineRule="auto"/>
              <w:ind w:left="2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1.1 </w:t>
            </w:r>
          </w:p>
        </w:tc>
        <w:tc>
          <w:tcPr>
            <w:tcW w:w="60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822E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Describe the normal distribution </w:t>
            </w:r>
          </w:p>
        </w:tc>
        <w:tc>
          <w:tcPr>
            <w:tcW w:w="95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1912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10 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0B92D8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5D0D30FF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1 </w:t>
            </w:r>
          </w:p>
        </w:tc>
      </w:tr>
      <w:tr w:rsidR="00B43ED2" w:rsidRPr="00AC011F" w14:paraId="45F7C4CF" w14:textId="77777777" w:rsidTr="00B44241">
        <w:trPr>
          <w:trHeight w:val="31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1996329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7DE04D" w14:textId="77777777" w:rsidR="00B43ED2" w:rsidRPr="00AC011F" w:rsidRDefault="00B43ED2" w:rsidP="00B44241">
            <w:pPr>
              <w:spacing w:line="259" w:lineRule="auto"/>
              <w:ind w:left="36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12E3F5" w14:textId="77777777" w:rsidR="00B43ED2" w:rsidRPr="00AC011F" w:rsidRDefault="00B43ED2" w:rsidP="00B44241">
            <w:pPr>
              <w:spacing w:line="259" w:lineRule="auto"/>
              <w:ind w:right="83"/>
              <w:jc w:val="right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>Part-</w:t>
            </w:r>
            <w:proofErr w:type="gramStart"/>
            <w:r w:rsidRPr="00AC011F">
              <w:rPr>
                <w:rFonts w:asciiTheme="minorHAnsi" w:hAnsiTheme="minorHAnsi" w:cstheme="minorHAnsi"/>
                <w:sz w:val="20"/>
              </w:rPr>
              <w:t>A  Max</w:t>
            </w:r>
            <w:proofErr w:type="gramEnd"/>
            <w:r w:rsidRPr="00AC011F">
              <w:rPr>
                <w:rFonts w:asciiTheme="minorHAnsi" w:hAnsiTheme="minorHAnsi" w:cstheme="minorHAnsi"/>
                <w:sz w:val="20"/>
              </w:rPr>
              <w:t xml:space="preserve"> Marks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BFFCC2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20"/>
              </w:rPr>
              <w:t xml:space="preserve">10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</w:tcPr>
          <w:p w14:paraId="5F504E47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</w:tcPr>
          <w:p w14:paraId="26D7F5A7" w14:textId="77777777" w:rsidR="00B43ED2" w:rsidRPr="00AC011F" w:rsidRDefault="00B43ED2" w:rsidP="00B44241">
            <w:pPr>
              <w:spacing w:line="259" w:lineRule="auto"/>
              <w:ind w:left="44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B43ED2" w:rsidRPr="00AC011F" w14:paraId="5C691585" w14:textId="77777777" w:rsidTr="00B44241">
        <w:trPr>
          <w:trHeight w:val="314"/>
        </w:trPr>
        <w:tc>
          <w:tcPr>
            <w:tcW w:w="55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D461B6E" w14:textId="77777777" w:rsidR="00B43ED2" w:rsidRPr="00AC011F" w:rsidRDefault="00B43ED2" w:rsidP="00B44241">
            <w:pPr>
              <w:spacing w:line="259" w:lineRule="auto"/>
              <w:ind w:left="149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2F5474D3" wp14:editId="56127E12">
                      <wp:extent cx="128839" cy="357771"/>
                      <wp:effectExtent l="0" t="0" r="0" b="0"/>
                      <wp:docPr id="9913" name="Group 9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839" cy="357771"/>
                                <a:chOff x="0" y="0"/>
                                <a:chExt cx="128839" cy="357771"/>
                              </a:xfrm>
                            </wpg:grpSpPr>
                            <wps:wsp>
                              <wps:cNvPr id="206" name="Rectangle 206"/>
                              <wps:cNvSpPr/>
                              <wps:spPr>
                                <a:xfrm rot="-5399999">
                                  <a:off x="-60012" y="126402"/>
                                  <a:ext cx="291382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59151D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Part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 rot="-5399999">
                                  <a:off x="59938" y="26897"/>
                                  <a:ext cx="51480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B9DEB5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 rot="-5399999">
                                  <a:off x="38488" y="-32652"/>
                                  <a:ext cx="94379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A539B1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 rot="-5399999">
                                  <a:off x="66668" y="-7610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5D6D05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5474D3" id="Group 9913" o:spid="_x0000_s1045" style="width:10.15pt;height:28.15pt;mso-position-horizontal-relative:char;mso-position-vertical-relative:line" coordsize="128839,357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">
                      <v:rect id="Rectangle 206" o:spid="_x0000_s1046" style="position:absolute;left:-60012;top:126402;width:291382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l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SCJ53A7E46AXP0BAAD//wMAUEsBAi0AFAAGAAgAAAAhANvh9svuAAAAhQEAABMAAAAAAAAA&#10;AAAAAAAAAAAAAFtDb250ZW50X1R5cGVzXS54bWxQSwECLQAUAAYACAAAACEAWvQsW78AAAAVAQAA&#10;CwAAAAAAAAAAAAAAAAAfAQAAX3JlbHMvLnJlbHNQSwECLQAUAAYACAAAACEAAzr5RcYAAADcAAAA&#10;DwAAAAAAAAAAAAAAAAAHAgAAZHJzL2Rvd25yZXYueG1sUEsFBgAAAAADAAMAtwAAAPoCAAAAAA==&#10;" filled="f" stroked="f">
                        <v:textbox inset="0,0,0,0">
                          <w:txbxContent>
                            <w:p w14:paraId="5359151D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Part</w:t>
                              </w:r>
                            </w:p>
                          </w:txbxContent>
                        </v:textbox>
                      </v:rect>
                      <v:rect id="Rectangle 207" o:spid="_x0000_s1047" style="position:absolute;left:59938;top:26897;width:51480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ze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GE3g70w4AnLxCwAA//8DAFBLAQItABQABgAIAAAAIQDb4fbL7gAAAIUBAAATAAAAAAAAAAAA&#10;AAAAAAAAAABbQ29udGVudF9UeXBlc10ueG1sUEsBAi0AFAAGAAgAAAAhAFr0LFu/AAAAFQEAAAsA&#10;AAAAAAAAAAAAAAAAHwEAAF9yZWxzLy5yZWxzUEsBAi0AFAAGAAgAAAAhAGx2XN7EAAAA3AAAAA8A&#10;AAAAAAAAAAAAAAAABwIAAGRycy9kb3ducmV2LnhtbFBLBQYAAAAAAwADALcAAAD4AgAAAAA=&#10;" filled="f" stroked="f">
                        <v:textbox inset="0,0,0,0">
                          <w:txbxContent>
                            <w:p w14:paraId="60B9DEB5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08" o:spid="_x0000_s1048" style="position:absolute;left:38488;top:-32652;width:94379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" filled="f" stroked="f">
                        <v:textbox inset="0,0,0,0">
                          <w:txbxContent>
                            <w:p w14:paraId="34A539B1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209" o:spid="_x0000_s1049" style="position:absolute;left:66668;top:-76100;width:38021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03xgAAANw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yiGdzOhCMg0ysAAAD//wMAUEsBAi0AFAAGAAgAAAAhANvh9svuAAAAhQEAABMAAAAAAAAA&#10;AAAAAAAAAAAAAFtDb250ZW50X1R5cGVzXS54bWxQSwECLQAUAAYACAAAACEAWvQsW78AAAAVAQAA&#10;CwAAAAAAAAAAAAAAAAAfAQAAX3JlbHMvLnJlbHNQSwECLQAUAAYACAAAACEAcqVtN8YAAADcAAAA&#10;DwAAAAAAAAAAAAAAAAAHAgAAZHJzL2Rvd25yZXYueG1sUEsFBgAAAAADAAMAtwAAAPoCAAAAAA==&#10;" filled="f" stroked="f">
                        <v:textbox inset="0,0,0,0">
                          <w:txbxContent>
                            <w:p w14:paraId="295D6D05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29D3" w14:textId="77777777" w:rsidR="00B43ED2" w:rsidRPr="00AC011F" w:rsidRDefault="00B43ED2" w:rsidP="00B44241">
            <w:pPr>
              <w:spacing w:line="259" w:lineRule="auto"/>
              <w:ind w:left="2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2.1 </w:t>
            </w:r>
          </w:p>
        </w:tc>
        <w:tc>
          <w:tcPr>
            <w:tcW w:w="60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357A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Determine the probabilities </w:t>
            </w:r>
          </w:p>
        </w:tc>
        <w:tc>
          <w:tcPr>
            <w:tcW w:w="95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8182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05 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D11931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04C032CA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2 </w:t>
            </w:r>
          </w:p>
        </w:tc>
      </w:tr>
      <w:tr w:rsidR="00B43ED2" w:rsidRPr="00AC011F" w14:paraId="596BB124" w14:textId="77777777" w:rsidTr="00B44241">
        <w:trPr>
          <w:trHeight w:val="31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466B7A9D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B712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7BB05CF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Determine the expected value and standard deviation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DA88A1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05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B84554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7648943C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3 </w:t>
            </w:r>
          </w:p>
        </w:tc>
      </w:tr>
      <w:tr w:rsidR="00B43ED2" w:rsidRPr="00AC011F" w14:paraId="7153EC37" w14:textId="77777777" w:rsidTr="00B44241">
        <w:trPr>
          <w:trHeight w:val="314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137788EC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C8D37" w14:textId="77777777" w:rsidR="00B43ED2" w:rsidRPr="00AC011F" w:rsidRDefault="00B43ED2" w:rsidP="00B44241">
            <w:pPr>
              <w:spacing w:line="259" w:lineRule="auto"/>
              <w:ind w:left="2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2.2 </w:t>
            </w:r>
          </w:p>
        </w:tc>
        <w:tc>
          <w:tcPr>
            <w:tcW w:w="60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5BC3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State the hypotheses </w:t>
            </w:r>
          </w:p>
        </w:tc>
        <w:tc>
          <w:tcPr>
            <w:tcW w:w="95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0727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02 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FFA4FAB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10CF0733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3 </w:t>
            </w:r>
          </w:p>
        </w:tc>
      </w:tr>
      <w:tr w:rsidR="00B43ED2" w:rsidRPr="00AC011F" w14:paraId="0B5333AE" w14:textId="77777777" w:rsidTr="00B44241">
        <w:trPr>
          <w:trHeight w:val="30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3B99FF21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DD664A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DB6E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Test statistic and calculations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EDCA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AD64EA0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4A932DDC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4 </w:t>
            </w:r>
          </w:p>
        </w:tc>
      </w:tr>
      <w:tr w:rsidR="00B43ED2" w:rsidRPr="00AC011F" w14:paraId="4F4DF1E7" w14:textId="77777777" w:rsidTr="00B44241">
        <w:trPr>
          <w:trHeight w:val="30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11F25D20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4FF9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B189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Interpretation and Conclusion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C9CE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03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D4D98D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2BAAB77D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5 </w:t>
            </w:r>
          </w:p>
        </w:tc>
      </w:tr>
      <w:tr w:rsidR="00B43ED2" w:rsidRPr="00AC011F" w14:paraId="129190AC" w14:textId="77777777" w:rsidTr="00B44241">
        <w:trPr>
          <w:trHeight w:val="315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C460D4C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790968" w14:textId="77777777" w:rsidR="00B43ED2" w:rsidRPr="00AC011F" w:rsidRDefault="00B43ED2" w:rsidP="00B44241">
            <w:pPr>
              <w:spacing w:line="259" w:lineRule="auto"/>
              <w:ind w:left="36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AAABC" w14:textId="77777777" w:rsidR="00B43ED2" w:rsidRPr="00AC011F" w:rsidRDefault="00B43ED2" w:rsidP="00B44241">
            <w:pPr>
              <w:spacing w:line="259" w:lineRule="auto"/>
              <w:ind w:right="83"/>
              <w:jc w:val="right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>Part-</w:t>
            </w:r>
            <w:proofErr w:type="gramStart"/>
            <w:r w:rsidRPr="00AC011F">
              <w:rPr>
                <w:rFonts w:asciiTheme="minorHAnsi" w:hAnsiTheme="minorHAnsi" w:cstheme="minorHAnsi"/>
                <w:sz w:val="20"/>
              </w:rPr>
              <w:t>B  Max</w:t>
            </w:r>
            <w:proofErr w:type="gramEnd"/>
            <w:r w:rsidRPr="00AC011F">
              <w:rPr>
                <w:rFonts w:asciiTheme="minorHAnsi" w:hAnsiTheme="minorHAnsi" w:cstheme="minorHAnsi"/>
                <w:sz w:val="20"/>
              </w:rPr>
              <w:t xml:space="preserve"> Marks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249A80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20"/>
              </w:rPr>
              <w:t xml:space="preserve">20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</w:tcPr>
          <w:p w14:paraId="5E482725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</w:tcPr>
          <w:p w14:paraId="1112A005" w14:textId="77777777" w:rsidR="00B43ED2" w:rsidRPr="00AC011F" w:rsidRDefault="00B43ED2" w:rsidP="00B44241">
            <w:pPr>
              <w:spacing w:line="259" w:lineRule="auto"/>
              <w:ind w:left="44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B43ED2" w:rsidRPr="00AC011F" w14:paraId="3EF271FD" w14:textId="77777777" w:rsidTr="00B44241">
        <w:trPr>
          <w:trHeight w:val="312"/>
        </w:trPr>
        <w:tc>
          <w:tcPr>
            <w:tcW w:w="55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14:paraId="7567DA71" w14:textId="77777777" w:rsidR="00B43ED2" w:rsidRPr="00AC011F" w:rsidRDefault="00B43ED2" w:rsidP="00B44241">
            <w:pPr>
              <w:spacing w:line="259" w:lineRule="auto"/>
              <w:ind w:left="149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1E7B53F4" wp14:editId="7C508231">
                      <wp:extent cx="128839" cy="354723"/>
                      <wp:effectExtent l="0" t="0" r="0" b="0"/>
                      <wp:docPr id="10102" name="Group 10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839" cy="354723"/>
                                <a:chOff x="0" y="0"/>
                                <a:chExt cx="128839" cy="354723"/>
                              </a:xfrm>
                            </wpg:grpSpPr>
                            <wps:wsp>
                              <wps:cNvPr id="438" name="Rectangle 438"/>
                              <wps:cNvSpPr/>
                              <wps:spPr>
                                <a:xfrm rot="-5399999">
                                  <a:off x="-60012" y="123354"/>
                                  <a:ext cx="291382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4AC622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Part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Rectangle 439"/>
                              <wps:cNvSpPr/>
                              <wps:spPr>
                                <a:xfrm rot="-5399999">
                                  <a:off x="59938" y="23849"/>
                                  <a:ext cx="51480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CB6F4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" name="Rectangle 440"/>
                              <wps:cNvSpPr/>
                              <wps:spPr>
                                <a:xfrm rot="-5399999">
                                  <a:off x="41180" y="-33008"/>
                                  <a:ext cx="88996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BB80FB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" name="Rectangle 441"/>
                              <wps:cNvSpPr/>
                              <wps:spPr>
                                <a:xfrm rot="-5399999">
                                  <a:off x="66668" y="-7610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BDD9B5" w14:textId="77777777" w:rsidR="00B43ED2" w:rsidRDefault="00B43ED2" w:rsidP="00B43ED2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7B53F4" id="Group 10102" o:spid="_x0000_s1050" style="width:10.15pt;height:27.95pt;mso-position-horizontal-relative:char;mso-position-vertical-relative:line" coordsize="128839,35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">
                      <v:rect id="Rectangle 438" o:spid="_x0000_s1051" style="position:absolute;left:-60012;top:123354;width:291382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" filled="f" stroked="f">
                        <v:textbox inset="0,0,0,0">
                          <w:txbxContent>
                            <w:p w14:paraId="354AC622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Part</w:t>
                              </w:r>
                            </w:p>
                          </w:txbxContent>
                        </v:textbox>
                      </v:rect>
                      <v:rect id="Rectangle 439" o:spid="_x0000_s1052" style="position:absolute;left:59938;top:23849;width:51480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Vy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cPBBJ5nwhGQ8wcAAAD//wMAUEsBAi0AFAAGAAgAAAAhANvh9svuAAAAhQEAABMAAAAAAAAA&#10;AAAAAAAAAAAAAFtDb250ZW50X1R5cGVzXS54bWxQSwECLQAUAAYACAAAACEAWvQsW78AAAAVAQAA&#10;CwAAAAAAAAAAAAAAAAAfAQAAX3JlbHMvLnJlbHNQSwECLQAUAAYACAAAACEACoJlcsYAAADcAAAA&#10;DwAAAAAAAAAAAAAAAAAHAgAAZHJzL2Rvd25yZXYueG1sUEsFBgAAAAADAAMAtwAAAPoCAAAAAA==&#10;" filled="f" stroked="f">
                        <v:textbox inset="0,0,0,0">
                          <w:txbxContent>
                            <w:p w14:paraId="607CB6F4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440" o:spid="_x0000_s1053" style="position:absolute;left:41180;top:-33008;width:88996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" filled="f" stroked="f">
                        <v:textbox inset="0,0,0,0">
                          <w:txbxContent>
                            <w:p w14:paraId="70BB80FB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441" o:spid="_x0000_s1054" style="position:absolute;left:66668;top:-76100;width:38021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" filled="f" stroked="f">
                        <v:textbox inset="0,0,0,0">
                          <w:txbxContent>
                            <w:p w14:paraId="6FBDD9B5" w14:textId="77777777" w:rsidR="00B43ED2" w:rsidRDefault="00B43ED2" w:rsidP="00B43ED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41797" w14:textId="77777777" w:rsidR="00B43ED2" w:rsidRPr="00AC011F" w:rsidRDefault="00B43ED2" w:rsidP="00B44241">
            <w:pPr>
              <w:spacing w:line="259" w:lineRule="auto"/>
              <w:ind w:left="2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3.1 </w:t>
            </w:r>
          </w:p>
        </w:tc>
        <w:tc>
          <w:tcPr>
            <w:tcW w:w="60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BD1E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State the model and fit the data </w:t>
            </w:r>
          </w:p>
        </w:tc>
        <w:tc>
          <w:tcPr>
            <w:tcW w:w="95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09C2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07 </w:t>
            </w:r>
          </w:p>
        </w:tc>
        <w:tc>
          <w:tcPr>
            <w:tcW w:w="81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4D8137F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4070B592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5 </w:t>
            </w:r>
          </w:p>
        </w:tc>
      </w:tr>
      <w:tr w:rsidR="00B43ED2" w:rsidRPr="00AC011F" w14:paraId="241A7362" w14:textId="77777777" w:rsidTr="00B44241">
        <w:trPr>
          <w:trHeight w:val="30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760BC97A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53F8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144D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Prediction and plot the graph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CB8E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03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4BCA8C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0AA62D09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5 </w:t>
            </w:r>
          </w:p>
        </w:tc>
      </w:tr>
      <w:tr w:rsidR="00B43ED2" w:rsidRPr="00AC011F" w14:paraId="49256714" w14:textId="77777777" w:rsidTr="00B44241">
        <w:trPr>
          <w:trHeight w:val="305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25C94A86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BAF1" w14:textId="77777777" w:rsidR="00B43ED2" w:rsidRPr="00AC011F" w:rsidRDefault="00B43ED2" w:rsidP="00B44241">
            <w:pPr>
              <w:spacing w:line="259" w:lineRule="auto"/>
              <w:ind w:left="2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16"/>
              </w:rPr>
              <w:t xml:space="preserve">3.2 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753C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Determine the probabilities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55C9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10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09FBCD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360DC403" w14:textId="77777777" w:rsidR="00B43ED2" w:rsidRPr="00AC011F" w:rsidRDefault="00B43ED2" w:rsidP="00B44241">
            <w:pPr>
              <w:spacing w:line="259" w:lineRule="auto"/>
              <w:ind w:right="1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2 </w:t>
            </w:r>
          </w:p>
        </w:tc>
      </w:tr>
      <w:tr w:rsidR="00B43ED2" w:rsidRPr="00AC011F" w14:paraId="59AD2875" w14:textId="77777777" w:rsidTr="00B44241">
        <w:trPr>
          <w:trHeight w:val="31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AF048C0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F23C977" w14:textId="77777777" w:rsidR="00B43ED2" w:rsidRPr="00AC011F" w:rsidRDefault="00B43ED2" w:rsidP="00B44241">
            <w:pPr>
              <w:spacing w:line="259" w:lineRule="auto"/>
              <w:ind w:left="45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AF49A4C" w14:textId="77777777" w:rsidR="00B43ED2" w:rsidRPr="00AC011F" w:rsidRDefault="00B43ED2" w:rsidP="00B44241">
            <w:pPr>
              <w:spacing w:line="259" w:lineRule="auto"/>
              <w:ind w:right="83"/>
              <w:jc w:val="right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>Part-</w:t>
            </w:r>
            <w:proofErr w:type="gramStart"/>
            <w:r w:rsidRPr="00AC011F">
              <w:rPr>
                <w:rFonts w:asciiTheme="minorHAnsi" w:hAnsiTheme="minorHAnsi" w:cstheme="minorHAnsi"/>
                <w:sz w:val="20"/>
              </w:rPr>
              <w:t>C  Max</w:t>
            </w:r>
            <w:proofErr w:type="gramEnd"/>
            <w:r w:rsidRPr="00AC011F">
              <w:rPr>
                <w:rFonts w:asciiTheme="minorHAnsi" w:hAnsiTheme="minorHAnsi" w:cstheme="minorHAnsi"/>
                <w:sz w:val="20"/>
              </w:rPr>
              <w:t xml:space="preserve"> Marks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D014B2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20"/>
              </w:rPr>
              <w:t xml:space="preserve">20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</w:tcPr>
          <w:p w14:paraId="1DB6EE9F" w14:textId="77777777" w:rsidR="00B43ED2" w:rsidRPr="00AC011F" w:rsidRDefault="00B43ED2" w:rsidP="00B44241">
            <w:pPr>
              <w:spacing w:line="259" w:lineRule="auto"/>
              <w:ind w:left="43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</w:tcPr>
          <w:p w14:paraId="0DED0A34" w14:textId="77777777" w:rsidR="00B43ED2" w:rsidRPr="00AC011F" w:rsidRDefault="00B43ED2" w:rsidP="00B44241">
            <w:pPr>
              <w:spacing w:line="259" w:lineRule="auto"/>
              <w:ind w:left="44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B43ED2" w:rsidRPr="00AC011F" w14:paraId="09BDCAE4" w14:textId="77777777" w:rsidTr="00B44241">
        <w:trPr>
          <w:trHeight w:val="317"/>
        </w:trPr>
        <w:tc>
          <w:tcPr>
            <w:tcW w:w="557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14:paraId="62F5F9DA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89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117F08E0" w14:textId="77777777" w:rsidR="00B43ED2" w:rsidRPr="00AC011F" w:rsidRDefault="00B43ED2" w:rsidP="00B44241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078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842356" w14:textId="77777777" w:rsidR="00B43ED2" w:rsidRPr="00AC011F" w:rsidRDefault="00B43ED2" w:rsidP="00B44241">
            <w:pPr>
              <w:spacing w:line="259" w:lineRule="auto"/>
              <w:ind w:right="82"/>
              <w:jc w:val="right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20"/>
              </w:rPr>
              <w:t xml:space="preserve">Total Assignment Marks </w:t>
            </w:r>
          </w:p>
        </w:tc>
        <w:tc>
          <w:tcPr>
            <w:tcW w:w="95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694A" w14:textId="77777777" w:rsidR="00B43ED2" w:rsidRPr="00AC011F" w:rsidRDefault="00B43ED2" w:rsidP="00B44241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eastAsia="Calibri" w:hAnsiTheme="minorHAnsi" w:cstheme="minorHAnsi"/>
                <w:b/>
                <w:sz w:val="20"/>
              </w:rPr>
              <w:t>50</w:t>
            </w: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702DEC" w14:textId="77777777" w:rsidR="00B43ED2" w:rsidRPr="00AC011F" w:rsidRDefault="00B43ED2" w:rsidP="00B44241">
            <w:pPr>
              <w:spacing w:line="259" w:lineRule="auto"/>
              <w:ind w:left="82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88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3D9EA21B" w14:textId="77777777" w:rsidR="00B43ED2" w:rsidRPr="00AC011F" w:rsidRDefault="00B43ED2" w:rsidP="00B44241">
            <w:pPr>
              <w:spacing w:line="259" w:lineRule="auto"/>
              <w:ind w:left="44"/>
              <w:jc w:val="center"/>
              <w:rPr>
                <w:rFonts w:asciiTheme="minorHAnsi" w:hAnsiTheme="minorHAnsi" w:cstheme="minorHAnsi"/>
              </w:rPr>
            </w:pPr>
            <w:r w:rsidRPr="00AC01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</w:tbl>
    <w:p w14:paraId="511D4194" w14:textId="77777777" w:rsidR="00B43ED2" w:rsidRPr="00AC011F" w:rsidRDefault="00B43ED2" w:rsidP="00B43ED2">
      <w:pPr>
        <w:spacing w:line="259" w:lineRule="auto"/>
        <w:ind w:left="1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sz w:val="2"/>
        </w:rPr>
        <w:t xml:space="preserve"> </w:t>
      </w:r>
    </w:p>
    <w:p w14:paraId="6A699FCF" w14:textId="77777777" w:rsidR="00B43ED2" w:rsidRPr="00AC011F" w:rsidRDefault="00B43ED2" w:rsidP="00B43ED2">
      <w:pPr>
        <w:spacing w:after="186" w:line="259" w:lineRule="auto"/>
        <w:ind w:left="1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sz w:val="2"/>
        </w:rPr>
        <w:t xml:space="preserve"> </w:t>
      </w:r>
    </w:p>
    <w:p w14:paraId="7124A841" w14:textId="77777777" w:rsidR="00B43ED2" w:rsidRPr="00AC011F" w:rsidRDefault="00B43ED2" w:rsidP="00B43ED2">
      <w:pPr>
        <w:spacing w:line="259" w:lineRule="auto"/>
        <w:ind w:left="1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</w:rPr>
        <w:t xml:space="preserve"> </w:t>
      </w:r>
    </w:p>
    <w:p w14:paraId="2657C093" w14:textId="77777777" w:rsidR="00B43ED2" w:rsidRPr="00AC011F" w:rsidRDefault="00B43ED2" w:rsidP="00B43ED2">
      <w:pPr>
        <w:spacing w:line="259" w:lineRule="auto"/>
        <w:ind w:left="1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</w:rPr>
        <w:t xml:space="preserve"> </w:t>
      </w:r>
    </w:p>
    <w:p w14:paraId="0F837DBB" w14:textId="77777777" w:rsidR="00B43ED2" w:rsidRPr="00AC011F" w:rsidRDefault="00B43ED2" w:rsidP="00B43ED2">
      <w:pPr>
        <w:spacing w:after="54" w:line="259" w:lineRule="auto"/>
        <w:ind w:left="10"/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  <w:sz w:val="2"/>
        </w:rPr>
        <w:t xml:space="preserve"> </w:t>
      </w:r>
    </w:p>
    <w:p w14:paraId="3F0646B3" w14:textId="4310EF35" w:rsidR="00B43ED2" w:rsidRPr="00AC011F" w:rsidRDefault="00B43ED2" w:rsidP="00347635">
      <w:pPr>
        <w:spacing w:line="259" w:lineRule="auto"/>
        <w:rPr>
          <w:rFonts w:asciiTheme="minorHAnsi" w:hAnsiTheme="minorHAnsi" w:cstheme="minorHAnsi"/>
        </w:rPr>
      </w:pPr>
    </w:p>
    <w:p w14:paraId="28467782" w14:textId="47BD2A22" w:rsidR="009D4E60" w:rsidRPr="00AC011F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4" w:name="_Toc61357248"/>
      <w:r w:rsidRPr="00AC011F">
        <w:rPr>
          <w:rFonts w:cstheme="minorHAnsi"/>
          <w:b/>
          <w:sz w:val="24"/>
          <w:u w:val="single"/>
        </w:rPr>
        <w:t>Question No. 1</w:t>
      </w:r>
      <w:bookmarkEnd w:id="14"/>
    </w:p>
    <w:p w14:paraId="32638F9E" w14:textId="77777777" w:rsidR="009D4E60" w:rsidRPr="00AC011F" w:rsidRDefault="009D4E60" w:rsidP="009D4E60">
      <w:pPr>
        <w:jc w:val="right"/>
        <w:rPr>
          <w:rFonts w:asciiTheme="minorHAnsi" w:hAnsiTheme="minorHAnsi" w:cstheme="minorHAnsi"/>
          <w:b/>
          <w:sz w:val="28"/>
          <w:u w:val="single"/>
        </w:rPr>
      </w:pPr>
    </w:p>
    <w:p w14:paraId="30896EA0" w14:textId="77777777" w:rsidR="009D4E60" w:rsidRPr="00AC011F" w:rsidRDefault="009D4E60" w:rsidP="009D4E60">
      <w:pPr>
        <w:rPr>
          <w:rFonts w:asciiTheme="minorHAnsi" w:hAnsiTheme="minorHAnsi" w:cstheme="minorHAnsi"/>
          <w:b/>
          <w:u w:val="single"/>
        </w:rPr>
      </w:pPr>
      <w:r w:rsidRPr="00AC011F">
        <w:rPr>
          <w:rFonts w:asciiTheme="minorHAnsi" w:hAnsiTheme="minorHAnsi" w:cstheme="minorHAnsi"/>
          <w:b/>
          <w:u w:val="single"/>
        </w:rPr>
        <w:t>Solution to Question No. 1:</w:t>
      </w:r>
    </w:p>
    <w:p w14:paraId="2365BBE1" w14:textId="77777777" w:rsidR="009A40F5" w:rsidRPr="00AC011F" w:rsidRDefault="009A40F5" w:rsidP="009D4E60">
      <w:pPr>
        <w:rPr>
          <w:rFonts w:asciiTheme="minorHAnsi" w:hAnsiTheme="minorHAnsi" w:cstheme="minorHAnsi"/>
          <w:b/>
          <w:u w:val="single"/>
        </w:rPr>
      </w:pPr>
    </w:p>
    <w:p w14:paraId="7109FADE" w14:textId="31AE31A8" w:rsidR="00EC338A" w:rsidRPr="00AC011F" w:rsidRDefault="00B77DEA" w:rsidP="004F6134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5" w:name="_Toc61357249"/>
      <w:r w:rsidRPr="00AC011F">
        <w:rPr>
          <w:rFonts w:asciiTheme="minorHAnsi" w:hAnsiTheme="minorHAnsi" w:cstheme="minorHAnsi"/>
          <w:color w:val="auto"/>
          <w:sz w:val="22"/>
          <w:szCs w:val="24"/>
        </w:rPr>
        <w:t xml:space="preserve">1.1 </w:t>
      </w:r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>Describe the normal distribution</w:t>
      </w:r>
      <w:bookmarkEnd w:id="15"/>
    </w:p>
    <w:p w14:paraId="26EA1C8C" w14:textId="77777777" w:rsidR="00B77DEA" w:rsidRPr="00AC011F" w:rsidRDefault="00B77DEA" w:rsidP="009A40F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E55F11C" w14:textId="77777777" w:rsidR="009D4E60" w:rsidRPr="00AC011F" w:rsidRDefault="009D4E60" w:rsidP="009A40F5">
      <w:pPr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</w:p>
    <w:p w14:paraId="420FBF99" w14:textId="77777777" w:rsidR="009D4E60" w:rsidRPr="00AC011F" w:rsidRDefault="009D4E60" w:rsidP="009D4E60">
      <w:pPr>
        <w:rPr>
          <w:rFonts w:asciiTheme="minorHAnsi" w:hAnsiTheme="minorHAnsi" w:cstheme="minorHAnsi"/>
          <w:b/>
          <w:sz w:val="22"/>
          <w:u w:val="single"/>
        </w:rPr>
      </w:pPr>
    </w:p>
    <w:p w14:paraId="7136374E" w14:textId="77777777" w:rsidR="009D4E60" w:rsidRPr="00AC011F" w:rsidRDefault="009D4E60" w:rsidP="009D4E60">
      <w:pPr>
        <w:rPr>
          <w:rFonts w:asciiTheme="minorHAnsi" w:hAnsiTheme="minorHAnsi" w:cstheme="minorHAnsi"/>
          <w:sz w:val="22"/>
        </w:rPr>
      </w:pPr>
    </w:p>
    <w:p w14:paraId="47F4ACA9" w14:textId="77777777" w:rsidR="008D3283" w:rsidRPr="00AC011F" w:rsidRDefault="009D4E60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r w:rsidRPr="00AC011F">
        <w:rPr>
          <w:rFonts w:cstheme="minorHAnsi"/>
          <w:b/>
          <w:u w:val="single"/>
        </w:rPr>
        <w:br w:type="page"/>
      </w:r>
      <w:bookmarkStart w:id="16" w:name="_Toc61357250"/>
      <w:r w:rsidR="008D3283" w:rsidRPr="00AC011F">
        <w:rPr>
          <w:rFonts w:cstheme="minorHAnsi"/>
          <w:b/>
          <w:sz w:val="24"/>
          <w:u w:val="single"/>
        </w:rPr>
        <w:lastRenderedPageBreak/>
        <w:t>Question No. 2</w:t>
      </w:r>
      <w:bookmarkEnd w:id="16"/>
    </w:p>
    <w:p w14:paraId="1090BD05" w14:textId="77777777" w:rsidR="008D3283" w:rsidRPr="00AC011F" w:rsidRDefault="008D3283" w:rsidP="008D3283">
      <w:pPr>
        <w:jc w:val="right"/>
        <w:rPr>
          <w:rFonts w:asciiTheme="minorHAnsi" w:hAnsiTheme="minorHAnsi" w:cstheme="minorHAnsi"/>
          <w:b/>
          <w:sz w:val="28"/>
          <w:u w:val="single"/>
        </w:rPr>
      </w:pPr>
    </w:p>
    <w:p w14:paraId="1BB01254" w14:textId="77777777" w:rsidR="008D3283" w:rsidRPr="00AC011F" w:rsidRDefault="008D3283" w:rsidP="008D3283">
      <w:pPr>
        <w:rPr>
          <w:rFonts w:asciiTheme="minorHAnsi" w:hAnsiTheme="minorHAnsi" w:cstheme="minorHAnsi"/>
          <w:b/>
          <w:u w:val="single"/>
        </w:rPr>
      </w:pPr>
      <w:r w:rsidRPr="00AC011F">
        <w:rPr>
          <w:rFonts w:asciiTheme="minorHAnsi" w:hAnsiTheme="minorHAnsi" w:cstheme="minorHAnsi"/>
          <w:b/>
          <w:u w:val="single"/>
        </w:rPr>
        <w:t>Solution to Question No. 2:</w:t>
      </w:r>
    </w:p>
    <w:p w14:paraId="4CBBEC1E" w14:textId="77777777" w:rsidR="008D3283" w:rsidRPr="00AC011F" w:rsidRDefault="008D3283" w:rsidP="008D3283">
      <w:pPr>
        <w:rPr>
          <w:rFonts w:asciiTheme="minorHAnsi" w:hAnsiTheme="minorHAnsi" w:cstheme="minorHAnsi"/>
          <w:b/>
          <w:u w:val="single"/>
        </w:rPr>
      </w:pPr>
    </w:p>
    <w:p w14:paraId="5BCDB0DA" w14:textId="31A6D1A7" w:rsidR="008D3283" w:rsidRPr="00AC011F" w:rsidRDefault="008D3283" w:rsidP="004F6134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7" w:name="_Toc61357251"/>
      <w:r w:rsidRPr="00AC011F">
        <w:rPr>
          <w:rFonts w:asciiTheme="minorHAnsi" w:hAnsiTheme="minorHAnsi" w:cstheme="minorHAnsi"/>
          <w:color w:val="auto"/>
          <w:sz w:val="22"/>
          <w:szCs w:val="24"/>
        </w:rPr>
        <w:t>2.1</w:t>
      </w:r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>.1</w:t>
      </w:r>
      <w:r w:rsidRPr="00AC011F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>Determine the probabilities</w:t>
      </w:r>
      <w:bookmarkEnd w:id="17"/>
    </w:p>
    <w:p w14:paraId="782DFBD0" w14:textId="77777777" w:rsidR="004F6134" w:rsidRPr="00AC011F" w:rsidRDefault="008D3283" w:rsidP="004F6134">
      <w:pPr>
        <w:pStyle w:val="Heading2"/>
        <w:rPr>
          <w:rFonts w:asciiTheme="minorHAnsi" w:hAnsiTheme="minorHAnsi" w:cstheme="minorHAnsi"/>
          <w:color w:val="auto"/>
          <w:sz w:val="22"/>
          <w:szCs w:val="24"/>
        </w:rPr>
      </w:pPr>
      <w:bookmarkStart w:id="18" w:name="_Toc61357252"/>
      <w:r w:rsidRPr="00AC011F">
        <w:rPr>
          <w:rFonts w:asciiTheme="minorHAnsi" w:hAnsiTheme="minorHAnsi" w:cstheme="minorHAnsi"/>
          <w:color w:val="auto"/>
          <w:sz w:val="22"/>
          <w:szCs w:val="24"/>
        </w:rPr>
        <w:t>2.</w:t>
      </w:r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>1.2</w:t>
      </w:r>
      <w:r w:rsidRPr="00AC011F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>Determine the expected value and standard deviation</w:t>
      </w:r>
      <w:bookmarkEnd w:id="18"/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</w:p>
    <w:p w14:paraId="1BB79636" w14:textId="50F5CB18" w:rsidR="004F6134" w:rsidRPr="00AC011F" w:rsidRDefault="004F6134" w:rsidP="004F6134">
      <w:pPr>
        <w:pStyle w:val="Heading2"/>
        <w:rPr>
          <w:rFonts w:asciiTheme="minorHAnsi" w:hAnsiTheme="minorHAnsi" w:cstheme="minorHAnsi"/>
          <w:color w:val="auto"/>
          <w:sz w:val="22"/>
          <w:szCs w:val="24"/>
        </w:rPr>
      </w:pPr>
      <w:bookmarkStart w:id="19" w:name="_Toc61357253"/>
      <w:r w:rsidRPr="00AC011F">
        <w:rPr>
          <w:rFonts w:asciiTheme="minorHAnsi" w:hAnsiTheme="minorHAnsi" w:cstheme="minorHAnsi"/>
          <w:color w:val="auto"/>
          <w:sz w:val="22"/>
          <w:szCs w:val="24"/>
        </w:rPr>
        <w:t>2.2.1 State the hypotheses</w:t>
      </w:r>
      <w:bookmarkEnd w:id="19"/>
    </w:p>
    <w:p w14:paraId="78AB1A8A" w14:textId="675ED760" w:rsidR="004F6134" w:rsidRPr="00AC011F" w:rsidRDefault="004F6134" w:rsidP="004F6134">
      <w:pPr>
        <w:pStyle w:val="Heading2"/>
        <w:rPr>
          <w:rFonts w:asciiTheme="minorHAnsi" w:hAnsiTheme="minorHAnsi" w:cstheme="minorHAnsi"/>
          <w:color w:val="auto"/>
          <w:sz w:val="22"/>
          <w:szCs w:val="24"/>
        </w:rPr>
      </w:pPr>
      <w:bookmarkStart w:id="20" w:name="_Toc61357254"/>
      <w:r w:rsidRPr="00AC011F">
        <w:rPr>
          <w:rFonts w:asciiTheme="minorHAnsi" w:hAnsiTheme="minorHAnsi" w:cstheme="minorHAnsi"/>
          <w:color w:val="auto"/>
          <w:sz w:val="22"/>
          <w:szCs w:val="24"/>
        </w:rPr>
        <w:t>2.2.2 Test statistic and calculations</w:t>
      </w:r>
      <w:bookmarkEnd w:id="20"/>
    </w:p>
    <w:p w14:paraId="4E67B9AF" w14:textId="4722E6DD" w:rsidR="009A40F5" w:rsidRPr="00AC011F" w:rsidRDefault="004F6134" w:rsidP="004F6134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bookmarkStart w:id="21" w:name="_Toc61357255"/>
      <w:r w:rsidRPr="00AC011F">
        <w:rPr>
          <w:rFonts w:asciiTheme="minorHAnsi" w:hAnsiTheme="minorHAnsi" w:cstheme="minorHAnsi"/>
          <w:color w:val="auto"/>
          <w:sz w:val="22"/>
          <w:szCs w:val="24"/>
        </w:rPr>
        <w:t>2.2.3 Interpretation and Conclusion</w:t>
      </w:r>
      <w:bookmarkEnd w:id="21"/>
      <w:r w:rsidR="009A40F5" w:rsidRPr="00AC011F">
        <w:rPr>
          <w:rFonts w:asciiTheme="minorHAnsi" w:hAnsiTheme="minorHAnsi" w:cstheme="minorHAnsi"/>
          <w:u w:val="single"/>
        </w:rPr>
        <w:br w:type="page"/>
      </w:r>
    </w:p>
    <w:p w14:paraId="7C4B5081" w14:textId="77777777" w:rsidR="008D3283" w:rsidRPr="00AC011F" w:rsidRDefault="008D3283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22" w:name="_Toc61357256"/>
      <w:r w:rsidRPr="00AC011F">
        <w:rPr>
          <w:rFonts w:cstheme="minorHAnsi"/>
          <w:b/>
          <w:sz w:val="24"/>
          <w:u w:val="single"/>
        </w:rPr>
        <w:lastRenderedPageBreak/>
        <w:t>Question No. 3</w:t>
      </w:r>
      <w:bookmarkEnd w:id="22"/>
    </w:p>
    <w:p w14:paraId="705C4E36" w14:textId="77777777" w:rsidR="008D3283" w:rsidRPr="00AC011F" w:rsidRDefault="008D3283" w:rsidP="008D3283">
      <w:pPr>
        <w:jc w:val="right"/>
        <w:rPr>
          <w:rFonts w:asciiTheme="minorHAnsi" w:hAnsiTheme="minorHAnsi" w:cstheme="minorHAnsi"/>
          <w:b/>
          <w:sz w:val="28"/>
          <w:u w:val="single"/>
        </w:rPr>
      </w:pPr>
    </w:p>
    <w:p w14:paraId="20315672" w14:textId="77777777" w:rsidR="008D3283" w:rsidRPr="00AC011F" w:rsidRDefault="008D3283" w:rsidP="008D3283">
      <w:pPr>
        <w:rPr>
          <w:rFonts w:asciiTheme="minorHAnsi" w:hAnsiTheme="minorHAnsi" w:cstheme="minorHAnsi"/>
          <w:b/>
          <w:u w:val="single"/>
        </w:rPr>
      </w:pPr>
      <w:r w:rsidRPr="00AC011F">
        <w:rPr>
          <w:rFonts w:asciiTheme="minorHAnsi" w:hAnsiTheme="minorHAnsi" w:cstheme="minorHAnsi"/>
          <w:b/>
          <w:u w:val="single"/>
        </w:rPr>
        <w:t>Solution to Question No. 3:</w:t>
      </w:r>
    </w:p>
    <w:p w14:paraId="1FCE0B63" w14:textId="77777777" w:rsidR="008D3283" w:rsidRPr="00AC011F" w:rsidRDefault="008D3283" w:rsidP="008D3283">
      <w:pPr>
        <w:rPr>
          <w:rFonts w:asciiTheme="minorHAnsi" w:hAnsiTheme="minorHAnsi" w:cstheme="minorHAnsi"/>
          <w:b/>
          <w:u w:val="single"/>
        </w:rPr>
      </w:pPr>
    </w:p>
    <w:p w14:paraId="36BD0A3F" w14:textId="7C130BB5" w:rsidR="008D3283" w:rsidRPr="00AC011F" w:rsidRDefault="008D3283" w:rsidP="004F6134">
      <w:pPr>
        <w:pStyle w:val="Heading2"/>
        <w:rPr>
          <w:rFonts w:asciiTheme="minorHAnsi" w:hAnsiTheme="minorHAnsi" w:cstheme="minorHAnsi"/>
          <w:color w:val="auto"/>
          <w:sz w:val="22"/>
          <w:szCs w:val="24"/>
        </w:rPr>
      </w:pPr>
      <w:bookmarkStart w:id="23" w:name="_Toc61357257"/>
      <w:r w:rsidRPr="00AC011F">
        <w:rPr>
          <w:rFonts w:asciiTheme="minorHAnsi" w:hAnsiTheme="minorHAnsi" w:cstheme="minorHAnsi"/>
          <w:color w:val="auto"/>
          <w:sz w:val="22"/>
          <w:szCs w:val="24"/>
        </w:rPr>
        <w:t>3.1</w:t>
      </w:r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>.1</w:t>
      </w:r>
      <w:r w:rsidRPr="00AC011F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r w:rsidR="004F6134" w:rsidRPr="00AC011F">
        <w:rPr>
          <w:rFonts w:asciiTheme="minorHAnsi" w:hAnsiTheme="minorHAnsi" w:cstheme="minorHAnsi"/>
          <w:color w:val="auto"/>
          <w:sz w:val="22"/>
          <w:szCs w:val="24"/>
        </w:rPr>
        <w:t>State the model and fit the data</w:t>
      </w:r>
      <w:bookmarkEnd w:id="23"/>
    </w:p>
    <w:p w14:paraId="3A87C7DB" w14:textId="60AD0D6F" w:rsidR="004F6134" w:rsidRPr="00AC011F" w:rsidRDefault="004F6134" w:rsidP="004F6134">
      <w:pPr>
        <w:pStyle w:val="Heading2"/>
        <w:rPr>
          <w:rFonts w:asciiTheme="minorHAnsi" w:hAnsiTheme="minorHAnsi" w:cstheme="minorHAnsi"/>
          <w:color w:val="auto"/>
          <w:sz w:val="22"/>
          <w:szCs w:val="24"/>
        </w:rPr>
      </w:pPr>
      <w:bookmarkStart w:id="24" w:name="_Toc61357258"/>
      <w:r w:rsidRPr="00AC011F">
        <w:rPr>
          <w:rFonts w:asciiTheme="minorHAnsi" w:hAnsiTheme="minorHAnsi" w:cstheme="minorHAnsi"/>
          <w:color w:val="auto"/>
          <w:sz w:val="22"/>
          <w:szCs w:val="24"/>
        </w:rPr>
        <w:t>3.1.2 Prediction and plot the graph</w:t>
      </w:r>
      <w:bookmarkEnd w:id="24"/>
    </w:p>
    <w:p w14:paraId="6F1127E9" w14:textId="003516C0" w:rsidR="004F6134" w:rsidRPr="00AC011F" w:rsidRDefault="004F6134" w:rsidP="004F6134">
      <w:pPr>
        <w:rPr>
          <w:rFonts w:asciiTheme="minorHAnsi" w:hAnsiTheme="minorHAnsi" w:cstheme="minorHAnsi"/>
        </w:rPr>
      </w:pPr>
    </w:p>
    <w:p w14:paraId="65DABFD0" w14:textId="4AF4384A" w:rsidR="004F6134" w:rsidRPr="00AC011F" w:rsidRDefault="004F6134" w:rsidP="004F6134">
      <w:pPr>
        <w:pStyle w:val="Heading2"/>
        <w:rPr>
          <w:rFonts w:asciiTheme="minorHAnsi" w:hAnsiTheme="minorHAnsi" w:cstheme="minorHAnsi"/>
          <w:color w:val="auto"/>
          <w:sz w:val="22"/>
          <w:szCs w:val="24"/>
        </w:rPr>
      </w:pPr>
      <w:bookmarkStart w:id="25" w:name="_Toc61357259"/>
      <w:r w:rsidRPr="00AC011F">
        <w:rPr>
          <w:rFonts w:asciiTheme="minorHAnsi" w:hAnsiTheme="minorHAnsi" w:cstheme="minorHAnsi"/>
          <w:color w:val="auto"/>
          <w:sz w:val="22"/>
          <w:szCs w:val="24"/>
        </w:rPr>
        <w:t>3.2.1 Determine the probabilities</w:t>
      </w:r>
      <w:bookmarkEnd w:id="25"/>
    </w:p>
    <w:p w14:paraId="0FB67608" w14:textId="16204C19" w:rsidR="004F6134" w:rsidRPr="00AC011F" w:rsidRDefault="004F6134" w:rsidP="004F6134">
      <w:pPr>
        <w:rPr>
          <w:rFonts w:asciiTheme="minorHAnsi" w:hAnsiTheme="minorHAnsi" w:cstheme="minorHAnsi"/>
        </w:rPr>
      </w:pPr>
    </w:p>
    <w:p w14:paraId="70140D0E" w14:textId="23DDB815" w:rsidR="004F6134" w:rsidRPr="00AC011F" w:rsidRDefault="004F6134" w:rsidP="004F6134">
      <w:pPr>
        <w:rPr>
          <w:rFonts w:asciiTheme="minorHAnsi" w:hAnsiTheme="minorHAnsi" w:cstheme="minorHAnsi"/>
        </w:rPr>
      </w:pPr>
    </w:p>
    <w:p w14:paraId="0BEBBAD9" w14:textId="1E268390" w:rsidR="004F6134" w:rsidRPr="00AC011F" w:rsidRDefault="004F6134" w:rsidP="004F6134">
      <w:pPr>
        <w:rPr>
          <w:rFonts w:asciiTheme="minorHAnsi" w:hAnsiTheme="minorHAnsi" w:cstheme="minorHAnsi"/>
        </w:rPr>
      </w:pPr>
    </w:p>
    <w:p w14:paraId="46920095" w14:textId="1503B0FF" w:rsidR="004F6134" w:rsidRPr="00AC011F" w:rsidRDefault="004F6134">
      <w:pPr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</w:rPr>
        <w:br w:type="page"/>
      </w:r>
    </w:p>
    <w:p w14:paraId="49A9E307" w14:textId="77777777" w:rsidR="004F6134" w:rsidRPr="00AC011F" w:rsidRDefault="004F6134" w:rsidP="004F6134">
      <w:pPr>
        <w:rPr>
          <w:rFonts w:asciiTheme="minorHAnsi" w:hAnsiTheme="minorHAnsi" w:cstheme="minorHAnsi"/>
        </w:rPr>
      </w:pPr>
    </w:p>
    <w:p w14:paraId="560100CA" w14:textId="77777777" w:rsidR="000535AE" w:rsidRPr="00AC011F" w:rsidRDefault="000535AE" w:rsidP="00C237FF">
      <w:pPr>
        <w:jc w:val="right"/>
        <w:rPr>
          <w:rFonts w:asciiTheme="minorHAnsi" w:hAnsiTheme="minorHAnsi" w:cstheme="minorHAnsi"/>
          <w:b/>
        </w:rPr>
      </w:pPr>
      <w:r w:rsidRPr="00AC011F">
        <w:rPr>
          <w:rFonts w:asciiTheme="minorHAnsi" w:hAnsiTheme="minorHAnsi" w:cstheme="minorHAnsi"/>
          <w:b/>
        </w:rPr>
        <w:t>Bibliography</w:t>
      </w:r>
    </w:p>
    <w:p w14:paraId="7F882F8D" w14:textId="77777777" w:rsidR="000535AE" w:rsidRPr="00AC011F" w:rsidRDefault="000535AE" w:rsidP="000535AE">
      <w:pPr>
        <w:rPr>
          <w:rFonts w:asciiTheme="minorHAnsi" w:hAnsiTheme="minorHAnsi" w:cstheme="minorHAnsi"/>
        </w:rPr>
      </w:pPr>
      <w:r w:rsidRPr="00AC011F">
        <w:rPr>
          <w:rFonts w:asciiTheme="minorHAnsi" w:hAnsiTheme="minorHAnsi" w:cstheme="minorHAnsi"/>
        </w:rPr>
        <w:t>________________________________________________________________________________</w:t>
      </w:r>
    </w:p>
    <w:p w14:paraId="26954330" w14:textId="77777777" w:rsidR="000535AE" w:rsidRPr="00AC011F" w:rsidRDefault="000535AE" w:rsidP="000535AE">
      <w:pPr>
        <w:rPr>
          <w:rFonts w:asciiTheme="minorHAnsi" w:hAnsiTheme="minorHAnsi" w:cstheme="minorHAnsi"/>
        </w:rPr>
      </w:pPr>
    </w:p>
    <w:bookmarkEnd w:id="12"/>
    <w:p w14:paraId="751E0A83" w14:textId="305367A0" w:rsidR="000535AE" w:rsidRPr="00AC011F" w:rsidRDefault="000535AE" w:rsidP="004D01D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</w:p>
    <w:p w14:paraId="65155BA0" w14:textId="77777777" w:rsidR="00F32251" w:rsidRPr="00AC011F" w:rsidRDefault="00F3225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</w:p>
    <w:sectPr w:rsidR="00F32251" w:rsidRPr="00AC011F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CA727" w14:textId="77777777" w:rsidR="001A22F1" w:rsidRDefault="001A22F1">
      <w:r>
        <w:separator/>
      </w:r>
    </w:p>
  </w:endnote>
  <w:endnote w:type="continuationSeparator" w:id="0">
    <w:p w14:paraId="55650BB9" w14:textId="77777777" w:rsidR="001A22F1" w:rsidRDefault="001A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A4D7" w14:textId="77777777" w:rsidR="004D51D1" w:rsidRDefault="004D5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39D8" w14:textId="77777777" w:rsidR="00E85847" w:rsidRPr="009D4E60" w:rsidRDefault="001A22F1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203B1BB6">
        <v:rect id="_x0000_i1038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14:paraId="2345BCD4" w14:textId="77777777" w:rsidTr="00E36AD3">
      <w:trPr>
        <w:trHeight w:hRule="exact" w:val="280"/>
      </w:trPr>
      <w:tc>
        <w:tcPr>
          <w:tcW w:w="1029" w:type="dxa"/>
          <w:vAlign w:val="center"/>
        </w:tcPr>
        <w:p w14:paraId="14FD1493" w14:textId="16A4C5D9" w:rsidR="00E85847" w:rsidRPr="004D51D1" w:rsidRDefault="004D51D1" w:rsidP="00E36AD3">
          <w:pPr>
            <w:pStyle w:val="Footer"/>
            <w:rPr>
              <w:rFonts w:ascii="Calibri" w:hAnsi="Calibri" w:cs="Calibri"/>
              <w:i/>
              <w:iCs/>
              <w:sz w:val="16"/>
              <w:szCs w:val="16"/>
            </w:rPr>
          </w:pPr>
          <w:r w:rsidRPr="004D51D1">
            <w:rPr>
              <w:rFonts w:ascii="Calibri" w:hAnsi="Calibri" w:cs="Calibri"/>
              <w:i/>
              <w:iCs/>
              <w:sz w:val="16"/>
              <w:szCs w:val="16"/>
            </w:rPr>
            <w:t>Probability and Statistics</w:t>
          </w:r>
          <w:r w:rsidRPr="004D51D1">
            <w:rPr>
              <w:rFonts w:ascii="Calibri" w:hAnsi="Calibri" w:cs="Calibri"/>
              <w:i/>
              <w:iCs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14:paraId="4C0B149B" w14:textId="77777777"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23379E">
            <w:rPr>
              <w:rFonts w:ascii="Calibri" w:hAnsi="Calibri" w:cs="Calibri"/>
              <w:noProof/>
            </w:rPr>
            <w:t>15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602269E7" w14:textId="77777777"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4569D8CC" w14:textId="77777777" w:rsidR="00E85847" w:rsidRDefault="00E85847">
    <w:pPr>
      <w:pStyle w:val="Footer"/>
      <w:rPr>
        <w:b/>
        <w:bCs/>
        <w:i/>
        <w:iCs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0688F" w14:textId="77777777"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14:paraId="2B3B027C" w14:textId="77777777" w:rsidTr="006646F4">
      <w:trPr>
        <w:trHeight w:hRule="exact" w:val="280"/>
      </w:trPr>
      <w:tc>
        <w:tcPr>
          <w:tcW w:w="6481" w:type="dxa"/>
          <w:vAlign w:val="center"/>
        </w:tcPr>
        <w:p w14:paraId="7C78394C" w14:textId="77777777"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11DB1BDA" w14:textId="77777777"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23379E">
      <w:rPr>
        <w:noProof/>
      </w:rPr>
      <w:t>i</w:t>
    </w:r>
    <w:r>
      <w:rPr>
        <w:noProof/>
      </w:rPr>
      <w:fldChar w:fldCharType="end"/>
    </w:r>
  </w:p>
  <w:p w14:paraId="1DC834A4" w14:textId="77777777" w:rsidR="00E85847" w:rsidRDefault="00E858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00971" w14:textId="77777777"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BB7FA" w14:textId="77777777" w:rsidR="001A22F1" w:rsidRDefault="001A22F1">
      <w:r>
        <w:separator/>
      </w:r>
    </w:p>
  </w:footnote>
  <w:footnote w:type="continuationSeparator" w:id="0">
    <w:p w14:paraId="19F2C6FD" w14:textId="77777777" w:rsidR="001A22F1" w:rsidRDefault="001A2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DD838" w14:textId="77777777" w:rsidR="004D51D1" w:rsidRDefault="004D5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695D2" w14:textId="77777777"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F22D" w14:textId="77777777" w:rsidR="00E85847" w:rsidRDefault="00E85847">
    <w:pPr>
      <w:pStyle w:val="Header"/>
      <w:rPr>
        <w:sz w:val="20"/>
      </w:rPr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0DCC2" w14:textId="77777777"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4871"/>
    <w:multiLevelType w:val="hybridMultilevel"/>
    <w:tmpl w:val="22FC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95F82"/>
    <w:multiLevelType w:val="hybridMultilevel"/>
    <w:tmpl w:val="2DC8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1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2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535AE"/>
    <w:rsid w:val="00081346"/>
    <w:rsid w:val="000A7EAF"/>
    <w:rsid w:val="000F094E"/>
    <w:rsid w:val="000F78ED"/>
    <w:rsid w:val="0013394C"/>
    <w:rsid w:val="00142A93"/>
    <w:rsid w:val="0015004A"/>
    <w:rsid w:val="00162A10"/>
    <w:rsid w:val="00163F51"/>
    <w:rsid w:val="00193560"/>
    <w:rsid w:val="001A22F1"/>
    <w:rsid w:val="001B1133"/>
    <w:rsid w:val="001E3243"/>
    <w:rsid w:val="0023379E"/>
    <w:rsid w:val="00245442"/>
    <w:rsid w:val="002E6348"/>
    <w:rsid w:val="00347635"/>
    <w:rsid w:val="0035121E"/>
    <w:rsid w:val="003540DB"/>
    <w:rsid w:val="00383A6B"/>
    <w:rsid w:val="003C3DCF"/>
    <w:rsid w:val="003C625E"/>
    <w:rsid w:val="003E109F"/>
    <w:rsid w:val="003F12F1"/>
    <w:rsid w:val="004159D7"/>
    <w:rsid w:val="00427F63"/>
    <w:rsid w:val="00435573"/>
    <w:rsid w:val="004456D4"/>
    <w:rsid w:val="004953E1"/>
    <w:rsid w:val="004B7A28"/>
    <w:rsid w:val="004D01DC"/>
    <w:rsid w:val="004D51D1"/>
    <w:rsid w:val="004F6134"/>
    <w:rsid w:val="00502E39"/>
    <w:rsid w:val="00505778"/>
    <w:rsid w:val="005317C2"/>
    <w:rsid w:val="00537097"/>
    <w:rsid w:val="00554825"/>
    <w:rsid w:val="00593314"/>
    <w:rsid w:val="005B4FE1"/>
    <w:rsid w:val="006646F4"/>
    <w:rsid w:val="006F5D89"/>
    <w:rsid w:val="00705E6B"/>
    <w:rsid w:val="0071428A"/>
    <w:rsid w:val="00730F27"/>
    <w:rsid w:val="00750073"/>
    <w:rsid w:val="007C1A05"/>
    <w:rsid w:val="007D40CC"/>
    <w:rsid w:val="007D52A4"/>
    <w:rsid w:val="008300BF"/>
    <w:rsid w:val="00861CC9"/>
    <w:rsid w:val="00885F91"/>
    <w:rsid w:val="00894994"/>
    <w:rsid w:val="008D3283"/>
    <w:rsid w:val="008D58CF"/>
    <w:rsid w:val="008F0426"/>
    <w:rsid w:val="00982DE7"/>
    <w:rsid w:val="009A40F5"/>
    <w:rsid w:val="009B0598"/>
    <w:rsid w:val="009D451D"/>
    <w:rsid w:val="009D4E60"/>
    <w:rsid w:val="009D5A53"/>
    <w:rsid w:val="009E4C4F"/>
    <w:rsid w:val="00A02DFF"/>
    <w:rsid w:val="00A35642"/>
    <w:rsid w:val="00A62E8E"/>
    <w:rsid w:val="00AC011F"/>
    <w:rsid w:val="00B04A6E"/>
    <w:rsid w:val="00B43ED2"/>
    <w:rsid w:val="00B77803"/>
    <w:rsid w:val="00B77DEA"/>
    <w:rsid w:val="00B8254A"/>
    <w:rsid w:val="00B92A0F"/>
    <w:rsid w:val="00BE7B80"/>
    <w:rsid w:val="00C023CB"/>
    <w:rsid w:val="00C237FF"/>
    <w:rsid w:val="00D24AE7"/>
    <w:rsid w:val="00D268E8"/>
    <w:rsid w:val="00D81D54"/>
    <w:rsid w:val="00DB15B2"/>
    <w:rsid w:val="00E3654E"/>
    <w:rsid w:val="00E36AD3"/>
    <w:rsid w:val="00E85847"/>
    <w:rsid w:val="00EC338A"/>
    <w:rsid w:val="00ED634B"/>
    <w:rsid w:val="00EE6905"/>
    <w:rsid w:val="00F32251"/>
    <w:rsid w:val="00F550C3"/>
    <w:rsid w:val="00F85124"/>
    <w:rsid w:val="00FA0AFB"/>
    <w:rsid w:val="00FA3B17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F11C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02DFF"/>
    <w:pPr>
      <w:keepNext/>
      <w:outlineLvl w:val="0"/>
    </w:pPr>
    <w:rPr>
      <w:rFonts w:asciiTheme="minorHAnsi" w:hAnsiTheme="minorHAnsi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DFF"/>
    <w:rPr>
      <w:rFonts w:asciiTheme="minorHAnsi" w:eastAsia="Times New Roman" w:hAnsiTheme="minorHAnsi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table" w:customStyle="1" w:styleId="TableGrid">
    <w:name w:val="TableGrid"/>
    <w:rsid w:val="00B43ED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112D1-B763-47B1-A2AF-0EB5CB92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18</TotalTime>
  <Pages>8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4271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22</cp:revision>
  <cp:lastPrinted>2017-02-27T12:14:00Z</cp:lastPrinted>
  <dcterms:created xsi:type="dcterms:W3CDTF">2017-08-16T05:19:00Z</dcterms:created>
  <dcterms:modified xsi:type="dcterms:W3CDTF">2021-01-12T09:53:00Z</dcterms:modified>
</cp:coreProperties>
</file>