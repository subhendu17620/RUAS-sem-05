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70D0F" w14:textId="61FED7BA" w:rsidR="007D40CC" w:rsidRPr="00455891" w:rsidRDefault="0023379E" w:rsidP="007D40CC">
      <w:pPr>
        <w:tabs>
          <w:tab w:val="right" w:pos="8597"/>
        </w:tabs>
        <w:ind w:left="3780" w:hanging="540"/>
        <w:rPr>
          <w:rFonts w:cstheme="minorHAnsi"/>
        </w:rPr>
      </w:pPr>
      <w:r w:rsidRPr="00455891">
        <w:rPr>
          <w:rFonts w:cstheme="minorHAnsi"/>
          <w:noProof/>
          <w:sz w:val="20"/>
        </w:rPr>
        <mc:AlternateContent>
          <mc:Choice Requires="wps">
            <w:drawing>
              <wp:anchor distT="0" distB="0" distL="114300" distR="114300" simplePos="0" relativeHeight="251663872" behindDoc="0" locked="0" layoutInCell="1" allowOverlap="1" wp14:anchorId="6433C846" wp14:editId="3197233C">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7F364629" w14:textId="77777777" w:rsidR="00F6035F" w:rsidRDefault="00F6035F">
                            <w:r>
                              <w:rPr>
                                <w:noProof/>
                              </w:rPr>
                              <w:drawing>
                                <wp:inline distT="0" distB="0" distL="0" distR="0" wp14:anchorId="19BCD824" wp14:editId="7CBC9678">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33C846"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7F364629" w14:textId="77777777" w:rsidR="00F6035F" w:rsidRDefault="00F6035F">
                      <w:r>
                        <w:rPr>
                          <w:noProof/>
                        </w:rPr>
                        <w:drawing>
                          <wp:inline distT="0" distB="0" distL="0" distR="0" wp14:anchorId="19BCD824" wp14:editId="7CBC9678">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075ECA" w:rsidRPr="00455891">
        <w:rPr>
          <w:rFonts w:cstheme="minorHAnsi"/>
        </w:rPr>
        <w:tab/>
      </w:r>
      <w:r w:rsidR="007D40CC" w:rsidRPr="00455891">
        <w:rPr>
          <w:rFonts w:cstheme="minorHAnsi"/>
        </w:rPr>
        <w:tab/>
      </w:r>
      <w:r w:rsidR="007D40CC" w:rsidRPr="00455891">
        <w:rPr>
          <w:rFonts w:cstheme="minorHAnsi"/>
        </w:rPr>
        <w:tab/>
      </w:r>
    </w:p>
    <w:p w14:paraId="790CC758" w14:textId="77777777" w:rsidR="007D40CC" w:rsidRPr="00455891" w:rsidRDefault="007D40CC" w:rsidP="007D40CC">
      <w:pPr>
        <w:rPr>
          <w:rFonts w:cstheme="minorHAnsi"/>
        </w:rPr>
      </w:pPr>
    </w:p>
    <w:p w14:paraId="7A48856F" w14:textId="77777777" w:rsidR="007D40CC" w:rsidRPr="00455891" w:rsidRDefault="007D40CC" w:rsidP="007D40CC">
      <w:pPr>
        <w:pStyle w:val="Heading4"/>
        <w:rPr>
          <w:rFonts w:asciiTheme="minorHAnsi" w:hAnsiTheme="minorHAnsi" w:cstheme="minorHAnsi"/>
        </w:rPr>
      </w:pPr>
    </w:p>
    <w:p w14:paraId="4B33E6F0" w14:textId="77777777" w:rsidR="007D40CC" w:rsidRPr="00455891" w:rsidRDefault="007D40CC" w:rsidP="007D40CC">
      <w:pPr>
        <w:rPr>
          <w:rFonts w:cstheme="minorHAnsi"/>
          <w:lang w:val="en-GB"/>
        </w:rPr>
      </w:pPr>
    </w:p>
    <w:p w14:paraId="212F6985" w14:textId="77777777" w:rsidR="007D40CC" w:rsidRPr="00455891" w:rsidRDefault="007D40CC" w:rsidP="007D40CC">
      <w:pPr>
        <w:rPr>
          <w:rFonts w:cstheme="minorHAnsi"/>
          <w:lang w:val="en-GB"/>
        </w:rPr>
      </w:pPr>
    </w:p>
    <w:p w14:paraId="32EFCF1C" w14:textId="77777777" w:rsidR="007D40CC" w:rsidRPr="00455891" w:rsidRDefault="007D40CC" w:rsidP="007D40CC">
      <w:pPr>
        <w:rPr>
          <w:rFonts w:cstheme="minorHAns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455891" w14:paraId="72D86B1F" w14:textId="77777777" w:rsidTr="006646F4">
        <w:trPr>
          <w:trHeight w:val="1167"/>
        </w:trPr>
        <w:tc>
          <w:tcPr>
            <w:tcW w:w="7848" w:type="dxa"/>
            <w:gridSpan w:val="2"/>
            <w:vAlign w:val="center"/>
          </w:tcPr>
          <w:p w14:paraId="34E93D10" w14:textId="77777777" w:rsidR="007D40CC" w:rsidRPr="00455891" w:rsidRDefault="00193560" w:rsidP="00435573">
            <w:pPr>
              <w:jc w:val="center"/>
              <w:rPr>
                <w:rFonts w:cstheme="minorHAnsi"/>
                <w:b/>
                <w:color w:val="548DD4"/>
                <w:lang w:val="en-GB"/>
              </w:rPr>
            </w:pPr>
            <w:bookmarkStart w:id="0" w:name="_Toc294515509"/>
            <w:r w:rsidRPr="00455891">
              <w:rPr>
                <w:rFonts w:cstheme="minorHAnsi"/>
                <w:b/>
                <w:color w:val="548DD4"/>
                <w:sz w:val="44"/>
                <w:lang w:val="en-GB"/>
              </w:rPr>
              <w:t xml:space="preserve">       </w:t>
            </w:r>
            <w:r w:rsidR="007D40CC" w:rsidRPr="00455891">
              <w:rPr>
                <w:rFonts w:cstheme="minorHAnsi"/>
                <w:b/>
                <w:color w:val="548DD4"/>
                <w:sz w:val="44"/>
                <w:lang w:val="en-GB"/>
              </w:rPr>
              <w:t>ASSIGNMENT</w:t>
            </w:r>
            <w:bookmarkEnd w:id="0"/>
          </w:p>
        </w:tc>
      </w:tr>
      <w:tr w:rsidR="007D40CC" w:rsidRPr="00455891" w14:paraId="28A7F580" w14:textId="77777777" w:rsidTr="006646F4">
        <w:trPr>
          <w:trHeight w:val="465"/>
        </w:trPr>
        <w:tc>
          <w:tcPr>
            <w:tcW w:w="2358" w:type="dxa"/>
            <w:vAlign w:val="center"/>
          </w:tcPr>
          <w:p w14:paraId="73927C12" w14:textId="77777777" w:rsidR="007D40CC" w:rsidRPr="00455891" w:rsidRDefault="009D451D" w:rsidP="00435573">
            <w:pPr>
              <w:rPr>
                <w:rFonts w:cstheme="minorHAnsi"/>
                <w:b/>
                <w:color w:val="1F497D"/>
                <w:sz w:val="28"/>
                <w:lang w:val="en-GB"/>
              </w:rPr>
            </w:pPr>
            <w:bookmarkStart w:id="1" w:name="_Toc294515510"/>
            <w:r w:rsidRPr="00455891">
              <w:rPr>
                <w:rFonts w:cstheme="minorHAnsi"/>
                <w:b/>
                <w:color w:val="1F497D"/>
                <w:sz w:val="28"/>
                <w:lang w:val="en-GB"/>
              </w:rPr>
              <w:t>Course</w:t>
            </w:r>
            <w:r w:rsidR="007D40CC" w:rsidRPr="00455891">
              <w:rPr>
                <w:rFonts w:cstheme="minorHAnsi"/>
                <w:b/>
                <w:color w:val="1F497D"/>
                <w:sz w:val="28"/>
                <w:lang w:val="en-GB"/>
              </w:rPr>
              <w:t xml:space="preserve"> Code</w:t>
            </w:r>
            <w:bookmarkEnd w:id="1"/>
          </w:p>
        </w:tc>
        <w:tc>
          <w:tcPr>
            <w:tcW w:w="5490" w:type="dxa"/>
            <w:vAlign w:val="center"/>
          </w:tcPr>
          <w:p w14:paraId="55AEA976" w14:textId="45BCE8D8" w:rsidR="007D40CC" w:rsidRPr="00455891" w:rsidRDefault="00075ECA" w:rsidP="001E3243">
            <w:pPr>
              <w:rPr>
                <w:rFonts w:cstheme="minorHAnsi"/>
                <w:color w:val="548DD4"/>
                <w:sz w:val="32"/>
                <w:lang w:val="en-GB"/>
              </w:rPr>
            </w:pPr>
            <w:r w:rsidRPr="00455891">
              <w:rPr>
                <w:rFonts w:cstheme="minorHAnsi"/>
                <w:color w:val="548DD4"/>
                <w:sz w:val="32"/>
                <w:lang w:val="en-GB"/>
              </w:rPr>
              <w:t>19CSC304A</w:t>
            </w:r>
          </w:p>
        </w:tc>
      </w:tr>
      <w:tr w:rsidR="007D40CC" w:rsidRPr="00455891" w14:paraId="1259DD3A" w14:textId="77777777" w:rsidTr="006646F4">
        <w:trPr>
          <w:trHeight w:val="438"/>
        </w:trPr>
        <w:tc>
          <w:tcPr>
            <w:tcW w:w="2358" w:type="dxa"/>
            <w:vAlign w:val="center"/>
          </w:tcPr>
          <w:p w14:paraId="4E81FCFA" w14:textId="77777777" w:rsidR="007D40CC" w:rsidRPr="00455891" w:rsidRDefault="009D451D" w:rsidP="00435573">
            <w:pPr>
              <w:rPr>
                <w:rFonts w:cstheme="minorHAnsi"/>
                <w:b/>
                <w:color w:val="1F497D"/>
                <w:sz w:val="28"/>
                <w:lang w:val="en-GB"/>
              </w:rPr>
            </w:pPr>
            <w:bookmarkStart w:id="2" w:name="_Toc294515512"/>
            <w:r w:rsidRPr="00455891">
              <w:rPr>
                <w:rFonts w:cstheme="minorHAnsi"/>
                <w:b/>
                <w:color w:val="1F497D"/>
                <w:sz w:val="28"/>
                <w:lang w:val="en-GB"/>
              </w:rPr>
              <w:t>Course</w:t>
            </w:r>
            <w:r w:rsidR="007D40CC" w:rsidRPr="00455891">
              <w:rPr>
                <w:rFonts w:cstheme="minorHAnsi"/>
                <w:b/>
                <w:color w:val="1F497D"/>
                <w:sz w:val="28"/>
                <w:lang w:val="en-GB"/>
              </w:rPr>
              <w:t xml:space="preserve"> Name</w:t>
            </w:r>
            <w:bookmarkEnd w:id="2"/>
          </w:p>
        </w:tc>
        <w:tc>
          <w:tcPr>
            <w:tcW w:w="5490" w:type="dxa"/>
            <w:vAlign w:val="center"/>
          </w:tcPr>
          <w:p w14:paraId="6BD2D59D" w14:textId="4DA3CB5A" w:rsidR="007D40CC" w:rsidRPr="00455891" w:rsidRDefault="00075ECA" w:rsidP="00435573">
            <w:pPr>
              <w:rPr>
                <w:rFonts w:cstheme="minorHAnsi"/>
                <w:color w:val="548DD4"/>
                <w:sz w:val="32"/>
                <w:lang w:val="en-GB"/>
              </w:rPr>
            </w:pPr>
            <w:r w:rsidRPr="00455891">
              <w:rPr>
                <w:rFonts w:cstheme="minorHAnsi"/>
                <w:color w:val="548DD4"/>
                <w:sz w:val="32"/>
                <w:lang w:val="en-GB"/>
              </w:rPr>
              <w:t>Operating Systems</w:t>
            </w:r>
          </w:p>
        </w:tc>
      </w:tr>
      <w:tr w:rsidR="007D40CC" w:rsidRPr="00455891" w14:paraId="50D35EFC" w14:textId="77777777" w:rsidTr="006646F4">
        <w:trPr>
          <w:trHeight w:val="456"/>
        </w:trPr>
        <w:tc>
          <w:tcPr>
            <w:tcW w:w="2358" w:type="dxa"/>
            <w:vAlign w:val="center"/>
          </w:tcPr>
          <w:p w14:paraId="1C88B0D8" w14:textId="77777777" w:rsidR="007D40CC" w:rsidRPr="00455891" w:rsidRDefault="00B8254A" w:rsidP="00F85124">
            <w:pPr>
              <w:rPr>
                <w:rFonts w:cstheme="minorHAnsi"/>
                <w:b/>
                <w:color w:val="1F497D"/>
                <w:sz w:val="28"/>
                <w:lang w:val="en-GB"/>
              </w:rPr>
            </w:pPr>
            <w:bookmarkStart w:id="3" w:name="_Toc294515514"/>
            <w:r w:rsidRPr="00455891">
              <w:rPr>
                <w:rFonts w:cstheme="minorHAnsi"/>
                <w:b/>
                <w:color w:val="1F497D"/>
                <w:sz w:val="28"/>
                <w:lang w:val="en-GB"/>
              </w:rPr>
              <w:t>Programme</w:t>
            </w:r>
            <w:bookmarkEnd w:id="3"/>
          </w:p>
        </w:tc>
        <w:tc>
          <w:tcPr>
            <w:tcW w:w="5490" w:type="dxa"/>
            <w:vAlign w:val="center"/>
          </w:tcPr>
          <w:p w14:paraId="42F51FD7" w14:textId="7D8D50AE" w:rsidR="007D40CC" w:rsidRPr="00455891" w:rsidRDefault="00075ECA" w:rsidP="00B8254A">
            <w:pPr>
              <w:rPr>
                <w:rFonts w:cstheme="minorHAnsi"/>
                <w:color w:val="548DD4"/>
                <w:sz w:val="32"/>
                <w:lang w:val="en-GB"/>
              </w:rPr>
            </w:pPr>
            <w:r w:rsidRPr="00455891">
              <w:rPr>
                <w:rFonts w:cstheme="minorHAnsi"/>
                <w:color w:val="548DD4"/>
                <w:sz w:val="32"/>
                <w:lang w:val="en-GB"/>
              </w:rPr>
              <w:t>B. Tech.</w:t>
            </w:r>
          </w:p>
        </w:tc>
      </w:tr>
      <w:tr w:rsidR="007D40CC" w:rsidRPr="00455891" w14:paraId="1A12EF80" w14:textId="77777777" w:rsidTr="006646F4">
        <w:trPr>
          <w:trHeight w:val="456"/>
        </w:trPr>
        <w:tc>
          <w:tcPr>
            <w:tcW w:w="2358" w:type="dxa"/>
            <w:vAlign w:val="center"/>
          </w:tcPr>
          <w:p w14:paraId="57EFC841" w14:textId="77777777" w:rsidR="007D40CC" w:rsidRPr="00455891" w:rsidRDefault="007D40CC" w:rsidP="00435573">
            <w:pPr>
              <w:rPr>
                <w:rFonts w:cstheme="minorHAnsi"/>
                <w:b/>
                <w:color w:val="1F497D"/>
                <w:sz w:val="28"/>
                <w:lang w:val="en-GB"/>
              </w:rPr>
            </w:pPr>
            <w:bookmarkStart w:id="4" w:name="_Toc294515516"/>
            <w:r w:rsidRPr="00455891">
              <w:rPr>
                <w:rFonts w:cstheme="minorHAnsi"/>
                <w:b/>
                <w:color w:val="1F497D"/>
                <w:sz w:val="28"/>
                <w:lang w:val="en-GB"/>
              </w:rPr>
              <w:t>Department</w:t>
            </w:r>
            <w:bookmarkEnd w:id="4"/>
          </w:p>
        </w:tc>
        <w:tc>
          <w:tcPr>
            <w:tcW w:w="5490" w:type="dxa"/>
            <w:vAlign w:val="center"/>
          </w:tcPr>
          <w:p w14:paraId="24E2563C" w14:textId="32967A22" w:rsidR="007D40CC" w:rsidRPr="00455891" w:rsidRDefault="00075ECA" w:rsidP="00435573">
            <w:pPr>
              <w:rPr>
                <w:rFonts w:cstheme="minorHAnsi"/>
                <w:color w:val="548DD4"/>
                <w:sz w:val="32"/>
                <w:lang w:val="en-GB"/>
              </w:rPr>
            </w:pPr>
            <w:r w:rsidRPr="00455891">
              <w:rPr>
                <w:rFonts w:cstheme="minorHAnsi"/>
                <w:color w:val="548DD4"/>
                <w:sz w:val="32"/>
                <w:lang w:val="en-GB"/>
              </w:rPr>
              <w:t>Computer Science and Engineering</w:t>
            </w:r>
          </w:p>
        </w:tc>
      </w:tr>
      <w:tr w:rsidR="006646F4" w:rsidRPr="00455891" w14:paraId="2C118894" w14:textId="77777777" w:rsidTr="006646F4">
        <w:trPr>
          <w:trHeight w:val="456"/>
        </w:trPr>
        <w:tc>
          <w:tcPr>
            <w:tcW w:w="2358" w:type="dxa"/>
            <w:vAlign w:val="center"/>
          </w:tcPr>
          <w:p w14:paraId="637AC1B6" w14:textId="77777777" w:rsidR="006646F4" w:rsidRPr="00455891" w:rsidRDefault="006646F4" w:rsidP="00435573">
            <w:pPr>
              <w:rPr>
                <w:rFonts w:cstheme="minorHAnsi"/>
                <w:b/>
                <w:color w:val="1F497D"/>
                <w:sz w:val="28"/>
                <w:lang w:val="en-GB"/>
              </w:rPr>
            </w:pPr>
            <w:r w:rsidRPr="00455891">
              <w:rPr>
                <w:rFonts w:cstheme="minorHAnsi"/>
                <w:b/>
                <w:color w:val="1F497D"/>
                <w:sz w:val="28"/>
                <w:lang w:val="en-GB"/>
              </w:rPr>
              <w:t>Faculty</w:t>
            </w:r>
          </w:p>
        </w:tc>
        <w:tc>
          <w:tcPr>
            <w:tcW w:w="5490" w:type="dxa"/>
            <w:vAlign w:val="center"/>
          </w:tcPr>
          <w:p w14:paraId="77665681" w14:textId="191CF0EA" w:rsidR="006646F4" w:rsidRPr="00455891" w:rsidRDefault="00075ECA" w:rsidP="00435573">
            <w:pPr>
              <w:rPr>
                <w:rFonts w:cstheme="minorHAnsi"/>
                <w:color w:val="548DD4"/>
                <w:sz w:val="32"/>
                <w:lang w:val="en-GB"/>
              </w:rPr>
            </w:pPr>
            <w:r w:rsidRPr="00455891">
              <w:rPr>
                <w:rFonts w:cstheme="minorHAnsi"/>
                <w:color w:val="548DD4"/>
                <w:sz w:val="32"/>
                <w:lang w:val="en-GB"/>
              </w:rPr>
              <w:t>CSE</w:t>
            </w:r>
          </w:p>
        </w:tc>
      </w:tr>
    </w:tbl>
    <w:p w14:paraId="37B15707" w14:textId="77777777" w:rsidR="007D40CC" w:rsidRPr="00455891" w:rsidRDefault="007D40CC" w:rsidP="007D40CC">
      <w:pPr>
        <w:pStyle w:val="Heading4"/>
        <w:rPr>
          <w:rFonts w:asciiTheme="minorHAnsi" w:hAnsiTheme="minorHAnsi" w:cstheme="minorHAnsi"/>
        </w:rPr>
      </w:pPr>
    </w:p>
    <w:p w14:paraId="29648967" w14:textId="77777777" w:rsidR="007D40CC" w:rsidRPr="00455891" w:rsidRDefault="007D40CC" w:rsidP="007D40CC">
      <w:pPr>
        <w:pStyle w:val="Heading4"/>
        <w:ind w:left="720"/>
        <w:jc w:val="left"/>
        <w:rPr>
          <w:rFonts w:asciiTheme="minorHAnsi" w:hAnsiTheme="minorHAnsi" w:cstheme="minorHAnsi"/>
          <w:spacing w:val="20"/>
          <w:sz w:val="28"/>
        </w:rPr>
      </w:pPr>
      <w:r w:rsidRPr="00455891">
        <w:rPr>
          <w:rFonts w:asciiTheme="minorHAnsi" w:hAnsiTheme="minorHAnsi" w:cstheme="minorHAnsi"/>
          <w:spacing w:val="20"/>
          <w:sz w:val="28"/>
        </w:rPr>
        <w:t xml:space="preserve"> </w:t>
      </w:r>
    </w:p>
    <w:p w14:paraId="10F7F070" w14:textId="77777777" w:rsidR="007D40CC" w:rsidRPr="00455891" w:rsidRDefault="007D40CC" w:rsidP="007D40CC">
      <w:pPr>
        <w:pStyle w:val="Heading4"/>
        <w:jc w:val="left"/>
        <w:rPr>
          <w:rFonts w:asciiTheme="minorHAnsi" w:eastAsia="Arial Unicode MS" w:hAnsiTheme="minorHAnsi" w:cstheme="minorHAnsi"/>
          <w:spacing w:val="20"/>
          <w:sz w:val="28"/>
        </w:rPr>
      </w:pPr>
    </w:p>
    <w:p w14:paraId="12CFBF20" w14:textId="77777777" w:rsidR="007D40CC" w:rsidRPr="00455891" w:rsidRDefault="007D40CC" w:rsidP="007D40CC">
      <w:pPr>
        <w:rPr>
          <w:rFonts w:cstheme="minorHAnsi"/>
          <w:vanish/>
          <w:color w:val="40458C"/>
        </w:rPr>
      </w:pPr>
    </w:p>
    <w:p w14:paraId="46E3D836" w14:textId="77777777" w:rsidR="007D40CC" w:rsidRPr="00455891" w:rsidRDefault="007D40CC" w:rsidP="007D40CC">
      <w:pPr>
        <w:rPr>
          <w:rFonts w:cstheme="minorHAnsi"/>
        </w:rPr>
      </w:pPr>
    </w:p>
    <w:p w14:paraId="2DEA6231" w14:textId="77777777" w:rsidR="007D40CC" w:rsidRPr="00455891" w:rsidRDefault="007D40CC" w:rsidP="007D40CC">
      <w:pPr>
        <w:ind w:left="1440" w:firstLine="720"/>
        <w:rPr>
          <w:rFonts w:cstheme="minorHAnsi"/>
        </w:rPr>
      </w:pPr>
      <w:r w:rsidRPr="00455891">
        <w:rPr>
          <w:rFonts w:cstheme="minorHAnsi"/>
        </w:rPr>
        <w:t xml:space="preserve">    </w:t>
      </w:r>
    </w:p>
    <w:p w14:paraId="13C5ABB9" w14:textId="77777777" w:rsidR="007D40CC" w:rsidRPr="00455891" w:rsidRDefault="007D40CC" w:rsidP="007D40CC">
      <w:pPr>
        <w:ind w:left="1440" w:firstLine="720"/>
        <w:rPr>
          <w:rFonts w:cstheme="minorHAnsi"/>
        </w:rPr>
      </w:pPr>
    </w:p>
    <w:p w14:paraId="21599B58" w14:textId="77777777" w:rsidR="007D40CC" w:rsidRPr="00455891" w:rsidRDefault="007D40CC" w:rsidP="007D40CC">
      <w:pPr>
        <w:ind w:left="1440" w:firstLine="720"/>
        <w:rPr>
          <w:rFonts w:cstheme="minorHAnsi"/>
        </w:rPr>
      </w:pPr>
    </w:p>
    <w:p w14:paraId="05A94F39" w14:textId="77777777" w:rsidR="007D40CC" w:rsidRPr="00455891" w:rsidRDefault="007D40CC" w:rsidP="007D40CC">
      <w:pPr>
        <w:ind w:left="1440" w:firstLine="720"/>
        <w:rPr>
          <w:rFonts w:cstheme="minorHAnsi"/>
        </w:rPr>
      </w:pPr>
    </w:p>
    <w:p w14:paraId="4B50DF6D" w14:textId="77777777" w:rsidR="007D40CC" w:rsidRPr="00455891" w:rsidRDefault="007D40CC" w:rsidP="007D40CC">
      <w:pPr>
        <w:ind w:left="1440" w:firstLine="720"/>
        <w:rPr>
          <w:rFonts w:cstheme="minorHAnsi"/>
        </w:rPr>
      </w:pPr>
    </w:p>
    <w:p w14:paraId="78982865" w14:textId="77777777" w:rsidR="007D40CC" w:rsidRPr="00455891" w:rsidRDefault="007D40CC" w:rsidP="007D40CC">
      <w:pPr>
        <w:ind w:left="1440" w:firstLine="720"/>
        <w:rPr>
          <w:rFonts w:cstheme="minorHAnsi"/>
        </w:rPr>
      </w:pPr>
    </w:p>
    <w:p w14:paraId="005295B1" w14:textId="77777777" w:rsidR="007D40CC" w:rsidRPr="00455891" w:rsidRDefault="007D40CC" w:rsidP="007D40CC">
      <w:pPr>
        <w:ind w:left="1440" w:firstLine="720"/>
        <w:rPr>
          <w:rFonts w:cstheme="minorHAnsi"/>
        </w:rPr>
      </w:pPr>
    </w:p>
    <w:p w14:paraId="7B456976" w14:textId="77777777" w:rsidR="007D40CC" w:rsidRPr="00455891" w:rsidRDefault="007D40CC" w:rsidP="007D40CC">
      <w:pPr>
        <w:ind w:left="1440" w:firstLine="720"/>
        <w:rPr>
          <w:rFonts w:cstheme="minorHAnsi"/>
        </w:rPr>
      </w:pPr>
    </w:p>
    <w:p w14:paraId="30EBBC9F" w14:textId="77777777" w:rsidR="007D40CC" w:rsidRPr="00455891" w:rsidRDefault="007D40CC" w:rsidP="007D40CC">
      <w:pPr>
        <w:ind w:left="1440" w:firstLine="720"/>
        <w:rPr>
          <w:rFonts w:cstheme="minorHAnsi"/>
        </w:rPr>
      </w:pPr>
    </w:p>
    <w:p w14:paraId="5EAFDF13" w14:textId="77777777" w:rsidR="007D40CC" w:rsidRPr="00455891" w:rsidRDefault="007D40CC" w:rsidP="007D40CC">
      <w:pPr>
        <w:ind w:left="1440" w:firstLine="720"/>
        <w:rPr>
          <w:rFonts w:cstheme="minorHAnsi"/>
        </w:rPr>
      </w:pPr>
    </w:p>
    <w:p w14:paraId="1C0DC867" w14:textId="77777777" w:rsidR="007D40CC" w:rsidRPr="00455891" w:rsidRDefault="007D40CC" w:rsidP="007D40CC">
      <w:pPr>
        <w:ind w:left="1440" w:firstLine="720"/>
        <w:rPr>
          <w:rFonts w:cstheme="minorHAnsi"/>
        </w:rPr>
      </w:pPr>
    </w:p>
    <w:p w14:paraId="57CDCB7E" w14:textId="77777777" w:rsidR="007D40CC" w:rsidRPr="00455891" w:rsidRDefault="007D40CC" w:rsidP="007D40CC">
      <w:pPr>
        <w:ind w:left="1440" w:firstLine="720"/>
        <w:rPr>
          <w:rFonts w:cstheme="minorHAnsi"/>
        </w:rPr>
      </w:pPr>
    </w:p>
    <w:p w14:paraId="0D0483D5" w14:textId="77777777" w:rsidR="007D40CC" w:rsidRPr="00455891" w:rsidRDefault="007D40CC" w:rsidP="007D40CC">
      <w:pPr>
        <w:ind w:left="1440" w:firstLine="720"/>
        <w:rPr>
          <w:rFonts w:cstheme="minorHAnsi"/>
        </w:rPr>
      </w:pPr>
    </w:p>
    <w:p w14:paraId="01423ACE" w14:textId="77777777" w:rsidR="007D40CC" w:rsidRPr="00455891" w:rsidRDefault="007D40CC" w:rsidP="007D40CC">
      <w:pPr>
        <w:ind w:left="1440" w:firstLine="720"/>
        <w:rPr>
          <w:rFonts w:cstheme="minorHAns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455891" w14:paraId="17B919BA" w14:textId="77777777" w:rsidTr="00435573">
        <w:trPr>
          <w:trHeight w:val="546"/>
        </w:trPr>
        <w:tc>
          <w:tcPr>
            <w:tcW w:w="3031" w:type="dxa"/>
            <w:vAlign w:val="center"/>
          </w:tcPr>
          <w:p w14:paraId="64D69BB1" w14:textId="77777777" w:rsidR="007D40CC" w:rsidRPr="00455891" w:rsidRDefault="007D40CC" w:rsidP="00435573">
            <w:pPr>
              <w:rPr>
                <w:rFonts w:cstheme="minorHAnsi"/>
                <w:b/>
                <w:color w:val="1F497D"/>
                <w:sz w:val="28"/>
                <w:lang w:val="en-GB"/>
              </w:rPr>
            </w:pPr>
            <w:bookmarkStart w:id="5" w:name="_Toc294515518"/>
            <w:r w:rsidRPr="00455891">
              <w:rPr>
                <w:rFonts w:cstheme="minorHAnsi"/>
                <w:b/>
                <w:color w:val="1F497D"/>
                <w:sz w:val="28"/>
                <w:lang w:val="en-GB"/>
              </w:rPr>
              <w:t>Name of the Student</w:t>
            </w:r>
            <w:bookmarkEnd w:id="5"/>
          </w:p>
        </w:tc>
        <w:tc>
          <w:tcPr>
            <w:tcW w:w="4609" w:type="dxa"/>
            <w:vAlign w:val="center"/>
          </w:tcPr>
          <w:p w14:paraId="181FD19C" w14:textId="5B474AE5" w:rsidR="007D40CC" w:rsidRPr="00455891" w:rsidRDefault="00075ECA" w:rsidP="00435573">
            <w:pPr>
              <w:rPr>
                <w:rFonts w:cstheme="minorHAnsi"/>
                <w:sz w:val="28"/>
                <w:lang w:val="en-GB"/>
              </w:rPr>
            </w:pPr>
            <w:r w:rsidRPr="00455891">
              <w:rPr>
                <w:rFonts w:cstheme="minorHAnsi"/>
                <w:sz w:val="28"/>
                <w:lang w:val="en-GB"/>
              </w:rPr>
              <w:t>Subhendu Maji</w:t>
            </w:r>
          </w:p>
        </w:tc>
      </w:tr>
      <w:tr w:rsidR="007D40CC" w:rsidRPr="00455891" w14:paraId="49C8B3D9" w14:textId="77777777" w:rsidTr="00435573">
        <w:trPr>
          <w:trHeight w:val="546"/>
        </w:trPr>
        <w:tc>
          <w:tcPr>
            <w:tcW w:w="3031" w:type="dxa"/>
            <w:vAlign w:val="center"/>
          </w:tcPr>
          <w:p w14:paraId="331CB60F" w14:textId="77777777" w:rsidR="007D40CC" w:rsidRPr="00455891" w:rsidRDefault="007D40CC" w:rsidP="00435573">
            <w:pPr>
              <w:rPr>
                <w:rFonts w:cstheme="minorHAnsi"/>
                <w:b/>
                <w:color w:val="1F497D"/>
                <w:sz w:val="28"/>
                <w:lang w:val="en-GB"/>
              </w:rPr>
            </w:pPr>
            <w:bookmarkStart w:id="6" w:name="_Toc294515520"/>
            <w:r w:rsidRPr="00455891">
              <w:rPr>
                <w:rFonts w:cstheme="minorHAnsi"/>
                <w:b/>
                <w:color w:val="1F497D"/>
                <w:sz w:val="28"/>
                <w:lang w:val="en-GB"/>
              </w:rPr>
              <w:t>Reg. No</w:t>
            </w:r>
            <w:bookmarkEnd w:id="6"/>
          </w:p>
        </w:tc>
        <w:tc>
          <w:tcPr>
            <w:tcW w:w="4609" w:type="dxa"/>
            <w:vAlign w:val="center"/>
          </w:tcPr>
          <w:p w14:paraId="6F812DD8" w14:textId="20750CFA" w:rsidR="007D40CC" w:rsidRPr="00455891" w:rsidRDefault="00075ECA" w:rsidP="00435573">
            <w:pPr>
              <w:rPr>
                <w:rFonts w:cstheme="minorHAnsi"/>
                <w:color w:val="0070C0"/>
                <w:sz w:val="28"/>
                <w:lang w:val="en-GB"/>
              </w:rPr>
            </w:pPr>
            <w:r w:rsidRPr="00455891">
              <w:rPr>
                <w:rFonts w:cstheme="minorHAnsi"/>
                <w:color w:val="0070C0"/>
                <w:sz w:val="28"/>
                <w:lang w:val="en-GB"/>
              </w:rPr>
              <w:t>18ETCS002121</w:t>
            </w:r>
          </w:p>
        </w:tc>
      </w:tr>
      <w:tr w:rsidR="007D40CC" w:rsidRPr="00455891" w14:paraId="6127379E" w14:textId="77777777" w:rsidTr="00435573">
        <w:trPr>
          <w:trHeight w:val="546"/>
        </w:trPr>
        <w:tc>
          <w:tcPr>
            <w:tcW w:w="3031" w:type="dxa"/>
            <w:vAlign w:val="center"/>
          </w:tcPr>
          <w:p w14:paraId="33A879C1" w14:textId="77777777" w:rsidR="007D40CC" w:rsidRPr="00455891" w:rsidRDefault="00B8254A" w:rsidP="00B8254A">
            <w:pPr>
              <w:rPr>
                <w:rFonts w:cstheme="minorHAnsi"/>
                <w:b/>
                <w:color w:val="1F497D"/>
                <w:sz w:val="28"/>
                <w:lang w:val="en-GB"/>
              </w:rPr>
            </w:pPr>
            <w:r w:rsidRPr="00455891">
              <w:rPr>
                <w:rFonts w:cstheme="minorHAnsi"/>
                <w:b/>
                <w:color w:val="1F497D"/>
                <w:sz w:val="28"/>
                <w:lang w:val="en-GB"/>
              </w:rPr>
              <w:t>Semester/Year</w:t>
            </w:r>
          </w:p>
        </w:tc>
        <w:tc>
          <w:tcPr>
            <w:tcW w:w="4609" w:type="dxa"/>
            <w:vAlign w:val="center"/>
          </w:tcPr>
          <w:p w14:paraId="6153A67F" w14:textId="31A0DF42" w:rsidR="007D40CC" w:rsidRPr="00455891" w:rsidRDefault="00075ECA" w:rsidP="006646F4">
            <w:pPr>
              <w:rPr>
                <w:rFonts w:cstheme="minorHAnsi"/>
                <w:color w:val="0070C0"/>
                <w:sz w:val="28"/>
                <w:lang w:val="en-GB"/>
              </w:rPr>
            </w:pPr>
            <w:r w:rsidRPr="00455891">
              <w:rPr>
                <w:rFonts w:cstheme="minorHAnsi"/>
                <w:color w:val="0070C0"/>
                <w:sz w:val="28"/>
                <w:lang w:val="en-GB"/>
              </w:rPr>
              <w:t>5th / 2018</w:t>
            </w:r>
          </w:p>
        </w:tc>
      </w:tr>
      <w:tr w:rsidR="007D40CC" w:rsidRPr="00455891" w14:paraId="6CE2702A" w14:textId="77777777" w:rsidTr="00435573">
        <w:trPr>
          <w:trHeight w:val="546"/>
        </w:trPr>
        <w:tc>
          <w:tcPr>
            <w:tcW w:w="3031" w:type="dxa"/>
            <w:vAlign w:val="center"/>
          </w:tcPr>
          <w:p w14:paraId="388D8E4D" w14:textId="77777777" w:rsidR="007D40CC" w:rsidRPr="00455891" w:rsidRDefault="009D451D" w:rsidP="00435573">
            <w:pPr>
              <w:rPr>
                <w:rFonts w:cstheme="minorHAnsi"/>
                <w:b/>
                <w:color w:val="1F497D"/>
                <w:sz w:val="28"/>
                <w:lang w:val="en-GB"/>
              </w:rPr>
            </w:pPr>
            <w:bookmarkStart w:id="7" w:name="_Toc294515524"/>
            <w:r w:rsidRPr="00455891">
              <w:rPr>
                <w:rFonts w:cstheme="minorHAnsi"/>
                <w:b/>
                <w:color w:val="1F497D"/>
                <w:sz w:val="28"/>
                <w:lang w:val="en-GB"/>
              </w:rPr>
              <w:t>Course</w:t>
            </w:r>
            <w:r w:rsidR="007D40CC" w:rsidRPr="00455891">
              <w:rPr>
                <w:rFonts w:cstheme="minorHAnsi"/>
                <w:b/>
                <w:color w:val="1F497D"/>
                <w:sz w:val="28"/>
                <w:lang w:val="en-GB"/>
              </w:rPr>
              <w:t xml:space="preserve"> Leader</w:t>
            </w:r>
            <w:bookmarkEnd w:id="7"/>
            <w:r w:rsidR="00B77DEA" w:rsidRPr="00455891">
              <w:rPr>
                <w:rFonts w:cstheme="minorHAnsi"/>
                <w:b/>
                <w:color w:val="1F497D"/>
                <w:sz w:val="28"/>
                <w:lang w:val="en-GB"/>
              </w:rPr>
              <w:t>/s</w:t>
            </w:r>
          </w:p>
        </w:tc>
        <w:tc>
          <w:tcPr>
            <w:tcW w:w="4609" w:type="dxa"/>
            <w:vAlign w:val="center"/>
          </w:tcPr>
          <w:p w14:paraId="2998FB03" w14:textId="5E998ADB" w:rsidR="007D40CC" w:rsidRPr="00455891" w:rsidRDefault="00075ECA" w:rsidP="006646F4">
            <w:pPr>
              <w:rPr>
                <w:rFonts w:cstheme="minorHAnsi"/>
                <w:color w:val="0070C0"/>
                <w:sz w:val="28"/>
                <w:lang w:val="en-GB"/>
              </w:rPr>
            </w:pPr>
            <w:r w:rsidRPr="00455891">
              <w:rPr>
                <w:rFonts w:cstheme="minorHAnsi"/>
                <w:color w:val="0070C0"/>
                <w:sz w:val="28"/>
                <w:lang w:val="en-GB"/>
              </w:rPr>
              <w:t xml:space="preserve">Ms. </w:t>
            </w:r>
            <w:proofErr w:type="spellStart"/>
            <w:r w:rsidRPr="00455891">
              <w:rPr>
                <w:rFonts w:cstheme="minorHAnsi"/>
                <w:color w:val="0070C0"/>
                <w:sz w:val="28"/>
                <w:lang w:val="en-GB"/>
              </w:rPr>
              <w:t>Naveeta</w:t>
            </w:r>
            <w:proofErr w:type="spellEnd"/>
          </w:p>
        </w:tc>
      </w:tr>
    </w:tbl>
    <w:p w14:paraId="45F5DF70" w14:textId="77777777" w:rsidR="007D40CC" w:rsidRPr="00455891" w:rsidRDefault="007D40CC" w:rsidP="007D40CC">
      <w:pPr>
        <w:ind w:left="1440" w:firstLine="720"/>
        <w:rPr>
          <w:rFonts w:cstheme="minorHAnsi"/>
        </w:rPr>
      </w:pPr>
    </w:p>
    <w:p w14:paraId="04899FFC" w14:textId="77777777" w:rsidR="007D40CC" w:rsidRPr="00455891" w:rsidRDefault="007D40CC" w:rsidP="007D40CC">
      <w:pPr>
        <w:tabs>
          <w:tab w:val="left" w:pos="3975"/>
        </w:tabs>
        <w:rPr>
          <w:rFonts w:cstheme="minorHAnsi"/>
        </w:rPr>
      </w:pPr>
    </w:p>
    <w:p w14:paraId="2ECB4749" w14:textId="77777777" w:rsidR="007D40CC" w:rsidRPr="00455891" w:rsidRDefault="007D40CC" w:rsidP="007D40CC">
      <w:pPr>
        <w:tabs>
          <w:tab w:val="left" w:pos="3975"/>
          <w:tab w:val="left" w:pos="7080"/>
        </w:tabs>
        <w:rPr>
          <w:rFonts w:cstheme="minorHAnsi"/>
        </w:rPr>
      </w:pPr>
    </w:p>
    <w:p w14:paraId="477A92F6" w14:textId="77777777" w:rsidR="006646F4" w:rsidRPr="00455891" w:rsidRDefault="006646F4" w:rsidP="007D40CC">
      <w:pPr>
        <w:tabs>
          <w:tab w:val="left" w:pos="3975"/>
          <w:tab w:val="left" w:pos="7080"/>
        </w:tabs>
        <w:rPr>
          <w:rFonts w:cstheme="minorHAnsi"/>
        </w:rPr>
      </w:pPr>
    </w:p>
    <w:p w14:paraId="4464C03B" w14:textId="77777777" w:rsidR="006646F4" w:rsidRPr="00455891" w:rsidRDefault="006646F4" w:rsidP="007D40CC">
      <w:pPr>
        <w:tabs>
          <w:tab w:val="left" w:pos="3975"/>
          <w:tab w:val="left" w:pos="7080"/>
        </w:tabs>
        <w:rPr>
          <w:rFonts w:cstheme="minorHAnsi"/>
        </w:rPr>
      </w:pPr>
    </w:p>
    <w:p w14:paraId="682F819B" w14:textId="77777777" w:rsidR="006646F4" w:rsidRPr="00455891" w:rsidRDefault="006646F4" w:rsidP="007D40CC">
      <w:pPr>
        <w:tabs>
          <w:tab w:val="left" w:pos="3975"/>
          <w:tab w:val="left" w:pos="7080"/>
        </w:tabs>
        <w:rPr>
          <w:rFonts w:cstheme="minorHAnsi"/>
        </w:rPr>
      </w:pPr>
    </w:p>
    <w:p w14:paraId="018BFFEA" w14:textId="77777777" w:rsidR="006646F4" w:rsidRPr="00455891" w:rsidRDefault="006646F4" w:rsidP="007D40CC">
      <w:pPr>
        <w:tabs>
          <w:tab w:val="left" w:pos="3975"/>
          <w:tab w:val="left" w:pos="7080"/>
        </w:tabs>
        <w:rPr>
          <w:rFonts w:cstheme="minorHAnsi"/>
        </w:rPr>
      </w:pPr>
    </w:p>
    <w:p w14:paraId="72E556FF" w14:textId="77777777" w:rsidR="006646F4" w:rsidRPr="00455891" w:rsidRDefault="006646F4" w:rsidP="007D40CC">
      <w:pPr>
        <w:tabs>
          <w:tab w:val="left" w:pos="3975"/>
          <w:tab w:val="left" w:pos="7080"/>
        </w:tabs>
        <w:rPr>
          <w:rFonts w:cstheme="minorHAnsi"/>
        </w:rPr>
      </w:pPr>
    </w:p>
    <w:p w14:paraId="63476E2B" w14:textId="77777777" w:rsidR="006646F4" w:rsidRPr="00455891" w:rsidRDefault="006646F4" w:rsidP="007D40CC">
      <w:pPr>
        <w:tabs>
          <w:tab w:val="left" w:pos="3975"/>
          <w:tab w:val="left" w:pos="7080"/>
        </w:tabs>
        <w:rPr>
          <w:rFonts w:cstheme="minorHAnsi"/>
        </w:rPr>
      </w:pPr>
    </w:p>
    <w:p w14:paraId="465A64D4" w14:textId="77777777" w:rsidR="006646F4" w:rsidRPr="00455891" w:rsidRDefault="006646F4" w:rsidP="007D40CC">
      <w:pPr>
        <w:tabs>
          <w:tab w:val="left" w:pos="3975"/>
          <w:tab w:val="left" w:pos="7080"/>
        </w:tabs>
        <w:rPr>
          <w:rFonts w:cstheme="minorHAnsi"/>
        </w:rPr>
      </w:pPr>
    </w:p>
    <w:p w14:paraId="14DAE080" w14:textId="77777777" w:rsidR="006646F4" w:rsidRPr="00455891" w:rsidRDefault="006646F4" w:rsidP="007D40CC">
      <w:pPr>
        <w:tabs>
          <w:tab w:val="left" w:pos="3975"/>
          <w:tab w:val="left" w:pos="7080"/>
        </w:tabs>
        <w:rPr>
          <w:rFonts w:cstheme="minorHAnsi"/>
        </w:rPr>
      </w:pPr>
    </w:p>
    <w:p w14:paraId="2BE34CEB" w14:textId="77777777" w:rsidR="006646F4" w:rsidRPr="00455891" w:rsidRDefault="006646F4" w:rsidP="007D40CC">
      <w:pPr>
        <w:tabs>
          <w:tab w:val="left" w:pos="3975"/>
          <w:tab w:val="left" w:pos="7080"/>
        </w:tabs>
        <w:rPr>
          <w:rFonts w:cstheme="minorHAnsi"/>
        </w:rPr>
      </w:pPr>
    </w:p>
    <w:p w14:paraId="4A0A929C" w14:textId="77777777" w:rsidR="006646F4" w:rsidRPr="00455891" w:rsidRDefault="006646F4" w:rsidP="007D40CC">
      <w:pPr>
        <w:tabs>
          <w:tab w:val="left" w:pos="3975"/>
          <w:tab w:val="left" w:pos="7080"/>
        </w:tabs>
        <w:rPr>
          <w:rFonts w:cstheme="minorHAnsi"/>
        </w:rPr>
      </w:pPr>
    </w:p>
    <w:p w14:paraId="12A75034" w14:textId="77777777" w:rsidR="006646F4" w:rsidRPr="00455891" w:rsidRDefault="006646F4" w:rsidP="007D40CC">
      <w:pPr>
        <w:tabs>
          <w:tab w:val="left" w:pos="3975"/>
          <w:tab w:val="left" w:pos="7080"/>
        </w:tabs>
        <w:rPr>
          <w:rFonts w:cstheme="minorHAnsi"/>
        </w:rPr>
      </w:pPr>
    </w:p>
    <w:p w14:paraId="37BC9316" w14:textId="77777777" w:rsidR="006646F4" w:rsidRPr="00455891" w:rsidRDefault="006646F4" w:rsidP="007D40CC">
      <w:pPr>
        <w:tabs>
          <w:tab w:val="left" w:pos="3975"/>
          <w:tab w:val="left" w:pos="7080"/>
        </w:tabs>
        <w:rPr>
          <w:rFonts w:cstheme="minorHAnsi"/>
        </w:rPr>
      </w:pPr>
    </w:p>
    <w:p w14:paraId="586395AC" w14:textId="77777777" w:rsidR="006646F4" w:rsidRPr="00455891" w:rsidRDefault="006646F4" w:rsidP="007D40CC">
      <w:pPr>
        <w:tabs>
          <w:tab w:val="left" w:pos="3975"/>
          <w:tab w:val="left" w:pos="7080"/>
        </w:tabs>
        <w:rPr>
          <w:rFonts w:cstheme="minorHAnsi"/>
        </w:rPr>
      </w:pPr>
    </w:p>
    <w:p w14:paraId="7F71C9C9" w14:textId="77777777" w:rsidR="006646F4" w:rsidRPr="00455891" w:rsidRDefault="006646F4" w:rsidP="007D40CC">
      <w:pPr>
        <w:tabs>
          <w:tab w:val="left" w:pos="3975"/>
          <w:tab w:val="left" w:pos="7080"/>
        </w:tabs>
        <w:rPr>
          <w:rFonts w:cstheme="minorHAnsi"/>
        </w:rPr>
      </w:pPr>
    </w:p>
    <w:p w14:paraId="4B573036" w14:textId="77777777" w:rsidR="006646F4" w:rsidRPr="00455891" w:rsidRDefault="006646F4" w:rsidP="007D40CC">
      <w:pPr>
        <w:tabs>
          <w:tab w:val="left" w:pos="3975"/>
          <w:tab w:val="left" w:pos="7080"/>
        </w:tabs>
        <w:rPr>
          <w:rFonts w:cstheme="minorHAnsi"/>
        </w:rPr>
        <w:sectPr w:rsidR="006646F4" w:rsidRPr="00455891"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6AE15BC2" w14:textId="77777777" w:rsidR="007D40CC" w:rsidRPr="00455891" w:rsidRDefault="007D40CC" w:rsidP="007D40CC">
      <w:pPr>
        <w:tabs>
          <w:tab w:val="left" w:pos="3975"/>
          <w:tab w:val="left" w:pos="7080"/>
        </w:tabs>
        <w:rPr>
          <w:rFonts w:cstheme="minorHAnsi"/>
        </w:rPr>
      </w:pPr>
    </w:p>
    <w:p w14:paraId="628A2101" w14:textId="77777777" w:rsidR="007D40CC" w:rsidRPr="00455891" w:rsidRDefault="007D40CC" w:rsidP="007D40CC">
      <w:pPr>
        <w:jc w:val="right"/>
        <w:rPr>
          <w:rFonts w:cstheme="minorHAns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34"/>
        <w:gridCol w:w="1555"/>
        <w:gridCol w:w="394"/>
        <w:gridCol w:w="370"/>
        <w:gridCol w:w="473"/>
        <w:gridCol w:w="1542"/>
        <w:gridCol w:w="733"/>
        <w:gridCol w:w="1966"/>
      </w:tblGrid>
      <w:tr w:rsidR="007D40CC" w:rsidRPr="00455891" w14:paraId="55847B37" w14:textId="77777777" w:rsidTr="00E85847">
        <w:trPr>
          <w:trHeight w:val="350"/>
        </w:trPr>
        <w:tc>
          <w:tcPr>
            <w:tcW w:w="9410" w:type="dxa"/>
            <w:gridSpan w:val="9"/>
          </w:tcPr>
          <w:p w14:paraId="68210332" w14:textId="77777777" w:rsidR="007D40CC" w:rsidRPr="00455891" w:rsidRDefault="007D40CC" w:rsidP="00E85847">
            <w:pPr>
              <w:pStyle w:val="Heading1"/>
              <w:spacing w:before="120" w:after="120"/>
              <w:jc w:val="center"/>
              <w:rPr>
                <w:rFonts w:cstheme="minorHAnsi"/>
                <w:b/>
              </w:rPr>
            </w:pPr>
            <w:bookmarkStart w:id="8" w:name="_Toc185910103"/>
            <w:bookmarkStart w:id="9" w:name="_Toc294515530"/>
            <w:bookmarkStart w:id="10" w:name="_Toc61909556"/>
            <w:r w:rsidRPr="00455891">
              <w:rPr>
                <w:rFonts w:cstheme="minorHAnsi"/>
                <w:b/>
                <w:sz w:val="24"/>
              </w:rPr>
              <w:t>Declaration</w:t>
            </w:r>
            <w:bookmarkEnd w:id="8"/>
            <w:r w:rsidRPr="00455891">
              <w:rPr>
                <w:rFonts w:cstheme="minorHAnsi"/>
                <w:b/>
                <w:sz w:val="24"/>
              </w:rPr>
              <w:t xml:space="preserve"> Sheet</w:t>
            </w:r>
            <w:bookmarkEnd w:id="9"/>
            <w:bookmarkEnd w:id="10"/>
          </w:p>
        </w:tc>
      </w:tr>
      <w:tr w:rsidR="007D40CC" w:rsidRPr="00455891" w14:paraId="1BE63FAC" w14:textId="77777777" w:rsidTr="00435573">
        <w:trPr>
          <w:trHeight w:val="358"/>
        </w:trPr>
        <w:tc>
          <w:tcPr>
            <w:tcW w:w="1818" w:type="dxa"/>
            <w:vAlign w:val="center"/>
          </w:tcPr>
          <w:p w14:paraId="5677D5F4" w14:textId="77777777" w:rsidR="007D40CC" w:rsidRPr="00455891" w:rsidRDefault="007D40CC" w:rsidP="00435573">
            <w:pPr>
              <w:tabs>
                <w:tab w:val="left" w:pos="3975"/>
                <w:tab w:val="left" w:pos="7080"/>
              </w:tabs>
              <w:rPr>
                <w:rFonts w:cstheme="minorHAnsi"/>
              </w:rPr>
            </w:pPr>
            <w:r w:rsidRPr="00455891">
              <w:rPr>
                <w:rFonts w:cstheme="minorHAnsi"/>
              </w:rPr>
              <w:t>Student Name</w:t>
            </w:r>
          </w:p>
        </w:tc>
        <w:tc>
          <w:tcPr>
            <w:tcW w:w="7592" w:type="dxa"/>
            <w:gridSpan w:val="8"/>
            <w:vAlign w:val="center"/>
          </w:tcPr>
          <w:p w14:paraId="4E57DDD6" w14:textId="4E93CA9A" w:rsidR="007D40CC" w:rsidRPr="00455891" w:rsidRDefault="00844AE7" w:rsidP="00435573">
            <w:pPr>
              <w:tabs>
                <w:tab w:val="left" w:pos="3975"/>
                <w:tab w:val="left" w:pos="7080"/>
              </w:tabs>
              <w:rPr>
                <w:rFonts w:cstheme="minorHAnsi"/>
              </w:rPr>
            </w:pPr>
            <w:r w:rsidRPr="00455891">
              <w:rPr>
                <w:rFonts w:cstheme="minorHAnsi"/>
              </w:rPr>
              <w:t>Subhendu Maji</w:t>
            </w:r>
          </w:p>
        </w:tc>
      </w:tr>
      <w:tr w:rsidR="007D40CC" w:rsidRPr="00455891" w14:paraId="75AE0897" w14:textId="77777777" w:rsidTr="00435573">
        <w:trPr>
          <w:trHeight w:val="352"/>
        </w:trPr>
        <w:tc>
          <w:tcPr>
            <w:tcW w:w="1818" w:type="dxa"/>
            <w:vAlign w:val="center"/>
          </w:tcPr>
          <w:p w14:paraId="6B2576A9" w14:textId="77777777" w:rsidR="007D40CC" w:rsidRPr="00455891" w:rsidRDefault="007D40CC" w:rsidP="00435573">
            <w:pPr>
              <w:tabs>
                <w:tab w:val="left" w:pos="3975"/>
                <w:tab w:val="left" w:pos="7080"/>
              </w:tabs>
              <w:rPr>
                <w:rFonts w:cstheme="minorHAnsi"/>
              </w:rPr>
            </w:pPr>
            <w:r w:rsidRPr="00455891">
              <w:rPr>
                <w:rFonts w:cstheme="minorHAnsi"/>
              </w:rPr>
              <w:t>Reg. No</w:t>
            </w:r>
          </w:p>
        </w:tc>
        <w:tc>
          <w:tcPr>
            <w:tcW w:w="7592" w:type="dxa"/>
            <w:gridSpan w:val="8"/>
            <w:vAlign w:val="center"/>
          </w:tcPr>
          <w:p w14:paraId="17460EAF" w14:textId="29FCFACE" w:rsidR="007D40CC" w:rsidRPr="00455891" w:rsidRDefault="00844AE7" w:rsidP="00435573">
            <w:pPr>
              <w:tabs>
                <w:tab w:val="left" w:pos="3975"/>
                <w:tab w:val="left" w:pos="7080"/>
              </w:tabs>
              <w:rPr>
                <w:rFonts w:cstheme="minorHAnsi"/>
              </w:rPr>
            </w:pPr>
            <w:r w:rsidRPr="00455891">
              <w:rPr>
                <w:rFonts w:cstheme="minorHAnsi"/>
              </w:rPr>
              <w:t>18ETCS002121</w:t>
            </w:r>
          </w:p>
        </w:tc>
      </w:tr>
      <w:tr w:rsidR="007D40CC" w:rsidRPr="00455891" w14:paraId="6717AB1D" w14:textId="77777777" w:rsidTr="00435573">
        <w:trPr>
          <w:trHeight w:val="361"/>
        </w:trPr>
        <w:tc>
          <w:tcPr>
            <w:tcW w:w="1818" w:type="dxa"/>
            <w:vAlign w:val="center"/>
          </w:tcPr>
          <w:p w14:paraId="308C91D3" w14:textId="77777777" w:rsidR="007D40CC" w:rsidRPr="00455891" w:rsidRDefault="00B8254A" w:rsidP="009D451D">
            <w:pPr>
              <w:tabs>
                <w:tab w:val="left" w:pos="3975"/>
                <w:tab w:val="left" w:pos="7080"/>
              </w:tabs>
              <w:rPr>
                <w:rFonts w:cstheme="minorHAnsi"/>
              </w:rPr>
            </w:pPr>
            <w:proofErr w:type="spellStart"/>
            <w:r w:rsidRPr="00455891">
              <w:rPr>
                <w:rFonts w:cstheme="minorHAnsi"/>
              </w:rPr>
              <w:t>Programme</w:t>
            </w:r>
            <w:proofErr w:type="spellEnd"/>
          </w:p>
        </w:tc>
        <w:tc>
          <w:tcPr>
            <w:tcW w:w="3825" w:type="dxa"/>
            <w:gridSpan w:val="5"/>
            <w:vAlign w:val="center"/>
          </w:tcPr>
          <w:p w14:paraId="1BC326FE" w14:textId="338CDA1E" w:rsidR="007D40CC" w:rsidRPr="00455891" w:rsidRDefault="00844AE7" w:rsidP="00435573">
            <w:pPr>
              <w:tabs>
                <w:tab w:val="left" w:pos="3975"/>
                <w:tab w:val="left" w:pos="7080"/>
              </w:tabs>
              <w:rPr>
                <w:rFonts w:cstheme="minorHAnsi"/>
              </w:rPr>
            </w:pPr>
            <w:r w:rsidRPr="00455891">
              <w:rPr>
                <w:rFonts w:cstheme="minorHAnsi"/>
              </w:rPr>
              <w:t>B. Tech</w:t>
            </w:r>
          </w:p>
        </w:tc>
        <w:tc>
          <w:tcPr>
            <w:tcW w:w="776" w:type="dxa"/>
            <w:vAlign w:val="center"/>
          </w:tcPr>
          <w:p w14:paraId="28BBA1DC" w14:textId="77777777" w:rsidR="007D40CC" w:rsidRPr="00455891" w:rsidRDefault="00B8254A" w:rsidP="00435573">
            <w:pPr>
              <w:tabs>
                <w:tab w:val="left" w:pos="3975"/>
                <w:tab w:val="left" w:pos="7080"/>
              </w:tabs>
              <w:rPr>
                <w:rFonts w:cstheme="minorHAnsi"/>
              </w:rPr>
            </w:pPr>
            <w:r w:rsidRPr="00455891">
              <w:rPr>
                <w:rFonts w:cstheme="minorHAnsi"/>
              </w:rPr>
              <w:t>Semester/Year</w:t>
            </w:r>
          </w:p>
        </w:tc>
        <w:tc>
          <w:tcPr>
            <w:tcW w:w="2991" w:type="dxa"/>
            <w:gridSpan w:val="2"/>
            <w:vAlign w:val="center"/>
          </w:tcPr>
          <w:p w14:paraId="413D489E" w14:textId="17F335FE" w:rsidR="007D40CC" w:rsidRPr="00455891" w:rsidRDefault="00844AE7" w:rsidP="00730F27">
            <w:pPr>
              <w:tabs>
                <w:tab w:val="left" w:pos="3975"/>
                <w:tab w:val="left" w:pos="7080"/>
              </w:tabs>
              <w:rPr>
                <w:rFonts w:cstheme="minorHAnsi"/>
              </w:rPr>
            </w:pPr>
            <w:r w:rsidRPr="00455891">
              <w:rPr>
                <w:rFonts w:cstheme="minorHAnsi"/>
              </w:rPr>
              <w:t>5th / 2018</w:t>
            </w:r>
          </w:p>
        </w:tc>
      </w:tr>
      <w:tr w:rsidR="007D40CC" w:rsidRPr="00455891" w14:paraId="706D14A3" w14:textId="77777777" w:rsidTr="00435573">
        <w:trPr>
          <w:trHeight w:val="418"/>
        </w:trPr>
        <w:tc>
          <w:tcPr>
            <w:tcW w:w="1818" w:type="dxa"/>
            <w:vAlign w:val="center"/>
          </w:tcPr>
          <w:p w14:paraId="120C6FF3" w14:textId="77777777" w:rsidR="007D40CC" w:rsidRPr="00455891" w:rsidRDefault="009D451D" w:rsidP="00435573">
            <w:pPr>
              <w:tabs>
                <w:tab w:val="left" w:pos="3975"/>
                <w:tab w:val="left" w:pos="7080"/>
              </w:tabs>
              <w:rPr>
                <w:rFonts w:cstheme="minorHAnsi"/>
              </w:rPr>
            </w:pPr>
            <w:r w:rsidRPr="00455891">
              <w:rPr>
                <w:rFonts w:cstheme="minorHAnsi"/>
              </w:rPr>
              <w:t>Course</w:t>
            </w:r>
            <w:r w:rsidR="007D40CC" w:rsidRPr="00455891">
              <w:rPr>
                <w:rFonts w:cstheme="minorHAnsi"/>
              </w:rPr>
              <w:t xml:space="preserve"> Code</w:t>
            </w:r>
          </w:p>
        </w:tc>
        <w:tc>
          <w:tcPr>
            <w:tcW w:w="7592" w:type="dxa"/>
            <w:gridSpan w:val="8"/>
            <w:vAlign w:val="center"/>
          </w:tcPr>
          <w:p w14:paraId="022F6CC9" w14:textId="6734EB8B" w:rsidR="007D40CC" w:rsidRPr="00455891" w:rsidRDefault="00844AE7" w:rsidP="00435573">
            <w:pPr>
              <w:tabs>
                <w:tab w:val="left" w:pos="3975"/>
                <w:tab w:val="left" w:pos="7080"/>
              </w:tabs>
              <w:rPr>
                <w:rFonts w:cstheme="minorHAnsi"/>
              </w:rPr>
            </w:pPr>
            <w:r w:rsidRPr="00455891">
              <w:rPr>
                <w:rFonts w:cstheme="minorHAnsi"/>
              </w:rPr>
              <w:t>19CSC304A</w:t>
            </w:r>
          </w:p>
        </w:tc>
      </w:tr>
      <w:tr w:rsidR="007D40CC" w:rsidRPr="00455891" w14:paraId="3435C4E0" w14:textId="77777777" w:rsidTr="00435573">
        <w:trPr>
          <w:trHeight w:val="370"/>
        </w:trPr>
        <w:tc>
          <w:tcPr>
            <w:tcW w:w="1818" w:type="dxa"/>
            <w:vAlign w:val="center"/>
          </w:tcPr>
          <w:p w14:paraId="23BDA535" w14:textId="77777777" w:rsidR="007D40CC" w:rsidRPr="00455891" w:rsidRDefault="009D451D" w:rsidP="00435573">
            <w:pPr>
              <w:tabs>
                <w:tab w:val="left" w:pos="3975"/>
                <w:tab w:val="left" w:pos="7080"/>
              </w:tabs>
              <w:rPr>
                <w:rFonts w:cstheme="minorHAnsi"/>
              </w:rPr>
            </w:pPr>
            <w:r w:rsidRPr="00455891">
              <w:rPr>
                <w:rFonts w:cstheme="minorHAnsi"/>
              </w:rPr>
              <w:t xml:space="preserve">Course </w:t>
            </w:r>
            <w:r w:rsidR="007D40CC" w:rsidRPr="00455891">
              <w:rPr>
                <w:rFonts w:cstheme="minorHAnsi"/>
              </w:rPr>
              <w:t>Title</w:t>
            </w:r>
          </w:p>
        </w:tc>
        <w:tc>
          <w:tcPr>
            <w:tcW w:w="7592" w:type="dxa"/>
            <w:gridSpan w:val="8"/>
            <w:vAlign w:val="center"/>
          </w:tcPr>
          <w:p w14:paraId="3D77B3B4" w14:textId="77FE7175" w:rsidR="007D40CC" w:rsidRPr="00455891" w:rsidRDefault="00844AE7" w:rsidP="00435573">
            <w:pPr>
              <w:tabs>
                <w:tab w:val="left" w:pos="3975"/>
                <w:tab w:val="left" w:pos="7080"/>
              </w:tabs>
              <w:rPr>
                <w:rFonts w:cstheme="minorHAnsi"/>
              </w:rPr>
            </w:pPr>
            <w:r w:rsidRPr="00455891">
              <w:rPr>
                <w:rFonts w:cstheme="minorHAnsi"/>
              </w:rPr>
              <w:t>Operating Systems</w:t>
            </w:r>
          </w:p>
        </w:tc>
      </w:tr>
      <w:tr w:rsidR="007D40CC" w:rsidRPr="00455891" w14:paraId="74BBD54A" w14:textId="77777777" w:rsidTr="00435573">
        <w:trPr>
          <w:trHeight w:val="352"/>
        </w:trPr>
        <w:tc>
          <w:tcPr>
            <w:tcW w:w="1818" w:type="dxa"/>
            <w:vAlign w:val="center"/>
          </w:tcPr>
          <w:p w14:paraId="0DCE9FF7" w14:textId="77777777" w:rsidR="007D40CC" w:rsidRPr="00455891" w:rsidRDefault="009D451D" w:rsidP="00435573">
            <w:pPr>
              <w:tabs>
                <w:tab w:val="left" w:pos="3975"/>
                <w:tab w:val="left" w:pos="7080"/>
              </w:tabs>
              <w:rPr>
                <w:rFonts w:cstheme="minorHAnsi"/>
              </w:rPr>
            </w:pPr>
            <w:r w:rsidRPr="00455891">
              <w:rPr>
                <w:rFonts w:cstheme="minorHAnsi"/>
              </w:rPr>
              <w:t>Course</w:t>
            </w:r>
            <w:r w:rsidR="007D40CC" w:rsidRPr="00455891">
              <w:rPr>
                <w:rFonts w:cstheme="minorHAnsi"/>
              </w:rPr>
              <w:t xml:space="preserve"> Date</w:t>
            </w:r>
          </w:p>
        </w:tc>
        <w:tc>
          <w:tcPr>
            <w:tcW w:w="2469" w:type="dxa"/>
            <w:gridSpan w:val="2"/>
            <w:vAlign w:val="center"/>
          </w:tcPr>
          <w:p w14:paraId="4ADB915C" w14:textId="77777777" w:rsidR="007D40CC" w:rsidRPr="00455891" w:rsidRDefault="007D40CC" w:rsidP="00435573">
            <w:pPr>
              <w:tabs>
                <w:tab w:val="left" w:pos="3975"/>
                <w:tab w:val="left" w:pos="7080"/>
              </w:tabs>
              <w:rPr>
                <w:rFonts w:cstheme="minorHAnsi"/>
              </w:rPr>
            </w:pPr>
          </w:p>
        </w:tc>
        <w:tc>
          <w:tcPr>
            <w:tcW w:w="820" w:type="dxa"/>
            <w:gridSpan w:val="2"/>
          </w:tcPr>
          <w:p w14:paraId="64644CF6" w14:textId="77777777" w:rsidR="007D40CC" w:rsidRPr="00455891" w:rsidRDefault="007D40CC" w:rsidP="00435573">
            <w:pPr>
              <w:tabs>
                <w:tab w:val="left" w:pos="3975"/>
                <w:tab w:val="left" w:pos="7080"/>
              </w:tabs>
              <w:rPr>
                <w:rFonts w:cstheme="minorHAnsi"/>
              </w:rPr>
            </w:pPr>
            <w:r w:rsidRPr="00455891">
              <w:rPr>
                <w:rFonts w:cstheme="minorHAnsi"/>
              </w:rPr>
              <w:t>to</w:t>
            </w:r>
          </w:p>
        </w:tc>
        <w:tc>
          <w:tcPr>
            <w:tcW w:w="4303" w:type="dxa"/>
            <w:gridSpan w:val="4"/>
            <w:vAlign w:val="center"/>
          </w:tcPr>
          <w:p w14:paraId="76E971B3" w14:textId="77777777" w:rsidR="007D40CC" w:rsidRPr="00455891" w:rsidRDefault="007D40CC" w:rsidP="00435573">
            <w:pPr>
              <w:tabs>
                <w:tab w:val="left" w:pos="3975"/>
                <w:tab w:val="left" w:pos="7080"/>
              </w:tabs>
              <w:rPr>
                <w:rFonts w:cstheme="minorHAnsi"/>
              </w:rPr>
            </w:pPr>
          </w:p>
        </w:tc>
      </w:tr>
      <w:tr w:rsidR="007D40CC" w:rsidRPr="00455891" w14:paraId="066B40EA" w14:textId="77777777" w:rsidTr="00435573">
        <w:trPr>
          <w:trHeight w:val="368"/>
        </w:trPr>
        <w:tc>
          <w:tcPr>
            <w:tcW w:w="1818" w:type="dxa"/>
            <w:vAlign w:val="center"/>
          </w:tcPr>
          <w:p w14:paraId="64F25C0F" w14:textId="77777777" w:rsidR="007D40CC" w:rsidRPr="00455891" w:rsidRDefault="009D451D" w:rsidP="00435573">
            <w:pPr>
              <w:tabs>
                <w:tab w:val="left" w:pos="3975"/>
                <w:tab w:val="left" w:pos="7080"/>
              </w:tabs>
              <w:rPr>
                <w:rFonts w:cstheme="minorHAnsi"/>
              </w:rPr>
            </w:pPr>
            <w:r w:rsidRPr="00455891">
              <w:rPr>
                <w:rFonts w:cstheme="minorHAnsi"/>
              </w:rPr>
              <w:t>Course</w:t>
            </w:r>
            <w:r w:rsidR="007D40CC" w:rsidRPr="00455891">
              <w:rPr>
                <w:rFonts w:cstheme="minorHAnsi"/>
              </w:rPr>
              <w:t xml:space="preserve"> Leader</w:t>
            </w:r>
          </w:p>
        </w:tc>
        <w:tc>
          <w:tcPr>
            <w:tcW w:w="7592" w:type="dxa"/>
            <w:gridSpan w:val="8"/>
            <w:vAlign w:val="center"/>
          </w:tcPr>
          <w:p w14:paraId="40C2A61B" w14:textId="3CB92218" w:rsidR="007D40CC" w:rsidRPr="00455891" w:rsidRDefault="00844AE7" w:rsidP="00435573">
            <w:pPr>
              <w:tabs>
                <w:tab w:val="left" w:pos="3975"/>
                <w:tab w:val="left" w:pos="7080"/>
              </w:tabs>
              <w:rPr>
                <w:rFonts w:cstheme="minorHAnsi"/>
              </w:rPr>
            </w:pPr>
            <w:r w:rsidRPr="00455891">
              <w:rPr>
                <w:rFonts w:cstheme="minorHAnsi"/>
              </w:rPr>
              <w:t xml:space="preserve">Ms. </w:t>
            </w:r>
            <w:proofErr w:type="spellStart"/>
            <w:r w:rsidRPr="00455891">
              <w:rPr>
                <w:rFonts w:cstheme="minorHAnsi"/>
              </w:rPr>
              <w:t>Naveeta</w:t>
            </w:r>
            <w:proofErr w:type="spellEnd"/>
          </w:p>
        </w:tc>
      </w:tr>
      <w:tr w:rsidR="007D40CC" w:rsidRPr="00455891" w14:paraId="40419BEE" w14:textId="77777777" w:rsidTr="00435573">
        <w:trPr>
          <w:trHeight w:val="1621"/>
        </w:trPr>
        <w:tc>
          <w:tcPr>
            <w:tcW w:w="9410" w:type="dxa"/>
            <w:gridSpan w:val="9"/>
            <w:vAlign w:val="center"/>
          </w:tcPr>
          <w:p w14:paraId="5BA60216" w14:textId="77777777" w:rsidR="001E3243" w:rsidRPr="00455891" w:rsidRDefault="001E3243" w:rsidP="00435573">
            <w:pPr>
              <w:rPr>
                <w:rFonts w:cstheme="minorHAnsi"/>
                <w:b/>
              </w:rPr>
            </w:pPr>
          </w:p>
          <w:p w14:paraId="0AAADEDC" w14:textId="77777777" w:rsidR="001E3243" w:rsidRPr="00455891" w:rsidRDefault="001E3243" w:rsidP="00435573">
            <w:pPr>
              <w:rPr>
                <w:rFonts w:cstheme="minorHAnsi"/>
                <w:b/>
              </w:rPr>
            </w:pPr>
          </w:p>
          <w:p w14:paraId="583461BB" w14:textId="77777777" w:rsidR="007D40CC" w:rsidRPr="00455891" w:rsidRDefault="007D40CC" w:rsidP="00435573">
            <w:pPr>
              <w:rPr>
                <w:rFonts w:cstheme="minorHAnsi"/>
                <w:b/>
              </w:rPr>
            </w:pPr>
            <w:r w:rsidRPr="00455891">
              <w:rPr>
                <w:rFonts w:cstheme="minorHAnsi"/>
                <w:b/>
              </w:rPr>
              <w:t>Declaration</w:t>
            </w:r>
          </w:p>
          <w:p w14:paraId="6C962B88" w14:textId="77777777" w:rsidR="001E3243" w:rsidRPr="00455891" w:rsidRDefault="001E3243" w:rsidP="00435573">
            <w:pPr>
              <w:rPr>
                <w:rFonts w:cstheme="minorHAnsi"/>
                <w:b/>
              </w:rPr>
            </w:pPr>
          </w:p>
          <w:p w14:paraId="5810F020" w14:textId="77777777" w:rsidR="007D40CC" w:rsidRPr="00455891" w:rsidRDefault="007D40CC" w:rsidP="00D268E8">
            <w:pPr>
              <w:spacing w:line="360" w:lineRule="auto"/>
              <w:ind w:left="360" w:right="374"/>
              <w:jc w:val="both"/>
              <w:rPr>
                <w:rFonts w:cstheme="minorHAnsi"/>
                <w:kern w:val="28"/>
                <w:szCs w:val="20"/>
              </w:rPr>
            </w:pPr>
            <w:r w:rsidRPr="00455891">
              <w:rPr>
                <w:rFonts w:cstheme="minorHAnsi"/>
                <w:kern w:val="28"/>
                <w:szCs w:val="20"/>
              </w:rPr>
              <w:t>The assignment submitted herewith is a result of my own investigations and that I have conformed to the guidelines against</w:t>
            </w:r>
            <w:r w:rsidR="006646F4" w:rsidRPr="00455891">
              <w:rPr>
                <w:rFonts w:cstheme="minorHAnsi"/>
                <w:kern w:val="28"/>
                <w:szCs w:val="20"/>
              </w:rPr>
              <w:t xml:space="preserve"> plagiarism as laid out in the </w:t>
            </w:r>
            <w:r w:rsidRPr="00455891">
              <w:rPr>
                <w:rFonts w:cstheme="minorHAns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1CD8CEDF" w14:textId="77777777" w:rsidR="001E3243" w:rsidRPr="00455891" w:rsidRDefault="001E3243" w:rsidP="001E3243">
            <w:pPr>
              <w:spacing w:line="360" w:lineRule="auto"/>
              <w:ind w:left="360" w:right="225"/>
              <w:jc w:val="both"/>
              <w:rPr>
                <w:rFonts w:cstheme="minorHAnsi"/>
                <w:kern w:val="28"/>
                <w:szCs w:val="20"/>
              </w:rPr>
            </w:pPr>
          </w:p>
          <w:p w14:paraId="44851348" w14:textId="77777777" w:rsidR="001E3243" w:rsidRPr="00455891" w:rsidRDefault="001E3243" w:rsidP="001E3243">
            <w:pPr>
              <w:spacing w:line="360" w:lineRule="auto"/>
              <w:ind w:left="360" w:right="225"/>
              <w:jc w:val="both"/>
              <w:rPr>
                <w:rFonts w:cstheme="minorHAnsi"/>
                <w:kern w:val="28"/>
                <w:sz w:val="20"/>
                <w:szCs w:val="20"/>
              </w:rPr>
            </w:pPr>
          </w:p>
        </w:tc>
      </w:tr>
      <w:tr w:rsidR="007D40CC" w:rsidRPr="00455891" w14:paraId="1EB5F7F0" w14:textId="77777777" w:rsidTr="001E3243">
        <w:trPr>
          <w:trHeight w:val="877"/>
        </w:trPr>
        <w:tc>
          <w:tcPr>
            <w:tcW w:w="2528" w:type="dxa"/>
            <w:gridSpan w:val="2"/>
            <w:vAlign w:val="center"/>
          </w:tcPr>
          <w:p w14:paraId="3007CD15" w14:textId="77777777" w:rsidR="007D40CC" w:rsidRPr="00455891" w:rsidRDefault="007D40CC" w:rsidP="00A35642">
            <w:pPr>
              <w:tabs>
                <w:tab w:val="left" w:pos="3975"/>
                <w:tab w:val="left" w:pos="7080"/>
              </w:tabs>
              <w:rPr>
                <w:rFonts w:cstheme="minorHAnsi"/>
              </w:rPr>
            </w:pPr>
            <w:r w:rsidRPr="00455891">
              <w:rPr>
                <w:rFonts w:cstheme="minorHAnsi"/>
              </w:rPr>
              <w:t xml:space="preserve">Signature of the </w:t>
            </w:r>
            <w:r w:rsidR="00A35642" w:rsidRPr="00455891">
              <w:rPr>
                <w:rFonts w:cstheme="minorHAnsi"/>
              </w:rPr>
              <w:t>S</w:t>
            </w:r>
            <w:r w:rsidRPr="00455891">
              <w:rPr>
                <w:rFonts w:cstheme="minorHAnsi"/>
              </w:rPr>
              <w:t>tudent</w:t>
            </w:r>
          </w:p>
        </w:tc>
        <w:tc>
          <w:tcPr>
            <w:tcW w:w="3891" w:type="dxa"/>
            <w:gridSpan w:val="5"/>
            <w:vAlign w:val="center"/>
          </w:tcPr>
          <w:p w14:paraId="36536D61" w14:textId="77777777" w:rsidR="007D40CC" w:rsidRPr="00455891" w:rsidRDefault="007D40CC" w:rsidP="00435573">
            <w:pPr>
              <w:tabs>
                <w:tab w:val="left" w:pos="3975"/>
                <w:tab w:val="left" w:pos="7080"/>
              </w:tabs>
              <w:rPr>
                <w:rFonts w:cstheme="minorHAnsi"/>
              </w:rPr>
            </w:pPr>
          </w:p>
        </w:tc>
        <w:tc>
          <w:tcPr>
            <w:tcW w:w="748" w:type="dxa"/>
            <w:vAlign w:val="center"/>
          </w:tcPr>
          <w:p w14:paraId="3997F868" w14:textId="77777777" w:rsidR="007D40CC" w:rsidRPr="00455891" w:rsidRDefault="007D40CC" w:rsidP="00435573">
            <w:pPr>
              <w:tabs>
                <w:tab w:val="left" w:pos="3975"/>
                <w:tab w:val="left" w:pos="7080"/>
              </w:tabs>
              <w:rPr>
                <w:rFonts w:cstheme="minorHAnsi"/>
              </w:rPr>
            </w:pPr>
            <w:r w:rsidRPr="00455891">
              <w:rPr>
                <w:rFonts w:cstheme="minorHAnsi"/>
              </w:rPr>
              <w:t>Date</w:t>
            </w:r>
          </w:p>
        </w:tc>
        <w:tc>
          <w:tcPr>
            <w:tcW w:w="2243" w:type="dxa"/>
            <w:vAlign w:val="center"/>
          </w:tcPr>
          <w:p w14:paraId="16218347" w14:textId="77777777" w:rsidR="007D40CC" w:rsidRPr="00455891" w:rsidRDefault="007D40CC" w:rsidP="00435573">
            <w:pPr>
              <w:tabs>
                <w:tab w:val="left" w:pos="3975"/>
                <w:tab w:val="left" w:pos="7080"/>
              </w:tabs>
              <w:rPr>
                <w:rFonts w:cstheme="minorHAnsi"/>
              </w:rPr>
            </w:pPr>
          </w:p>
        </w:tc>
      </w:tr>
      <w:tr w:rsidR="007D40CC" w:rsidRPr="00455891" w14:paraId="1FE61EB5" w14:textId="77777777" w:rsidTr="001E3243">
        <w:trPr>
          <w:trHeight w:val="886"/>
        </w:trPr>
        <w:tc>
          <w:tcPr>
            <w:tcW w:w="2528" w:type="dxa"/>
            <w:gridSpan w:val="2"/>
            <w:vAlign w:val="center"/>
          </w:tcPr>
          <w:p w14:paraId="45F56E0E" w14:textId="77777777" w:rsidR="007D40CC" w:rsidRPr="00455891" w:rsidRDefault="007D40CC" w:rsidP="00435573">
            <w:pPr>
              <w:tabs>
                <w:tab w:val="left" w:pos="3975"/>
                <w:tab w:val="left" w:pos="7080"/>
              </w:tabs>
              <w:rPr>
                <w:rFonts w:cstheme="minorHAnsi"/>
              </w:rPr>
            </w:pPr>
            <w:r w:rsidRPr="00455891">
              <w:rPr>
                <w:rFonts w:cstheme="minorHAnsi"/>
              </w:rPr>
              <w:t>Submission date stamp</w:t>
            </w:r>
          </w:p>
          <w:p w14:paraId="738BEDF1" w14:textId="77777777" w:rsidR="007D40CC" w:rsidRPr="00455891" w:rsidRDefault="007D40CC" w:rsidP="006646F4">
            <w:pPr>
              <w:tabs>
                <w:tab w:val="left" w:pos="3975"/>
                <w:tab w:val="left" w:pos="7080"/>
              </w:tabs>
              <w:rPr>
                <w:rFonts w:cstheme="minorHAnsi"/>
              </w:rPr>
            </w:pPr>
            <w:r w:rsidRPr="00455891">
              <w:rPr>
                <w:rFonts w:cstheme="minorHAnsi"/>
                <w:sz w:val="16"/>
              </w:rPr>
              <w:t xml:space="preserve">(by </w:t>
            </w:r>
            <w:r w:rsidR="006646F4" w:rsidRPr="00455891">
              <w:rPr>
                <w:rFonts w:cstheme="minorHAnsi"/>
                <w:sz w:val="16"/>
              </w:rPr>
              <w:t>Examination &amp; Assessment Section</w:t>
            </w:r>
            <w:r w:rsidRPr="00455891">
              <w:rPr>
                <w:rFonts w:cstheme="minorHAnsi"/>
                <w:sz w:val="16"/>
              </w:rPr>
              <w:t>)</w:t>
            </w:r>
          </w:p>
        </w:tc>
        <w:tc>
          <w:tcPr>
            <w:tcW w:w="6882" w:type="dxa"/>
            <w:gridSpan w:val="7"/>
          </w:tcPr>
          <w:p w14:paraId="5A34351A" w14:textId="77777777" w:rsidR="007D40CC" w:rsidRPr="00455891" w:rsidRDefault="007D40CC" w:rsidP="00435573">
            <w:pPr>
              <w:tabs>
                <w:tab w:val="left" w:pos="3975"/>
                <w:tab w:val="left" w:pos="7080"/>
              </w:tabs>
              <w:rPr>
                <w:rFonts w:cstheme="minorHAnsi"/>
              </w:rPr>
            </w:pPr>
          </w:p>
        </w:tc>
      </w:tr>
      <w:tr w:rsidR="007D40CC" w:rsidRPr="00455891" w14:paraId="0916775A" w14:textId="77777777" w:rsidTr="00435573">
        <w:trPr>
          <w:trHeight w:val="325"/>
        </w:trPr>
        <w:tc>
          <w:tcPr>
            <w:tcW w:w="4705" w:type="dxa"/>
            <w:gridSpan w:val="4"/>
          </w:tcPr>
          <w:p w14:paraId="5A34CDAF" w14:textId="77777777" w:rsidR="007D40CC" w:rsidRPr="00455891" w:rsidRDefault="007D40CC" w:rsidP="009D451D">
            <w:pPr>
              <w:tabs>
                <w:tab w:val="left" w:pos="3975"/>
                <w:tab w:val="left" w:pos="7080"/>
              </w:tabs>
              <w:jc w:val="center"/>
              <w:rPr>
                <w:rFonts w:cstheme="minorHAnsi"/>
              </w:rPr>
            </w:pPr>
            <w:r w:rsidRPr="00455891">
              <w:rPr>
                <w:rFonts w:cstheme="minorHAnsi"/>
              </w:rPr>
              <w:t xml:space="preserve">Signature of the </w:t>
            </w:r>
            <w:r w:rsidR="009D451D" w:rsidRPr="00455891">
              <w:rPr>
                <w:rFonts w:cstheme="minorHAnsi"/>
              </w:rPr>
              <w:t>Course</w:t>
            </w:r>
            <w:r w:rsidRPr="00455891">
              <w:rPr>
                <w:rFonts w:cstheme="minorHAnsi"/>
              </w:rPr>
              <w:t xml:space="preserve"> Leader and date</w:t>
            </w:r>
          </w:p>
        </w:tc>
        <w:tc>
          <w:tcPr>
            <w:tcW w:w="4705" w:type="dxa"/>
            <w:gridSpan w:val="5"/>
          </w:tcPr>
          <w:p w14:paraId="36C39ACD" w14:textId="77777777" w:rsidR="007D40CC" w:rsidRPr="00455891" w:rsidRDefault="007D40CC" w:rsidP="00B77DEA">
            <w:pPr>
              <w:tabs>
                <w:tab w:val="left" w:pos="3975"/>
                <w:tab w:val="left" w:pos="7080"/>
              </w:tabs>
              <w:jc w:val="center"/>
              <w:rPr>
                <w:rFonts w:cstheme="minorHAnsi"/>
              </w:rPr>
            </w:pPr>
            <w:r w:rsidRPr="00455891">
              <w:rPr>
                <w:rFonts w:cstheme="minorHAnsi"/>
              </w:rPr>
              <w:t xml:space="preserve">Signature of </w:t>
            </w:r>
            <w:r w:rsidR="00B77DEA" w:rsidRPr="00455891">
              <w:rPr>
                <w:rFonts w:cstheme="minorHAnsi"/>
              </w:rPr>
              <w:t>the Reviewer</w:t>
            </w:r>
            <w:r w:rsidRPr="00455891">
              <w:rPr>
                <w:rFonts w:cstheme="minorHAnsi"/>
              </w:rPr>
              <w:t xml:space="preserve"> and date</w:t>
            </w:r>
          </w:p>
        </w:tc>
      </w:tr>
      <w:tr w:rsidR="007D40CC" w:rsidRPr="00455891" w14:paraId="2E5A1E16" w14:textId="77777777" w:rsidTr="00435573">
        <w:trPr>
          <w:trHeight w:val="1607"/>
        </w:trPr>
        <w:tc>
          <w:tcPr>
            <w:tcW w:w="4705" w:type="dxa"/>
            <w:gridSpan w:val="4"/>
          </w:tcPr>
          <w:p w14:paraId="3DED791C" w14:textId="77777777" w:rsidR="007D40CC" w:rsidRPr="00455891" w:rsidRDefault="007D40CC" w:rsidP="00435573">
            <w:pPr>
              <w:tabs>
                <w:tab w:val="left" w:pos="3975"/>
                <w:tab w:val="left" w:pos="7080"/>
              </w:tabs>
              <w:rPr>
                <w:rFonts w:cstheme="minorHAnsi"/>
              </w:rPr>
            </w:pPr>
          </w:p>
        </w:tc>
        <w:tc>
          <w:tcPr>
            <w:tcW w:w="4705" w:type="dxa"/>
            <w:gridSpan w:val="5"/>
          </w:tcPr>
          <w:p w14:paraId="5A4BF09A" w14:textId="77777777" w:rsidR="007D40CC" w:rsidRPr="00455891" w:rsidRDefault="007D40CC" w:rsidP="00435573">
            <w:pPr>
              <w:tabs>
                <w:tab w:val="left" w:pos="3975"/>
                <w:tab w:val="left" w:pos="7080"/>
              </w:tabs>
              <w:rPr>
                <w:rFonts w:cstheme="minorHAnsi"/>
              </w:rPr>
            </w:pPr>
          </w:p>
        </w:tc>
      </w:tr>
    </w:tbl>
    <w:p w14:paraId="5240F92C" w14:textId="77777777" w:rsidR="007D40CC" w:rsidRPr="00455891" w:rsidRDefault="007D40CC" w:rsidP="007D40CC">
      <w:pPr>
        <w:jc w:val="right"/>
        <w:rPr>
          <w:rFonts w:cstheme="minorHAnsi"/>
        </w:rPr>
      </w:pPr>
      <w:r w:rsidRPr="00455891">
        <w:rPr>
          <w:rFonts w:cstheme="minorHAnsi"/>
        </w:rPr>
        <w:br w:type="page"/>
      </w:r>
      <w:r w:rsidRPr="00455891">
        <w:rPr>
          <w:rFonts w:cstheme="minorHAnsi"/>
        </w:rPr>
        <w:lastRenderedPageBreak/>
        <w:t xml:space="preserve">    </w:t>
      </w:r>
    </w:p>
    <w:p w14:paraId="21A3FC41" w14:textId="77777777" w:rsidR="007D40CC" w:rsidRPr="00455891" w:rsidRDefault="005317C2" w:rsidP="007D40CC">
      <w:pPr>
        <w:pStyle w:val="Heading1"/>
        <w:jc w:val="right"/>
        <w:rPr>
          <w:rFonts w:cstheme="minorHAnsi"/>
          <w:b/>
          <w:sz w:val="24"/>
        </w:rPr>
      </w:pPr>
      <w:bookmarkStart w:id="11" w:name="_Toc61909557"/>
      <w:r w:rsidRPr="00455891">
        <w:rPr>
          <w:rFonts w:cstheme="minorHAnsi"/>
          <w:b/>
          <w:sz w:val="24"/>
        </w:rPr>
        <w:t>Contents</w:t>
      </w:r>
      <w:bookmarkEnd w:id="11"/>
    </w:p>
    <w:p w14:paraId="2B111957" w14:textId="77777777" w:rsidR="007D40CC" w:rsidRPr="00455891" w:rsidRDefault="007D40CC" w:rsidP="007D40CC">
      <w:pPr>
        <w:rPr>
          <w:rFonts w:cstheme="minorHAnsi"/>
        </w:rPr>
      </w:pPr>
      <w:r w:rsidRPr="00455891">
        <w:rPr>
          <w:rFonts w:cstheme="minorHAnsi"/>
        </w:rPr>
        <w:t>____________________________________________________________________________</w:t>
      </w:r>
    </w:p>
    <w:p w14:paraId="4A05DC45" w14:textId="77777777" w:rsidR="005317C2" w:rsidRPr="00455891" w:rsidRDefault="005317C2" w:rsidP="005317C2">
      <w:pPr>
        <w:pStyle w:val="TOC1"/>
        <w:rPr>
          <w:rFonts w:cstheme="minorHAnsi"/>
        </w:rPr>
      </w:pPr>
    </w:p>
    <w:p w14:paraId="202C08E2" w14:textId="6B14525E" w:rsidR="00F6035F" w:rsidRDefault="009D5A53">
      <w:pPr>
        <w:pStyle w:val="TOC1"/>
        <w:rPr>
          <w:rFonts w:eastAsiaTheme="minorEastAsia" w:cstheme="minorBidi"/>
          <w:noProof/>
          <w:szCs w:val="22"/>
        </w:rPr>
      </w:pPr>
      <w:r w:rsidRPr="00455891">
        <w:rPr>
          <w:rFonts w:cstheme="minorHAnsi"/>
          <w:szCs w:val="22"/>
        </w:rPr>
        <w:fldChar w:fldCharType="begin"/>
      </w:r>
      <w:r w:rsidR="005317C2" w:rsidRPr="00455891">
        <w:rPr>
          <w:rFonts w:cstheme="minorHAnsi"/>
          <w:szCs w:val="22"/>
        </w:rPr>
        <w:instrText xml:space="preserve"> TOC \o "1-3" \h \z \u </w:instrText>
      </w:r>
      <w:r w:rsidRPr="00455891">
        <w:rPr>
          <w:rFonts w:cstheme="minorHAnsi"/>
          <w:szCs w:val="22"/>
        </w:rPr>
        <w:fldChar w:fldCharType="separate"/>
      </w:r>
      <w:hyperlink w:anchor="_Toc61909556" w:history="1">
        <w:r w:rsidR="00F6035F" w:rsidRPr="00971743">
          <w:rPr>
            <w:rStyle w:val="Hyperlink"/>
            <w:rFonts w:cstheme="minorHAnsi"/>
            <w:b/>
            <w:noProof/>
          </w:rPr>
          <w:t>Declaration Sheet</w:t>
        </w:r>
        <w:r w:rsidR="00F6035F">
          <w:rPr>
            <w:noProof/>
            <w:webHidden/>
          </w:rPr>
          <w:tab/>
        </w:r>
        <w:r w:rsidR="00F6035F">
          <w:rPr>
            <w:noProof/>
            <w:webHidden/>
          </w:rPr>
          <w:fldChar w:fldCharType="begin"/>
        </w:r>
        <w:r w:rsidR="00F6035F">
          <w:rPr>
            <w:noProof/>
            <w:webHidden/>
          </w:rPr>
          <w:instrText xml:space="preserve"> PAGEREF _Toc61909556 \h </w:instrText>
        </w:r>
        <w:r w:rsidR="00F6035F">
          <w:rPr>
            <w:noProof/>
            <w:webHidden/>
          </w:rPr>
        </w:r>
        <w:r w:rsidR="00F6035F">
          <w:rPr>
            <w:noProof/>
            <w:webHidden/>
          </w:rPr>
          <w:fldChar w:fldCharType="separate"/>
        </w:r>
        <w:r w:rsidR="00EC27B8">
          <w:rPr>
            <w:noProof/>
            <w:webHidden/>
          </w:rPr>
          <w:t>ii</w:t>
        </w:r>
        <w:r w:rsidR="00F6035F">
          <w:rPr>
            <w:noProof/>
            <w:webHidden/>
          </w:rPr>
          <w:fldChar w:fldCharType="end"/>
        </w:r>
      </w:hyperlink>
    </w:p>
    <w:p w14:paraId="545D8929" w14:textId="5FDA12D0" w:rsidR="00F6035F" w:rsidRDefault="00F6035F">
      <w:pPr>
        <w:pStyle w:val="TOC1"/>
        <w:rPr>
          <w:rFonts w:eastAsiaTheme="minorEastAsia" w:cstheme="minorBidi"/>
          <w:noProof/>
          <w:szCs w:val="22"/>
        </w:rPr>
      </w:pPr>
      <w:hyperlink w:anchor="_Toc61909557" w:history="1">
        <w:r w:rsidRPr="00971743">
          <w:rPr>
            <w:rStyle w:val="Hyperlink"/>
            <w:rFonts w:cstheme="minorHAnsi"/>
            <w:b/>
            <w:noProof/>
          </w:rPr>
          <w:t>Contents</w:t>
        </w:r>
        <w:r>
          <w:rPr>
            <w:noProof/>
            <w:webHidden/>
          </w:rPr>
          <w:tab/>
        </w:r>
        <w:r>
          <w:rPr>
            <w:noProof/>
            <w:webHidden/>
          </w:rPr>
          <w:fldChar w:fldCharType="begin"/>
        </w:r>
        <w:r>
          <w:rPr>
            <w:noProof/>
            <w:webHidden/>
          </w:rPr>
          <w:instrText xml:space="preserve"> PAGEREF _Toc61909557 \h </w:instrText>
        </w:r>
        <w:r>
          <w:rPr>
            <w:noProof/>
            <w:webHidden/>
          </w:rPr>
        </w:r>
        <w:r>
          <w:rPr>
            <w:noProof/>
            <w:webHidden/>
          </w:rPr>
          <w:fldChar w:fldCharType="separate"/>
        </w:r>
        <w:r w:rsidR="00EC27B8">
          <w:rPr>
            <w:noProof/>
            <w:webHidden/>
          </w:rPr>
          <w:t>iii</w:t>
        </w:r>
        <w:r>
          <w:rPr>
            <w:noProof/>
            <w:webHidden/>
          </w:rPr>
          <w:fldChar w:fldCharType="end"/>
        </w:r>
      </w:hyperlink>
    </w:p>
    <w:p w14:paraId="2363D98A" w14:textId="346DFC2A" w:rsidR="00F6035F" w:rsidRDefault="00F6035F">
      <w:pPr>
        <w:pStyle w:val="TOC1"/>
        <w:rPr>
          <w:rFonts w:eastAsiaTheme="minorEastAsia" w:cstheme="minorBidi"/>
          <w:noProof/>
          <w:szCs w:val="22"/>
        </w:rPr>
      </w:pPr>
      <w:hyperlink w:anchor="_Toc61909558" w:history="1">
        <w:r w:rsidRPr="00971743">
          <w:rPr>
            <w:rStyle w:val="Hyperlink"/>
            <w:rFonts w:eastAsia="Calibri" w:cstheme="minorHAnsi"/>
            <w:b/>
            <w:bCs/>
            <w:noProof/>
          </w:rPr>
          <w:t>Marking Scheme</w:t>
        </w:r>
        <w:r>
          <w:rPr>
            <w:noProof/>
            <w:webHidden/>
          </w:rPr>
          <w:tab/>
        </w:r>
        <w:r>
          <w:rPr>
            <w:noProof/>
            <w:webHidden/>
          </w:rPr>
          <w:fldChar w:fldCharType="begin"/>
        </w:r>
        <w:r>
          <w:rPr>
            <w:noProof/>
            <w:webHidden/>
          </w:rPr>
          <w:instrText xml:space="preserve"> PAGEREF _Toc61909558 \h </w:instrText>
        </w:r>
        <w:r>
          <w:rPr>
            <w:noProof/>
            <w:webHidden/>
          </w:rPr>
        </w:r>
        <w:r>
          <w:rPr>
            <w:noProof/>
            <w:webHidden/>
          </w:rPr>
          <w:fldChar w:fldCharType="separate"/>
        </w:r>
        <w:r w:rsidR="00EC27B8">
          <w:rPr>
            <w:noProof/>
            <w:webHidden/>
          </w:rPr>
          <w:t>4</w:t>
        </w:r>
        <w:r>
          <w:rPr>
            <w:noProof/>
            <w:webHidden/>
          </w:rPr>
          <w:fldChar w:fldCharType="end"/>
        </w:r>
      </w:hyperlink>
    </w:p>
    <w:p w14:paraId="489D4F56" w14:textId="2A937620" w:rsidR="00F6035F" w:rsidRDefault="00F6035F">
      <w:pPr>
        <w:pStyle w:val="TOC1"/>
        <w:rPr>
          <w:rFonts w:eastAsiaTheme="minorEastAsia" w:cstheme="minorBidi"/>
          <w:noProof/>
          <w:szCs w:val="22"/>
        </w:rPr>
      </w:pPr>
      <w:hyperlink w:anchor="_Toc61909559" w:history="1">
        <w:r w:rsidRPr="00971743">
          <w:rPr>
            <w:rStyle w:val="Hyperlink"/>
            <w:rFonts w:cstheme="minorHAnsi"/>
            <w:b/>
            <w:noProof/>
          </w:rPr>
          <w:t>Question No. 1</w:t>
        </w:r>
        <w:r>
          <w:rPr>
            <w:noProof/>
            <w:webHidden/>
          </w:rPr>
          <w:tab/>
        </w:r>
        <w:r>
          <w:rPr>
            <w:noProof/>
            <w:webHidden/>
          </w:rPr>
          <w:fldChar w:fldCharType="begin"/>
        </w:r>
        <w:r>
          <w:rPr>
            <w:noProof/>
            <w:webHidden/>
          </w:rPr>
          <w:instrText xml:space="preserve"> PAGEREF _Toc61909559 \h </w:instrText>
        </w:r>
        <w:r>
          <w:rPr>
            <w:noProof/>
            <w:webHidden/>
          </w:rPr>
        </w:r>
        <w:r>
          <w:rPr>
            <w:noProof/>
            <w:webHidden/>
          </w:rPr>
          <w:fldChar w:fldCharType="separate"/>
        </w:r>
        <w:r w:rsidR="00EC27B8">
          <w:rPr>
            <w:noProof/>
            <w:webHidden/>
          </w:rPr>
          <w:t>6</w:t>
        </w:r>
        <w:r>
          <w:rPr>
            <w:noProof/>
            <w:webHidden/>
          </w:rPr>
          <w:fldChar w:fldCharType="end"/>
        </w:r>
      </w:hyperlink>
    </w:p>
    <w:p w14:paraId="55F965AA" w14:textId="62EB94EC" w:rsidR="00F6035F" w:rsidRDefault="00F6035F">
      <w:pPr>
        <w:pStyle w:val="TOC2"/>
        <w:tabs>
          <w:tab w:val="right" w:leader="dot" w:pos="9217"/>
        </w:tabs>
        <w:rPr>
          <w:rFonts w:eastAsiaTheme="minorEastAsia" w:cstheme="minorBidi"/>
          <w:noProof/>
          <w:szCs w:val="22"/>
        </w:rPr>
      </w:pPr>
      <w:hyperlink w:anchor="_Toc61909560" w:history="1">
        <w:r w:rsidRPr="00971743">
          <w:rPr>
            <w:rStyle w:val="Hyperlink"/>
            <w:rFonts w:cstheme="minorHAnsi"/>
            <w:noProof/>
          </w:rPr>
          <w:t>1.1 Introduction to 16-bit, 32- bit or 64-bit operating systems</w:t>
        </w:r>
        <w:r>
          <w:rPr>
            <w:noProof/>
            <w:webHidden/>
          </w:rPr>
          <w:tab/>
        </w:r>
        <w:r>
          <w:rPr>
            <w:noProof/>
            <w:webHidden/>
          </w:rPr>
          <w:fldChar w:fldCharType="begin"/>
        </w:r>
        <w:r>
          <w:rPr>
            <w:noProof/>
            <w:webHidden/>
          </w:rPr>
          <w:instrText xml:space="preserve"> PAGEREF _Toc61909560 \h </w:instrText>
        </w:r>
        <w:r>
          <w:rPr>
            <w:noProof/>
            <w:webHidden/>
          </w:rPr>
        </w:r>
        <w:r>
          <w:rPr>
            <w:noProof/>
            <w:webHidden/>
          </w:rPr>
          <w:fldChar w:fldCharType="separate"/>
        </w:r>
        <w:r w:rsidR="00EC27B8">
          <w:rPr>
            <w:noProof/>
            <w:webHidden/>
          </w:rPr>
          <w:t>6</w:t>
        </w:r>
        <w:r>
          <w:rPr>
            <w:noProof/>
            <w:webHidden/>
          </w:rPr>
          <w:fldChar w:fldCharType="end"/>
        </w:r>
      </w:hyperlink>
    </w:p>
    <w:p w14:paraId="5BBE1947" w14:textId="27AD00D5" w:rsidR="00F6035F" w:rsidRDefault="00F6035F">
      <w:pPr>
        <w:pStyle w:val="TOC2"/>
        <w:tabs>
          <w:tab w:val="right" w:leader="dot" w:pos="9217"/>
        </w:tabs>
        <w:rPr>
          <w:rFonts w:eastAsiaTheme="minorEastAsia" w:cstheme="minorBidi"/>
          <w:noProof/>
          <w:szCs w:val="22"/>
        </w:rPr>
      </w:pPr>
      <w:hyperlink w:anchor="_Toc61909561" w:history="1">
        <w:r w:rsidRPr="00971743">
          <w:rPr>
            <w:rStyle w:val="Hyperlink"/>
            <w:rFonts w:cstheme="minorHAnsi"/>
            <w:noProof/>
          </w:rPr>
          <w:t>1.2 Reasons for the transition from 16-bit to 32- bit and 32-bit to 64-bit operating systems</w:t>
        </w:r>
        <w:r>
          <w:rPr>
            <w:noProof/>
            <w:webHidden/>
          </w:rPr>
          <w:tab/>
        </w:r>
        <w:r>
          <w:rPr>
            <w:noProof/>
            <w:webHidden/>
          </w:rPr>
          <w:fldChar w:fldCharType="begin"/>
        </w:r>
        <w:r>
          <w:rPr>
            <w:noProof/>
            <w:webHidden/>
          </w:rPr>
          <w:instrText xml:space="preserve"> PAGEREF _Toc61909561 \h </w:instrText>
        </w:r>
        <w:r>
          <w:rPr>
            <w:noProof/>
            <w:webHidden/>
          </w:rPr>
        </w:r>
        <w:r>
          <w:rPr>
            <w:noProof/>
            <w:webHidden/>
          </w:rPr>
          <w:fldChar w:fldCharType="separate"/>
        </w:r>
        <w:r w:rsidR="00EC27B8">
          <w:rPr>
            <w:noProof/>
            <w:webHidden/>
          </w:rPr>
          <w:t>7</w:t>
        </w:r>
        <w:r>
          <w:rPr>
            <w:noProof/>
            <w:webHidden/>
          </w:rPr>
          <w:fldChar w:fldCharType="end"/>
        </w:r>
      </w:hyperlink>
    </w:p>
    <w:p w14:paraId="26DC8F90" w14:textId="7F439FD3" w:rsidR="00F6035F" w:rsidRDefault="00F6035F">
      <w:pPr>
        <w:pStyle w:val="TOC2"/>
        <w:tabs>
          <w:tab w:val="right" w:leader="dot" w:pos="9217"/>
        </w:tabs>
        <w:rPr>
          <w:rFonts w:eastAsiaTheme="minorEastAsia" w:cstheme="minorBidi"/>
          <w:noProof/>
          <w:szCs w:val="22"/>
        </w:rPr>
      </w:pPr>
      <w:hyperlink w:anchor="_Toc61909562" w:history="1">
        <w:r w:rsidRPr="00971743">
          <w:rPr>
            <w:rStyle w:val="Hyperlink"/>
            <w:rFonts w:cstheme="minorHAnsi"/>
            <w:noProof/>
          </w:rPr>
          <w:t>1.3 Reasons for the transition from 64-bit to 128-bit operating systems</w:t>
        </w:r>
        <w:r>
          <w:rPr>
            <w:noProof/>
            <w:webHidden/>
          </w:rPr>
          <w:tab/>
        </w:r>
        <w:r>
          <w:rPr>
            <w:noProof/>
            <w:webHidden/>
          </w:rPr>
          <w:fldChar w:fldCharType="begin"/>
        </w:r>
        <w:r>
          <w:rPr>
            <w:noProof/>
            <w:webHidden/>
          </w:rPr>
          <w:instrText xml:space="preserve"> PAGEREF _Toc61909562 \h </w:instrText>
        </w:r>
        <w:r>
          <w:rPr>
            <w:noProof/>
            <w:webHidden/>
          </w:rPr>
        </w:r>
        <w:r>
          <w:rPr>
            <w:noProof/>
            <w:webHidden/>
          </w:rPr>
          <w:fldChar w:fldCharType="separate"/>
        </w:r>
        <w:r w:rsidR="00EC27B8">
          <w:rPr>
            <w:noProof/>
            <w:webHidden/>
          </w:rPr>
          <w:t>8</w:t>
        </w:r>
        <w:r>
          <w:rPr>
            <w:noProof/>
            <w:webHidden/>
          </w:rPr>
          <w:fldChar w:fldCharType="end"/>
        </w:r>
      </w:hyperlink>
    </w:p>
    <w:p w14:paraId="767C47D3" w14:textId="14CA6F71" w:rsidR="00F6035F" w:rsidRDefault="00F6035F">
      <w:pPr>
        <w:pStyle w:val="TOC2"/>
        <w:tabs>
          <w:tab w:val="right" w:leader="dot" w:pos="9217"/>
        </w:tabs>
        <w:rPr>
          <w:rFonts w:eastAsiaTheme="minorEastAsia" w:cstheme="minorBidi"/>
          <w:noProof/>
          <w:szCs w:val="22"/>
        </w:rPr>
      </w:pPr>
      <w:hyperlink w:anchor="_Toc61909563" w:history="1">
        <w:r w:rsidRPr="00971743">
          <w:rPr>
            <w:rStyle w:val="Hyperlink"/>
            <w:rFonts w:cstheme="minorHAnsi"/>
            <w:noProof/>
          </w:rPr>
          <w:t>1.4 Stance with justification</w:t>
        </w:r>
        <w:r>
          <w:rPr>
            <w:noProof/>
            <w:webHidden/>
          </w:rPr>
          <w:tab/>
        </w:r>
        <w:r>
          <w:rPr>
            <w:noProof/>
            <w:webHidden/>
          </w:rPr>
          <w:fldChar w:fldCharType="begin"/>
        </w:r>
        <w:r>
          <w:rPr>
            <w:noProof/>
            <w:webHidden/>
          </w:rPr>
          <w:instrText xml:space="preserve"> PAGEREF _Toc61909563 \h </w:instrText>
        </w:r>
        <w:r>
          <w:rPr>
            <w:noProof/>
            <w:webHidden/>
          </w:rPr>
        </w:r>
        <w:r>
          <w:rPr>
            <w:noProof/>
            <w:webHidden/>
          </w:rPr>
          <w:fldChar w:fldCharType="separate"/>
        </w:r>
        <w:r w:rsidR="00EC27B8">
          <w:rPr>
            <w:noProof/>
            <w:webHidden/>
          </w:rPr>
          <w:t>8</w:t>
        </w:r>
        <w:r>
          <w:rPr>
            <w:noProof/>
            <w:webHidden/>
          </w:rPr>
          <w:fldChar w:fldCharType="end"/>
        </w:r>
      </w:hyperlink>
    </w:p>
    <w:p w14:paraId="18DC528E" w14:textId="74701B38" w:rsidR="00F6035F" w:rsidRDefault="00F6035F">
      <w:pPr>
        <w:pStyle w:val="TOC1"/>
        <w:rPr>
          <w:rFonts w:eastAsiaTheme="minorEastAsia" w:cstheme="minorBidi"/>
          <w:noProof/>
          <w:szCs w:val="22"/>
        </w:rPr>
      </w:pPr>
      <w:hyperlink w:anchor="_Toc61909564" w:history="1">
        <w:r w:rsidRPr="00971743">
          <w:rPr>
            <w:rStyle w:val="Hyperlink"/>
            <w:rFonts w:cstheme="minorHAnsi"/>
            <w:b/>
            <w:noProof/>
          </w:rPr>
          <w:t>Question No. 2</w:t>
        </w:r>
        <w:r>
          <w:rPr>
            <w:noProof/>
            <w:webHidden/>
          </w:rPr>
          <w:tab/>
        </w:r>
        <w:r>
          <w:rPr>
            <w:noProof/>
            <w:webHidden/>
          </w:rPr>
          <w:fldChar w:fldCharType="begin"/>
        </w:r>
        <w:r>
          <w:rPr>
            <w:noProof/>
            <w:webHidden/>
          </w:rPr>
          <w:instrText xml:space="preserve"> PAGEREF _Toc61909564 \h </w:instrText>
        </w:r>
        <w:r>
          <w:rPr>
            <w:noProof/>
            <w:webHidden/>
          </w:rPr>
        </w:r>
        <w:r>
          <w:rPr>
            <w:noProof/>
            <w:webHidden/>
          </w:rPr>
          <w:fldChar w:fldCharType="separate"/>
        </w:r>
        <w:r w:rsidR="00EC27B8">
          <w:rPr>
            <w:noProof/>
            <w:webHidden/>
          </w:rPr>
          <w:t>9</w:t>
        </w:r>
        <w:r>
          <w:rPr>
            <w:noProof/>
            <w:webHidden/>
          </w:rPr>
          <w:fldChar w:fldCharType="end"/>
        </w:r>
      </w:hyperlink>
    </w:p>
    <w:p w14:paraId="5757D073" w14:textId="718E4C3B" w:rsidR="00F6035F" w:rsidRDefault="00F6035F">
      <w:pPr>
        <w:pStyle w:val="TOC2"/>
        <w:tabs>
          <w:tab w:val="right" w:leader="dot" w:pos="9217"/>
        </w:tabs>
        <w:rPr>
          <w:rFonts w:eastAsiaTheme="minorEastAsia" w:cstheme="minorBidi"/>
          <w:noProof/>
          <w:szCs w:val="22"/>
        </w:rPr>
      </w:pPr>
      <w:hyperlink w:anchor="_Toc61909565" w:history="1">
        <w:r w:rsidRPr="00971743">
          <w:rPr>
            <w:rStyle w:val="Hyperlink"/>
            <w:rFonts w:cstheme="minorHAnsi"/>
            <w:noProof/>
          </w:rPr>
          <w:t>2.1 Introduction to NRU, FIFO, LRU and second chance algorithms</w:t>
        </w:r>
        <w:r>
          <w:rPr>
            <w:noProof/>
            <w:webHidden/>
          </w:rPr>
          <w:tab/>
        </w:r>
        <w:r>
          <w:rPr>
            <w:noProof/>
            <w:webHidden/>
          </w:rPr>
          <w:fldChar w:fldCharType="begin"/>
        </w:r>
        <w:r>
          <w:rPr>
            <w:noProof/>
            <w:webHidden/>
          </w:rPr>
          <w:instrText xml:space="preserve"> PAGEREF _Toc61909565 \h </w:instrText>
        </w:r>
        <w:r>
          <w:rPr>
            <w:noProof/>
            <w:webHidden/>
          </w:rPr>
        </w:r>
        <w:r>
          <w:rPr>
            <w:noProof/>
            <w:webHidden/>
          </w:rPr>
          <w:fldChar w:fldCharType="separate"/>
        </w:r>
        <w:r w:rsidR="00EC27B8">
          <w:rPr>
            <w:noProof/>
            <w:webHidden/>
          </w:rPr>
          <w:t>9</w:t>
        </w:r>
        <w:r>
          <w:rPr>
            <w:noProof/>
            <w:webHidden/>
          </w:rPr>
          <w:fldChar w:fldCharType="end"/>
        </w:r>
      </w:hyperlink>
    </w:p>
    <w:p w14:paraId="5EE4B4D3" w14:textId="17FCC6C2" w:rsidR="00F6035F" w:rsidRDefault="00F6035F">
      <w:pPr>
        <w:pStyle w:val="TOC2"/>
        <w:tabs>
          <w:tab w:val="right" w:leader="dot" w:pos="9217"/>
        </w:tabs>
        <w:rPr>
          <w:rFonts w:eastAsiaTheme="minorEastAsia" w:cstheme="minorBidi"/>
          <w:noProof/>
          <w:szCs w:val="22"/>
        </w:rPr>
      </w:pPr>
      <w:hyperlink w:anchor="_Toc61909566" w:history="1">
        <w:r w:rsidRPr="00971743">
          <w:rPr>
            <w:rStyle w:val="Hyperlink"/>
            <w:rFonts w:cstheme="minorHAnsi"/>
            <w:noProof/>
          </w:rPr>
          <w:t>2.2 Compute the page replaced on a page fault</w:t>
        </w:r>
        <w:r>
          <w:rPr>
            <w:noProof/>
            <w:webHidden/>
          </w:rPr>
          <w:tab/>
        </w:r>
        <w:r>
          <w:rPr>
            <w:noProof/>
            <w:webHidden/>
          </w:rPr>
          <w:fldChar w:fldCharType="begin"/>
        </w:r>
        <w:r>
          <w:rPr>
            <w:noProof/>
            <w:webHidden/>
          </w:rPr>
          <w:instrText xml:space="preserve"> PAGEREF _Toc61909566 \h </w:instrText>
        </w:r>
        <w:r>
          <w:rPr>
            <w:noProof/>
            <w:webHidden/>
          </w:rPr>
        </w:r>
        <w:r>
          <w:rPr>
            <w:noProof/>
            <w:webHidden/>
          </w:rPr>
          <w:fldChar w:fldCharType="separate"/>
        </w:r>
        <w:r w:rsidR="00EC27B8">
          <w:rPr>
            <w:noProof/>
            <w:webHidden/>
          </w:rPr>
          <w:t>11</w:t>
        </w:r>
        <w:r>
          <w:rPr>
            <w:noProof/>
            <w:webHidden/>
          </w:rPr>
          <w:fldChar w:fldCharType="end"/>
        </w:r>
      </w:hyperlink>
    </w:p>
    <w:p w14:paraId="06F9F5D2" w14:textId="5D4F4622" w:rsidR="00F6035F" w:rsidRDefault="00F6035F">
      <w:pPr>
        <w:pStyle w:val="TOC1"/>
        <w:rPr>
          <w:rFonts w:eastAsiaTheme="minorEastAsia" w:cstheme="minorBidi"/>
          <w:noProof/>
          <w:szCs w:val="22"/>
        </w:rPr>
      </w:pPr>
      <w:hyperlink w:anchor="_Toc61909567" w:history="1">
        <w:r w:rsidRPr="00971743">
          <w:rPr>
            <w:rStyle w:val="Hyperlink"/>
            <w:rFonts w:cstheme="minorHAnsi"/>
            <w:b/>
            <w:noProof/>
          </w:rPr>
          <w:t>Question No. 3</w:t>
        </w:r>
        <w:r>
          <w:rPr>
            <w:noProof/>
            <w:webHidden/>
          </w:rPr>
          <w:tab/>
        </w:r>
        <w:r>
          <w:rPr>
            <w:noProof/>
            <w:webHidden/>
          </w:rPr>
          <w:fldChar w:fldCharType="begin"/>
        </w:r>
        <w:r>
          <w:rPr>
            <w:noProof/>
            <w:webHidden/>
          </w:rPr>
          <w:instrText xml:space="preserve"> PAGEREF _Toc61909567 \h </w:instrText>
        </w:r>
        <w:r>
          <w:rPr>
            <w:noProof/>
            <w:webHidden/>
          </w:rPr>
        </w:r>
        <w:r>
          <w:rPr>
            <w:noProof/>
            <w:webHidden/>
          </w:rPr>
          <w:fldChar w:fldCharType="separate"/>
        </w:r>
        <w:r w:rsidR="00EC27B8">
          <w:rPr>
            <w:noProof/>
            <w:webHidden/>
          </w:rPr>
          <w:t>13</w:t>
        </w:r>
        <w:r>
          <w:rPr>
            <w:noProof/>
            <w:webHidden/>
          </w:rPr>
          <w:fldChar w:fldCharType="end"/>
        </w:r>
      </w:hyperlink>
    </w:p>
    <w:p w14:paraId="3E5833BC" w14:textId="22DD9685" w:rsidR="00F6035F" w:rsidRDefault="00F6035F">
      <w:pPr>
        <w:pStyle w:val="TOC2"/>
        <w:tabs>
          <w:tab w:val="right" w:leader="dot" w:pos="9217"/>
        </w:tabs>
        <w:rPr>
          <w:rFonts w:eastAsiaTheme="minorEastAsia" w:cstheme="minorBidi"/>
          <w:noProof/>
          <w:szCs w:val="22"/>
        </w:rPr>
      </w:pPr>
      <w:hyperlink w:anchor="_Toc61909568" w:history="1">
        <w:r w:rsidRPr="00971743">
          <w:rPr>
            <w:rStyle w:val="Hyperlink"/>
            <w:rFonts w:cstheme="minorHAnsi"/>
            <w:noProof/>
          </w:rPr>
          <w:t>3.1 Problem solving approach for spooler</w:t>
        </w:r>
        <w:r>
          <w:rPr>
            <w:noProof/>
            <w:webHidden/>
          </w:rPr>
          <w:tab/>
        </w:r>
        <w:r>
          <w:rPr>
            <w:noProof/>
            <w:webHidden/>
          </w:rPr>
          <w:fldChar w:fldCharType="begin"/>
        </w:r>
        <w:r>
          <w:rPr>
            <w:noProof/>
            <w:webHidden/>
          </w:rPr>
          <w:instrText xml:space="preserve"> PAGEREF _Toc61909568 \h </w:instrText>
        </w:r>
        <w:r>
          <w:rPr>
            <w:noProof/>
            <w:webHidden/>
          </w:rPr>
        </w:r>
        <w:r>
          <w:rPr>
            <w:noProof/>
            <w:webHidden/>
          </w:rPr>
          <w:fldChar w:fldCharType="separate"/>
        </w:r>
        <w:r w:rsidR="00EC27B8">
          <w:rPr>
            <w:noProof/>
            <w:webHidden/>
          </w:rPr>
          <w:t>13</w:t>
        </w:r>
        <w:r>
          <w:rPr>
            <w:noProof/>
            <w:webHidden/>
          </w:rPr>
          <w:fldChar w:fldCharType="end"/>
        </w:r>
      </w:hyperlink>
    </w:p>
    <w:p w14:paraId="58C580D9" w14:textId="3375D473" w:rsidR="00F6035F" w:rsidRDefault="00F6035F">
      <w:pPr>
        <w:pStyle w:val="TOC2"/>
        <w:tabs>
          <w:tab w:val="right" w:leader="dot" w:pos="9217"/>
        </w:tabs>
        <w:rPr>
          <w:rFonts w:eastAsiaTheme="minorEastAsia" w:cstheme="minorBidi"/>
          <w:noProof/>
          <w:szCs w:val="22"/>
        </w:rPr>
      </w:pPr>
      <w:hyperlink w:anchor="_Toc61909569" w:history="1">
        <w:r w:rsidRPr="00971743">
          <w:rPr>
            <w:rStyle w:val="Hyperlink"/>
            <w:rFonts w:cstheme="minorHAnsi"/>
            <w:noProof/>
          </w:rPr>
          <w:t>3.2 Design and implementation of spooler</w:t>
        </w:r>
        <w:r>
          <w:rPr>
            <w:noProof/>
            <w:webHidden/>
          </w:rPr>
          <w:tab/>
        </w:r>
        <w:r>
          <w:rPr>
            <w:noProof/>
            <w:webHidden/>
          </w:rPr>
          <w:fldChar w:fldCharType="begin"/>
        </w:r>
        <w:r>
          <w:rPr>
            <w:noProof/>
            <w:webHidden/>
          </w:rPr>
          <w:instrText xml:space="preserve"> PAGEREF _Toc61909569 \h </w:instrText>
        </w:r>
        <w:r>
          <w:rPr>
            <w:noProof/>
            <w:webHidden/>
          </w:rPr>
        </w:r>
        <w:r>
          <w:rPr>
            <w:noProof/>
            <w:webHidden/>
          </w:rPr>
          <w:fldChar w:fldCharType="separate"/>
        </w:r>
        <w:r w:rsidR="00EC27B8">
          <w:rPr>
            <w:noProof/>
            <w:webHidden/>
          </w:rPr>
          <w:t>14</w:t>
        </w:r>
        <w:r>
          <w:rPr>
            <w:noProof/>
            <w:webHidden/>
          </w:rPr>
          <w:fldChar w:fldCharType="end"/>
        </w:r>
      </w:hyperlink>
    </w:p>
    <w:p w14:paraId="2BECDE99" w14:textId="7A23F781" w:rsidR="00F6035F" w:rsidRDefault="00F6035F">
      <w:pPr>
        <w:pStyle w:val="TOC2"/>
        <w:tabs>
          <w:tab w:val="right" w:leader="dot" w:pos="9217"/>
        </w:tabs>
        <w:rPr>
          <w:rFonts w:eastAsiaTheme="minorEastAsia" w:cstheme="minorBidi"/>
          <w:noProof/>
          <w:szCs w:val="22"/>
        </w:rPr>
      </w:pPr>
      <w:hyperlink w:anchor="_Toc61909570" w:history="1">
        <w:r w:rsidRPr="00971743">
          <w:rPr>
            <w:rStyle w:val="Hyperlink"/>
            <w:rFonts w:cstheme="minorHAnsi"/>
            <w:noProof/>
          </w:rPr>
          <w:t>3.3 Results and analysis of spooler</w:t>
        </w:r>
        <w:r>
          <w:rPr>
            <w:noProof/>
            <w:webHidden/>
          </w:rPr>
          <w:tab/>
        </w:r>
        <w:r>
          <w:rPr>
            <w:noProof/>
            <w:webHidden/>
          </w:rPr>
          <w:fldChar w:fldCharType="begin"/>
        </w:r>
        <w:r>
          <w:rPr>
            <w:noProof/>
            <w:webHidden/>
          </w:rPr>
          <w:instrText xml:space="preserve"> PAGEREF _Toc61909570 \h </w:instrText>
        </w:r>
        <w:r>
          <w:rPr>
            <w:noProof/>
            <w:webHidden/>
          </w:rPr>
        </w:r>
        <w:r>
          <w:rPr>
            <w:noProof/>
            <w:webHidden/>
          </w:rPr>
          <w:fldChar w:fldCharType="separate"/>
        </w:r>
        <w:r w:rsidR="00EC27B8">
          <w:rPr>
            <w:noProof/>
            <w:webHidden/>
          </w:rPr>
          <w:t>17</w:t>
        </w:r>
        <w:r>
          <w:rPr>
            <w:noProof/>
            <w:webHidden/>
          </w:rPr>
          <w:fldChar w:fldCharType="end"/>
        </w:r>
      </w:hyperlink>
    </w:p>
    <w:p w14:paraId="39245E49" w14:textId="7BB15433" w:rsidR="00F6035F" w:rsidRDefault="00F6035F">
      <w:pPr>
        <w:pStyle w:val="TOC1"/>
        <w:rPr>
          <w:rFonts w:eastAsiaTheme="minorEastAsia" w:cstheme="minorBidi"/>
          <w:noProof/>
          <w:szCs w:val="22"/>
        </w:rPr>
      </w:pPr>
      <w:hyperlink w:anchor="_Toc61909571" w:history="1">
        <w:r w:rsidRPr="00971743">
          <w:rPr>
            <w:rStyle w:val="Hyperlink"/>
            <w:b/>
            <w:bCs/>
            <w:noProof/>
          </w:rPr>
          <w:t>Bibliography</w:t>
        </w:r>
        <w:r>
          <w:rPr>
            <w:noProof/>
            <w:webHidden/>
          </w:rPr>
          <w:tab/>
        </w:r>
        <w:r>
          <w:rPr>
            <w:noProof/>
            <w:webHidden/>
          </w:rPr>
          <w:fldChar w:fldCharType="begin"/>
        </w:r>
        <w:r>
          <w:rPr>
            <w:noProof/>
            <w:webHidden/>
          </w:rPr>
          <w:instrText xml:space="preserve"> PAGEREF _Toc61909571 \h </w:instrText>
        </w:r>
        <w:r>
          <w:rPr>
            <w:noProof/>
            <w:webHidden/>
          </w:rPr>
        </w:r>
        <w:r>
          <w:rPr>
            <w:noProof/>
            <w:webHidden/>
          </w:rPr>
          <w:fldChar w:fldCharType="separate"/>
        </w:r>
        <w:r w:rsidR="00EC27B8">
          <w:rPr>
            <w:noProof/>
            <w:webHidden/>
          </w:rPr>
          <w:t>18</w:t>
        </w:r>
        <w:r>
          <w:rPr>
            <w:noProof/>
            <w:webHidden/>
          </w:rPr>
          <w:fldChar w:fldCharType="end"/>
        </w:r>
      </w:hyperlink>
    </w:p>
    <w:p w14:paraId="2ADC5FAA" w14:textId="4341F408" w:rsidR="009D4E60" w:rsidRPr="00455891" w:rsidRDefault="009D5A53" w:rsidP="008300BF">
      <w:pPr>
        <w:spacing w:line="360" w:lineRule="auto"/>
        <w:rPr>
          <w:rFonts w:cstheme="minorHAnsi"/>
        </w:rPr>
      </w:pPr>
      <w:r w:rsidRPr="00455891">
        <w:rPr>
          <w:rFonts w:cstheme="minorHAnsi"/>
          <w:szCs w:val="22"/>
        </w:rPr>
        <w:fldChar w:fldCharType="end"/>
      </w:r>
    </w:p>
    <w:p w14:paraId="634EC06B" w14:textId="77777777" w:rsidR="009D4E60" w:rsidRPr="00455891" w:rsidRDefault="009D4E60" w:rsidP="009D4E60">
      <w:pPr>
        <w:rPr>
          <w:rFonts w:cstheme="minorHAnsi"/>
        </w:rPr>
      </w:pPr>
    </w:p>
    <w:p w14:paraId="5F38A388" w14:textId="77777777" w:rsidR="005317C2" w:rsidRPr="00455891" w:rsidRDefault="005317C2" w:rsidP="005317C2">
      <w:pPr>
        <w:rPr>
          <w:rFonts w:cstheme="minorHAnsi"/>
        </w:rPr>
      </w:pPr>
    </w:p>
    <w:p w14:paraId="1AE6905E" w14:textId="77777777" w:rsidR="005317C2" w:rsidRPr="00455891" w:rsidRDefault="005317C2" w:rsidP="005317C2">
      <w:pPr>
        <w:rPr>
          <w:rFonts w:cstheme="minorHAnsi"/>
          <w:b/>
          <w:bCs/>
          <w:u w:val="single"/>
        </w:rPr>
      </w:pPr>
    </w:p>
    <w:p w14:paraId="1A3D3892" w14:textId="77777777" w:rsidR="005317C2" w:rsidRPr="00455891" w:rsidRDefault="005317C2" w:rsidP="005317C2">
      <w:pPr>
        <w:rPr>
          <w:rFonts w:cstheme="minorHAnsi"/>
        </w:rPr>
      </w:pPr>
    </w:p>
    <w:p w14:paraId="39B00B63" w14:textId="77777777" w:rsidR="007D40CC" w:rsidRPr="00455891" w:rsidRDefault="007D40CC" w:rsidP="007D40CC">
      <w:pPr>
        <w:spacing w:line="360" w:lineRule="auto"/>
        <w:jc w:val="both"/>
        <w:rPr>
          <w:rFonts w:cstheme="minorHAnsi"/>
        </w:rPr>
      </w:pPr>
    </w:p>
    <w:p w14:paraId="31B1A058" w14:textId="77777777" w:rsidR="007D40CC" w:rsidRPr="00455891" w:rsidRDefault="007D40CC" w:rsidP="007D40CC">
      <w:pPr>
        <w:jc w:val="right"/>
        <w:rPr>
          <w:rFonts w:cstheme="minorHAnsi"/>
        </w:rPr>
        <w:sectPr w:rsidR="007D40CC" w:rsidRPr="00455891" w:rsidSect="00435573">
          <w:pgSz w:w="11909" w:h="16834" w:code="9"/>
          <w:pgMar w:top="1152" w:right="1152" w:bottom="1152" w:left="1530" w:header="720" w:footer="432" w:gutter="0"/>
          <w:pgNumType w:fmt="lowerRoman"/>
          <w:cols w:space="720"/>
          <w:titlePg/>
          <w:docGrid w:linePitch="360"/>
        </w:sectPr>
      </w:pPr>
    </w:p>
    <w:p w14:paraId="61C286E1" w14:textId="77777777" w:rsidR="007D40CC" w:rsidRPr="00455891" w:rsidRDefault="007D40CC" w:rsidP="007D40CC">
      <w:pPr>
        <w:rPr>
          <w:rFonts w:cstheme="minorHAnsi"/>
        </w:rPr>
      </w:pPr>
    </w:p>
    <w:p w14:paraId="574DF4C5" w14:textId="1F01C8DE" w:rsidR="007D40CC" w:rsidRPr="00455891" w:rsidRDefault="007D40CC" w:rsidP="007D40CC">
      <w:pPr>
        <w:rPr>
          <w:rFonts w:cstheme="minorHAnsi"/>
        </w:rPr>
      </w:pPr>
      <w:r w:rsidRPr="00455891">
        <w:rPr>
          <w:rFonts w:cstheme="minorHAnsi"/>
          <w:u w:val="single"/>
        </w:rPr>
        <w:t xml:space="preserve">      </w:t>
      </w:r>
    </w:p>
    <w:p w14:paraId="64B40979" w14:textId="77777777" w:rsidR="007D40CC" w:rsidRPr="00455891" w:rsidRDefault="007D40CC" w:rsidP="007D40CC">
      <w:pPr>
        <w:rPr>
          <w:rFonts w:cstheme="minorHAnsi"/>
        </w:rPr>
      </w:pPr>
    </w:p>
    <w:p w14:paraId="69DC53FA" w14:textId="77777777" w:rsidR="007D40CC" w:rsidRPr="00455891" w:rsidRDefault="007D40CC" w:rsidP="007D40CC">
      <w:pPr>
        <w:rPr>
          <w:rFonts w:cstheme="minorHAnsi"/>
        </w:rPr>
      </w:pPr>
    </w:p>
    <w:p w14:paraId="448E82AD" w14:textId="77777777" w:rsidR="007D40CC" w:rsidRPr="00455891" w:rsidRDefault="007D40CC" w:rsidP="007D40CC">
      <w:pPr>
        <w:rPr>
          <w:rFonts w:cstheme="minorHAnsi"/>
        </w:rPr>
      </w:pPr>
    </w:p>
    <w:p w14:paraId="2A37ED0F" w14:textId="77777777" w:rsidR="007D40CC" w:rsidRPr="00455891" w:rsidRDefault="007D40CC" w:rsidP="007D40CC">
      <w:pPr>
        <w:rPr>
          <w:rFonts w:cstheme="minorHAnsi"/>
        </w:rPr>
      </w:pPr>
    </w:p>
    <w:p w14:paraId="3E8E137E" w14:textId="77777777" w:rsidR="007D40CC" w:rsidRPr="00455891" w:rsidRDefault="007D40CC" w:rsidP="007D40CC">
      <w:pPr>
        <w:rPr>
          <w:rFonts w:cstheme="minorHAnsi"/>
        </w:rPr>
      </w:pPr>
    </w:p>
    <w:p w14:paraId="6B8EA7B5" w14:textId="77777777" w:rsidR="007D40CC" w:rsidRPr="00455891" w:rsidRDefault="007D40CC" w:rsidP="007D40CC">
      <w:pPr>
        <w:rPr>
          <w:rFonts w:cstheme="minorHAnsi"/>
        </w:rPr>
      </w:pPr>
    </w:p>
    <w:p w14:paraId="5AC4A9E9" w14:textId="77777777" w:rsidR="007D40CC" w:rsidRPr="00455891" w:rsidRDefault="007D40CC" w:rsidP="007D40CC">
      <w:pPr>
        <w:rPr>
          <w:rFonts w:cstheme="minorHAnsi"/>
        </w:rPr>
      </w:pPr>
    </w:p>
    <w:p w14:paraId="45B743DC" w14:textId="77777777" w:rsidR="007D40CC" w:rsidRPr="00455891" w:rsidRDefault="007D40CC" w:rsidP="007D40CC">
      <w:pPr>
        <w:rPr>
          <w:rFonts w:cstheme="minorHAnsi"/>
        </w:rPr>
      </w:pPr>
    </w:p>
    <w:p w14:paraId="22B31E33" w14:textId="77777777" w:rsidR="007D40CC" w:rsidRPr="00455891" w:rsidRDefault="007D40CC" w:rsidP="007D40CC">
      <w:pPr>
        <w:rPr>
          <w:rFonts w:cstheme="minorHAnsi"/>
        </w:rPr>
      </w:pPr>
    </w:p>
    <w:p w14:paraId="4C9A44BF" w14:textId="77777777" w:rsidR="007D40CC" w:rsidRPr="00455891" w:rsidRDefault="007D40CC" w:rsidP="007D40CC">
      <w:pPr>
        <w:rPr>
          <w:rFonts w:cstheme="minorHAnsi"/>
        </w:rPr>
      </w:pPr>
    </w:p>
    <w:p w14:paraId="554C3265" w14:textId="77777777" w:rsidR="007D40CC" w:rsidRPr="00455891" w:rsidRDefault="007D40CC" w:rsidP="007D40CC">
      <w:pPr>
        <w:rPr>
          <w:rFonts w:cstheme="minorHAnsi"/>
        </w:rPr>
      </w:pPr>
    </w:p>
    <w:p w14:paraId="673632D1" w14:textId="77777777" w:rsidR="007D40CC" w:rsidRPr="00455891" w:rsidRDefault="007D40CC" w:rsidP="007D40CC">
      <w:pPr>
        <w:rPr>
          <w:rFonts w:cstheme="minorHAnsi"/>
        </w:rPr>
      </w:pPr>
    </w:p>
    <w:p w14:paraId="25486BDF" w14:textId="77777777" w:rsidR="007D40CC" w:rsidRPr="00455891" w:rsidRDefault="007D40CC" w:rsidP="007D40CC">
      <w:pPr>
        <w:rPr>
          <w:rFonts w:cstheme="minorHAnsi"/>
        </w:rPr>
      </w:pPr>
    </w:p>
    <w:p w14:paraId="67519D82" w14:textId="77777777" w:rsidR="007D40CC" w:rsidRPr="00455891" w:rsidRDefault="007D40CC" w:rsidP="007D40CC">
      <w:pPr>
        <w:rPr>
          <w:rFonts w:cstheme="minorHAnsi"/>
          <w:b/>
        </w:rPr>
        <w:sectPr w:rsidR="007D40CC" w:rsidRPr="00455891"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14:paraId="4FE2A5E5" w14:textId="7FD5E767" w:rsidR="00C70627" w:rsidRPr="00455891" w:rsidRDefault="00C70627" w:rsidP="0076610A">
      <w:pPr>
        <w:spacing w:line="259" w:lineRule="auto"/>
        <w:jc w:val="both"/>
        <w:rPr>
          <w:rFonts w:cstheme="minorHAnsi"/>
        </w:rPr>
      </w:pPr>
      <w:bookmarkStart w:id="12" w:name="_Toc185910110"/>
    </w:p>
    <w:tbl>
      <w:tblPr>
        <w:tblStyle w:val="TableGrid"/>
        <w:tblW w:w="9977" w:type="dxa"/>
        <w:tblInd w:w="24" w:type="dxa"/>
        <w:tblCellMar>
          <w:top w:w="88" w:type="dxa"/>
          <w:left w:w="106" w:type="dxa"/>
          <w:right w:w="115" w:type="dxa"/>
        </w:tblCellMar>
        <w:tblLook w:val="04A0" w:firstRow="1" w:lastRow="0" w:firstColumn="1" w:lastColumn="0" w:noHBand="0" w:noVBand="1"/>
      </w:tblPr>
      <w:tblGrid>
        <w:gridCol w:w="1953"/>
        <w:gridCol w:w="3153"/>
        <w:gridCol w:w="1616"/>
        <w:gridCol w:w="3255"/>
      </w:tblGrid>
      <w:tr w:rsidR="00C70627" w:rsidRPr="00455891" w14:paraId="24C16049" w14:textId="77777777" w:rsidTr="00056289">
        <w:trPr>
          <w:trHeight w:val="216"/>
        </w:trPr>
        <w:tc>
          <w:tcPr>
            <w:tcW w:w="9977" w:type="dxa"/>
            <w:gridSpan w:val="4"/>
            <w:tcBorders>
              <w:top w:val="single" w:sz="4" w:space="0" w:color="000000"/>
              <w:left w:val="single" w:sz="4" w:space="0" w:color="000000"/>
              <w:bottom w:val="single" w:sz="4" w:space="0" w:color="000000"/>
              <w:right w:val="single" w:sz="4" w:space="0" w:color="000000"/>
            </w:tcBorders>
          </w:tcPr>
          <w:p w14:paraId="45032579" w14:textId="77777777" w:rsidR="00C70627" w:rsidRPr="00455891" w:rsidRDefault="00C70627" w:rsidP="000F700E">
            <w:pPr>
              <w:spacing w:line="259" w:lineRule="auto"/>
              <w:ind w:left="2"/>
              <w:rPr>
                <w:rFonts w:cstheme="minorHAnsi"/>
              </w:rPr>
            </w:pPr>
            <w:r w:rsidRPr="00455891">
              <w:rPr>
                <w:rFonts w:eastAsia="Calibri" w:cstheme="minorHAnsi"/>
                <w:b/>
              </w:rPr>
              <w:t xml:space="preserve">                                                                 Faculty of Engineering and Technology </w:t>
            </w:r>
            <w:r w:rsidRPr="00455891">
              <w:rPr>
                <w:rFonts w:cstheme="minorHAnsi"/>
              </w:rPr>
              <w:t xml:space="preserve"> </w:t>
            </w:r>
          </w:p>
        </w:tc>
      </w:tr>
      <w:tr w:rsidR="00C70627" w:rsidRPr="00455891" w14:paraId="374A814E" w14:textId="77777777" w:rsidTr="00056289">
        <w:trPr>
          <w:trHeight w:val="217"/>
        </w:trPr>
        <w:tc>
          <w:tcPr>
            <w:tcW w:w="9977" w:type="dxa"/>
            <w:gridSpan w:val="4"/>
            <w:tcBorders>
              <w:top w:val="single" w:sz="4" w:space="0" w:color="000000"/>
              <w:left w:val="single" w:sz="4" w:space="0" w:color="000000"/>
              <w:bottom w:val="single" w:sz="4" w:space="0" w:color="000000"/>
              <w:right w:val="single" w:sz="4" w:space="0" w:color="000000"/>
            </w:tcBorders>
          </w:tcPr>
          <w:p w14:paraId="29979561" w14:textId="77777777" w:rsidR="00C70627" w:rsidRPr="00455891" w:rsidRDefault="00C70627" w:rsidP="000F700E">
            <w:pPr>
              <w:spacing w:line="259" w:lineRule="auto"/>
              <w:ind w:left="3"/>
              <w:jc w:val="center"/>
              <w:rPr>
                <w:rFonts w:cstheme="minorHAnsi"/>
              </w:rPr>
            </w:pPr>
            <w:r w:rsidRPr="00455891">
              <w:rPr>
                <w:rFonts w:eastAsia="Calibri" w:cstheme="minorHAnsi"/>
                <w:b/>
              </w:rPr>
              <w:t xml:space="preserve">Ramaiah University of Applied Sciences </w:t>
            </w:r>
            <w:r w:rsidRPr="00455891">
              <w:rPr>
                <w:rFonts w:cstheme="minorHAnsi"/>
              </w:rPr>
              <w:t xml:space="preserve"> </w:t>
            </w:r>
          </w:p>
        </w:tc>
      </w:tr>
      <w:tr w:rsidR="00C70627" w:rsidRPr="00455891" w14:paraId="29274022" w14:textId="77777777" w:rsidTr="00056289">
        <w:trPr>
          <w:trHeight w:val="340"/>
        </w:trPr>
        <w:tc>
          <w:tcPr>
            <w:tcW w:w="1953" w:type="dxa"/>
            <w:tcBorders>
              <w:top w:val="single" w:sz="4" w:space="0" w:color="000000"/>
              <w:left w:val="single" w:sz="4" w:space="0" w:color="000000"/>
              <w:bottom w:val="single" w:sz="4" w:space="0" w:color="000000"/>
              <w:right w:val="single" w:sz="4" w:space="0" w:color="000000"/>
            </w:tcBorders>
          </w:tcPr>
          <w:p w14:paraId="404F69B9" w14:textId="77777777" w:rsidR="00C70627" w:rsidRPr="00455891" w:rsidRDefault="00C70627" w:rsidP="000F700E">
            <w:pPr>
              <w:spacing w:line="259" w:lineRule="auto"/>
              <w:ind w:left="2"/>
              <w:rPr>
                <w:rFonts w:cstheme="minorHAnsi"/>
              </w:rPr>
            </w:pPr>
            <w:r w:rsidRPr="00455891">
              <w:rPr>
                <w:rFonts w:cstheme="minorHAnsi"/>
              </w:rPr>
              <w:t xml:space="preserve">Department  </w:t>
            </w:r>
          </w:p>
        </w:tc>
        <w:tc>
          <w:tcPr>
            <w:tcW w:w="3153" w:type="dxa"/>
            <w:tcBorders>
              <w:top w:val="single" w:sz="4" w:space="0" w:color="000000"/>
              <w:left w:val="single" w:sz="4" w:space="0" w:color="000000"/>
              <w:bottom w:val="single" w:sz="4" w:space="0" w:color="000000"/>
              <w:right w:val="single" w:sz="4" w:space="0" w:color="000000"/>
            </w:tcBorders>
          </w:tcPr>
          <w:p w14:paraId="4197B69F" w14:textId="77777777" w:rsidR="00C70627" w:rsidRPr="00455891" w:rsidRDefault="00C70627" w:rsidP="000F700E">
            <w:pPr>
              <w:spacing w:line="259" w:lineRule="auto"/>
              <w:rPr>
                <w:rFonts w:cstheme="minorHAnsi"/>
              </w:rPr>
            </w:pPr>
            <w:r w:rsidRPr="00455891">
              <w:rPr>
                <w:rFonts w:cstheme="minorHAnsi"/>
              </w:rPr>
              <w:t>Computer Science and Engineering</w:t>
            </w:r>
            <w:r w:rsidRPr="00455891">
              <w:rPr>
                <w:rFonts w:cstheme="minorHAnsi"/>
                <w:sz w:val="20"/>
              </w:rPr>
              <w:t xml:space="preserve"> </w:t>
            </w:r>
            <w:r w:rsidRPr="00455891">
              <w:rPr>
                <w:rFonts w:cstheme="minorHAnsi"/>
              </w:rPr>
              <w:t xml:space="preserve"> </w:t>
            </w:r>
          </w:p>
        </w:tc>
        <w:tc>
          <w:tcPr>
            <w:tcW w:w="1616" w:type="dxa"/>
            <w:tcBorders>
              <w:top w:val="single" w:sz="4" w:space="0" w:color="000000"/>
              <w:left w:val="single" w:sz="4" w:space="0" w:color="000000"/>
              <w:bottom w:val="single" w:sz="4" w:space="0" w:color="000000"/>
              <w:right w:val="single" w:sz="4" w:space="0" w:color="000000"/>
            </w:tcBorders>
          </w:tcPr>
          <w:p w14:paraId="7445D87C" w14:textId="77777777" w:rsidR="00C70627" w:rsidRPr="00455891" w:rsidRDefault="00C70627" w:rsidP="000F700E">
            <w:pPr>
              <w:spacing w:line="259" w:lineRule="auto"/>
              <w:ind w:left="3"/>
              <w:jc w:val="center"/>
              <w:rPr>
                <w:rFonts w:cstheme="minorHAnsi"/>
              </w:rPr>
            </w:pPr>
            <w:proofErr w:type="spellStart"/>
            <w:r w:rsidRPr="00455891">
              <w:rPr>
                <w:rFonts w:cstheme="minorHAnsi"/>
              </w:rPr>
              <w:t>Programme</w:t>
            </w:r>
            <w:proofErr w:type="spellEnd"/>
            <w:r w:rsidRPr="00455891">
              <w:rPr>
                <w:rFonts w:cstheme="minorHAnsi"/>
                <w:sz w:val="20"/>
              </w:rPr>
              <w:t xml:space="preserve"> </w:t>
            </w:r>
            <w:r w:rsidRPr="00455891">
              <w:rPr>
                <w:rFonts w:cstheme="minorHAnsi"/>
              </w:rPr>
              <w:t xml:space="preserve"> </w:t>
            </w:r>
          </w:p>
        </w:tc>
        <w:tc>
          <w:tcPr>
            <w:tcW w:w="3254" w:type="dxa"/>
            <w:tcBorders>
              <w:top w:val="single" w:sz="4" w:space="0" w:color="000000"/>
              <w:left w:val="single" w:sz="4" w:space="0" w:color="000000"/>
              <w:bottom w:val="single" w:sz="4" w:space="0" w:color="000000"/>
              <w:right w:val="single" w:sz="4" w:space="0" w:color="000000"/>
            </w:tcBorders>
          </w:tcPr>
          <w:p w14:paraId="368F0E60" w14:textId="77777777" w:rsidR="00C70627" w:rsidRPr="00455891" w:rsidRDefault="00C70627" w:rsidP="000F700E">
            <w:pPr>
              <w:spacing w:line="259" w:lineRule="auto"/>
              <w:ind w:left="2"/>
              <w:rPr>
                <w:rFonts w:cstheme="minorHAnsi"/>
              </w:rPr>
            </w:pPr>
            <w:r w:rsidRPr="00455891">
              <w:rPr>
                <w:rFonts w:cstheme="minorHAnsi"/>
                <w:sz w:val="20"/>
              </w:rPr>
              <w:t xml:space="preserve">B. Tech. in CSE </w:t>
            </w:r>
            <w:r w:rsidRPr="00455891">
              <w:rPr>
                <w:rFonts w:cstheme="minorHAnsi"/>
              </w:rPr>
              <w:t xml:space="preserve">  </w:t>
            </w:r>
          </w:p>
        </w:tc>
      </w:tr>
      <w:tr w:rsidR="00C70627" w:rsidRPr="00455891" w14:paraId="6B781EE3" w14:textId="77777777" w:rsidTr="00056289">
        <w:trPr>
          <w:trHeight w:val="207"/>
        </w:trPr>
        <w:tc>
          <w:tcPr>
            <w:tcW w:w="1953" w:type="dxa"/>
            <w:tcBorders>
              <w:top w:val="single" w:sz="4" w:space="0" w:color="000000"/>
              <w:left w:val="single" w:sz="4" w:space="0" w:color="000000"/>
              <w:bottom w:val="single" w:sz="4" w:space="0" w:color="000000"/>
              <w:right w:val="single" w:sz="4" w:space="0" w:color="000000"/>
            </w:tcBorders>
          </w:tcPr>
          <w:p w14:paraId="61D42839" w14:textId="77777777" w:rsidR="00C70627" w:rsidRPr="00455891" w:rsidRDefault="00C70627" w:rsidP="000F700E">
            <w:pPr>
              <w:spacing w:line="259" w:lineRule="auto"/>
              <w:ind w:left="2"/>
              <w:rPr>
                <w:rFonts w:cstheme="minorHAnsi"/>
              </w:rPr>
            </w:pPr>
            <w:r w:rsidRPr="00455891">
              <w:rPr>
                <w:rFonts w:cstheme="minorHAnsi"/>
              </w:rPr>
              <w:t xml:space="preserve">Semester/Batch   </w:t>
            </w:r>
          </w:p>
        </w:tc>
        <w:tc>
          <w:tcPr>
            <w:tcW w:w="8023" w:type="dxa"/>
            <w:gridSpan w:val="3"/>
            <w:tcBorders>
              <w:top w:val="single" w:sz="4" w:space="0" w:color="000000"/>
              <w:left w:val="single" w:sz="4" w:space="0" w:color="000000"/>
              <w:bottom w:val="single" w:sz="4" w:space="0" w:color="000000"/>
              <w:right w:val="single" w:sz="4" w:space="0" w:color="000000"/>
            </w:tcBorders>
          </w:tcPr>
          <w:p w14:paraId="231804AD" w14:textId="66CAB0C4" w:rsidR="00C70627" w:rsidRPr="00455891" w:rsidRDefault="00C70627" w:rsidP="000F700E">
            <w:pPr>
              <w:tabs>
                <w:tab w:val="center" w:pos="1440"/>
              </w:tabs>
              <w:spacing w:line="259" w:lineRule="auto"/>
              <w:rPr>
                <w:rFonts w:cstheme="minorHAnsi"/>
              </w:rPr>
            </w:pPr>
            <w:r w:rsidRPr="00455891">
              <w:rPr>
                <w:rFonts w:cstheme="minorHAnsi"/>
              </w:rPr>
              <w:t>5</w:t>
            </w:r>
            <w:r w:rsidRPr="00455891">
              <w:rPr>
                <w:rFonts w:cstheme="minorHAnsi"/>
                <w:vertAlign w:val="superscript"/>
              </w:rPr>
              <w:t>th</w:t>
            </w:r>
            <w:r w:rsidRPr="00455891">
              <w:rPr>
                <w:rFonts w:cstheme="minorHAnsi"/>
              </w:rPr>
              <w:t xml:space="preserve"> / </w:t>
            </w:r>
            <w:r w:rsidR="00FA3292" w:rsidRPr="00455891">
              <w:rPr>
                <w:rFonts w:cstheme="minorHAnsi"/>
              </w:rPr>
              <w:t>2018</w:t>
            </w:r>
            <w:r w:rsidR="00FA3292" w:rsidRPr="00455891">
              <w:rPr>
                <w:rFonts w:cstheme="minorHAnsi"/>
                <w:sz w:val="20"/>
              </w:rPr>
              <w:t xml:space="preserve"> </w:t>
            </w:r>
            <w:r w:rsidR="00FA3292" w:rsidRPr="00455891">
              <w:rPr>
                <w:rFonts w:cstheme="minorHAnsi"/>
                <w:sz w:val="20"/>
              </w:rPr>
              <w:tab/>
            </w:r>
            <w:r w:rsidRPr="00455891">
              <w:rPr>
                <w:rFonts w:cstheme="minorHAnsi"/>
                <w:sz w:val="20"/>
              </w:rPr>
              <w:t xml:space="preserve">  </w:t>
            </w:r>
            <w:r w:rsidRPr="00455891">
              <w:rPr>
                <w:rFonts w:cstheme="minorHAnsi"/>
              </w:rPr>
              <w:t xml:space="preserve"> </w:t>
            </w:r>
          </w:p>
        </w:tc>
      </w:tr>
      <w:tr w:rsidR="00C70627" w:rsidRPr="00455891" w14:paraId="3FC34DBF" w14:textId="77777777" w:rsidTr="00056289">
        <w:trPr>
          <w:trHeight w:val="198"/>
        </w:trPr>
        <w:tc>
          <w:tcPr>
            <w:tcW w:w="1953" w:type="dxa"/>
            <w:tcBorders>
              <w:top w:val="single" w:sz="4" w:space="0" w:color="000000"/>
              <w:left w:val="single" w:sz="4" w:space="0" w:color="000000"/>
              <w:bottom w:val="single" w:sz="4" w:space="0" w:color="000000"/>
              <w:right w:val="single" w:sz="4" w:space="0" w:color="000000"/>
            </w:tcBorders>
          </w:tcPr>
          <w:p w14:paraId="7A45D396" w14:textId="77777777" w:rsidR="00C70627" w:rsidRPr="00455891" w:rsidRDefault="00C70627" w:rsidP="000F700E">
            <w:pPr>
              <w:spacing w:line="259" w:lineRule="auto"/>
              <w:ind w:left="2"/>
              <w:rPr>
                <w:rFonts w:cstheme="minorHAnsi"/>
              </w:rPr>
            </w:pPr>
            <w:r w:rsidRPr="00455891">
              <w:rPr>
                <w:rFonts w:cstheme="minorHAnsi"/>
              </w:rPr>
              <w:t xml:space="preserve">Course Code  </w:t>
            </w:r>
          </w:p>
        </w:tc>
        <w:tc>
          <w:tcPr>
            <w:tcW w:w="3153" w:type="dxa"/>
            <w:tcBorders>
              <w:top w:val="single" w:sz="4" w:space="0" w:color="000000"/>
              <w:left w:val="single" w:sz="4" w:space="0" w:color="000000"/>
              <w:bottom w:val="single" w:sz="4" w:space="0" w:color="000000"/>
              <w:right w:val="single" w:sz="4" w:space="0" w:color="000000"/>
            </w:tcBorders>
          </w:tcPr>
          <w:p w14:paraId="63D31BB3" w14:textId="77777777" w:rsidR="00C70627" w:rsidRPr="00455891" w:rsidRDefault="00C70627" w:rsidP="000F700E">
            <w:pPr>
              <w:spacing w:line="259" w:lineRule="auto"/>
              <w:rPr>
                <w:rFonts w:cstheme="minorHAnsi"/>
              </w:rPr>
            </w:pPr>
            <w:r w:rsidRPr="00455891">
              <w:rPr>
                <w:rFonts w:cstheme="minorHAnsi"/>
              </w:rPr>
              <w:t xml:space="preserve">19CSC304A  </w:t>
            </w:r>
          </w:p>
        </w:tc>
        <w:tc>
          <w:tcPr>
            <w:tcW w:w="1616" w:type="dxa"/>
            <w:tcBorders>
              <w:top w:val="single" w:sz="4" w:space="0" w:color="000000"/>
              <w:left w:val="single" w:sz="4" w:space="0" w:color="000000"/>
              <w:bottom w:val="single" w:sz="4" w:space="0" w:color="000000"/>
              <w:right w:val="single" w:sz="4" w:space="0" w:color="000000"/>
            </w:tcBorders>
          </w:tcPr>
          <w:p w14:paraId="34DA85C2" w14:textId="77777777" w:rsidR="00C70627" w:rsidRPr="00455891" w:rsidRDefault="00C70627" w:rsidP="000F700E">
            <w:pPr>
              <w:spacing w:line="259" w:lineRule="auto"/>
              <w:ind w:left="2"/>
              <w:rPr>
                <w:rFonts w:cstheme="minorHAnsi"/>
              </w:rPr>
            </w:pPr>
            <w:r w:rsidRPr="00455891">
              <w:rPr>
                <w:rFonts w:cstheme="minorHAnsi"/>
              </w:rPr>
              <w:t xml:space="preserve">Course Title  </w:t>
            </w:r>
          </w:p>
        </w:tc>
        <w:tc>
          <w:tcPr>
            <w:tcW w:w="3254" w:type="dxa"/>
            <w:tcBorders>
              <w:top w:val="single" w:sz="4" w:space="0" w:color="000000"/>
              <w:left w:val="single" w:sz="4" w:space="0" w:color="000000"/>
              <w:bottom w:val="single" w:sz="4" w:space="0" w:color="000000"/>
              <w:right w:val="single" w:sz="4" w:space="0" w:color="000000"/>
            </w:tcBorders>
          </w:tcPr>
          <w:p w14:paraId="3E4A3440" w14:textId="77777777" w:rsidR="00C70627" w:rsidRPr="00455891" w:rsidRDefault="00C70627" w:rsidP="000F700E">
            <w:pPr>
              <w:spacing w:line="259" w:lineRule="auto"/>
              <w:ind w:left="2"/>
              <w:rPr>
                <w:rFonts w:cstheme="minorHAnsi"/>
              </w:rPr>
            </w:pPr>
            <w:r w:rsidRPr="00455891">
              <w:rPr>
                <w:rFonts w:cstheme="minorHAnsi"/>
              </w:rPr>
              <w:t xml:space="preserve">Operating Systems  </w:t>
            </w:r>
          </w:p>
        </w:tc>
      </w:tr>
      <w:tr w:rsidR="00C70627" w:rsidRPr="00455891" w14:paraId="2236292E" w14:textId="77777777" w:rsidTr="00056289">
        <w:trPr>
          <w:trHeight w:val="206"/>
        </w:trPr>
        <w:tc>
          <w:tcPr>
            <w:tcW w:w="1953" w:type="dxa"/>
            <w:tcBorders>
              <w:top w:val="single" w:sz="4" w:space="0" w:color="000000"/>
              <w:left w:val="single" w:sz="4" w:space="0" w:color="000000"/>
              <w:bottom w:val="single" w:sz="4" w:space="0" w:color="000000"/>
              <w:right w:val="single" w:sz="4" w:space="0" w:color="000000"/>
            </w:tcBorders>
          </w:tcPr>
          <w:p w14:paraId="428A71B4" w14:textId="77777777" w:rsidR="00C70627" w:rsidRPr="00455891" w:rsidRDefault="00C70627" w:rsidP="000F700E">
            <w:pPr>
              <w:spacing w:line="259" w:lineRule="auto"/>
              <w:ind w:left="2"/>
              <w:rPr>
                <w:rFonts w:cstheme="minorHAnsi"/>
              </w:rPr>
            </w:pPr>
            <w:r w:rsidRPr="00455891">
              <w:rPr>
                <w:rFonts w:cstheme="minorHAnsi"/>
              </w:rPr>
              <w:t xml:space="preserve">Course Leader(s)  </w:t>
            </w:r>
          </w:p>
        </w:tc>
        <w:tc>
          <w:tcPr>
            <w:tcW w:w="8023" w:type="dxa"/>
            <w:gridSpan w:val="3"/>
            <w:tcBorders>
              <w:top w:val="single" w:sz="4" w:space="0" w:color="000000"/>
              <w:left w:val="single" w:sz="4" w:space="0" w:color="000000"/>
              <w:bottom w:val="single" w:sz="4" w:space="0" w:color="000000"/>
              <w:right w:val="single" w:sz="4" w:space="0" w:color="000000"/>
            </w:tcBorders>
          </w:tcPr>
          <w:p w14:paraId="5438CDA6" w14:textId="77777777" w:rsidR="00C70627" w:rsidRPr="00455891" w:rsidRDefault="00C70627" w:rsidP="000F700E">
            <w:pPr>
              <w:spacing w:line="259" w:lineRule="auto"/>
              <w:rPr>
                <w:rFonts w:cstheme="minorHAnsi"/>
              </w:rPr>
            </w:pPr>
            <w:r w:rsidRPr="00455891">
              <w:rPr>
                <w:rFonts w:cstheme="minorHAnsi"/>
              </w:rPr>
              <w:t xml:space="preserve">Ms. </w:t>
            </w:r>
            <w:proofErr w:type="spellStart"/>
            <w:r w:rsidRPr="00455891">
              <w:rPr>
                <w:rFonts w:cstheme="minorHAnsi"/>
              </w:rPr>
              <w:t>Jishmi</w:t>
            </w:r>
            <w:proofErr w:type="spellEnd"/>
            <w:r w:rsidRPr="00455891">
              <w:rPr>
                <w:rFonts w:cstheme="minorHAnsi"/>
              </w:rPr>
              <w:t xml:space="preserve"> Jos </w:t>
            </w:r>
            <w:proofErr w:type="spellStart"/>
            <w:r w:rsidRPr="00455891">
              <w:rPr>
                <w:rFonts w:cstheme="minorHAnsi"/>
              </w:rPr>
              <w:t>Choondal</w:t>
            </w:r>
            <w:proofErr w:type="spellEnd"/>
            <w:r w:rsidRPr="00455891">
              <w:rPr>
                <w:rFonts w:cstheme="minorHAnsi"/>
              </w:rPr>
              <w:t xml:space="preserve">/Ms. </w:t>
            </w:r>
            <w:proofErr w:type="spellStart"/>
            <w:r w:rsidRPr="00455891">
              <w:rPr>
                <w:rFonts w:cstheme="minorHAnsi"/>
              </w:rPr>
              <w:t>Naveeta</w:t>
            </w:r>
            <w:proofErr w:type="spellEnd"/>
            <w:r w:rsidRPr="00455891">
              <w:rPr>
                <w:rFonts w:cstheme="minorHAnsi"/>
              </w:rPr>
              <w:t xml:space="preserve">   </w:t>
            </w:r>
          </w:p>
        </w:tc>
      </w:tr>
    </w:tbl>
    <w:p w14:paraId="12D69551" w14:textId="77777777" w:rsidR="00C70627" w:rsidRPr="00455891" w:rsidRDefault="00C70627" w:rsidP="00C70627">
      <w:pPr>
        <w:spacing w:line="259" w:lineRule="auto"/>
        <w:ind w:left="14"/>
        <w:jc w:val="both"/>
        <w:rPr>
          <w:rFonts w:cstheme="minorHAnsi"/>
        </w:rPr>
      </w:pPr>
      <w:r w:rsidRPr="00455891">
        <w:rPr>
          <w:rFonts w:cstheme="minorHAnsi"/>
        </w:rPr>
        <w:t xml:space="preserve">  </w:t>
      </w:r>
    </w:p>
    <w:tbl>
      <w:tblPr>
        <w:tblStyle w:val="TableGrid"/>
        <w:tblW w:w="9866" w:type="dxa"/>
        <w:tblInd w:w="43" w:type="dxa"/>
        <w:tblCellMar>
          <w:top w:w="18" w:type="dxa"/>
          <w:left w:w="106" w:type="dxa"/>
          <w:bottom w:w="25" w:type="dxa"/>
          <w:right w:w="1" w:type="dxa"/>
        </w:tblCellMar>
        <w:tblLook w:val="04A0" w:firstRow="1" w:lastRow="0" w:firstColumn="1" w:lastColumn="0" w:noHBand="0" w:noVBand="1"/>
      </w:tblPr>
      <w:tblGrid>
        <w:gridCol w:w="569"/>
        <w:gridCol w:w="704"/>
        <w:gridCol w:w="564"/>
        <w:gridCol w:w="2675"/>
        <w:gridCol w:w="2485"/>
        <w:gridCol w:w="191"/>
        <w:gridCol w:w="729"/>
        <w:gridCol w:w="920"/>
        <w:gridCol w:w="1029"/>
      </w:tblGrid>
      <w:tr w:rsidR="00C70627" w:rsidRPr="00455891" w14:paraId="5AB80ED4" w14:textId="77777777" w:rsidTr="00BE4C03">
        <w:trPr>
          <w:trHeight w:val="238"/>
        </w:trPr>
        <w:tc>
          <w:tcPr>
            <w:tcW w:w="6997" w:type="dxa"/>
            <w:gridSpan w:val="5"/>
            <w:tcBorders>
              <w:top w:val="double" w:sz="4" w:space="0" w:color="000000"/>
              <w:left w:val="double" w:sz="4" w:space="0" w:color="000000"/>
              <w:bottom w:val="single" w:sz="4" w:space="0" w:color="000000"/>
              <w:right w:val="nil"/>
            </w:tcBorders>
          </w:tcPr>
          <w:p w14:paraId="4D2B0277" w14:textId="77777777" w:rsidR="00C70627" w:rsidRPr="00455891" w:rsidRDefault="00C70627" w:rsidP="000F700E">
            <w:pPr>
              <w:spacing w:line="259" w:lineRule="auto"/>
              <w:ind w:left="2698"/>
              <w:jc w:val="center"/>
              <w:rPr>
                <w:rFonts w:cstheme="minorHAnsi"/>
              </w:rPr>
            </w:pPr>
            <w:r w:rsidRPr="00455891">
              <w:rPr>
                <w:rFonts w:eastAsia="Calibri" w:cstheme="minorHAnsi"/>
                <w:b/>
              </w:rPr>
              <w:t xml:space="preserve">Assignment </w:t>
            </w:r>
            <w:r w:rsidRPr="00455891">
              <w:rPr>
                <w:rFonts w:cstheme="minorHAnsi"/>
              </w:rPr>
              <w:t xml:space="preserve"> </w:t>
            </w:r>
          </w:p>
        </w:tc>
        <w:tc>
          <w:tcPr>
            <w:tcW w:w="2869" w:type="dxa"/>
            <w:gridSpan w:val="4"/>
            <w:tcBorders>
              <w:top w:val="double" w:sz="4" w:space="0" w:color="000000"/>
              <w:left w:val="nil"/>
              <w:bottom w:val="single" w:sz="4" w:space="0" w:color="000000"/>
              <w:right w:val="double" w:sz="4" w:space="0" w:color="000000"/>
            </w:tcBorders>
            <w:vAlign w:val="center"/>
          </w:tcPr>
          <w:p w14:paraId="060A785C" w14:textId="77777777" w:rsidR="00C70627" w:rsidRPr="00455891" w:rsidRDefault="00C70627" w:rsidP="000F700E">
            <w:pPr>
              <w:spacing w:line="259" w:lineRule="auto"/>
              <w:ind w:left="2"/>
              <w:rPr>
                <w:rFonts w:cstheme="minorHAnsi"/>
              </w:rPr>
            </w:pPr>
            <w:r w:rsidRPr="00455891">
              <w:rPr>
                <w:rFonts w:cstheme="minorHAnsi"/>
              </w:rPr>
              <w:t xml:space="preserve"> </w:t>
            </w:r>
            <w:r w:rsidRPr="00455891">
              <w:rPr>
                <w:rFonts w:cstheme="minorHAnsi"/>
              </w:rPr>
              <w:tab/>
              <w:t xml:space="preserve"> </w:t>
            </w:r>
            <w:r w:rsidRPr="00455891">
              <w:rPr>
                <w:rFonts w:cstheme="minorHAnsi"/>
              </w:rPr>
              <w:tab/>
              <w:t xml:space="preserve"> </w:t>
            </w:r>
          </w:p>
        </w:tc>
      </w:tr>
      <w:tr w:rsidR="00056289" w:rsidRPr="00455891" w14:paraId="4AB52632" w14:textId="77777777" w:rsidTr="00BE4C03">
        <w:trPr>
          <w:trHeight w:val="255"/>
        </w:trPr>
        <w:tc>
          <w:tcPr>
            <w:tcW w:w="1837" w:type="dxa"/>
            <w:gridSpan w:val="3"/>
            <w:tcBorders>
              <w:top w:val="single" w:sz="4" w:space="0" w:color="000000"/>
              <w:left w:val="double" w:sz="4" w:space="0" w:color="000000"/>
              <w:bottom w:val="double" w:sz="12" w:space="0" w:color="000000"/>
              <w:right w:val="single" w:sz="4" w:space="0" w:color="000000"/>
            </w:tcBorders>
          </w:tcPr>
          <w:p w14:paraId="621DB7B3" w14:textId="77777777" w:rsidR="00C70627" w:rsidRPr="00455891" w:rsidRDefault="00C70627" w:rsidP="000F700E">
            <w:pPr>
              <w:spacing w:line="259" w:lineRule="auto"/>
              <w:ind w:left="2"/>
              <w:rPr>
                <w:rFonts w:cstheme="minorHAnsi"/>
              </w:rPr>
            </w:pPr>
            <w:r w:rsidRPr="00455891">
              <w:rPr>
                <w:rFonts w:cstheme="minorHAnsi"/>
              </w:rPr>
              <w:t>Register No.</w:t>
            </w:r>
            <w:r w:rsidRPr="00455891">
              <w:rPr>
                <w:rFonts w:eastAsia="Calibri" w:cstheme="minorHAnsi"/>
                <w:b/>
              </w:rPr>
              <w:t xml:space="preserve"> </w:t>
            </w:r>
            <w:r w:rsidRPr="00455891">
              <w:rPr>
                <w:rFonts w:cstheme="minorHAnsi"/>
              </w:rPr>
              <w:t xml:space="preserve"> </w:t>
            </w:r>
          </w:p>
        </w:tc>
        <w:tc>
          <w:tcPr>
            <w:tcW w:w="2675" w:type="dxa"/>
            <w:tcBorders>
              <w:top w:val="single" w:sz="4" w:space="0" w:color="000000"/>
              <w:left w:val="single" w:sz="4" w:space="0" w:color="000000"/>
              <w:bottom w:val="double" w:sz="4" w:space="0" w:color="000000"/>
              <w:right w:val="single" w:sz="4" w:space="0" w:color="000000"/>
            </w:tcBorders>
          </w:tcPr>
          <w:p w14:paraId="291D4251" w14:textId="46E927D4" w:rsidR="00C70627" w:rsidRPr="00455891" w:rsidRDefault="00C70627" w:rsidP="000F700E">
            <w:pPr>
              <w:spacing w:line="259" w:lineRule="auto"/>
              <w:rPr>
                <w:rFonts w:cstheme="minorHAnsi"/>
              </w:rPr>
            </w:pPr>
            <w:r w:rsidRPr="00455891">
              <w:rPr>
                <w:rFonts w:eastAsia="Calibri" w:cstheme="minorHAnsi"/>
                <w:b/>
              </w:rPr>
              <w:t xml:space="preserve"> </w:t>
            </w:r>
            <w:r w:rsidRPr="00455891">
              <w:rPr>
                <w:rFonts w:cstheme="minorHAnsi"/>
              </w:rPr>
              <w:t xml:space="preserve"> </w:t>
            </w:r>
            <w:r w:rsidR="00BE4C03" w:rsidRPr="00455891">
              <w:rPr>
                <w:rFonts w:cstheme="minorHAnsi"/>
              </w:rPr>
              <w:t>18ETCS002121</w:t>
            </w:r>
          </w:p>
        </w:tc>
        <w:tc>
          <w:tcPr>
            <w:tcW w:w="2485" w:type="dxa"/>
            <w:tcBorders>
              <w:top w:val="single" w:sz="4" w:space="0" w:color="000000"/>
              <w:left w:val="single" w:sz="4" w:space="0" w:color="000000"/>
              <w:bottom w:val="double" w:sz="4" w:space="0" w:color="000000"/>
              <w:right w:val="nil"/>
            </w:tcBorders>
          </w:tcPr>
          <w:p w14:paraId="6285F3AB" w14:textId="77777777" w:rsidR="00C70627" w:rsidRPr="00455891" w:rsidRDefault="00C70627" w:rsidP="000F700E">
            <w:pPr>
              <w:spacing w:line="259" w:lineRule="auto"/>
              <w:ind w:left="2"/>
              <w:rPr>
                <w:rFonts w:cstheme="minorHAnsi"/>
              </w:rPr>
            </w:pPr>
            <w:r w:rsidRPr="00455891">
              <w:rPr>
                <w:rFonts w:cstheme="minorHAnsi"/>
              </w:rPr>
              <w:t>Name of Student</w:t>
            </w:r>
            <w:r w:rsidRPr="00455891">
              <w:rPr>
                <w:rFonts w:eastAsia="Calibri" w:cstheme="minorHAnsi"/>
                <w:b/>
              </w:rPr>
              <w:t xml:space="preserve"> </w:t>
            </w:r>
            <w:r w:rsidRPr="00455891">
              <w:rPr>
                <w:rFonts w:cstheme="minorHAnsi"/>
              </w:rPr>
              <w:t xml:space="preserve"> </w:t>
            </w:r>
          </w:p>
        </w:tc>
        <w:tc>
          <w:tcPr>
            <w:tcW w:w="191" w:type="dxa"/>
            <w:tcBorders>
              <w:top w:val="single" w:sz="4" w:space="0" w:color="000000"/>
              <w:left w:val="nil"/>
              <w:bottom w:val="double" w:sz="4" w:space="0" w:color="000000"/>
              <w:right w:val="single" w:sz="4" w:space="0" w:color="000000"/>
            </w:tcBorders>
          </w:tcPr>
          <w:p w14:paraId="47E1C395" w14:textId="77777777" w:rsidR="00C70627" w:rsidRPr="00455891" w:rsidRDefault="00C70627" w:rsidP="000F700E">
            <w:pPr>
              <w:spacing w:line="259" w:lineRule="auto"/>
              <w:ind w:right="22"/>
              <w:jc w:val="right"/>
              <w:rPr>
                <w:rFonts w:cstheme="minorHAnsi"/>
              </w:rPr>
            </w:pPr>
            <w:r w:rsidRPr="00455891">
              <w:rPr>
                <w:rFonts w:cstheme="minorHAnsi"/>
              </w:rPr>
              <w:t xml:space="preserve"> </w:t>
            </w:r>
          </w:p>
        </w:tc>
        <w:tc>
          <w:tcPr>
            <w:tcW w:w="2678" w:type="dxa"/>
            <w:gridSpan w:val="3"/>
            <w:tcBorders>
              <w:top w:val="single" w:sz="4" w:space="0" w:color="000000"/>
              <w:left w:val="single" w:sz="4" w:space="0" w:color="000000"/>
              <w:bottom w:val="double" w:sz="12" w:space="0" w:color="000000"/>
              <w:right w:val="double" w:sz="4" w:space="0" w:color="000000"/>
            </w:tcBorders>
          </w:tcPr>
          <w:p w14:paraId="3B190A83" w14:textId="508F9D73" w:rsidR="00C70627" w:rsidRPr="00455891" w:rsidRDefault="00BE4C03" w:rsidP="000F700E">
            <w:pPr>
              <w:spacing w:line="259" w:lineRule="auto"/>
              <w:ind w:left="2"/>
              <w:rPr>
                <w:rFonts w:cstheme="minorHAnsi"/>
              </w:rPr>
            </w:pPr>
            <w:r w:rsidRPr="00455891">
              <w:rPr>
                <w:rFonts w:cstheme="minorHAnsi"/>
              </w:rPr>
              <w:t>SUBHENDU MAJI</w:t>
            </w:r>
            <w:r w:rsidR="00C70627" w:rsidRPr="00455891">
              <w:rPr>
                <w:rFonts w:cstheme="minorHAnsi"/>
              </w:rPr>
              <w:tab/>
              <w:t xml:space="preserve"> </w:t>
            </w:r>
          </w:p>
        </w:tc>
      </w:tr>
      <w:tr w:rsidR="00056289" w:rsidRPr="00455891" w14:paraId="020A9170" w14:textId="77777777" w:rsidTr="00BE4C03">
        <w:trPr>
          <w:trHeight w:val="1035"/>
        </w:trPr>
        <w:tc>
          <w:tcPr>
            <w:tcW w:w="569" w:type="dxa"/>
            <w:tcBorders>
              <w:top w:val="double" w:sz="12" w:space="0" w:color="000000"/>
              <w:left w:val="double" w:sz="4" w:space="0" w:color="000000"/>
              <w:bottom w:val="double" w:sz="15" w:space="0" w:color="000000"/>
              <w:right w:val="single" w:sz="8" w:space="0" w:color="000000"/>
            </w:tcBorders>
          </w:tcPr>
          <w:p w14:paraId="22872781" w14:textId="77777777" w:rsidR="00C70627" w:rsidRPr="00455891" w:rsidRDefault="00C70627" w:rsidP="000F700E">
            <w:pPr>
              <w:spacing w:line="259" w:lineRule="auto"/>
              <w:ind w:left="75"/>
              <w:rPr>
                <w:rFonts w:cstheme="minorHAnsi"/>
              </w:rPr>
            </w:pPr>
            <w:r w:rsidRPr="00455891">
              <w:rPr>
                <w:rFonts w:cstheme="minorHAnsi"/>
                <w:noProof/>
              </w:rPr>
              <mc:AlternateContent>
                <mc:Choice Requires="wpg">
                  <w:drawing>
                    <wp:inline distT="0" distB="0" distL="0" distR="0" wp14:anchorId="5BFC9CAF" wp14:editId="0513DF43">
                      <wp:extent cx="190500" cy="551876"/>
                      <wp:effectExtent l="0" t="0" r="0" b="0"/>
                      <wp:docPr id="13579" name="Group 13579"/>
                      <wp:cNvGraphicFramePr/>
                      <a:graphic xmlns:a="http://schemas.openxmlformats.org/drawingml/2006/main">
                        <a:graphicData uri="http://schemas.microsoft.com/office/word/2010/wordprocessingGroup">
                          <wpg:wgp>
                            <wpg:cNvGrpSpPr/>
                            <wpg:grpSpPr>
                              <a:xfrm>
                                <a:off x="0" y="0"/>
                                <a:ext cx="190500" cy="551876"/>
                                <a:chOff x="0" y="0"/>
                                <a:chExt cx="190500" cy="551876"/>
                              </a:xfrm>
                            </wpg:grpSpPr>
                            <wps:wsp>
                              <wps:cNvPr id="201" name="Rectangle 201"/>
                              <wps:cNvSpPr/>
                              <wps:spPr>
                                <a:xfrm>
                                  <a:off x="144297" y="409067"/>
                                  <a:ext cx="42144" cy="189937"/>
                                </a:xfrm>
                                <a:prstGeom prst="rect">
                                  <a:avLst/>
                                </a:prstGeom>
                                <a:ln>
                                  <a:noFill/>
                                </a:ln>
                              </wps:spPr>
                              <wps:txbx>
                                <w:txbxContent>
                                  <w:p w14:paraId="1FDBC437" w14:textId="77777777" w:rsidR="00F6035F" w:rsidRDefault="00F6035F" w:rsidP="00C70627">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554" name="Picture 554"/>
                                <pic:cNvPicPr/>
                              </pic:nvPicPr>
                              <pic:blipFill>
                                <a:blip r:embed="rId15"/>
                                <a:stretch>
                                  <a:fillRect/>
                                </a:stretch>
                              </pic:blipFill>
                              <pic:spPr>
                                <a:xfrm rot="-5399998">
                                  <a:off x="-161225" y="161227"/>
                                  <a:ext cx="641604" cy="190500"/>
                                </a:xfrm>
                                <a:prstGeom prst="rect">
                                  <a:avLst/>
                                </a:prstGeom>
                              </pic:spPr>
                            </pic:pic>
                            <wps:wsp>
                              <wps:cNvPr id="556" name="Shape 556"/>
                              <wps:cNvSpPr/>
                              <wps:spPr>
                                <a:xfrm>
                                  <a:off x="40907" y="455930"/>
                                  <a:ext cx="42818" cy="51308"/>
                                </a:xfrm>
                                <a:custGeom>
                                  <a:avLst/>
                                  <a:gdLst/>
                                  <a:ahLst/>
                                  <a:cxnLst/>
                                  <a:rect l="0" t="0" r="0" b="0"/>
                                  <a:pathLst>
                                    <a:path w="42818" h="51308">
                                      <a:moveTo>
                                        <a:pt x="12725" y="0"/>
                                      </a:moveTo>
                                      <a:cubicBezTo>
                                        <a:pt x="14046" y="0"/>
                                        <a:pt x="15176" y="127"/>
                                        <a:pt x="16078" y="127"/>
                                      </a:cubicBezTo>
                                      <a:cubicBezTo>
                                        <a:pt x="16993" y="254"/>
                                        <a:pt x="17755" y="381"/>
                                        <a:pt x="18339" y="508"/>
                                      </a:cubicBezTo>
                                      <a:cubicBezTo>
                                        <a:pt x="18936" y="635"/>
                                        <a:pt x="19368" y="889"/>
                                        <a:pt x="19647" y="1143"/>
                                      </a:cubicBezTo>
                                      <a:cubicBezTo>
                                        <a:pt x="19914" y="1524"/>
                                        <a:pt x="20053" y="1905"/>
                                        <a:pt x="20053" y="2413"/>
                                      </a:cubicBezTo>
                                      <a:cubicBezTo>
                                        <a:pt x="20053" y="2921"/>
                                        <a:pt x="19736" y="3683"/>
                                        <a:pt x="19101" y="4826"/>
                                      </a:cubicBezTo>
                                      <a:cubicBezTo>
                                        <a:pt x="18453" y="5842"/>
                                        <a:pt x="17755" y="7239"/>
                                        <a:pt x="17005" y="8763"/>
                                      </a:cubicBezTo>
                                      <a:cubicBezTo>
                                        <a:pt x="16256" y="10414"/>
                                        <a:pt x="15570" y="12192"/>
                                        <a:pt x="14948" y="14351"/>
                                      </a:cubicBezTo>
                                      <a:cubicBezTo>
                                        <a:pt x="14338" y="16510"/>
                                        <a:pt x="14034" y="18796"/>
                                        <a:pt x="14034" y="21209"/>
                                      </a:cubicBezTo>
                                      <a:cubicBezTo>
                                        <a:pt x="14034" y="23241"/>
                                        <a:pt x="14275" y="24892"/>
                                        <a:pt x="14745" y="26416"/>
                                      </a:cubicBezTo>
                                      <a:cubicBezTo>
                                        <a:pt x="15227" y="27813"/>
                                        <a:pt x="15888" y="29083"/>
                                        <a:pt x="16739" y="30099"/>
                                      </a:cubicBezTo>
                                      <a:cubicBezTo>
                                        <a:pt x="17577" y="30988"/>
                                        <a:pt x="18593" y="31750"/>
                                        <a:pt x="19774" y="32258"/>
                                      </a:cubicBezTo>
                                      <a:cubicBezTo>
                                        <a:pt x="20968" y="32766"/>
                                        <a:pt x="22225" y="33020"/>
                                        <a:pt x="23546" y="33020"/>
                                      </a:cubicBezTo>
                                      <a:cubicBezTo>
                                        <a:pt x="25502" y="33020"/>
                                        <a:pt x="27203" y="32385"/>
                                        <a:pt x="28651" y="31369"/>
                                      </a:cubicBezTo>
                                      <a:cubicBezTo>
                                        <a:pt x="30086" y="30353"/>
                                        <a:pt x="31356" y="28829"/>
                                        <a:pt x="32474" y="27051"/>
                                      </a:cubicBezTo>
                                      <a:cubicBezTo>
                                        <a:pt x="33591" y="25273"/>
                                        <a:pt x="34646" y="23241"/>
                                        <a:pt x="35624" y="20955"/>
                                      </a:cubicBezTo>
                                      <a:cubicBezTo>
                                        <a:pt x="36614" y="18669"/>
                                        <a:pt x="37643" y="16256"/>
                                        <a:pt x="38748" y="13970"/>
                                      </a:cubicBezTo>
                                      <a:cubicBezTo>
                                        <a:pt x="39840" y="11557"/>
                                        <a:pt x="41085" y="9271"/>
                                        <a:pt x="42469" y="6985"/>
                                      </a:cubicBezTo>
                                      <a:lnTo>
                                        <a:pt x="42818" y="6560"/>
                                      </a:lnTo>
                                      <a:lnTo>
                                        <a:pt x="42818" y="44271"/>
                                      </a:lnTo>
                                      <a:lnTo>
                                        <a:pt x="41923" y="45339"/>
                                      </a:lnTo>
                                      <a:cubicBezTo>
                                        <a:pt x="39992" y="47117"/>
                                        <a:pt x="37694" y="48514"/>
                                        <a:pt x="35052" y="49657"/>
                                      </a:cubicBezTo>
                                      <a:cubicBezTo>
                                        <a:pt x="32398" y="50673"/>
                                        <a:pt x="29223" y="51308"/>
                                        <a:pt x="25527" y="51308"/>
                                      </a:cubicBezTo>
                                      <a:cubicBezTo>
                                        <a:pt x="21285" y="51308"/>
                                        <a:pt x="17551" y="50419"/>
                                        <a:pt x="14338" y="48895"/>
                                      </a:cubicBezTo>
                                      <a:cubicBezTo>
                                        <a:pt x="11125" y="47371"/>
                                        <a:pt x="8446" y="45212"/>
                                        <a:pt x="6325" y="42545"/>
                                      </a:cubicBezTo>
                                      <a:cubicBezTo>
                                        <a:pt x="4204" y="39878"/>
                                        <a:pt x="2616" y="36703"/>
                                        <a:pt x="1575" y="33020"/>
                                      </a:cubicBezTo>
                                      <a:cubicBezTo>
                                        <a:pt x="521" y="29464"/>
                                        <a:pt x="0" y="25654"/>
                                        <a:pt x="0" y="21590"/>
                                      </a:cubicBezTo>
                                      <a:cubicBezTo>
                                        <a:pt x="0" y="19431"/>
                                        <a:pt x="152" y="17399"/>
                                        <a:pt x="470" y="15240"/>
                                      </a:cubicBezTo>
                                      <a:cubicBezTo>
                                        <a:pt x="787" y="13081"/>
                                        <a:pt x="1232" y="11176"/>
                                        <a:pt x="1778" y="9398"/>
                                      </a:cubicBezTo>
                                      <a:cubicBezTo>
                                        <a:pt x="2324" y="7493"/>
                                        <a:pt x="2934" y="5969"/>
                                        <a:pt x="3620" y="4445"/>
                                      </a:cubicBezTo>
                                      <a:cubicBezTo>
                                        <a:pt x="4305" y="3048"/>
                                        <a:pt x="4877" y="2159"/>
                                        <a:pt x="5334" y="1651"/>
                                      </a:cubicBezTo>
                                      <a:cubicBezTo>
                                        <a:pt x="5791" y="1270"/>
                                        <a:pt x="6185" y="889"/>
                                        <a:pt x="6502" y="762"/>
                                      </a:cubicBezTo>
                                      <a:cubicBezTo>
                                        <a:pt x="6820" y="635"/>
                                        <a:pt x="7239" y="508"/>
                                        <a:pt x="7760" y="381"/>
                                      </a:cubicBezTo>
                                      <a:cubicBezTo>
                                        <a:pt x="8293" y="254"/>
                                        <a:pt x="8954" y="127"/>
                                        <a:pt x="9754" y="127"/>
                                      </a:cubicBezTo>
                                      <a:cubicBezTo>
                                        <a:pt x="10554" y="127"/>
                                        <a:pt x="11544" y="0"/>
                                        <a:pt x="127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 name="Shape 557"/>
                              <wps:cNvSpPr/>
                              <wps:spPr>
                                <a:xfrm>
                                  <a:off x="63767" y="383778"/>
                                  <a:ext cx="19958" cy="56264"/>
                                </a:xfrm>
                                <a:custGeom>
                                  <a:avLst/>
                                  <a:gdLst/>
                                  <a:ahLst/>
                                  <a:cxnLst/>
                                  <a:rect l="0" t="0" r="0" b="0"/>
                                  <a:pathLst>
                                    <a:path w="19958" h="56264">
                                      <a:moveTo>
                                        <a:pt x="19958" y="0"/>
                                      </a:moveTo>
                                      <a:lnTo>
                                        <a:pt x="19958" y="17375"/>
                                      </a:lnTo>
                                      <a:lnTo>
                                        <a:pt x="16332" y="18304"/>
                                      </a:lnTo>
                                      <a:cubicBezTo>
                                        <a:pt x="13564" y="20336"/>
                                        <a:pt x="12192" y="23511"/>
                                        <a:pt x="12192" y="27829"/>
                                      </a:cubicBezTo>
                                      <a:cubicBezTo>
                                        <a:pt x="12192" y="30115"/>
                                        <a:pt x="12598" y="32020"/>
                                        <a:pt x="13424" y="33544"/>
                                      </a:cubicBezTo>
                                      <a:cubicBezTo>
                                        <a:pt x="14237" y="35195"/>
                                        <a:pt x="15342" y="36592"/>
                                        <a:pt x="16739" y="37608"/>
                                      </a:cubicBezTo>
                                      <a:lnTo>
                                        <a:pt x="19958" y="39268"/>
                                      </a:lnTo>
                                      <a:lnTo>
                                        <a:pt x="19958" y="56264"/>
                                      </a:lnTo>
                                      <a:lnTo>
                                        <a:pt x="9347" y="50308"/>
                                      </a:lnTo>
                                      <a:cubicBezTo>
                                        <a:pt x="6312" y="47641"/>
                                        <a:pt x="4000" y="44339"/>
                                        <a:pt x="2400" y="40529"/>
                                      </a:cubicBezTo>
                                      <a:cubicBezTo>
                                        <a:pt x="800" y="36719"/>
                                        <a:pt x="0" y="32274"/>
                                        <a:pt x="0" y="27448"/>
                                      </a:cubicBezTo>
                                      <a:cubicBezTo>
                                        <a:pt x="0" y="22368"/>
                                        <a:pt x="749" y="18050"/>
                                        <a:pt x="2261" y="14367"/>
                                      </a:cubicBezTo>
                                      <a:cubicBezTo>
                                        <a:pt x="3772" y="10684"/>
                                        <a:pt x="5855" y="7763"/>
                                        <a:pt x="8522" y="5477"/>
                                      </a:cubicBezTo>
                                      <a:cubicBezTo>
                                        <a:pt x="11189" y="3064"/>
                                        <a:pt x="14351" y="1413"/>
                                        <a:pt x="18009" y="270"/>
                                      </a:cubicBezTo>
                                      <a:lnTo>
                                        <a:pt x="199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 name="Shape 558"/>
                              <wps:cNvSpPr/>
                              <wps:spPr>
                                <a:xfrm>
                                  <a:off x="63830" y="322834"/>
                                  <a:ext cx="19895" cy="47401"/>
                                </a:xfrm>
                                <a:custGeom>
                                  <a:avLst/>
                                  <a:gdLst/>
                                  <a:ahLst/>
                                  <a:cxnLst/>
                                  <a:rect l="0" t="0" r="0" b="0"/>
                                  <a:pathLst>
                                    <a:path w="19895" h="47401">
                                      <a:moveTo>
                                        <a:pt x="12941" y="0"/>
                                      </a:moveTo>
                                      <a:cubicBezTo>
                                        <a:pt x="15596" y="0"/>
                                        <a:pt x="17450" y="254"/>
                                        <a:pt x="18529" y="635"/>
                                      </a:cubicBezTo>
                                      <a:lnTo>
                                        <a:pt x="19895" y="2152"/>
                                      </a:lnTo>
                                      <a:lnTo>
                                        <a:pt x="19895" y="3040"/>
                                      </a:lnTo>
                                      <a:lnTo>
                                        <a:pt x="19177" y="4953"/>
                                      </a:lnTo>
                                      <a:cubicBezTo>
                                        <a:pt x="18542" y="5715"/>
                                        <a:pt x="17831" y="6731"/>
                                        <a:pt x="17056" y="8001"/>
                                      </a:cubicBezTo>
                                      <a:cubicBezTo>
                                        <a:pt x="16281" y="9144"/>
                                        <a:pt x="15570" y="10541"/>
                                        <a:pt x="14935" y="12192"/>
                                      </a:cubicBezTo>
                                      <a:cubicBezTo>
                                        <a:pt x="14288" y="13843"/>
                                        <a:pt x="13970" y="15875"/>
                                        <a:pt x="13970" y="18161"/>
                                      </a:cubicBezTo>
                                      <a:cubicBezTo>
                                        <a:pt x="13970" y="22606"/>
                                        <a:pt x="15697" y="26035"/>
                                        <a:pt x="19139" y="28321"/>
                                      </a:cubicBezTo>
                                      <a:lnTo>
                                        <a:pt x="19895" y="28505"/>
                                      </a:lnTo>
                                      <a:lnTo>
                                        <a:pt x="19895" y="47401"/>
                                      </a:lnTo>
                                      <a:lnTo>
                                        <a:pt x="19685" y="47371"/>
                                      </a:lnTo>
                                      <a:cubicBezTo>
                                        <a:pt x="15240" y="45720"/>
                                        <a:pt x="11557" y="43688"/>
                                        <a:pt x="8636" y="40894"/>
                                      </a:cubicBezTo>
                                      <a:cubicBezTo>
                                        <a:pt x="5715" y="38227"/>
                                        <a:pt x="3543" y="34925"/>
                                        <a:pt x="2134" y="31242"/>
                                      </a:cubicBezTo>
                                      <a:cubicBezTo>
                                        <a:pt x="711" y="27432"/>
                                        <a:pt x="0" y="23368"/>
                                        <a:pt x="0" y="18923"/>
                                      </a:cubicBezTo>
                                      <a:cubicBezTo>
                                        <a:pt x="0" y="17018"/>
                                        <a:pt x="165" y="15240"/>
                                        <a:pt x="483" y="13462"/>
                                      </a:cubicBezTo>
                                      <a:cubicBezTo>
                                        <a:pt x="800" y="11684"/>
                                        <a:pt x="1232" y="10033"/>
                                        <a:pt x="1791" y="8509"/>
                                      </a:cubicBezTo>
                                      <a:cubicBezTo>
                                        <a:pt x="2337" y="6985"/>
                                        <a:pt x="2946" y="5715"/>
                                        <a:pt x="3632" y="4445"/>
                                      </a:cubicBezTo>
                                      <a:cubicBezTo>
                                        <a:pt x="4318" y="3302"/>
                                        <a:pt x="4915" y="2413"/>
                                        <a:pt x="5410" y="1905"/>
                                      </a:cubicBezTo>
                                      <a:cubicBezTo>
                                        <a:pt x="5918" y="1397"/>
                                        <a:pt x="6337" y="1016"/>
                                        <a:pt x="6680" y="889"/>
                                      </a:cubicBezTo>
                                      <a:cubicBezTo>
                                        <a:pt x="7023" y="635"/>
                                        <a:pt x="7468" y="508"/>
                                        <a:pt x="8014" y="381"/>
                                      </a:cubicBezTo>
                                      <a:cubicBezTo>
                                        <a:pt x="8560" y="254"/>
                                        <a:pt x="9233" y="127"/>
                                        <a:pt x="10033" y="127"/>
                                      </a:cubicBezTo>
                                      <a:cubicBezTo>
                                        <a:pt x="10833" y="0"/>
                                        <a:pt x="11798" y="0"/>
                                        <a:pt x="129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 name="Shape 559"/>
                              <wps:cNvSpPr/>
                              <wps:spPr>
                                <a:xfrm>
                                  <a:off x="48844" y="273177"/>
                                  <a:ext cx="34881" cy="43180"/>
                                </a:xfrm>
                                <a:custGeom>
                                  <a:avLst/>
                                  <a:gdLst/>
                                  <a:ahLst/>
                                  <a:cxnLst/>
                                  <a:rect l="0" t="0" r="0" b="0"/>
                                  <a:pathLst>
                                    <a:path w="34881" h="43180">
                                      <a:moveTo>
                                        <a:pt x="23482" y="0"/>
                                      </a:moveTo>
                                      <a:cubicBezTo>
                                        <a:pt x="25997" y="0"/>
                                        <a:pt x="27788" y="254"/>
                                        <a:pt x="28854" y="635"/>
                                      </a:cubicBezTo>
                                      <a:cubicBezTo>
                                        <a:pt x="29934" y="1143"/>
                                        <a:pt x="30467" y="1778"/>
                                        <a:pt x="30467" y="2667"/>
                                      </a:cubicBezTo>
                                      <a:lnTo>
                                        <a:pt x="30467" y="16002"/>
                                      </a:lnTo>
                                      <a:lnTo>
                                        <a:pt x="34881" y="16002"/>
                                      </a:lnTo>
                                      <a:lnTo>
                                        <a:pt x="34881" y="33147"/>
                                      </a:lnTo>
                                      <a:lnTo>
                                        <a:pt x="30467" y="33147"/>
                                      </a:lnTo>
                                      <a:lnTo>
                                        <a:pt x="30467" y="40513"/>
                                      </a:lnTo>
                                      <a:cubicBezTo>
                                        <a:pt x="30467" y="41402"/>
                                        <a:pt x="29934" y="42037"/>
                                        <a:pt x="28854" y="42545"/>
                                      </a:cubicBezTo>
                                      <a:cubicBezTo>
                                        <a:pt x="27788" y="42926"/>
                                        <a:pt x="25997" y="43180"/>
                                        <a:pt x="23482" y="43180"/>
                                      </a:cubicBezTo>
                                      <a:cubicBezTo>
                                        <a:pt x="22162" y="43180"/>
                                        <a:pt x="21044" y="43180"/>
                                        <a:pt x="20129" y="43053"/>
                                      </a:cubicBezTo>
                                      <a:cubicBezTo>
                                        <a:pt x="19215" y="42926"/>
                                        <a:pt x="18491" y="42672"/>
                                        <a:pt x="17971" y="42545"/>
                                      </a:cubicBezTo>
                                      <a:cubicBezTo>
                                        <a:pt x="17450" y="42291"/>
                                        <a:pt x="17069" y="42037"/>
                                        <a:pt x="16840" y="41656"/>
                                      </a:cubicBezTo>
                                      <a:cubicBezTo>
                                        <a:pt x="16612" y="41275"/>
                                        <a:pt x="16497" y="40894"/>
                                        <a:pt x="16497" y="40386"/>
                                      </a:cubicBezTo>
                                      <a:lnTo>
                                        <a:pt x="16497" y="33147"/>
                                      </a:lnTo>
                                      <a:lnTo>
                                        <a:pt x="2870" y="33147"/>
                                      </a:lnTo>
                                      <a:cubicBezTo>
                                        <a:pt x="2413" y="33147"/>
                                        <a:pt x="2007" y="33020"/>
                                        <a:pt x="1638" y="32766"/>
                                      </a:cubicBezTo>
                                      <a:cubicBezTo>
                                        <a:pt x="1283" y="32512"/>
                                        <a:pt x="965" y="32131"/>
                                        <a:pt x="724" y="31496"/>
                                      </a:cubicBezTo>
                                      <a:cubicBezTo>
                                        <a:pt x="470" y="30734"/>
                                        <a:pt x="279" y="29845"/>
                                        <a:pt x="165" y="28829"/>
                                      </a:cubicBezTo>
                                      <a:cubicBezTo>
                                        <a:pt x="51" y="27686"/>
                                        <a:pt x="0" y="26289"/>
                                        <a:pt x="0" y="24638"/>
                                      </a:cubicBezTo>
                                      <a:cubicBezTo>
                                        <a:pt x="0" y="22987"/>
                                        <a:pt x="51" y="21590"/>
                                        <a:pt x="165" y="20447"/>
                                      </a:cubicBezTo>
                                      <a:cubicBezTo>
                                        <a:pt x="279" y="19304"/>
                                        <a:pt x="470" y="18415"/>
                                        <a:pt x="724" y="17780"/>
                                      </a:cubicBezTo>
                                      <a:cubicBezTo>
                                        <a:pt x="965" y="17145"/>
                                        <a:pt x="1283" y="16637"/>
                                        <a:pt x="1638" y="16383"/>
                                      </a:cubicBezTo>
                                      <a:cubicBezTo>
                                        <a:pt x="2007" y="16129"/>
                                        <a:pt x="2413" y="16002"/>
                                        <a:pt x="2870" y="16002"/>
                                      </a:cubicBezTo>
                                      <a:lnTo>
                                        <a:pt x="16497" y="16002"/>
                                      </a:lnTo>
                                      <a:lnTo>
                                        <a:pt x="16497" y="2667"/>
                                      </a:lnTo>
                                      <a:cubicBezTo>
                                        <a:pt x="16497" y="2286"/>
                                        <a:pt x="16612" y="1905"/>
                                        <a:pt x="16840" y="1524"/>
                                      </a:cubicBezTo>
                                      <a:cubicBezTo>
                                        <a:pt x="17069" y="1143"/>
                                        <a:pt x="17450" y="889"/>
                                        <a:pt x="17971" y="635"/>
                                      </a:cubicBezTo>
                                      <a:cubicBezTo>
                                        <a:pt x="18491" y="381"/>
                                        <a:pt x="19215" y="254"/>
                                        <a:pt x="20129" y="127"/>
                                      </a:cubicBezTo>
                                      <a:cubicBezTo>
                                        <a:pt x="21044" y="0"/>
                                        <a:pt x="22162" y="0"/>
                                        <a:pt x="234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 name="Shape 560"/>
                              <wps:cNvSpPr/>
                              <wps:spPr>
                                <a:xfrm>
                                  <a:off x="64935" y="243332"/>
                                  <a:ext cx="18790" cy="17145"/>
                                </a:xfrm>
                                <a:custGeom>
                                  <a:avLst/>
                                  <a:gdLst/>
                                  <a:ahLst/>
                                  <a:cxnLst/>
                                  <a:rect l="0" t="0" r="0" b="0"/>
                                  <a:pathLst>
                                    <a:path w="18790" h="17145">
                                      <a:moveTo>
                                        <a:pt x="2870" y="0"/>
                                      </a:moveTo>
                                      <a:lnTo>
                                        <a:pt x="18790" y="0"/>
                                      </a:lnTo>
                                      <a:lnTo>
                                        <a:pt x="18790" y="17145"/>
                                      </a:lnTo>
                                      <a:lnTo>
                                        <a:pt x="2870" y="17145"/>
                                      </a:lnTo>
                                      <a:cubicBezTo>
                                        <a:pt x="2413" y="17145"/>
                                        <a:pt x="2019" y="17018"/>
                                        <a:pt x="1676" y="16764"/>
                                      </a:cubicBezTo>
                                      <a:cubicBezTo>
                                        <a:pt x="1334" y="16510"/>
                                        <a:pt x="1029" y="16002"/>
                                        <a:pt x="787" y="15367"/>
                                      </a:cubicBezTo>
                                      <a:cubicBezTo>
                                        <a:pt x="533" y="14732"/>
                                        <a:pt x="343" y="13843"/>
                                        <a:pt x="203" y="12700"/>
                                      </a:cubicBezTo>
                                      <a:cubicBezTo>
                                        <a:pt x="64" y="11684"/>
                                        <a:pt x="0" y="10287"/>
                                        <a:pt x="0" y="8636"/>
                                      </a:cubicBezTo>
                                      <a:cubicBezTo>
                                        <a:pt x="0" y="6858"/>
                                        <a:pt x="64" y="5461"/>
                                        <a:pt x="203" y="4445"/>
                                      </a:cubicBezTo>
                                      <a:cubicBezTo>
                                        <a:pt x="343" y="3302"/>
                                        <a:pt x="533" y="2413"/>
                                        <a:pt x="787" y="1778"/>
                                      </a:cubicBezTo>
                                      <a:cubicBezTo>
                                        <a:pt x="1029" y="1143"/>
                                        <a:pt x="1334" y="635"/>
                                        <a:pt x="1676" y="381"/>
                                      </a:cubicBezTo>
                                      <a:cubicBezTo>
                                        <a:pt x="2019" y="127"/>
                                        <a:pt x="2413" y="0"/>
                                        <a:pt x="28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 name="Shape 561"/>
                              <wps:cNvSpPr/>
                              <wps:spPr>
                                <a:xfrm>
                                  <a:off x="38100" y="241935"/>
                                  <a:ext cx="18072" cy="19939"/>
                                </a:xfrm>
                                <a:custGeom>
                                  <a:avLst/>
                                  <a:gdLst/>
                                  <a:ahLst/>
                                  <a:cxnLst/>
                                  <a:rect l="0" t="0" r="0" b="0"/>
                                  <a:pathLst>
                                    <a:path w="18072" h="19939">
                                      <a:moveTo>
                                        <a:pt x="8890" y="0"/>
                                      </a:moveTo>
                                      <a:cubicBezTo>
                                        <a:pt x="12357" y="0"/>
                                        <a:pt x="14757" y="762"/>
                                        <a:pt x="16078" y="2159"/>
                                      </a:cubicBezTo>
                                      <a:cubicBezTo>
                                        <a:pt x="17412" y="3556"/>
                                        <a:pt x="18072" y="6223"/>
                                        <a:pt x="18072" y="10033"/>
                                      </a:cubicBezTo>
                                      <a:cubicBezTo>
                                        <a:pt x="18072" y="13970"/>
                                        <a:pt x="17424" y="16510"/>
                                        <a:pt x="16154" y="17907"/>
                                      </a:cubicBezTo>
                                      <a:cubicBezTo>
                                        <a:pt x="14872" y="19177"/>
                                        <a:pt x="12573" y="19939"/>
                                        <a:pt x="9233" y="19939"/>
                                      </a:cubicBezTo>
                                      <a:cubicBezTo>
                                        <a:pt x="5766" y="19939"/>
                                        <a:pt x="3365" y="19177"/>
                                        <a:pt x="2019" y="17780"/>
                                      </a:cubicBezTo>
                                      <a:cubicBezTo>
                                        <a:pt x="673" y="16383"/>
                                        <a:pt x="0" y="13843"/>
                                        <a:pt x="0" y="9906"/>
                                      </a:cubicBezTo>
                                      <a:cubicBezTo>
                                        <a:pt x="0" y="6096"/>
                                        <a:pt x="648" y="3429"/>
                                        <a:pt x="1943" y="2159"/>
                                      </a:cubicBezTo>
                                      <a:cubicBezTo>
                                        <a:pt x="3251" y="762"/>
                                        <a:pt x="5563" y="0"/>
                                        <a:pt x="88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 name="Shape 562"/>
                              <wps:cNvSpPr/>
                              <wps:spPr>
                                <a:xfrm>
                                  <a:off x="63767" y="165532"/>
                                  <a:ext cx="19958" cy="61085"/>
                                </a:xfrm>
                                <a:custGeom>
                                  <a:avLst/>
                                  <a:gdLst/>
                                  <a:ahLst/>
                                  <a:cxnLst/>
                                  <a:rect l="0" t="0" r="0" b="0"/>
                                  <a:pathLst>
                                    <a:path w="19958" h="61085">
                                      <a:moveTo>
                                        <a:pt x="19958" y="0"/>
                                      </a:moveTo>
                                      <a:lnTo>
                                        <a:pt x="19958" y="18990"/>
                                      </a:lnTo>
                                      <a:lnTo>
                                        <a:pt x="19583" y="19126"/>
                                      </a:lnTo>
                                      <a:cubicBezTo>
                                        <a:pt x="17704" y="20269"/>
                                        <a:pt x="16243" y="21793"/>
                                        <a:pt x="15202" y="23698"/>
                                      </a:cubicBezTo>
                                      <a:cubicBezTo>
                                        <a:pt x="14148" y="25476"/>
                                        <a:pt x="13627" y="27889"/>
                                        <a:pt x="13627" y="30810"/>
                                      </a:cubicBezTo>
                                      <a:cubicBezTo>
                                        <a:pt x="13627" y="33350"/>
                                        <a:pt x="14097" y="35636"/>
                                        <a:pt x="15024" y="37541"/>
                                      </a:cubicBezTo>
                                      <a:cubicBezTo>
                                        <a:pt x="15964" y="39446"/>
                                        <a:pt x="17335" y="40970"/>
                                        <a:pt x="19139" y="42240"/>
                                      </a:cubicBezTo>
                                      <a:lnTo>
                                        <a:pt x="19958" y="42592"/>
                                      </a:lnTo>
                                      <a:lnTo>
                                        <a:pt x="19958" y="61085"/>
                                      </a:lnTo>
                                      <a:lnTo>
                                        <a:pt x="9690" y="55321"/>
                                      </a:lnTo>
                                      <a:cubicBezTo>
                                        <a:pt x="6604" y="52527"/>
                                        <a:pt x="4216" y="48971"/>
                                        <a:pt x="2540" y="44907"/>
                                      </a:cubicBezTo>
                                      <a:cubicBezTo>
                                        <a:pt x="851" y="40716"/>
                                        <a:pt x="0" y="35763"/>
                                        <a:pt x="0" y="30175"/>
                                      </a:cubicBezTo>
                                      <a:cubicBezTo>
                                        <a:pt x="0" y="24714"/>
                                        <a:pt x="737" y="19888"/>
                                        <a:pt x="2222" y="15951"/>
                                      </a:cubicBezTo>
                                      <a:cubicBezTo>
                                        <a:pt x="3708" y="11887"/>
                                        <a:pt x="5893" y="8585"/>
                                        <a:pt x="8763" y="5918"/>
                                      </a:cubicBezTo>
                                      <a:cubicBezTo>
                                        <a:pt x="11633" y="3378"/>
                                        <a:pt x="15176" y="1346"/>
                                        <a:pt x="19380" y="76"/>
                                      </a:cubicBezTo>
                                      <a:lnTo>
                                        <a:pt x="199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 name="Shape 563"/>
                              <wps:cNvSpPr/>
                              <wps:spPr>
                                <a:xfrm>
                                  <a:off x="63767" y="93190"/>
                                  <a:ext cx="19958" cy="57559"/>
                                </a:xfrm>
                                <a:custGeom>
                                  <a:avLst/>
                                  <a:gdLst/>
                                  <a:ahLst/>
                                  <a:cxnLst/>
                                  <a:rect l="0" t="0" r="0" b="0"/>
                                  <a:pathLst>
                                    <a:path w="19958" h="57559">
                                      <a:moveTo>
                                        <a:pt x="19958" y="0"/>
                                      </a:moveTo>
                                      <a:lnTo>
                                        <a:pt x="19958" y="18476"/>
                                      </a:lnTo>
                                      <a:lnTo>
                                        <a:pt x="18796" y="18951"/>
                                      </a:lnTo>
                                      <a:cubicBezTo>
                                        <a:pt x="17589" y="19840"/>
                                        <a:pt x="16650" y="20856"/>
                                        <a:pt x="15989" y="22253"/>
                                      </a:cubicBezTo>
                                      <a:cubicBezTo>
                                        <a:pt x="15329" y="23523"/>
                                        <a:pt x="14999" y="25047"/>
                                        <a:pt x="14999" y="26698"/>
                                      </a:cubicBezTo>
                                      <a:cubicBezTo>
                                        <a:pt x="14999" y="28984"/>
                                        <a:pt x="15799" y="31143"/>
                                        <a:pt x="17386" y="33429"/>
                                      </a:cubicBezTo>
                                      <a:lnTo>
                                        <a:pt x="19958" y="36001"/>
                                      </a:lnTo>
                                      <a:lnTo>
                                        <a:pt x="19958" y="57559"/>
                                      </a:lnTo>
                                      <a:lnTo>
                                        <a:pt x="3899" y="57559"/>
                                      </a:lnTo>
                                      <a:cubicBezTo>
                                        <a:pt x="3442" y="57559"/>
                                        <a:pt x="3048" y="57559"/>
                                        <a:pt x="2705" y="57305"/>
                                      </a:cubicBezTo>
                                      <a:cubicBezTo>
                                        <a:pt x="2362" y="57051"/>
                                        <a:pt x="2083" y="56670"/>
                                        <a:pt x="1854" y="56035"/>
                                      </a:cubicBezTo>
                                      <a:cubicBezTo>
                                        <a:pt x="1626" y="55400"/>
                                        <a:pt x="1448" y="54638"/>
                                        <a:pt x="1333" y="53749"/>
                                      </a:cubicBezTo>
                                      <a:cubicBezTo>
                                        <a:pt x="1219" y="52860"/>
                                        <a:pt x="1168" y="51590"/>
                                        <a:pt x="1168" y="50193"/>
                                      </a:cubicBezTo>
                                      <a:cubicBezTo>
                                        <a:pt x="1168" y="48796"/>
                                        <a:pt x="1219" y="47526"/>
                                        <a:pt x="1333" y="46637"/>
                                      </a:cubicBezTo>
                                      <a:cubicBezTo>
                                        <a:pt x="1448" y="45621"/>
                                        <a:pt x="1626" y="44859"/>
                                        <a:pt x="1854" y="44351"/>
                                      </a:cubicBezTo>
                                      <a:cubicBezTo>
                                        <a:pt x="2083" y="43843"/>
                                        <a:pt x="2362" y="43462"/>
                                        <a:pt x="2705" y="43208"/>
                                      </a:cubicBezTo>
                                      <a:cubicBezTo>
                                        <a:pt x="3048" y="42954"/>
                                        <a:pt x="3442" y="42954"/>
                                        <a:pt x="3899" y="42954"/>
                                      </a:cubicBezTo>
                                      <a:lnTo>
                                        <a:pt x="10960" y="42954"/>
                                      </a:lnTo>
                                      <a:cubicBezTo>
                                        <a:pt x="7302" y="39525"/>
                                        <a:pt x="4559" y="36096"/>
                                        <a:pt x="2743" y="32540"/>
                                      </a:cubicBezTo>
                                      <a:cubicBezTo>
                                        <a:pt x="914" y="29111"/>
                                        <a:pt x="0" y="25428"/>
                                        <a:pt x="0" y="21618"/>
                                      </a:cubicBezTo>
                                      <a:cubicBezTo>
                                        <a:pt x="0" y="17554"/>
                                        <a:pt x="686" y="13998"/>
                                        <a:pt x="2057" y="11204"/>
                                      </a:cubicBezTo>
                                      <a:cubicBezTo>
                                        <a:pt x="3429" y="8283"/>
                                        <a:pt x="5283" y="5997"/>
                                        <a:pt x="7633" y="4219"/>
                                      </a:cubicBezTo>
                                      <a:cubicBezTo>
                                        <a:pt x="9982" y="2441"/>
                                        <a:pt x="12738" y="1171"/>
                                        <a:pt x="15888" y="409"/>
                                      </a:cubicBezTo>
                                      <a:lnTo>
                                        <a:pt x="199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 name="Shape 564"/>
                              <wps:cNvSpPr/>
                              <wps:spPr>
                                <a:xfrm>
                                  <a:off x="63767" y="36576"/>
                                  <a:ext cx="19958" cy="42799"/>
                                </a:xfrm>
                                <a:custGeom>
                                  <a:avLst/>
                                  <a:gdLst/>
                                  <a:ahLst/>
                                  <a:cxnLst/>
                                  <a:rect l="0" t="0" r="0" b="0"/>
                                  <a:pathLst>
                                    <a:path w="19958" h="42799">
                                      <a:moveTo>
                                        <a:pt x="10681" y="0"/>
                                      </a:moveTo>
                                      <a:cubicBezTo>
                                        <a:pt x="11913" y="0"/>
                                        <a:pt x="12916" y="0"/>
                                        <a:pt x="13691" y="127"/>
                                      </a:cubicBezTo>
                                      <a:cubicBezTo>
                                        <a:pt x="14465" y="127"/>
                                        <a:pt x="15088" y="254"/>
                                        <a:pt x="15545" y="381"/>
                                      </a:cubicBezTo>
                                      <a:cubicBezTo>
                                        <a:pt x="16002" y="635"/>
                                        <a:pt x="16307" y="762"/>
                                        <a:pt x="16472" y="1143"/>
                                      </a:cubicBezTo>
                                      <a:cubicBezTo>
                                        <a:pt x="16624" y="1397"/>
                                        <a:pt x="16700" y="1651"/>
                                        <a:pt x="16700" y="2032"/>
                                      </a:cubicBezTo>
                                      <a:cubicBezTo>
                                        <a:pt x="16700" y="2413"/>
                                        <a:pt x="16472" y="3048"/>
                                        <a:pt x="15989" y="3937"/>
                                      </a:cubicBezTo>
                                      <a:cubicBezTo>
                                        <a:pt x="15507" y="4826"/>
                                        <a:pt x="14999" y="5969"/>
                                        <a:pt x="14440" y="7239"/>
                                      </a:cubicBezTo>
                                      <a:cubicBezTo>
                                        <a:pt x="13894" y="8509"/>
                                        <a:pt x="13386" y="10033"/>
                                        <a:pt x="12903" y="11684"/>
                                      </a:cubicBezTo>
                                      <a:cubicBezTo>
                                        <a:pt x="12421" y="13462"/>
                                        <a:pt x="12192" y="15367"/>
                                        <a:pt x="12192" y="17526"/>
                                      </a:cubicBezTo>
                                      <a:cubicBezTo>
                                        <a:pt x="12192" y="19177"/>
                                        <a:pt x="12344" y="20447"/>
                                        <a:pt x="12662" y="21590"/>
                                      </a:cubicBezTo>
                                      <a:cubicBezTo>
                                        <a:pt x="12979" y="22733"/>
                                        <a:pt x="13437" y="23749"/>
                                        <a:pt x="14033" y="24384"/>
                                      </a:cubicBezTo>
                                      <a:cubicBezTo>
                                        <a:pt x="14630" y="25146"/>
                                        <a:pt x="15329" y="25654"/>
                                        <a:pt x="16129" y="26035"/>
                                      </a:cubicBezTo>
                                      <a:cubicBezTo>
                                        <a:pt x="16916" y="26416"/>
                                        <a:pt x="17780" y="26670"/>
                                        <a:pt x="18694" y="26670"/>
                                      </a:cubicBezTo>
                                      <a:lnTo>
                                        <a:pt x="19958" y="26174"/>
                                      </a:lnTo>
                                      <a:lnTo>
                                        <a:pt x="19958" y="42769"/>
                                      </a:lnTo>
                                      <a:lnTo>
                                        <a:pt x="19787" y="42799"/>
                                      </a:lnTo>
                                      <a:cubicBezTo>
                                        <a:pt x="16866" y="42799"/>
                                        <a:pt x="14186" y="42291"/>
                                        <a:pt x="11747" y="41148"/>
                                      </a:cubicBezTo>
                                      <a:cubicBezTo>
                                        <a:pt x="9296" y="40005"/>
                                        <a:pt x="7214" y="38354"/>
                                        <a:pt x="5474" y="36195"/>
                                      </a:cubicBezTo>
                                      <a:cubicBezTo>
                                        <a:pt x="3746" y="34036"/>
                                        <a:pt x="2400" y="31496"/>
                                        <a:pt x="1435" y="28321"/>
                                      </a:cubicBezTo>
                                      <a:cubicBezTo>
                                        <a:pt x="483" y="25273"/>
                                        <a:pt x="0" y="21844"/>
                                        <a:pt x="0" y="18034"/>
                                      </a:cubicBezTo>
                                      <a:cubicBezTo>
                                        <a:pt x="0" y="16129"/>
                                        <a:pt x="140" y="14224"/>
                                        <a:pt x="406" y="12446"/>
                                      </a:cubicBezTo>
                                      <a:cubicBezTo>
                                        <a:pt x="686" y="10668"/>
                                        <a:pt x="1029" y="9017"/>
                                        <a:pt x="1435" y="7493"/>
                                      </a:cubicBezTo>
                                      <a:cubicBezTo>
                                        <a:pt x="1854" y="6096"/>
                                        <a:pt x="2299" y="4826"/>
                                        <a:pt x="2769" y="3810"/>
                                      </a:cubicBezTo>
                                      <a:cubicBezTo>
                                        <a:pt x="3251" y="2794"/>
                                        <a:pt x="3658" y="2159"/>
                                        <a:pt x="4000" y="1651"/>
                                      </a:cubicBezTo>
                                      <a:cubicBezTo>
                                        <a:pt x="4343" y="1270"/>
                                        <a:pt x="4686" y="889"/>
                                        <a:pt x="5029" y="762"/>
                                      </a:cubicBezTo>
                                      <a:cubicBezTo>
                                        <a:pt x="5372" y="508"/>
                                        <a:pt x="5791" y="381"/>
                                        <a:pt x="6261" y="381"/>
                                      </a:cubicBezTo>
                                      <a:cubicBezTo>
                                        <a:pt x="6744" y="254"/>
                                        <a:pt x="7341" y="127"/>
                                        <a:pt x="8039" y="127"/>
                                      </a:cubicBezTo>
                                      <a:cubicBezTo>
                                        <a:pt x="8750" y="0"/>
                                        <a:pt x="9627"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 name="Shape 565"/>
                              <wps:cNvSpPr/>
                              <wps:spPr>
                                <a:xfrm>
                                  <a:off x="83725" y="450850"/>
                                  <a:ext cx="48914" cy="57785"/>
                                </a:xfrm>
                                <a:custGeom>
                                  <a:avLst/>
                                  <a:gdLst/>
                                  <a:ahLst/>
                                  <a:cxnLst/>
                                  <a:rect l="0" t="0" r="0" b="0"/>
                                  <a:pathLst>
                                    <a:path w="48914" h="57785">
                                      <a:moveTo>
                                        <a:pt x="20771" y="0"/>
                                      </a:moveTo>
                                      <a:cubicBezTo>
                                        <a:pt x="25432" y="0"/>
                                        <a:pt x="29521" y="889"/>
                                        <a:pt x="33026" y="2540"/>
                                      </a:cubicBezTo>
                                      <a:cubicBezTo>
                                        <a:pt x="36544" y="4318"/>
                                        <a:pt x="39478" y="6731"/>
                                        <a:pt x="41827" y="9652"/>
                                      </a:cubicBezTo>
                                      <a:cubicBezTo>
                                        <a:pt x="44177" y="12573"/>
                                        <a:pt x="45942" y="16129"/>
                                        <a:pt x="47136" y="20066"/>
                                      </a:cubicBezTo>
                                      <a:cubicBezTo>
                                        <a:pt x="48317" y="24003"/>
                                        <a:pt x="48914" y="28321"/>
                                        <a:pt x="48914" y="32766"/>
                                      </a:cubicBezTo>
                                      <a:cubicBezTo>
                                        <a:pt x="48914" y="35814"/>
                                        <a:pt x="48660" y="38735"/>
                                        <a:pt x="48165" y="41275"/>
                                      </a:cubicBezTo>
                                      <a:cubicBezTo>
                                        <a:pt x="47657" y="43942"/>
                                        <a:pt x="47060" y="46228"/>
                                        <a:pt x="46349" y="48260"/>
                                      </a:cubicBezTo>
                                      <a:cubicBezTo>
                                        <a:pt x="45638" y="50292"/>
                                        <a:pt x="44901" y="51943"/>
                                        <a:pt x="44126" y="53340"/>
                                      </a:cubicBezTo>
                                      <a:cubicBezTo>
                                        <a:pt x="43352" y="54610"/>
                                        <a:pt x="42666" y="55626"/>
                                        <a:pt x="42069" y="56134"/>
                                      </a:cubicBezTo>
                                      <a:cubicBezTo>
                                        <a:pt x="41472" y="56769"/>
                                        <a:pt x="40621" y="57150"/>
                                        <a:pt x="39503" y="57404"/>
                                      </a:cubicBezTo>
                                      <a:cubicBezTo>
                                        <a:pt x="38386" y="57658"/>
                                        <a:pt x="36773" y="57785"/>
                                        <a:pt x="34677" y="57785"/>
                                      </a:cubicBezTo>
                                      <a:cubicBezTo>
                                        <a:pt x="33255" y="57785"/>
                                        <a:pt x="32074" y="57785"/>
                                        <a:pt x="31109" y="57658"/>
                                      </a:cubicBezTo>
                                      <a:cubicBezTo>
                                        <a:pt x="30156" y="57658"/>
                                        <a:pt x="29381" y="57404"/>
                                        <a:pt x="28785" y="57277"/>
                                      </a:cubicBezTo>
                                      <a:cubicBezTo>
                                        <a:pt x="28188" y="57023"/>
                                        <a:pt x="27769" y="56769"/>
                                        <a:pt x="27515" y="56388"/>
                                      </a:cubicBezTo>
                                      <a:cubicBezTo>
                                        <a:pt x="27273" y="56134"/>
                                        <a:pt x="27146" y="55753"/>
                                        <a:pt x="27146" y="55245"/>
                                      </a:cubicBezTo>
                                      <a:cubicBezTo>
                                        <a:pt x="27146" y="54610"/>
                                        <a:pt x="27515" y="53721"/>
                                        <a:pt x="28277" y="52578"/>
                                      </a:cubicBezTo>
                                      <a:cubicBezTo>
                                        <a:pt x="29026" y="51308"/>
                                        <a:pt x="29864" y="49911"/>
                                        <a:pt x="30778" y="48006"/>
                                      </a:cubicBezTo>
                                      <a:cubicBezTo>
                                        <a:pt x="31680" y="46228"/>
                                        <a:pt x="32518" y="44069"/>
                                        <a:pt x="33268" y="41529"/>
                                      </a:cubicBezTo>
                                      <a:cubicBezTo>
                                        <a:pt x="34030" y="38989"/>
                                        <a:pt x="34398" y="36068"/>
                                        <a:pt x="34398" y="32766"/>
                                      </a:cubicBezTo>
                                      <a:cubicBezTo>
                                        <a:pt x="34398" y="30480"/>
                                        <a:pt x="34144" y="28575"/>
                                        <a:pt x="33611" y="26797"/>
                                      </a:cubicBezTo>
                                      <a:cubicBezTo>
                                        <a:pt x="33090" y="25146"/>
                                        <a:pt x="32341" y="23622"/>
                                        <a:pt x="31388" y="22352"/>
                                      </a:cubicBezTo>
                                      <a:cubicBezTo>
                                        <a:pt x="30436" y="21209"/>
                                        <a:pt x="29242" y="20320"/>
                                        <a:pt x="27832" y="19685"/>
                                      </a:cubicBezTo>
                                      <a:cubicBezTo>
                                        <a:pt x="26410" y="19050"/>
                                        <a:pt x="24835" y="18669"/>
                                        <a:pt x="23108" y="18669"/>
                                      </a:cubicBezTo>
                                      <a:cubicBezTo>
                                        <a:pt x="21101" y="18669"/>
                                        <a:pt x="19374" y="19177"/>
                                        <a:pt x="17939" y="20320"/>
                                      </a:cubicBezTo>
                                      <a:cubicBezTo>
                                        <a:pt x="16504" y="21463"/>
                                        <a:pt x="15221" y="22860"/>
                                        <a:pt x="14103" y="24638"/>
                                      </a:cubicBezTo>
                                      <a:cubicBezTo>
                                        <a:pt x="12986" y="26416"/>
                                        <a:pt x="11932" y="28321"/>
                                        <a:pt x="10954" y="30607"/>
                                      </a:cubicBezTo>
                                      <a:cubicBezTo>
                                        <a:pt x="9976" y="32766"/>
                                        <a:pt x="8934" y="35179"/>
                                        <a:pt x="7842" y="37465"/>
                                      </a:cubicBezTo>
                                      <a:cubicBezTo>
                                        <a:pt x="6737" y="39878"/>
                                        <a:pt x="5493" y="42164"/>
                                        <a:pt x="4108" y="44450"/>
                                      </a:cubicBezTo>
                                      <a:lnTo>
                                        <a:pt x="0" y="49351"/>
                                      </a:lnTo>
                                      <a:lnTo>
                                        <a:pt x="0" y="11640"/>
                                      </a:lnTo>
                                      <a:lnTo>
                                        <a:pt x="4655" y="5969"/>
                                      </a:lnTo>
                                      <a:cubicBezTo>
                                        <a:pt x="6598" y="4191"/>
                                        <a:pt x="8871" y="2667"/>
                                        <a:pt x="11500" y="1651"/>
                                      </a:cubicBezTo>
                                      <a:cubicBezTo>
                                        <a:pt x="14129" y="508"/>
                                        <a:pt x="17215" y="0"/>
                                        <a:pt x="207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 name="Shape 566"/>
                              <wps:cNvSpPr/>
                              <wps:spPr>
                                <a:xfrm>
                                  <a:off x="83725" y="382397"/>
                                  <a:ext cx="48914" cy="60071"/>
                                </a:xfrm>
                                <a:custGeom>
                                  <a:avLst/>
                                  <a:gdLst/>
                                  <a:ahLst/>
                                  <a:cxnLst/>
                                  <a:rect l="0" t="0" r="0" b="0"/>
                                  <a:pathLst>
                                    <a:path w="48914" h="60071">
                                      <a:moveTo>
                                        <a:pt x="9963" y="0"/>
                                      </a:moveTo>
                                      <a:lnTo>
                                        <a:pt x="12694" y="0"/>
                                      </a:lnTo>
                                      <a:cubicBezTo>
                                        <a:pt x="14802" y="0"/>
                                        <a:pt x="16351" y="508"/>
                                        <a:pt x="17355" y="1397"/>
                                      </a:cubicBezTo>
                                      <a:cubicBezTo>
                                        <a:pt x="18358" y="2413"/>
                                        <a:pt x="18866" y="3683"/>
                                        <a:pt x="18866" y="5334"/>
                                      </a:cubicBezTo>
                                      <a:lnTo>
                                        <a:pt x="18866" y="42545"/>
                                      </a:lnTo>
                                      <a:cubicBezTo>
                                        <a:pt x="21457" y="42545"/>
                                        <a:pt x="23819" y="42164"/>
                                        <a:pt x="25940" y="41529"/>
                                      </a:cubicBezTo>
                                      <a:cubicBezTo>
                                        <a:pt x="28073" y="40894"/>
                                        <a:pt x="29877" y="40005"/>
                                        <a:pt x="31350" y="38608"/>
                                      </a:cubicBezTo>
                                      <a:cubicBezTo>
                                        <a:pt x="32836" y="37211"/>
                                        <a:pt x="33966" y="35560"/>
                                        <a:pt x="34741" y="33401"/>
                                      </a:cubicBezTo>
                                      <a:cubicBezTo>
                                        <a:pt x="35516" y="31242"/>
                                        <a:pt x="35909" y="28702"/>
                                        <a:pt x="35909" y="25781"/>
                                      </a:cubicBezTo>
                                      <a:cubicBezTo>
                                        <a:pt x="35909" y="22733"/>
                                        <a:pt x="35693" y="20066"/>
                                        <a:pt x="35262" y="17780"/>
                                      </a:cubicBezTo>
                                      <a:cubicBezTo>
                                        <a:pt x="34817" y="15494"/>
                                        <a:pt x="34347" y="13589"/>
                                        <a:pt x="33814" y="11938"/>
                                      </a:cubicBezTo>
                                      <a:cubicBezTo>
                                        <a:pt x="33293" y="10287"/>
                                        <a:pt x="32810" y="8890"/>
                                        <a:pt x="32379" y="7747"/>
                                      </a:cubicBezTo>
                                      <a:cubicBezTo>
                                        <a:pt x="31947" y="6731"/>
                                        <a:pt x="31731" y="5842"/>
                                        <a:pt x="31731" y="5080"/>
                                      </a:cubicBezTo>
                                      <a:cubicBezTo>
                                        <a:pt x="31731" y="4699"/>
                                        <a:pt x="31807" y="4318"/>
                                        <a:pt x="31972" y="4064"/>
                                      </a:cubicBezTo>
                                      <a:cubicBezTo>
                                        <a:pt x="32125" y="3810"/>
                                        <a:pt x="32417" y="3556"/>
                                        <a:pt x="32823" y="3429"/>
                                      </a:cubicBezTo>
                                      <a:cubicBezTo>
                                        <a:pt x="33242" y="3175"/>
                                        <a:pt x="33814" y="3048"/>
                                        <a:pt x="34576" y="3048"/>
                                      </a:cubicBezTo>
                                      <a:cubicBezTo>
                                        <a:pt x="35325" y="2921"/>
                                        <a:pt x="36278" y="2921"/>
                                        <a:pt x="37408" y="2921"/>
                                      </a:cubicBezTo>
                                      <a:cubicBezTo>
                                        <a:pt x="38411" y="2921"/>
                                        <a:pt x="39275" y="2921"/>
                                        <a:pt x="39986" y="2921"/>
                                      </a:cubicBezTo>
                                      <a:cubicBezTo>
                                        <a:pt x="40684" y="3048"/>
                                        <a:pt x="41294" y="3048"/>
                                        <a:pt x="41789" y="3175"/>
                                      </a:cubicBezTo>
                                      <a:cubicBezTo>
                                        <a:pt x="42297" y="3302"/>
                                        <a:pt x="42716" y="3429"/>
                                        <a:pt x="43059" y="3556"/>
                                      </a:cubicBezTo>
                                      <a:cubicBezTo>
                                        <a:pt x="43402" y="3810"/>
                                        <a:pt x="43733" y="4064"/>
                                        <a:pt x="44050" y="4318"/>
                                      </a:cubicBezTo>
                                      <a:cubicBezTo>
                                        <a:pt x="44367" y="4572"/>
                                        <a:pt x="44812" y="5461"/>
                                        <a:pt x="45358" y="6731"/>
                                      </a:cubicBezTo>
                                      <a:cubicBezTo>
                                        <a:pt x="45904" y="8128"/>
                                        <a:pt x="46438" y="9779"/>
                                        <a:pt x="46958" y="11811"/>
                                      </a:cubicBezTo>
                                      <a:cubicBezTo>
                                        <a:pt x="47492" y="13843"/>
                                        <a:pt x="47949" y="16256"/>
                                        <a:pt x="48330" y="18923"/>
                                      </a:cubicBezTo>
                                      <a:cubicBezTo>
                                        <a:pt x="48724" y="21463"/>
                                        <a:pt x="48914" y="24384"/>
                                        <a:pt x="48914" y="27305"/>
                                      </a:cubicBezTo>
                                      <a:cubicBezTo>
                                        <a:pt x="48914" y="32766"/>
                                        <a:pt x="48228" y="37592"/>
                                        <a:pt x="46857" y="41656"/>
                                      </a:cubicBezTo>
                                      <a:cubicBezTo>
                                        <a:pt x="45485" y="45720"/>
                                        <a:pt x="43415" y="49149"/>
                                        <a:pt x="40634" y="51816"/>
                                      </a:cubicBezTo>
                                      <a:cubicBezTo>
                                        <a:pt x="37852" y="54610"/>
                                        <a:pt x="34334" y="56642"/>
                                        <a:pt x="30093" y="58039"/>
                                      </a:cubicBezTo>
                                      <a:cubicBezTo>
                                        <a:pt x="25838" y="59309"/>
                                        <a:pt x="20872" y="60071"/>
                                        <a:pt x="15158" y="60071"/>
                                      </a:cubicBezTo>
                                      <a:cubicBezTo>
                                        <a:pt x="9735" y="60071"/>
                                        <a:pt x="4832" y="59309"/>
                                        <a:pt x="476" y="57912"/>
                                      </a:cubicBezTo>
                                      <a:lnTo>
                                        <a:pt x="0" y="57645"/>
                                      </a:lnTo>
                                      <a:lnTo>
                                        <a:pt x="0" y="40649"/>
                                      </a:lnTo>
                                      <a:lnTo>
                                        <a:pt x="1708" y="41529"/>
                                      </a:lnTo>
                                      <a:cubicBezTo>
                                        <a:pt x="3600" y="42037"/>
                                        <a:pt x="5620" y="42418"/>
                                        <a:pt x="7766" y="42545"/>
                                      </a:cubicBezTo>
                                      <a:lnTo>
                                        <a:pt x="7766" y="16764"/>
                                      </a:lnTo>
                                      <a:lnTo>
                                        <a:pt x="0" y="18755"/>
                                      </a:lnTo>
                                      <a:lnTo>
                                        <a:pt x="0" y="1381"/>
                                      </a:lnTo>
                                      <a:lnTo>
                                        <a:pt x="99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 name="Shape 567"/>
                              <wps:cNvSpPr/>
                              <wps:spPr>
                                <a:xfrm>
                                  <a:off x="83725" y="324986"/>
                                  <a:ext cx="235" cy="888"/>
                                </a:xfrm>
                                <a:custGeom>
                                  <a:avLst/>
                                  <a:gdLst/>
                                  <a:ahLst/>
                                  <a:cxnLst/>
                                  <a:rect l="0" t="0" r="0" b="0"/>
                                  <a:pathLst>
                                    <a:path w="235" h="888">
                                      <a:moveTo>
                                        <a:pt x="0" y="0"/>
                                      </a:moveTo>
                                      <a:lnTo>
                                        <a:pt x="235" y="261"/>
                                      </a:lnTo>
                                      <a:lnTo>
                                        <a:pt x="0" y="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 name="Shape 568"/>
                              <wps:cNvSpPr/>
                              <wps:spPr>
                                <a:xfrm>
                                  <a:off x="83725" y="322580"/>
                                  <a:ext cx="48851" cy="49911"/>
                                </a:xfrm>
                                <a:custGeom>
                                  <a:avLst/>
                                  <a:gdLst/>
                                  <a:ahLst/>
                                  <a:cxnLst/>
                                  <a:rect l="0" t="0" r="0" b="0"/>
                                  <a:pathLst>
                                    <a:path w="48851" h="49911">
                                      <a:moveTo>
                                        <a:pt x="35287" y="0"/>
                                      </a:moveTo>
                                      <a:cubicBezTo>
                                        <a:pt x="36481" y="0"/>
                                        <a:pt x="37471" y="0"/>
                                        <a:pt x="38272" y="0"/>
                                      </a:cubicBezTo>
                                      <a:cubicBezTo>
                                        <a:pt x="39072" y="127"/>
                                        <a:pt x="39745" y="254"/>
                                        <a:pt x="40291" y="381"/>
                                      </a:cubicBezTo>
                                      <a:cubicBezTo>
                                        <a:pt x="40837" y="381"/>
                                        <a:pt x="41281" y="635"/>
                                        <a:pt x="41624" y="762"/>
                                      </a:cubicBezTo>
                                      <a:cubicBezTo>
                                        <a:pt x="41967" y="889"/>
                                        <a:pt x="42399" y="1270"/>
                                        <a:pt x="42920" y="1778"/>
                                      </a:cubicBezTo>
                                      <a:cubicBezTo>
                                        <a:pt x="43453" y="2286"/>
                                        <a:pt x="44088" y="3302"/>
                                        <a:pt x="44837" y="4572"/>
                                      </a:cubicBezTo>
                                      <a:cubicBezTo>
                                        <a:pt x="45599" y="5969"/>
                                        <a:pt x="46272" y="7493"/>
                                        <a:pt x="46857" y="9144"/>
                                      </a:cubicBezTo>
                                      <a:cubicBezTo>
                                        <a:pt x="47454" y="10795"/>
                                        <a:pt x="47936" y="12700"/>
                                        <a:pt x="48305" y="14605"/>
                                      </a:cubicBezTo>
                                      <a:cubicBezTo>
                                        <a:pt x="48660" y="16637"/>
                                        <a:pt x="48851" y="18669"/>
                                        <a:pt x="48851" y="20701"/>
                                      </a:cubicBezTo>
                                      <a:cubicBezTo>
                                        <a:pt x="48851" y="25400"/>
                                        <a:pt x="48114" y="29591"/>
                                        <a:pt x="46653" y="33274"/>
                                      </a:cubicBezTo>
                                      <a:cubicBezTo>
                                        <a:pt x="45193" y="36830"/>
                                        <a:pt x="43034" y="39878"/>
                                        <a:pt x="40189" y="42418"/>
                                      </a:cubicBezTo>
                                      <a:cubicBezTo>
                                        <a:pt x="37332" y="44831"/>
                                        <a:pt x="33852" y="46736"/>
                                        <a:pt x="29750" y="48006"/>
                                      </a:cubicBezTo>
                                      <a:cubicBezTo>
                                        <a:pt x="25635" y="49276"/>
                                        <a:pt x="20936" y="49911"/>
                                        <a:pt x="15640" y="49911"/>
                                      </a:cubicBezTo>
                                      <a:lnTo>
                                        <a:pt x="0" y="47655"/>
                                      </a:lnTo>
                                      <a:lnTo>
                                        <a:pt x="0" y="28759"/>
                                      </a:lnTo>
                                      <a:lnTo>
                                        <a:pt x="14408" y="32258"/>
                                      </a:lnTo>
                                      <a:cubicBezTo>
                                        <a:pt x="17697" y="32258"/>
                                        <a:pt x="20593" y="31877"/>
                                        <a:pt x="23108" y="31242"/>
                                      </a:cubicBezTo>
                                      <a:cubicBezTo>
                                        <a:pt x="25610" y="30734"/>
                                        <a:pt x="27718" y="29845"/>
                                        <a:pt x="29407" y="28702"/>
                                      </a:cubicBezTo>
                                      <a:cubicBezTo>
                                        <a:pt x="31096" y="27559"/>
                                        <a:pt x="32353" y="26035"/>
                                        <a:pt x="33204" y="24257"/>
                                      </a:cubicBezTo>
                                      <a:cubicBezTo>
                                        <a:pt x="34042" y="22479"/>
                                        <a:pt x="34474" y="20447"/>
                                        <a:pt x="34474" y="18161"/>
                                      </a:cubicBezTo>
                                      <a:cubicBezTo>
                                        <a:pt x="34474" y="15748"/>
                                        <a:pt x="34119" y="13716"/>
                                        <a:pt x="33407" y="12065"/>
                                      </a:cubicBezTo>
                                      <a:cubicBezTo>
                                        <a:pt x="32696" y="10287"/>
                                        <a:pt x="31909" y="8890"/>
                                        <a:pt x="31045" y="7493"/>
                                      </a:cubicBezTo>
                                      <a:cubicBezTo>
                                        <a:pt x="30182" y="6223"/>
                                        <a:pt x="29394" y="5207"/>
                                        <a:pt x="28683" y="4318"/>
                                      </a:cubicBezTo>
                                      <a:cubicBezTo>
                                        <a:pt x="27972" y="3429"/>
                                        <a:pt x="27629" y="2794"/>
                                        <a:pt x="27629" y="2159"/>
                                      </a:cubicBezTo>
                                      <a:cubicBezTo>
                                        <a:pt x="27629" y="1778"/>
                                        <a:pt x="27743" y="1397"/>
                                        <a:pt x="27959" y="1143"/>
                                      </a:cubicBezTo>
                                      <a:cubicBezTo>
                                        <a:pt x="28188" y="889"/>
                                        <a:pt x="28619" y="635"/>
                                        <a:pt x="29229" y="508"/>
                                      </a:cubicBezTo>
                                      <a:cubicBezTo>
                                        <a:pt x="29851" y="254"/>
                                        <a:pt x="30639" y="127"/>
                                        <a:pt x="31591" y="127"/>
                                      </a:cubicBezTo>
                                      <a:cubicBezTo>
                                        <a:pt x="32556" y="0"/>
                                        <a:pt x="33788" y="0"/>
                                        <a:pt x="352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 name="Shape 569"/>
                              <wps:cNvSpPr/>
                              <wps:spPr>
                                <a:xfrm>
                                  <a:off x="83725" y="273177"/>
                                  <a:ext cx="48711" cy="33147"/>
                                </a:xfrm>
                                <a:custGeom>
                                  <a:avLst/>
                                  <a:gdLst/>
                                  <a:ahLst/>
                                  <a:cxnLst/>
                                  <a:rect l="0" t="0" r="0" b="0"/>
                                  <a:pathLst>
                                    <a:path w="48711" h="33147">
                                      <a:moveTo>
                                        <a:pt x="38983" y="0"/>
                                      </a:moveTo>
                                      <a:cubicBezTo>
                                        <a:pt x="41002" y="0"/>
                                        <a:pt x="42539" y="127"/>
                                        <a:pt x="43605" y="381"/>
                                      </a:cubicBezTo>
                                      <a:cubicBezTo>
                                        <a:pt x="44685" y="635"/>
                                        <a:pt x="45434" y="889"/>
                                        <a:pt x="45866" y="1397"/>
                                      </a:cubicBezTo>
                                      <a:cubicBezTo>
                                        <a:pt x="46298" y="1778"/>
                                        <a:pt x="46692" y="2413"/>
                                        <a:pt x="47034" y="3175"/>
                                      </a:cubicBezTo>
                                      <a:cubicBezTo>
                                        <a:pt x="47377" y="3937"/>
                                        <a:pt x="47669" y="4953"/>
                                        <a:pt x="47923" y="5969"/>
                                      </a:cubicBezTo>
                                      <a:cubicBezTo>
                                        <a:pt x="48177" y="6985"/>
                                        <a:pt x="48368" y="8255"/>
                                        <a:pt x="48508" y="9525"/>
                                      </a:cubicBezTo>
                                      <a:cubicBezTo>
                                        <a:pt x="48635" y="10668"/>
                                        <a:pt x="48711" y="11938"/>
                                        <a:pt x="48711" y="13208"/>
                                      </a:cubicBezTo>
                                      <a:cubicBezTo>
                                        <a:pt x="48711" y="16637"/>
                                        <a:pt x="48279" y="19685"/>
                                        <a:pt x="47403" y="22225"/>
                                      </a:cubicBezTo>
                                      <a:cubicBezTo>
                                        <a:pt x="46539" y="24638"/>
                                        <a:pt x="45206" y="26797"/>
                                        <a:pt x="43402" y="28448"/>
                                      </a:cubicBezTo>
                                      <a:cubicBezTo>
                                        <a:pt x="41599" y="29972"/>
                                        <a:pt x="39326" y="31242"/>
                                        <a:pt x="36595" y="32004"/>
                                      </a:cubicBezTo>
                                      <a:cubicBezTo>
                                        <a:pt x="33852" y="32766"/>
                                        <a:pt x="30613" y="33147"/>
                                        <a:pt x="26867" y="33147"/>
                                      </a:cubicBezTo>
                                      <a:lnTo>
                                        <a:pt x="0" y="33147"/>
                                      </a:lnTo>
                                      <a:lnTo>
                                        <a:pt x="0" y="16002"/>
                                      </a:lnTo>
                                      <a:lnTo>
                                        <a:pt x="24263" y="16002"/>
                                      </a:lnTo>
                                      <a:cubicBezTo>
                                        <a:pt x="27603" y="16002"/>
                                        <a:pt x="30105" y="15494"/>
                                        <a:pt x="31769" y="14478"/>
                                      </a:cubicBezTo>
                                      <a:cubicBezTo>
                                        <a:pt x="33433" y="13335"/>
                                        <a:pt x="34258" y="11557"/>
                                        <a:pt x="34258" y="8763"/>
                                      </a:cubicBezTo>
                                      <a:cubicBezTo>
                                        <a:pt x="34258" y="7874"/>
                                        <a:pt x="34182" y="7112"/>
                                        <a:pt x="34030" y="6350"/>
                                      </a:cubicBezTo>
                                      <a:cubicBezTo>
                                        <a:pt x="33865" y="5588"/>
                                        <a:pt x="33687" y="4953"/>
                                        <a:pt x="33471" y="4445"/>
                                      </a:cubicBezTo>
                                      <a:cubicBezTo>
                                        <a:pt x="33268" y="3810"/>
                                        <a:pt x="33090" y="3302"/>
                                        <a:pt x="32925" y="2921"/>
                                      </a:cubicBezTo>
                                      <a:cubicBezTo>
                                        <a:pt x="32772" y="2540"/>
                                        <a:pt x="32683" y="2159"/>
                                        <a:pt x="32683" y="1905"/>
                                      </a:cubicBezTo>
                                      <a:cubicBezTo>
                                        <a:pt x="32683" y="1651"/>
                                        <a:pt x="32772" y="1397"/>
                                        <a:pt x="32925" y="1143"/>
                                      </a:cubicBezTo>
                                      <a:cubicBezTo>
                                        <a:pt x="33090" y="889"/>
                                        <a:pt x="33407" y="635"/>
                                        <a:pt x="33890" y="508"/>
                                      </a:cubicBezTo>
                                      <a:cubicBezTo>
                                        <a:pt x="34373" y="381"/>
                                        <a:pt x="35020" y="254"/>
                                        <a:pt x="35833" y="127"/>
                                      </a:cubicBezTo>
                                      <a:cubicBezTo>
                                        <a:pt x="36659" y="0"/>
                                        <a:pt x="37713" y="0"/>
                                        <a:pt x="389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 name="Shape 570"/>
                              <wps:cNvSpPr/>
                              <wps:spPr>
                                <a:xfrm>
                                  <a:off x="83725" y="243332"/>
                                  <a:ext cx="47746" cy="17145"/>
                                </a:xfrm>
                                <a:custGeom>
                                  <a:avLst/>
                                  <a:gdLst/>
                                  <a:ahLst/>
                                  <a:cxnLst/>
                                  <a:rect l="0" t="0" r="0" b="0"/>
                                  <a:pathLst>
                                    <a:path w="47746" h="17145">
                                      <a:moveTo>
                                        <a:pt x="0" y="0"/>
                                      </a:moveTo>
                                      <a:lnTo>
                                        <a:pt x="45015" y="0"/>
                                      </a:lnTo>
                                      <a:cubicBezTo>
                                        <a:pt x="45472" y="0"/>
                                        <a:pt x="45866" y="127"/>
                                        <a:pt x="46209" y="381"/>
                                      </a:cubicBezTo>
                                      <a:cubicBezTo>
                                        <a:pt x="46552" y="635"/>
                                        <a:pt x="46844" y="1143"/>
                                        <a:pt x="47060" y="1778"/>
                                      </a:cubicBezTo>
                                      <a:cubicBezTo>
                                        <a:pt x="47288" y="2413"/>
                                        <a:pt x="47466" y="3302"/>
                                        <a:pt x="47581" y="4445"/>
                                      </a:cubicBezTo>
                                      <a:cubicBezTo>
                                        <a:pt x="47695" y="5461"/>
                                        <a:pt x="47746" y="6858"/>
                                        <a:pt x="47746" y="8636"/>
                                      </a:cubicBezTo>
                                      <a:cubicBezTo>
                                        <a:pt x="47746" y="10287"/>
                                        <a:pt x="47695" y="11684"/>
                                        <a:pt x="47581" y="12700"/>
                                      </a:cubicBezTo>
                                      <a:cubicBezTo>
                                        <a:pt x="47466" y="13843"/>
                                        <a:pt x="47288" y="14732"/>
                                        <a:pt x="47060" y="15367"/>
                                      </a:cubicBezTo>
                                      <a:cubicBezTo>
                                        <a:pt x="46844" y="16002"/>
                                        <a:pt x="46552" y="16510"/>
                                        <a:pt x="46209" y="16764"/>
                                      </a:cubicBezTo>
                                      <a:cubicBezTo>
                                        <a:pt x="45866" y="17018"/>
                                        <a:pt x="45472" y="17145"/>
                                        <a:pt x="45015" y="17145"/>
                                      </a:cubicBezTo>
                                      <a:lnTo>
                                        <a:pt x="0" y="171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 name="Shape 571"/>
                              <wps:cNvSpPr/>
                              <wps:spPr>
                                <a:xfrm>
                                  <a:off x="83725" y="163703"/>
                                  <a:ext cx="48914" cy="65532"/>
                                </a:xfrm>
                                <a:custGeom>
                                  <a:avLst/>
                                  <a:gdLst/>
                                  <a:ahLst/>
                                  <a:cxnLst/>
                                  <a:rect l="0" t="0" r="0" b="0"/>
                                  <a:pathLst>
                                    <a:path w="48914" h="65532">
                                      <a:moveTo>
                                        <a:pt x="13862" y="0"/>
                                      </a:moveTo>
                                      <a:cubicBezTo>
                                        <a:pt x="19069" y="0"/>
                                        <a:pt x="23806" y="762"/>
                                        <a:pt x="28099" y="2032"/>
                                      </a:cubicBezTo>
                                      <a:cubicBezTo>
                                        <a:pt x="32391" y="3429"/>
                                        <a:pt x="36087" y="5588"/>
                                        <a:pt x="39199" y="8255"/>
                                      </a:cubicBezTo>
                                      <a:cubicBezTo>
                                        <a:pt x="42297" y="11049"/>
                                        <a:pt x="44698" y="14605"/>
                                        <a:pt x="46387" y="18796"/>
                                      </a:cubicBezTo>
                                      <a:cubicBezTo>
                                        <a:pt x="48076" y="22987"/>
                                        <a:pt x="48914" y="27940"/>
                                        <a:pt x="48914" y="33528"/>
                                      </a:cubicBezTo>
                                      <a:cubicBezTo>
                                        <a:pt x="48914" y="38989"/>
                                        <a:pt x="48165" y="43688"/>
                                        <a:pt x="46653" y="47625"/>
                                      </a:cubicBezTo>
                                      <a:cubicBezTo>
                                        <a:pt x="45155" y="51689"/>
                                        <a:pt x="42958" y="54991"/>
                                        <a:pt x="40088" y="57658"/>
                                      </a:cubicBezTo>
                                      <a:cubicBezTo>
                                        <a:pt x="37205" y="60325"/>
                                        <a:pt x="33674" y="62230"/>
                                        <a:pt x="29470" y="63500"/>
                                      </a:cubicBezTo>
                                      <a:cubicBezTo>
                                        <a:pt x="25267" y="64897"/>
                                        <a:pt x="20479" y="65532"/>
                                        <a:pt x="15094" y="65532"/>
                                      </a:cubicBezTo>
                                      <a:cubicBezTo>
                                        <a:pt x="9887" y="65532"/>
                                        <a:pt x="5137" y="64770"/>
                                        <a:pt x="819" y="63373"/>
                                      </a:cubicBezTo>
                                      <a:lnTo>
                                        <a:pt x="0" y="62914"/>
                                      </a:lnTo>
                                      <a:lnTo>
                                        <a:pt x="0" y="44421"/>
                                      </a:lnTo>
                                      <a:lnTo>
                                        <a:pt x="5683" y="46863"/>
                                      </a:lnTo>
                                      <a:cubicBezTo>
                                        <a:pt x="8211" y="47498"/>
                                        <a:pt x="11106" y="47752"/>
                                        <a:pt x="14345" y="47752"/>
                                      </a:cubicBezTo>
                                      <a:cubicBezTo>
                                        <a:pt x="17355" y="47752"/>
                                        <a:pt x="20123" y="47498"/>
                                        <a:pt x="22663" y="46990"/>
                                      </a:cubicBezTo>
                                      <a:cubicBezTo>
                                        <a:pt x="25191" y="46482"/>
                                        <a:pt x="27400" y="45720"/>
                                        <a:pt x="29267" y="44577"/>
                                      </a:cubicBezTo>
                                      <a:cubicBezTo>
                                        <a:pt x="31134" y="43434"/>
                                        <a:pt x="32582" y="41910"/>
                                        <a:pt x="33611" y="40005"/>
                                      </a:cubicBezTo>
                                      <a:cubicBezTo>
                                        <a:pt x="34639" y="38100"/>
                                        <a:pt x="35160" y="35687"/>
                                        <a:pt x="35160" y="32893"/>
                                      </a:cubicBezTo>
                                      <a:cubicBezTo>
                                        <a:pt x="35160" y="30353"/>
                                        <a:pt x="34690" y="28067"/>
                                        <a:pt x="33750" y="26162"/>
                                      </a:cubicBezTo>
                                      <a:cubicBezTo>
                                        <a:pt x="32810" y="24257"/>
                                        <a:pt x="31452" y="22606"/>
                                        <a:pt x="29674" y="21336"/>
                                      </a:cubicBezTo>
                                      <a:cubicBezTo>
                                        <a:pt x="27896" y="20193"/>
                                        <a:pt x="25737" y="19304"/>
                                        <a:pt x="23209" y="18669"/>
                                      </a:cubicBezTo>
                                      <a:cubicBezTo>
                                        <a:pt x="20669" y="18034"/>
                                        <a:pt x="17786" y="17780"/>
                                        <a:pt x="14548" y="17780"/>
                                      </a:cubicBezTo>
                                      <a:cubicBezTo>
                                        <a:pt x="11538" y="17780"/>
                                        <a:pt x="8757" y="18034"/>
                                        <a:pt x="6229" y="18542"/>
                                      </a:cubicBezTo>
                                      <a:lnTo>
                                        <a:pt x="0" y="20818"/>
                                      </a:lnTo>
                                      <a:lnTo>
                                        <a:pt x="0" y="1829"/>
                                      </a:lnTo>
                                      <a:lnTo>
                                        <a:pt x="138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 name="Shape 572"/>
                              <wps:cNvSpPr/>
                              <wps:spPr>
                                <a:xfrm>
                                  <a:off x="83725" y="129191"/>
                                  <a:ext cx="47746" cy="21558"/>
                                </a:xfrm>
                                <a:custGeom>
                                  <a:avLst/>
                                  <a:gdLst/>
                                  <a:ahLst/>
                                  <a:cxnLst/>
                                  <a:rect l="0" t="0" r="0" b="0"/>
                                  <a:pathLst>
                                    <a:path w="47746" h="21558">
                                      <a:moveTo>
                                        <a:pt x="0" y="0"/>
                                      </a:moveTo>
                                      <a:lnTo>
                                        <a:pt x="4413" y="4413"/>
                                      </a:lnTo>
                                      <a:lnTo>
                                        <a:pt x="45015" y="4413"/>
                                      </a:lnTo>
                                      <a:cubicBezTo>
                                        <a:pt x="45472" y="4413"/>
                                        <a:pt x="45866" y="4540"/>
                                        <a:pt x="46209" y="4794"/>
                                      </a:cubicBezTo>
                                      <a:cubicBezTo>
                                        <a:pt x="46552" y="5049"/>
                                        <a:pt x="46844" y="5556"/>
                                        <a:pt x="47060" y="6191"/>
                                      </a:cubicBezTo>
                                      <a:cubicBezTo>
                                        <a:pt x="47288" y="6826"/>
                                        <a:pt x="47466" y="7715"/>
                                        <a:pt x="47581" y="8858"/>
                                      </a:cubicBezTo>
                                      <a:cubicBezTo>
                                        <a:pt x="47695" y="9875"/>
                                        <a:pt x="47746" y="11271"/>
                                        <a:pt x="47746" y="13050"/>
                                      </a:cubicBezTo>
                                      <a:cubicBezTo>
                                        <a:pt x="47746" y="14700"/>
                                        <a:pt x="47695" y="16097"/>
                                        <a:pt x="47581" y="17113"/>
                                      </a:cubicBezTo>
                                      <a:cubicBezTo>
                                        <a:pt x="47466" y="18256"/>
                                        <a:pt x="47288" y="19145"/>
                                        <a:pt x="47060" y="19781"/>
                                      </a:cubicBezTo>
                                      <a:cubicBezTo>
                                        <a:pt x="46844" y="20415"/>
                                        <a:pt x="46552" y="20924"/>
                                        <a:pt x="46209" y="21177"/>
                                      </a:cubicBezTo>
                                      <a:cubicBezTo>
                                        <a:pt x="45866" y="21431"/>
                                        <a:pt x="45472" y="21558"/>
                                        <a:pt x="45015" y="21558"/>
                                      </a:cubicBezTo>
                                      <a:lnTo>
                                        <a:pt x="0" y="215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 name="Shape 573"/>
                              <wps:cNvSpPr/>
                              <wps:spPr>
                                <a:xfrm>
                                  <a:off x="83725" y="92456"/>
                                  <a:ext cx="47746" cy="19209"/>
                                </a:xfrm>
                                <a:custGeom>
                                  <a:avLst/>
                                  <a:gdLst/>
                                  <a:ahLst/>
                                  <a:cxnLst/>
                                  <a:rect l="0" t="0" r="0" b="0"/>
                                  <a:pathLst>
                                    <a:path w="47746" h="19209">
                                      <a:moveTo>
                                        <a:pt x="7296" y="0"/>
                                      </a:moveTo>
                                      <a:lnTo>
                                        <a:pt x="45015" y="0"/>
                                      </a:lnTo>
                                      <a:cubicBezTo>
                                        <a:pt x="45472" y="0"/>
                                        <a:pt x="45866" y="127"/>
                                        <a:pt x="46209" y="381"/>
                                      </a:cubicBezTo>
                                      <a:cubicBezTo>
                                        <a:pt x="46552" y="762"/>
                                        <a:pt x="46844" y="1143"/>
                                        <a:pt x="47060" y="1778"/>
                                      </a:cubicBezTo>
                                      <a:cubicBezTo>
                                        <a:pt x="47288" y="2413"/>
                                        <a:pt x="47466" y="3302"/>
                                        <a:pt x="47581" y="4445"/>
                                      </a:cubicBezTo>
                                      <a:cubicBezTo>
                                        <a:pt x="47695" y="5588"/>
                                        <a:pt x="47746" y="6985"/>
                                        <a:pt x="47746" y="8636"/>
                                      </a:cubicBezTo>
                                      <a:cubicBezTo>
                                        <a:pt x="47746" y="10287"/>
                                        <a:pt x="47695" y="11684"/>
                                        <a:pt x="47581" y="12827"/>
                                      </a:cubicBezTo>
                                      <a:cubicBezTo>
                                        <a:pt x="47466" y="13970"/>
                                        <a:pt x="47288" y="14732"/>
                                        <a:pt x="47060" y="15367"/>
                                      </a:cubicBezTo>
                                      <a:cubicBezTo>
                                        <a:pt x="46844" y="16129"/>
                                        <a:pt x="46552" y="16510"/>
                                        <a:pt x="46209" y="16764"/>
                                      </a:cubicBezTo>
                                      <a:cubicBezTo>
                                        <a:pt x="45866" y="17018"/>
                                        <a:pt x="45472" y="17272"/>
                                        <a:pt x="45015" y="17272"/>
                                      </a:cubicBezTo>
                                      <a:lnTo>
                                        <a:pt x="10166" y="17272"/>
                                      </a:lnTo>
                                      <a:cubicBezTo>
                                        <a:pt x="7195" y="17272"/>
                                        <a:pt x="4870" y="17399"/>
                                        <a:pt x="3181" y="17907"/>
                                      </a:cubicBezTo>
                                      <a:lnTo>
                                        <a:pt x="0" y="19209"/>
                                      </a:lnTo>
                                      <a:lnTo>
                                        <a:pt x="0" y="734"/>
                                      </a:lnTo>
                                      <a:lnTo>
                                        <a:pt x="72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 name="Shape 574"/>
                              <wps:cNvSpPr/>
                              <wps:spPr>
                                <a:xfrm>
                                  <a:off x="83725" y="33147"/>
                                  <a:ext cx="48914" cy="46609"/>
                                </a:xfrm>
                                <a:custGeom>
                                  <a:avLst/>
                                  <a:gdLst/>
                                  <a:ahLst/>
                                  <a:cxnLst/>
                                  <a:rect l="0" t="0" r="0" b="0"/>
                                  <a:pathLst>
                                    <a:path w="48914" h="46609">
                                      <a:moveTo>
                                        <a:pt x="27756" y="0"/>
                                      </a:moveTo>
                                      <a:cubicBezTo>
                                        <a:pt x="31223" y="0"/>
                                        <a:pt x="34284" y="635"/>
                                        <a:pt x="36938" y="1905"/>
                                      </a:cubicBezTo>
                                      <a:cubicBezTo>
                                        <a:pt x="39580" y="3302"/>
                                        <a:pt x="41789" y="5080"/>
                                        <a:pt x="43580" y="7493"/>
                                      </a:cubicBezTo>
                                      <a:cubicBezTo>
                                        <a:pt x="45358" y="9779"/>
                                        <a:pt x="46692" y="12573"/>
                                        <a:pt x="47581" y="15875"/>
                                      </a:cubicBezTo>
                                      <a:cubicBezTo>
                                        <a:pt x="48470" y="19177"/>
                                        <a:pt x="48914" y="22606"/>
                                        <a:pt x="48914" y="26416"/>
                                      </a:cubicBezTo>
                                      <a:cubicBezTo>
                                        <a:pt x="48914" y="28702"/>
                                        <a:pt x="48749" y="30861"/>
                                        <a:pt x="48406" y="33020"/>
                                      </a:cubicBezTo>
                                      <a:cubicBezTo>
                                        <a:pt x="48063" y="35052"/>
                                        <a:pt x="47631" y="36957"/>
                                        <a:pt x="47098" y="38481"/>
                                      </a:cubicBezTo>
                                      <a:cubicBezTo>
                                        <a:pt x="46577" y="40132"/>
                                        <a:pt x="46044" y="41529"/>
                                        <a:pt x="45498" y="42672"/>
                                      </a:cubicBezTo>
                                      <a:cubicBezTo>
                                        <a:pt x="44939" y="43688"/>
                                        <a:pt x="44431" y="44577"/>
                                        <a:pt x="43948" y="45085"/>
                                      </a:cubicBezTo>
                                      <a:cubicBezTo>
                                        <a:pt x="43466" y="45593"/>
                                        <a:pt x="42716" y="45974"/>
                                        <a:pt x="41688" y="46228"/>
                                      </a:cubicBezTo>
                                      <a:cubicBezTo>
                                        <a:pt x="40659" y="46482"/>
                                        <a:pt x="39148" y="46609"/>
                                        <a:pt x="37141" y="46609"/>
                                      </a:cubicBezTo>
                                      <a:cubicBezTo>
                                        <a:pt x="35820" y="46609"/>
                                        <a:pt x="34754" y="46609"/>
                                        <a:pt x="33953" y="46482"/>
                                      </a:cubicBezTo>
                                      <a:cubicBezTo>
                                        <a:pt x="33153" y="46355"/>
                                        <a:pt x="32518" y="46228"/>
                                        <a:pt x="32036" y="46101"/>
                                      </a:cubicBezTo>
                                      <a:cubicBezTo>
                                        <a:pt x="31566" y="45847"/>
                                        <a:pt x="31236" y="45593"/>
                                        <a:pt x="31083" y="45339"/>
                                      </a:cubicBezTo>
                                      <a:cubicBezTo>
                                        <a:pt x="30918" y="45085"/>
                                        <a:pt x="30842" y="44704"/>
                                        <a:pt x="30842" y="44323"/>
                                      </a:cubicBezTo>
                                      <a:cubicBezTo>
                                        <a:pt x="30842" y="43815"/>
                                        <a:pt x="31121" y="43053"/>
                                        <a:pt x="31693" y="42164"/>
                                      </a:cubicBezTo>
                                      <a:cubicBezTo>
                                        <a:pt x="32264" y="41148"/>
                                        <a:pt x="32899" y="39878"/>
                                        <a:pt x="33585" y="38481"/>
                                      </a:cubicBezTo>
                                      <a:cubicBezTo>
                                        <a:pt x="34258" y="36957"/>
                                        <a:pt x="34906" y="35306"/>
                                        <a:pt x="35490" y="33401"/>
                                      </a:cubicBezTo>
                                      <a:cubicBezTo>
                                        <a:pt x="36087" y="31369"/>
                                        <a:pt x="36392" y="29210"/>
                                        <a:pt x="36392" y="26797"/>
                                      </a:cubicBezTo>
                                      <a:cubicBezTo>
                                        <a:pt x="36392" y="25146"/>
                                        <a:pt x="36227" y="23876"/>
                                        <a:pt x="35909" y="22606"/>
                                      </a:cubicBezTo>
                                      <a:cubicBezTo>
                                        <a:pt x="35592" y="21463"/>
                                        <a:pt x="35135" y="20320"/>
                                        <a:pt x="34538" y="19431"/>
                                      </a:cubicBezTo>
                                      <a:cubicBezTo>
                                        <a:pt x="33941" y="18542"/>
                                        <a:pt x="33191" y="17907"/>
                                        <a:pt x="32277" y="17399"/>
                                      </a:cubicBezTo>
                                      <a:cubicBezTo>
                                        <a:pt x="31363" y="17018"/>
                                        <a:pt x="30321" y="16764"/>
                                        <a:pt x="29127" y="16764"/>
                                      </a:cubicBezTo>
                                      <a:cubicBezTo>
                                        <a:pt x="27756" y="16764"/>
                                        <a:pt x="26588" y="17145"/>
                                        <a:pt x="25610" y="18034"/>
                                      </a:cubicBezTo>
                                      <a:cubicBezTo>
                                        <a:pt x="24619" y="18923"/>
                                        <a:pt x="23768" y="19939"/>
                                        <a:pt x="23031" y="21336"/>
                                      </a:cubicBezTo>
                                      <a:cubicBezTo>
                                        <a:pt x="22308" y="22733"/>
                                        <a:pt x="21622" y="24384"/>
                                        <a:pt x="20987" y="26162"/>
                                      </a:cubicBezTo>
                                      <a:cubicBezTo>
                                        <a:pt x="20339" y="27813"/>
                                        <a:pt x="19641" y="29718"/>
                                        <a:pt x="18866" y="31496"/>
                                      </a:cubicBezTo>
                                      <a:cubicBezTo>
                                        <a:pt x="18078" y="33401"/>
                                        <a:pt x="17189" y="35179"/>
                                        <a:pt x="16186" y="36957"/>
                                      </a:cubicBezTo>
                                      <a:cubicBezTo>
                                        <a:pt x="15183" y="38735"/>
                                        <a:pt x="13951" y="40259"/>
                                        <a:pt x="12491" y="41656"/>
                                      </a:cubicBezTo>
                                      <a:cubicBezTo>
                                        <a:pt x="11030" y="43053"/>
                                        <a:pt x="9277" y="44196"/>
                                        <a:pt x="7220" y="44958"/>
                                      </a:cubicBezTo>
                                      <a:lnTo>
                                        <a:pt x="0" y="46199"/>
                                      </a:lnTo>
                                      <a:lnTo>
                                        <a:pt x="0" y="29603"/>
                                      </a:lnTo>
                                      <a:lnTo>
                                        <a:pt x="2292" y="28702"/>
                                      </a:lnTo>
                                      <a:cubicBezTo>
                                        <a:pt x="3245" y="27940"/>
                                        <a:pt x="4096" y="26797"/>
                                        <a:pt x="4820" y="25273"/>
                                      </a:cubicBezTo>
                                      <a:cubicBezTo>
                                        <a:pt x="5556" y="23876"/>
                                        <a:pt x="6242" y="22352"/>
                                        <a:pt x="6877" y="20447"/>
                                      </a:cubicBezTo>
                                      <a:cubicBezTo>
                                        <a:pt x="7525" y="18669"/>
                                        <a:pt x="8211" y="16891"/>
                                        <a:pt x="8973" y="14986"/>
                                      </a:cubicBezTo>
                                      <a:cubicBezTo>
                                        <a:pt x="9722" y="13208"/>
                                        <a:pt x="10598" y="11303"/>
                                        <a:pt x="11602" y="9525"/>
                                      </a:cubicBezTo>
                                      <a:cubicBezTo>
                                        <a:pt x="12605" y="7747"/>
                                        <a:pt x="13837" y="6096"/>
                                        <a:pt x="15297" y="4699"/>
                                      </a:cubicBezTo>
                                      <a:cubicBezTo>
                                        <a:pt x="16758" y="3302"/>
                                        <a:pt x="18510" y="2159"/>
                                        <a:pt x="20542" y="1270"/>
                                      </a:cubicBezTo>
                                      <a:cubicBezTo>
                                        <a:pt x="22574" y="381"/>
                                        <a:pt x="24975" y="0"/>
                                        <a:pt x="277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FC9CAF" id="Group 13579" o:spid="_x0000_s1027" style="width:15pt;height:43.45pt;mso-position-horizontal-relative:char;mso-position-vertical-relative:line" coordsize="1905,55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">
                      <v:rect id="Rectangle 201" o:spid="_x0000_s1028" style="position:absolute;left:1442;top:40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1FDBC437" w14:textId="77777777" w:rsidR="00F6035F" w:rsidRDefault="00F6035F" w:rsidP="00C70627">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4" o:spid="_x0000_s1029" type="#_x0000_t75" style="position:absolute;left:-1612;top:1612;width:6415;height:1905;rotation:-589823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">
                        <v:imagedata r:id="rId16" o:title=""/>
                      </v:shape>
                      <v:shape id="Shape 556" o:spid="_x0000_s1030" style="position:absolute;left:409;top:4559;width:428;height:513;visibility:visible;mso-wrap-style:square;v-text-anchor:top" coordsize="42818,5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" path="m12725,v1321,,2451,127,3353,127c16993,254,17755,381,18339,508v597,127,1029,381,1308,635c19914,1524,20053,1905,20053,2413v,508,-317,1270,-952,2413c18453,5842,17755,7239,17005,8763v-749,1651,-1435,3429,-2057,5588c14338,16510,14034,18796,14034,21209v,2032,241,3683,711,5207c15227,27813,15888,29083,16739,30099v838,889,1854,1651,3035,2159c20968,32766,22225,33020,23546,33020v1956,,3657,-635,5105,-1651c30086,30353,31356,28829,32474,27051v1117,-1778,2172,-3810,3150,-6096c36614,18669,37643,16256,38748,13970v1092,-2413,2337,-4699,3721,-6985l42818,6560r,37711l41923,45339v-1931,1778,-4229,3175,-6871,4318c32398,50673,29223,51308,25527,51308v-4242,,-7976,-889,-11189,-2413c11125,47371,8446,45212,6325,42545,4204,39878,2616,36703,1575,33020,521,29464,,25654,,21590,,19431,152,17399,470,15240,787,13081,1232,11176,1778,9398,2324,7493,2934,5969,3620,4445,4305,3048,4877,2159,5334,1651,5791,1270,6185,889,6502,762,6820,635,7239,508,7760,381,8293,254,8954,127,9754,127,10554,127,11544,,12725,xe" fillcolor="black" stroked="f" strokeweight="0">
                        <v:stroke miterlimit="83231f" joinstyle="miter"/>
                        <v:path arrowok="t" textboxrect="0,0,42818,51308"/>
                      </v:shape>
                      <v:shape id="Shape 557" o:spid="_x0000_s1031" style="position:absolute;left:637;top:3837;width:200;height:563;visibility:visible;mso-wrap-style:square;v-text-anchor:top" coordsize="19958,56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" path="m19958,r,17375l16332,18304v-2768,2032,-4140,5207,-4140,9525c12192,30115,12598,32020,13424,33544v813,1651,1918,3048,3315,4064l19958,39268r,16996l9347,50308c6312,47641,4000,44339,2400,40529,800,36719,,32274,,27448,,22368,749,18050,2261,14367,3772,10684,5855,7763,8522,5477,11189,3064,14351,1413,18009,270l19958,xe" fillcolor="black" stroked="f" strokeweight="0">
                        <v:stroke miterlimit="83231f" joinstyle="miter"/>
                        <v:path arrowok="t" textboxrect="0,0,19958,56264"/>
                      </v:shape>
                      <v:shape id="Shape 558" o:spid="_x0000_s1032" style="position:absolute;left:638;top:3228;width:199;height:474;visibility:visible;mso-wrap-style:square;v-text-anchor:top" coordsize="19895,47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" path="m12941,v2655,,4509,254,5588,635l19895,2152r,888l19177,4953v-635,762,-1346,1778,-2121,3048c16281,9144,15570,10541,14935,12192v-647,1651,-965,3683,-965,5969c13970,22606,15697,26035,19139,28321r756,184l19895,47401r-210,-30c15240,45720,11557,43688,8636,40894,5715,38227,3543,34925,2134,31242,711,27432,,23368,,18923,,17018,165,15240,483,13462,800,11684,1232,10033,1791,8509,2337,6985,2946,5715,3632,4445,4318,3302,4915,2413,5410,1905,5918,1397,6337,1016,6680,889,7023,635,7468,508,8014,381,8560,254,9233,127,10033,127,10833,,11798,,12941,xe" fillcolor="black" stroked="f" strokeweight="0">
                        <v:stroke miterlimit="83231f" joinstyle="miter"/>
                        <v:path arrowok="t" textboxrect="0,0,19895,47401"/>
                      </v:shape>
                      <v:shape id="Shape 559" o:spid="_x0000_s1033" style="position:absolute;left:488;top:2731;width:349;height:432;visibility:visible;mso-wrap-style:square;v-text-anchor:top" coordsize="34881,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" path="m23482,v2515,,4306,254,5372,635c29934,1143,30467,1778,30467,2667r,13335l34881,16002r,17145l30467,33147r,7366c30467,41402,29934,42037,28854,42545v-1066,381,-2857,635,-5372,635c22162,43180,21044,43180,20129,43053v-914,-127,-1638,-381,-2158,-508c17450,42291,17069,42037,16840,41656v-228,-381,-343,-762,-343,-1270l16497,33147r-13627,c2413,33147,2007,33020,1638,32766,1283,32512,965,32131,724,31496,470,30734,279,29845,165,28829,51,27686,,26289,,24638,,22987,51,21590,165,20447,279,19304,470,18415,724,17780v241,-635,559,-1143,914,-1397c2007,16129,2413,16002,2870,16002r13627,l16497,2667v,-381,115,-762,343,-1143c17069,1143,17450,889,17971,635v520,-254,1244,-381,2158,-508c21044,,22162,,23482,xe" fillcolor="black" stroked="f" strokeweight="0">
                        <v:stroke miterlimit="83231f" joinstyle="miter"/>
                        <v:path arrowok="t" textboxrect="0,0,34881,43180"/>
                      </v:shape>
                      <v:shape id="Shape 560" o:spid="_x0000_s1034" style="position:absolute;left:649;top:2433;width:188;height:171;visibility:visible;mso-wrap-style:square;v-text-anchor:top" coordsize="1879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" path="m2870,l18790,r,17145l2870,17145v-457,,-851,-127,-1194,-381c1334,16510,1029,16002,787,15367,533,14732,343,13843,203,12700,64,11684,,10287,,8636,,6858,64,5461,203,4445,343,3302,533,2413,787,1778,1029,1143,1334,635,1676,381,2019,127,2413,,2870,xe" fillcolor="black" stroked="f" strokeweight="0">
                        <v:stroke miterlimit="83231f" joinstyle="miter"/>
                        <v:path arrowok="t" textboxrect="0,0,18790,17145"/>
                      </v:shape>
                      <v:shape id="Shape 561" o:spid="_x0000_s1035" style="position:absolute;left:381;top:2419;width:180;height:199;visibility:visible;mso-wrap-style:square;v-text-anchor:top" coordsize="18072,1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" path="m8890,v3467,,5867,762,7188,2159c17412,3556,18072,6223,18072,10033v,3937,-648,6477,-1918,7874c14872,19177,12573,19939,9233,19939v-3467,,-5868,-762,-7214,-2159c673,16383,,13843,,9906,,6096,648,3429,1943,2159,3251,762,5563,,8890,xe" fillcolor="black" stroked="f" strokeweight="0">
                        <v:stroke miterlimit="83231f" joinstyle="miter"/>
                        <v:path arrowok="t" textboxrect="0,0,18072,19939"/>
                      </v:shape>
                      <v:shape id="Shape 562" o:spid="_x0000_s1036" style="position:absolute;left:637;top:1655;width:200;height:611;visibility:visible;mso-wrap-style:square;v-text-anchor:top" coordsize="19958,6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" path="m19958,r,18990l19583,19126v-1879,1143,-3340,2667,-4381,4572c14148,25476,13627,27889,13627,30810v,2540,470,4826,1397,6731c15964,39446,17335,40970,19139,42240r819,352l19958,61085,9690,55321c6604,52527,4216,48971,2540,44907,851,40716,,35763,,30175,,24714,737,19888,2222,15951,3708,11887,5893,8585,8763,5918,11633,3378,15176,1346,19380,76l19958,xe" fillcolor="black" stroked="f" strokeweight="0">
                        <v:stroke miterlimit="83231f" joinstyle="miter"/>
                        <v:path arrowok="t" textboxrect="0,0,19958,61085"/>
                      </v:shape>
                      <v:shape id="Shape 563" o:spid="_x0000_s1037" style="position:absolute;left:637;top:931;width:200;height:576;visibility:visible;mso-wrap-style:square;v-text-anchor:top" coordsize="19958,57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" path="m19958,r,18476l18796,18951v-1207,889,-2146,1905,-2807,3302c15329,23523,14999,25047,14999,26698v,2286,800,4445,2387,6731l19958,36001r,21558l3899,57559v-457,,-851,,-1194,-254c2362,57051,2083,56670,1854,56035v-228,-635,-406,-1397,-521,-2286c1219,52860,1168,51590,1168,50193v,-1397,51,-2667,165,-3556c1448,45621,1626,44859,1854,44351v229,-508,508,-889,851,-1143c3048,42954,3442,42954,3899,42954r7061,c7302,39525,4559,36096,2743,32540,914,29111,,25428,,21618,,17554,686,13998,2057,11204,3429,8283,5283,5997,7633,4219,9982,2441,12738,1171,15888,409l19958,xe" fillcolor="black" stroked="f" strokeweight="0">
                        <v:stroke miterlimit="83231f" joinstyle="miter"/>
                        <v:path arrowok="t" textboxrect="0,0,19958,57559"/>
                      </v:shape>
                      <v:shape id="Shape 564" o:spid="_x0000_s1038" style="position:absolute;left:637;top:365;width:200;height:428;visibility:visible;mso-wrap-style:square;v-text-anchor:top" coordsize="19958,4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" path="m10681,v1232,,2235,,3010,127c14465,127,15088,254,15545,381v457,254,762,381,927,762c16624,1397,16700,1651,16700,2032v,381,-228,1016,-711,1905c15507,4826,14999,5969,14440,7239v-546,1270,-1054,2794,-1537,4445c12421,13462,12192,15367,12192,17526v,1651,152,2921,470,4064c12979,22733,13437,23749,14033,24384v597,762,1296,1270,2096,1651c16916,26416,17780,26670,18694,26670r1264,-496l19958,42769r-171,30c16866,42799,14186,42291,11747,41148,9296,40005,7214,38354,5474,36195,3746,34036,2400,31496,1435,28321,483,25273,,21844,,18034,,16129,140,14224,406,12446,686,10668,1029,9017,1435,7493,1854,6096,2299,4826,2769,3810,3251,2794,3658,2159,4000,1651,4343,1270,4686,889,5029,762,5372,508,5791,381,6261,381,6744,254,7341,127,8039,127,8750,,9627,,10681,xe" fillcolor="black" stroked="f" strokeweight="0">
                        <v:stroke miterlimit="83231f" joinstyle="miter"/>
                        <v:path arrowok="t" textboxrect="0,0,19958,42799"/>
                      </v:shape>
                      <v:shape id="Shape 565" o:spid="_x0000_s1039" style="position:absolute;left:837;top:4508;width:489;height:578;visibility:visible;mso-wrap-style:square;v-text-anchor:top" coordsize="48914,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" path="m20771,v4661,,8750,889,12255,2540c36544,4318,39478,6731,41827,9652v2350,2921,4115,6477,5309,10414c48317,24003,48914,28321,48914,32766v,3048,-254,5969,-749,8509c47657,43942,47060,46228,46349,48260v-711,2032,-1448,3683,-2223,5080c43352,54610,42666,55626,42069,56134v-597,635,-1448,1016,-2566,1270c38386,57658,36773,57785,34677,57785v-1422,,-2603,,-3568,-127c30156,57658,29381,57404,28785,57277v-597,-254,-1016,-508,-1270,-889c27273,56134,27146,55753,27146,55245v,-635,369,-1524,1131,-2667c29026,51308,29864,49911,30778,48006v902,-1778,1740,-3937,2490,-6477c34030,38989,34398,36068,34398,32766v,-2286,-254,-4191,-787,-5969c33090,25146,32341,23622,31388,22352v-952,-1143,-2146,-2032,-3556,-2667c26410,19050,24835,18669,23108,18669v-2007,,-3734,508,-5169,1651c16504,21463,15221,22860,14103,24638v-1117,1778,-2171,3683,-3149,5969c9976,32766,8934,35179,7842,37465,6737,39878,5493,42164,4108,44450l,49351,,11640,4655,5969c6598,4191,8871,2667,11500,1651,14129,508,17215,,20771,xe" fillcolor="black" stroked="f" strokeweight="0">
                        <v:stroke miterlimit="83231f" joinstyle="miter"/>
                        <v:path arrowok="t" textboxrect="0,0,48914,57785"/>
                      </v:shape>
                      <v:shape id="Shape 566" o:spid="_x0000_s1040" style="position:absolute;left:837;top:3823;width:489;height:601;visibility:visible;mso-wrap-style:square;v-text-anchor:top" coordsize="48914,6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" path="m9963,r2731,c14802,,16351,508,17355,1397v1003,1016,1511,2286,1511,3937l18866,42545v2591,,4953,-381,7074,-1016c28073,40894,29877,40005,31350,38608v1486,-1397,2616,-3048,3391,-5207c35516,31242,35909,28702,35909,25781v,-3048,-216,-5715,-647,-8001c34817,15494,34347,13589,33814,11938,33293,10287,32810,8890,32379,7747,31947,6731,31731,5842,31731,5080v,-381,76,-762,241,-1016c32125,3810,32417,3556,32823,3429v419,-254,991,-381,1753,-381c35325,2921,36278,2921,37408,2921v1003,,1867,,2578,c40684,3048,41294,3048,41789,3175v508,127,927,254,1270,381c43402,3810,43733,4064,44050,4318v317,254,762,1143,1308,2413c45904,8128,46438,9779,46958,11811v534,2032,991,4445,1372,7112c48724,21463,48914,24384,48914,27305v,5461,-686,10287,-2057,14351c45485,45720,43415,49149,40634,51816v-2782,2794,-6300,4826,-10541,6223c25838,59309,20872,60071,15158,60071,9735,60071,4832,59309,476,57912l,57645,,40649r1708,880c3600,42037,5620,42418,7766,42545r,-25781l,18755,,1381,9963,xe" fillcolor="black" stroked="f" strokeweight="0">
                        <v:stroke miterlimit="83231f" joinstyle="miter"/>
                        <v:path arrowok="t" textboxrect="0,0,48914,60071"/>
                      </v:shape>
                      <v:shape id="Shape 567" o:spid="_x0000_s1041" style="position:absolute;left:837;top:3249;width:2;height:9;visibility:visible;mso-wrap-style:square;v-text-anchor:top" coordsize="235,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" path="m,l235,261,,888,,xe" fillcolor="black" stroked="f" strokeweight="0">
                        <v:stroke miterlimit="83231f" joinstyle="miter"/>
                        <v:path arrowok="t" textboxrect="0,0,235,888"/>
                      </v:shape>
                      <v:shape id="Shape 568" o:spid="_x0000_s1042" style="position:absolute;left:837;top:3225;width:488;height:499;visibility:visible;mso-wrap-style:square;v-text-anchor:top" coordsize="48851,4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" path="m35287,v1194,,2184,,2985,c39072,127,39745,254,40291,381v546,,990,254,1333,381c41967,889,42399,1270,42920,1778v533,508,1168,1524,1917,2794c45599,5969,46272,7493,46857,9144v597,1651,1079,3556,1448,5461c48660,16637,48851,18669,48851,20701v,4699,-737,8890,-2198,12573c45193,36830,43034,39878,40189,42418v-2857,2413,-6337,4318,-10439,5588c25635,49276,20936,49911,15640,49911l,47655,,28759r14408,3499c17697,32258,20593,31877,23108,31242v2502,-508,4610,-1397,6299,-2540c31096,27559,32353,26035,33204,24257v838,-1778,1270,-3810,1270,-6096c34474,15748,34119,13716,33407,12065,32696,10287,31909,8890,31045,7493,30182,6223,29394,5207,28683,4318,27972,3429,27629,2794,27629,2159v,-381,114,-762,330,-1016c28188,889,28619,635,29229,508v622,-254,1410,-381,2362,-381c32556,,33788,,35287,xe" fillcolor="black" stroked="f" strokeweight="0">
                        <v:stroke miterlimit="83231f" joinstyle="miter"/>
                        <v:path arrowok="t" textboxrect="0,0,48851,49911"/>
                      </v:shape>
                      <v:shape id="Shape 569" o:spid="_x0000_s1043" style="position:absolute;left:837;top:2731;width:487;height:332;visibility:visible;mso-wrap-style:square;v-text-anchor:top" coordsize="48711,33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" path="m38983,v2019,,3556,127,4622,381c44685,635,45434,889,45866,1397v432,381,826,1016,1168,1778c47377,3937,47669,4953,47923,5969v254,1016,445,2286,585,3556c48635,10668,48711,11938,48711,13208v,3429,-432,6477,-1308,9017c46539,24638,45206,26797,43402,28448v-1803,1524,-4076,2794,-6807,3556c33852,32766,30613,33147,26867,33147l,33147,,16002r24263,c27603,16002,30105,15494,31769,14478v1664,-1143,2489,-2921,2489,-5715c34258,7874,34182,7112,34030,6350v-165,-762,-343,-1397,-559,-1905c33268,3810,33090,3302,32925,2921v-153,-381,-242,-762,-242,-1016c32683,1651,32772,1397,32925,1143v165,-254,482,-508,965,-635c34373,381,35020,254,35833,127,36659,,37713,,38983,xe" fillcolor="black" stroked="f" strokeweight="0">
                        <v:stroke miterlimit="83231f" joinstyle="miter"/>
                        <v:path arrowok="t" textboxrect="0,0,48711,33147"/>
                      </v:shape>
                      <v:shape id="Shape 570" o:spid="_x0000_s1044" style="position:absolute;left:837;top:2433;width:477;height:171;visibility:visible;mso-wrap-style:square;v-text-anchor:top" coordsize="47746,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" path="m,l45015,v457,,851,127,1194,381c46552,635,46844,1143,47060,1778v228,635,406,1524,521,2667c47695,5461,47746,6858,47746,8636v,1651,-51,3048,-165,4064c47466,13843,47288,14732,47060,15367v-216,635,-508,1143,-851,1397c45866,17018,45472,17145,45015,17145l,17145,,xe" fillcolor="black" stroked="f" strokeweight="0">
                        <v:stroke miterlimit="83231f" joinstyle="miter"/>
                        <v:path arrowok="t" textboxrect="0,0,47746,17145"/>
                      </v:shape>
                      <v:shape id="Shape 571" o:spid="_x0000_s1045" style="position:absolute;left:837;top:1637;width:489;height:655;visibility:visible;mso-wrap-style:square;v-text-anchor:top" coordsize="4891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" path="m13862,v5207,,9944,762,14237,2032c32391,3429,36087,5588,39199,8255v3098,2794,5499,6350,7188,10541c48076,22987,48914,27940,48914,33528v,5461,-749,10160,-2261,14097c45155,51689,42958,54991,40088,57658v-2883,2667,-6414,4572,-10618,5842c25267,64897,20479,65532,15094,65532v-5207,,-9957,-762,-14275,-2159l,62914,,44421r5683,2442c8211,47498,11106,47752,14345,47752v3010,,5778,-254,8318,-762c25191,46482,27400,45720,29267,44577v1867,-1143,3315,-2667,4344,-4572c34639,38100,35160,35687,35160,32893v,-2540,-470,-4826,-1410,-6731c32810,24257,31452,22606,29674,21336,27896,20193,25737,19304,23209,18669v-2540,-635,-5423,-889,-8661,-889c11538,17780,8757,18034,6229,18542l,20818,,1829,13862,xe" fillcolor="black" stroked="f" strokeweight="0">
                        <v:stroke miterlimit="83231f" joinstyle="miter"/>
                        <v:path arrowok="t" textboxrect="0,0,48914,65532"/>
                      </v:shape>
                      <v:shape id="Shape 572" o:spid="_x0000_s1046" style="position:absolute;left:837;top:1291;width:477;height:216;visibility:visible;mso-wrap-style:square;v-text-anchor:top" coordsize="47746,2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" path="m,l4413,4413r40602,c45472,4413,45866,4540,46209,4794v343,255,635,762,851,1397c47288,6826,47466,7715,47581,8858v114,1017,165,2413,165,4192c47746,14700,47695,16097,47581,17113v-115,1143,-293,2032,-521,2668c46844,20415,46552,20924,46209,21177v-343,254,-737,381,-1194,381l,21558,,xe" fillcolor="black" stroked="f" strokeweight="0">
                        <v:stroke miterlimit="83231f" joinstyle="miter"/>
                        <v:path arrowok="t" textboxrect="0,0,47746,21558"/>
                      </v:shape>
                      <v:shape id="Shape 573" o:spid="_x0000_s1047" style="position:absolute;left:837;top:924;width:477;height:192;visibility:visible;mso-wrap-style:square;v-text-anchor:top" coordsize="47746,1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" path="m7296,l45015,v457,,851,127,1194,381c46552,762,46844,1143,47060,1778v228,635,406,1524,521,2667c47695,5588,47746,6985,47746,8636v,1651,-51,3048,-165,4191c47466,13970,47288,14732,47060,15367v-216,762,-508,1143,-851,1397c45866,17018,45472,17272,45015,17272r-34849,c7195,17272,4870,17399,3181,17907l,19209,,734,7296,xe" fillcolor="black" stroked="f" strokeweight="0">
                        <v:stroke miterlimit="83231f" joinstyle="miter"/>
                        <v:path arrowok="t" textboxrect="0,0,47746,19209"/>
                      </v:shape>
                      <v:shape id="Shape 574" o:spid="_x0000_s1048" style="position:absolute;left:837;top:331;width:489;height:466;visibility:visible;mso-wrap-style:square;v-text-anchor:top" coordsize="48914,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" path="m27756,v3467,,6528,635,9182,1905c39580,3302,41789,5080,43580,7493v1778,2286,3112,5080,4001,8382c48470,19177,48914,22606,48914,26416v,2286,-165,4445,-508,6604c48063,35052,47631,36957,47098,38481v-521,1651,-1054,3048,-1600,4191c44939,43688,44431,44577,43948,45085v-482,508,-1232,889,-2260,1143c40659,46482,39148,46609,37141,46609v-1321,,-2387,,-3188,-127c33153,46355,32518,46228,32036,46101v-470,-254,-800,-508,-953,-762c30918,45085,30842,44704,30842,44323v,-508,279,-1270,851,-2159c32264,41148,32899,39878,33585,38481v673,-1524,1321,-3175,1905,-5080c36087,31369,36392,29210,36392,26797v,-1651,-165,-2921,-483,-4191c35592,21463,35135,20320,34538,19431v-597,-889,-1347,-1524,-2261,-2032c31363,17018,30321,16764,29127,16764v-1371,,-2539,381,-3517,1270c24619,18923,23768,19939,23031,21336v-723,1397,-1409,3048,-2044,4826c20339,27813,19641,29718,18866,31496v-788,1905,-1677,3683,-2680,5461c15183,38735,13951,40259,12491,41656v-1461,1397,-3214,2540,-5271,3302l,46199,,29603r2292,-901c3245,27940,4096,26797,4820,25273v736,-1397,1422,-2921,2057,-4826c7525,18669,8211,16891,8973,14986v749,-1778,1625,-3683,2629,-5461c12605,7747,13837,6096,15297,4699,16758,3302,18510,2159,20542,1270,22574,381,24975,,27756,xe" fillcolor="black" stroked="f" strokeweight="0">
                        <v:stroke miterlimit="83231f" joinstyle="miter"/>
                        <v:path arrowok="t" textboxrect="0,0,48914,46609"/>
                      </v:shape>
                      <w10:anchorlock/>
                    </v:group>
                  </w:pict>
                </mc:Fallback>
              </mc:AlternateContent>
            </w:r>
          </w:p>
        </w:tc>
        <w:tc>
          <w:tcPr>
            <w:tcW w:w="704" w:type="dxa"/>
            <w:tcBorders>
              <w:top w:val="double" w:sz="4" w:space="0" w:color="000000"/>
              <w:left w:val="single" w:sz="8" w:space="0" w:color="000000"/>
              <w:bottom w:val="single" w:sz="4" w:space="0" w:color="000000"/>
              <w:right w:val="single" w:sz="4" w:space="0" w:color="000000"/>
            </w:tcBorders>
            <w:vAlign w:val="center"/>
          </w:tcPr>
          <w:p w14:paraId="36034373" w14:textId="77777777" w:rsidR="00C70627" w:rsidRPr="00455891" w:rsidRDefault="00C70627" w:rsidP="000F700E">
            <w:pPr>
              <w:spacing w:line="259" w:lineRule="auto"/>
              <w:rPr>
                <w:rFonts w:cstheme="minorHAnsi"/>
              </w:rPr>
            </w:pPr>
            <w:r w:rsidRPr="00455891">
              <w:rPr>
                <w:rFonts w:cstheme="minorHAnsi"/>
              </w:rPr>
              <w:t xml:space="preserve">  </w:t>
            </w:r>
          </w:p>
        </w:tc>
        <w:tc>
          <w:tcPr>
            <w:tcW w:w="5724" w:type="dxa"/>
            <w:gridSpan w:val="3"/>
            <w:tcBorders>
              <w:top w:val="double" w:sz="4" w:space="0" w:color="000000"/>
              <w:left w:val="single" w:sz="4" w:space="0" w:color="000000"/>
              <w:bottom w:val="single" w:sz="4" w:space="0" w:color="000000"/>
              <w:right w:val="single" w:sz="8" w:space="0" w:color="000000"/>
            </w:tcBorders>
            <w:vAlign w:val="center"/>
          </w:tcPr>
          <w:p w14:paraId="363F6679" w14:textId="77777777" w:rsidR="00C70627" w:rsidRPr="00455891" w:rsidRDefault="00C70627" w:rsidP="0052434A">
            <w:pPr>
              <w:pStyle w:val="Heading1"/>
              <w:outlineLvl w:val="0"/>
              <w:rPr>
                <w:rFonts w:cstheme="minorHAnsi"/>
                <w:b/>
                <w:bCs/>
                <w:sz w:val="24"/>
              </w:rPr>
            </w:pPr>
            <w:bookmarkStart w:id="13" w:name="_Toc61909558"/>
            <w:r w:rsidRPr="00455891">
              <w:rPr>
                <w:rFonts w:eastAsia="Calibri" w:cstheme="minorHAnsi"/>
                <w:b/>
                <w:bCs/>
                <w:sz w:val="24"/>
              </w:rPr>
              <w:t>Marking Scheme</w:t>
            </w:r>
            <w:bookmarkEnd w:id="13"/>
            <w:r w:rsidRPr="00455891">
              <w:rPr>
                <w:rFonts w:cstheme="minorHAnsi"/>
                <w:b/>
                <w:bCs/>
                <w:sz w:val="24"/>
              </w:rPr>
              <w:t xml:space="preserve">  </w:t>
            </w:r>
          </w:p>
        </w:tc>
        <w:tc>
          <w:tcPr>
            <w:tcW w:w="920" w:type="dxa"/>
            <w:gridSpan w:val="2"/>
            <w:tcBorders>
              <w:top w:val="double" w:sz="12" w:space="0" w:color="000000"/>
              <w:left w:val="single" w:sz="8" w:space="0" w:color="000000"/>
              <w:bottom w:val="single" w:sz="4" w:space="0" w:color="000000"/>
              <w:right w:val="single" w:sz="8" w:space="0" w:color="000000"/>
            </w:tcBorders>
          </w:tcPr>
          <w:p w14:paraId="394B05AD" w14:textId="77777777" w:rsidR="00C70627" w:rsidRPr="00455891" w:rsidRDefault="00C70627" w:rsidP="000F700E">
            <w:pPr>
              <w:spacing w:line="259" w:lineRule="auto"/>
              <w:ind w:left="248"/>
              <w:rPr>
                <w:rFonts w:cstheme="minorHAnsi"/>
              </w:rPr>
            </w:pPr>
            <w:r w:rsidRPr="00455891">
              <w:rPr>
                <w:rFonts w:cstheme="minorHAnsi"/>
                <w:noProof/>
              </w:rPr>
              <mc:AlternateContent>
                <mc:Choice Requires="wpg">
                  <w:drawing>
                    <wp:inline distT="0" distB="0" distL="0" distR="0" wp14:anchorId="6668C037" wp14:editId="5BA2E4A2">
                      <wp:extent cx="188976" cy="719515"/>
                      <wp:effectExtent l="0" t="0" r="0" b="0"/>
                      <wp:docPr id="13602" name="Group 13602"/>
                      <wp:cNvGraphicFramePr/>
                      <a:graphic xmlns:a="http://schemas.openxmlformats.org/drawingml/2006/main">
                        <a:graphicData uri="http://schemas.microsoft.com/office/word/2010/wordprocessingGroup">
                          <wpg:wgp>
                            <wpg:cNvGrpSpPr/>
                            <wpg:grpSpPr>
                              <a:xfrm>
                                <a:off x="0" y="0"/>
                                <a:ext cx="188976" cy="719515"/>
                                <a:chOff x="0" y="0"/>
                                <a:chExt cx="188976" cy="719515"/>
                              </a:xfrm>
                            </wpg:grpSpPr>
                            <wps:wsp>
                              <wps:cNvPr id="207" name="Rectangle 207"/>
                              <wps:cNvSpPr/>
                              <wps:spPr>
                                <a:xfrm>
                                  <a:off x="142748" y="576706"/>
                                  <a:ext cx="42143" cy="189937"/>
                                </a:xfrm>
                                <a:prstGeom prst="rect">
                                  <a:avLst/>
                                </a:prstGeom>
                                <a:ln>
                                  <a:noFill/>
                                </a:ln>
                              </wps:spPr>
                              <wps:txbx>
                                <w:txbxContent>
                                  <w:p w14:paraId="4D033783" w14:textId="77777777" w:rsidR="00F6035F" w:rsidRDefault="00F6035F" w:rsidP="00C70627">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578" name="Picture 578"/>
                                <pic:cNvPicPr/>
                              </pic:nvPicPr>
                              <pic:blipFill>
                                <a:blip r:embed="rId17"/>
                                <a:stretch>
                                  <a:fillRect/>
                                </a:stretch>
                              </pic:blipFill>
                              <pic:spPr>
                                <a:xfrm rot="-5399999">
                                  <a:off x="-246061" y="246062"/>
                                  <a:ext cx="861060" cy="188976"/>
                                </a:xfrm>
                                <a:prstGeom prst="rect">
                                  <a:avLst/>
                                </a:prstGeom>
                              </pic:spPr>
                            </pic:pic>
                            <wps:wsp>
                              <wps:cNvPr id="580" name="Shape 580"/>
                              <wps:cNvSpPr/>
                              <wps:spPr>
                                <a:xfrm>
                                  <a:off x="42545" y="568197"/>
                                  <a:ext cx="69151" cy="103251"/>
                                </a:xfrm>
                                <a:custGeom>
                                  <a:avLst/>
                                  <a:gdLst/>
                                  <a:ahLst/>
                                  <a:cxnLst/>
                                  <a:rect l="0" t="0" r="0" b="0"/>
                                  <a:pathLst>
                                    <a:path w="69151" h="103251">
                                      <a:moveTo>
                                        <a:pt x="7112" y="0"/>
                                      </a:moveTo>
                                      <a:lnTo>
                                        <a:pt x="69151" y="0"/>
                                      </a:lnTo>
                                      <a:lnTo>
                                        <a:pt x="69151" y="17145"/>
                                      </a:lnTo>
                                      <a:lnTo>
                                        <a:pt x="13970" y="17145"/>
                                      </a:lnTo>
                                      <a:lnTo>
                                        <a:pt x="13970" y="17272"/>
                                      </a:lnTo>
                                      <a:lnTo>
                                        <a:pt x="69151" y="36931"/>
                                      </a:lnTo>
                                      <a:lnTo>
                                        <a:pt x="69151" y="67128"/>
                                      </a:lnTo>
                                      <a:lnTo>
                                        <a:pt x="13970" y="86106"/>
                                      </a:lnTo>
                                      <a:lnTo>
                                        <a:pt x="13970" y="86233"/>
                                      </a:lnTo>
                                      <a:lnTo>
                                        <a:pt x="69151" y="86233"/>
                                      </a:lnTo>
                                      <a:lnTo>
                                        <a:pt x="69151" y="103251"/>
                                      </a:lnTo>
                                      <a:lnTo>
                                        <a:pt x="7112" y="103251"/>
                                      </a:lnTo>
                                      <a:cubicBezTo>
                                        <a:pt x="4826" y="103251"/>
                                        <a:pt x="3048" y="102616"/>
                                        <a:pt x="1778" y="101473"/>
                                      </a:cubicBezTo>
                                      <a:cubicBezTo>
                                        <a:pt x="635" y="100203"/>
                                        <a:pt x="0" y="98552"/>
                                        <a:pt x="0" y="96520"/>
                                      </a:cubicBezTo>
                                      <a:lnTo>
                                        <a:pt x="0" y="84709"/>
                                      </a:lnTo>
                                      <a:cubicBezTo>
                                        <a:pt x="0" y="82677"/>
                                        <a:pt x="127" y="80772"/>
                                        <a:pt x="508" y="79375"/>
                                      </a:cubicBezTo>
                                      <a:cubicBezTo>
                                        <a:pt x="889" y="77851"/>
                                        <a:pt x="1397" y="76454"/>
                                        <a:pt x="2159" y="75438"/>
                                      </a:cubicBezTo>
                                      <a:cubicBezTo>
                                        <a:pt x="3048" y="74295"/>
                                        <a:pt x="4064" y="73406"/>
                                        <a:pt x="5334" y="72644"/>
                                      </a:cubicBezTo>
                                      <a:cubicBezTo>
                                        <a:pt x="6604" y="72009"/>
                                        <a:pt x="8255" y="71374"/>
                                        <a:pt x="10160" y="70739"/>
                                      </a:cubicBezTo>
                                      <a:lnTo>
                                        <a:pt x="62992" y="51562"/>
                                      </a:lnTo>
                                      <a:lnTo>
                                        <a:pt x="62992" y="51308"/>
                                      </a:lnTo>
                                      <a:lnTo>
                                        <a:pt x="10287" y="31496"/>
                                      </a:lnTo>
                                      <a:cubicBezTo>
                                        <a:pt x="8382" y="30861"/>
                                        <a:pt x="6731" y="30226"/>
                                        <a:pt x="5461" y="29464"/>
                                      </a:cubicBezTo>
                                      <a:cubicBezTo>
                                        <a:pt x="4191" y="28829"/>
                                        <a:pt x="3048" y="27940"/>
                                        <a:pt x="2286" y="27051"/>
                                      </a:cubicBezTo>
                                      <a:cubicBezTo>
                                        <a:pt x="1397" y="26162"/>
                                        <a:pt x="889" y="25019"/>
                                        <a:pt x="508" y="23749"/>
                                      </a:cubicBezTo>
                                      <a:cubicBezTo>
                                        <a:pt x="127" y="22479"/>
                                        <a:pt x="0" y="20955"/>
                                        <a:pt x="0" y="19304"/>
                                      </a:cubicBezTo>
                                      <a:lnTo>
                                        <a:pt x="0" y="7112"/>
                                      </a:lnTo>
                                      <a:cubicBezTo>
                                        <a:pt x="0" y="5969"/>
                                        <a:pt x="127" y="4826"/>
                                        <a:pt x="508" y="3937"/>
                                      </a:cubicBezTo>
                                      <a:cubicBezTo>
                                        <a:pt x="762" y="3048"/>
                                        <a:pt x="1270" y="2413"/>
                                        <a:pt x="1905" y="1778"/>
                                      </a:cubicBezTo>
                                      <a:cubicBezTo>
                                        <a:pt x="2413" y="1270"/>
                                        <a:pt x="3175" y="762"/>
                                        <a:pt x="4064" y="508"/>
                                      </a:cubicBezTo>
                                      <a:cubicBezTo>
                                        <a:pt x="4953" y="254"/>
                                        <a:pt x="5969" y="0"/>
                                        <a:pt x="71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 name="Shape 581"/>
                              <wps:cNvSpPr/>
                              <wps:spPr>
                                <a:xfrm>
                                  <a:off x="63754" y="498601"/>
                                  <a:ext cx="47942" cy="55516"/>
                                </a:xfrm>
                                <a:custGeom>
                                  <a:avLst/>
                                  <a:gdLst/>
                                  <a:ahLst/>
                                  <a:cxnLst/>
                                  <a:rect l="0" t="0" r="0" b="0"/>
                                  <a:pathLst>
                                    <a:path w="47942" h="55516">
                                      <a:moveTo>
                                        <a:pt x="24130" y="0"/>
                                      </a:moveTo>
                                      <a:lnTo>
                                        <a:pt x="47942" y="0"/>
                                      </a:lnTo>
                                      <a:lnTo>
                                        <a:pt x="47942" y="16891"/>
                                      </a:lnTo>
                                      <a:lnTo>
                                        <a:pt x="39116" y="16891"/>
                                      </a:lnTo>
                                      <a:lnTo>
                                        <a:pt x="39116" y="23495"/>
                                      </a:lnTo>
                                      <a:cubicBezTo>
                                        <a:pt x="39116" y="26162"/>
                                        <a:pt x="39243" y="28575"/>
                                        <a:pt x="39751" y="30607"/>
                                      </a:cubicBezTo>
                                      <a:cubicBezTo>
                                        <a:pt x="40132" y="32512"/>
                                        <a:pt x="40767" y="34163"/>
                                        <a:pt x="41529" y="35306"/>
                                      </a:cubicBezTo>
                                      <a:cubicBezTo>
                                        <a:pt x="42418" y="36576"/>
                                        <a:pt x="43307" y="37465"/>
                                        <a:pt x="44577" y="38100"/>
                                      </a:cubicBezTo>
                                      <a:lnTo>
                                        <a:pt x="47942" y="38752"/>
                                      </a:lnTo>
                                      <a:lnTo>
                                        <a:pt x="47942" y="55516"/>
                                      </a:lnTo>
                                      <a:lnTo>
                                        <a:pt x="39751" y="53721"/>
                                      </a:lnTo>
                                      <a:cubicBezTo>
                                        <a:pt x="37211" y="52324"/>
                                        <a:pt x="35052" y="50165"/>
                                        <a:pt x="33274" y="47371"/>
                                      </a:cubicBezTo>
                                      <a:cubicBezTo>
                                        <a:pt x="31623" y="44704"/>
                                        <a:pt x="30353" y="41275"/>
                                        <a:pt x="29464" y="37084"/>
                                      </a:cubicBezTo>
                                      <a:cubicBezTo>
                                        <a:pt x="28702" y="33020"/>
                                        <a:pt x="28321" y="28194"/>
                                        <a:pt x="28321" y="22860"/>
                                      </a:cubicBezTo>
                                      <a:lnTo>
                                        <a:pt x="28321" y="16891"/>
                                      </a:lnTo>
                                      <a:lnTo>
                                        <a:pt x="24511" y="16891"/>
                                      </a:lnTo>
                                      <a:cubicBezTo>
                                        <a:pt x="22606" y="16891"/>
                                        <a:pt x="20955" y="17018"/>
                                        <a:pt x="19558" y="17399"/>
                                      </a:cubicBezTo>
                                      <a:cubicBezTo>
                                        <a:pt x="18034" y="17780"/>
                                        <a:pt x="16891" y="18415"/>
                                        <a:pt x="16002" y="19304"/>
                                      </a:cubicBezTo>
                                      <a:cubicBezTo>
                                        <a:pt x="14986" y="20193"/>
                                        <a:pt x="14224" y="21463"/>
                                        <a:pt x="13843" y="22860"/>
                                      </a:cubicBezTo>
                                      <a:cubicBezTo>
                                        <a:pt x="13335" y="24384"/>
                                        <a:pt x="13081" y="26289"/>
                                        <a:pt x="13081" y="28448"/>
                                      </a:cubicBezTo>
                                      <a:cubicBezTo>
                                        <a:pt x="13081" y="31369"/>
                                        <a:pt x="13462" y="33909"/>
                                        <a:pt x="14097" y="36195"/>
                                      </a:cubicBezTo>
                                      <a:cubicBezTo>
                                        <a:pt x="14732" y="38354"/>
                                        <a:pt x="15494" y="40386"/>
                                        <a:pt x="16256" y="42164"/>
                                      </a:cubicBezTo>
                                      <a:cubicBezTo>
                                        <a:pt x="17018" y="43815"/>
                                        <a:pt x="17653" y="45339"/>
                                        <a:pt x="18288" y="46482"/>
                                      </a:cubicBezTo>
                                      <a:cubicBezTo>
                                        <a:pt x="18923" y="47625"/>
                                        <a:pt x="19304" y="48641"/>
                                        <a:pt x="19304" y="49276"/>
                                      </a:cubicBezTo>
                                      <a:cubicBezTo>
                                        <a:pt x="19304" y="49784"/>
                                        <a:pt x="19177" y="50292"/>
                                        <a:pt x="18796" y="50673"/>
                                      </a:cubicBezTo>
                                      <a:cubicBezTo>
                                        <a:pt x="18542" y="51054"/>
                                        <a:pt x="18034" y="51308"/>
                                        <a:pt x="17399" y="51562"/>
                                      </a:cubicBezTo>
                                      <a:cubicBezTo>
                                        <a:pt x="16891" y="51816"/>
                                        <a:pt x="16129" y="52070"/>
                                        <a:pt x="15240" y="52197"/>
                                      </a:cubicBezTo>
                                      <a:cubicBezTo>
                                        <a:pt x="14351" y="52324"/>
                                        <a:pt x="13462" y="52451"/>
                                        <a:pt x="12319" y="52451"/>
                                      </a:cubicBezTo>
                                      <a:cubicBezTo>
                                        <a:pt x="10922" y="52451"/>
                                        <a:pt x="9906" y="52324"/>
                                        <a:pt x="9017" y="52070"/>
                                      </a:cubicBezTo>
                                      <a:cubicBezTo>
                                        <a:pt x="8255" y="51816"/>
                                        <a:pt x="7493" y="51435"/>
                                        <a:pt x="6858" y="50800"/>
                                      </a:cubicBezTo>
                                      <a:cubicBezTo>
                                        <a:pt x="6096" y="50165"/>
                                        <a:pt x="5461" y="49022"/>
                                        <a:pt x="4572" y="47371"/>
                                      </a:cubicBezTo>
                                      <a:cubicBezTo>
                                        <a:pt x="3810" y="45847"/>
                                        <a:pt x="3048" y="43942"/>
                                        <a:pt x="2413" y="41783"/>
                                      </a:cubicBezTo>
                                      <a:cubicBezTo>
                                        <a:pt x="1651" y="39624"/>
                                        <a:pt x="1143" y="37338"/>
                                        <a:pt x="762" y="34798"/>
                                      </a:cubicBezTo>
                                      <a:cubicBezTo>
                                        <a:pt x="254" y="32258"/>
                                        <a:pt x="0" y="29591"/>
                                        <a:pt x="0" y="26924"/>
                                      </a:cubicBezTo>
                                      <a:cubicBezTo>
                                        <a:pt x="0" y="22098"/>
                                        <a:pt x="508" y="18034"/>
                                        <a:pt x="1524" y="14605"/>
                                      </a:cubicBezTo>
                                      <a:cubicBezTo>
                                        <a:pt x="2413" y="11176"/>
                                        <a:pt x="3810" y="8382"/>
                                        <a:pt x="5715" y="6223"/>
                                      </a:cubicBezTo>
                                      <a:cubicBezTo>
                                        <a:pt x="7747" y="4064"/>
                                        <a:pt x="10160" y="2413"/>
                                        <a:pt x="13208" y="1397"/>
                                      </a:cubicBezTo>
                                      <a:cubicBezTo>
                                        <a:pt x="16383" y="508"/>
                                        <a:pt x="19939" y="0"/>
                                        <a:pt x="241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 name="Shape 582"/>
                              <wps:cNvSpPr/>
                              <wps:spPr>
                                <a:xfrm>
                                  <a:off x="65024" y="429767"/>
                                  <a:ext cx="46672" cy="57404"/>
                                </a:xfrm>
                                <a:custGeom>
                                  <a:avLst/>
                                  <a:gdLst/>
                                  <a:ahLst/>
                                  <a:cxnLst/>
                                  <a:rect l="0" t="0" r="0" b="0"/>
                                  <a:pathLst>
                                    <a:path w="46672" h="57404">
                                      <a:moveTo>
                                        <a:pt x="2032" y="0"/>
                                      </a:moveTo>
                                      <a:cubicBezTo>
                                        <a:pt x="2667" y="0"/>
                                        <a:pt x="3302" y="254"/>
                                        <a:pt x="4318" y="762"/>
                                      </a:cubicBezTo>
                                      <a:lnTo>
                                        <a:pt x="32004" y="16002"/>
                                      </a:lnTo>
                                      <a:lnTo>
                                        <a:pt x="46672" y="7935"/>
                                      </a:lnTo>
                                      <a:lnTo>
                                        <a:pt x="46672" y="27250"/>
                                      </a:lnTo>
                                      <a:lnTo>
                                        <a:pt x="42418" y="29464"/>
                                      </a:lnTo>
                                      <a:lnTo>
                                        <a:pt x="46672" y="31678"/>
                                      </a:lnTo>
                                      <a:lnTo>
                                        <a:pt x="46672" y="49128"/>
                                      </a:lnTo>
                                      <a:lnTo>
                                        <a:pt x="32512" y="41148"/>
                                      </a:lnTo>
                                      <a:lnTo>
                                        <a:pt x="4318" y="56769"/>
                                      </a:lnTo>
                                      <a:cubicBezTo>
                                        <a:pt x="3429" y="57150"/>
                                        <a:pt x="2794" y="57404"/>
                                        <a:pt x="2159" y="57404"/>
                                      </a:cubicBezTo>
                                      <a:cubicBezTo>
                                        <a:pt x="1651" y="57404"/>
                                        <a:pt x="1143" y="57150"/>
                                        <a:pt x="889" y="56515"/>
                                      </a:cubicBezTo>
                                      <a:cubicBezTo>
                                        <a:pt x="508" y="56007"/>
                                        <a:pt x="254" y="54991"/>
                                        <a:pt x="127" y="53721"/>
                                      </a:cubicBezTo>
                                      <a:cubicBezTo>
                                        <a:pt x="0" y="52451"/>
                                        <a:pt x="0" y="50673"/>
                                        <a:pt x="0" y="48387"/>
                                      </a:cubicBezTo>
                                      <a:cubicBezTo>
                                        <a:pt x="0" y="46355"/>
                                        <a:pt x="0" y="44831"/>
                                        <a:pt x="0" y="43561"/>
                                      </a:cubicBezTo>
                                      <a:cubicBezTo>
                                        <a:pt x="127" y="42418"/>
                                        <a:pt x="254" y="41402"/>
                                        <a:pt x="381" y="40767"/>
                                      </a:cubicBezTo>
                                      <a:cubicBezTo>
                                        <a:pt x="508" y="40005"/>
                                        <a:pt x="762" y="39497"/>
                                        <a:pt x="1016" y="39243"/>
                                      </a:cubicBezTo>
                                      <a:cubicBezTo>
                                        <a:pt x="1270" y="38862"/>
                                        <a:pt x="1651" y="38608"/>
                                        <a:pt x="2159" y="38354"/>
                                      </a:cubicBezTo>
                                      <a:lnTo>
                                        <a:pt x="22606" y="27559"/>
                                      </a:lnTo>
                                      <a:lnTo>
                                        <a:pt x="2159" y="16764"/>
                                      </a:lnTo>
                                      <a:cubicBezTo>
                                        <a:pt x="1778" y="16510"/>
                                        <a:pt x="1397" y="16383"/>
                                        <a:pt x="1143" y="16129"/>
                                      </a:cubicBezTo>
                                      <a:cubicBezTo>
                                        <a:pt x="889" y="15875"/>
                                        <a:pt x="635" y="15367"/>
                                        <a:pt x="508" y="14732"/>
                                      </a:cubicBezTo>
                                      <a:cubicBezTo>
                                        <a:pt x="254" y="14224"/>
                                        <a:pt x="127" y="13335"/>
                                        <a:pt x="127" y="12319"/>
                                      </a:cubicBezTo>
                                      <a:cubicBezTo>
                                        <a:pt x="0" y="11303"/>
                                        <a:pt x="0" y="9906"/>
                                        <a:pt x="0" y="8128"/>
                                      </a:cubicBezTo>
                                      <a:cubicBezTo>
                                        <a:pt x="0" y="6096"/>
                                        <a:pt x="0" y="4572"/>
                                        <a:pt x="127" y="3302"/>
                                      </a:cubicBezTo>
                                      <a:cubicBezTo>
                                        <a:pt x="127" y="2159"/>
                                        <a:pt x="381" y="1270"/>
                                        <a:pt x="762" y="762"/>
                                      </a:cubicBezTo>
                                      <a:cubicBezTo>
                                        <a:pt x="1016" y="254"/>
                                        <a:pt x="1524" y="0"/>
                                        <a:pt x="20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3" name="Shape 583"/>
                              <wps:cNvSpPr/>
                              <wps:spPr>
                                <a:xfrm>
                                  <a:off x="42545" y="281685"/>
                                  <a:ext cx="69151" cy="103251"/>
                                </a:xfrm>
                                <a:custGeom>
                                  <a:avLst/>
                                  <a:gdLst/>
                                  <a:ahLst/>
                                  <a:cxnLst/>
                                  <a:rect l="0" t="0" r="0" b="0"/>
                                  <a:pathLst>
                                    <a:path w="69151" h="103251">
                                      <a:moveTo>
                                        <a:pt x="7112" y="0"/>
                                      </a:moveTo>
                                      <a:lnTo>
                                        <a:pt x="69151" y="0"/>
                                      </a:lnTo>
                                      <a:lnTo>
                                        <a:pt x="69151" y="17145"/>
                                      </a:lnTo>
                                      <a:lnTo>
                                        <a:pt x="13970" y="17145"/>
                                      </a:lnTo>
                                      <a:lnTo>
                                        <a:pt x="13970" y="17272"/>
                                      </a:lnTo>
                                      <a:lnTo>
                                        <a:pt x="69151" y="36931"/>
                                      </a:lnTo>
                                      <a:lnTo>
                                        <a:pt x="69151" y="67128"/>
                                      </a:lnTo>
                                      <a:lnTo>
                                        <a:pt x="13970" y="86106"/>
                                      </a:lnTo>
                                      <a:lnTo>
                                        <a:pt x="13970" y="86233"/>
                                      </a:lnTo>
                                      <a:lnTo>
                                        <a:pt x="69151" y="86233"/>
                                      </a:lnTo>
                                      <a:lnTo>
                                        <a:pt x="69151" y="103251"/>
                                      </a:lnTo>
                                      <a:lnTo>
                                        <a:pt x="7112" y="103251"/>
                                      </a:lnTo>
                                      <a:cubicBezTo>
                                        <a:pt x="4826" y="103251"/>
                                        <a:pt x="3048" y="102616"/>
                                        <a:pt x="1778" y="101473"/>
                                      </a:cubicBezTo>
                                      <a:cubicBezTo>
                                        <a:pt x="635" y="100203"/>
                                        <a:pt x="0" y="98552"/>
                                        <a:pt x="0" y="96520"/>
                                      </a:cubicBezTo>
                                      <a:lnTo>
                                        <a:pt x="0" y="84709"/>
                                      </a:lnTo>
                                      <a:cubicBezTo>
                                        <a:pt x="0" y="82677"/>
                                        <a:pt x="127" y="80772"/>
                                        <a:pt x="508" y="79375"/>
                                      </a:cubicBezTo>
                                      <a:cubicBezTo>
                                        <a:pt x="889" y="77851"/>
                                        <a:pt x="1397" y="76454"/>
                                        <a:pt x="2159" y="75438"/>
                                      </a:cubicBezTo>
                                      <a:cubicBezTo>
                                        <a:pt x="3048" y="74295"/>
                                        <a:pt x="4064" y="73406"/>
                                        <a:pt x="5334" y="72644"/>
                                      </a:cubicBezTo>
                                      <a:cubicBezTo>
                                        <a:pt x="6604" y="72009"/>
                                        <a:pt x="8255" y="71374"/>
                                        <a:pt x="10160" y="70739"/>
                                      </a:cubicBezTo>
                                      <a:lnTo>
                                        <a:pt x="62992" y="51562"/>
                                      </a:lnTo>
                                      <a:lnTo>
                                        <a:pt x="62992" y="51308"/>
                                      </a:lnTo>
                                      <a:lnTo>
                                        <a:pt x="10287" y="31496"/>
                                      </a:lnTo>
                                      <a:cubicBezTo>
                                        <a:pt x="8382" y="30861"/>
                                        <a:pt x="6731" y="30226"/>
                                        <a:pt x="5461" y="29464"/>
                                      </a:cubicBezTo>
                                      <a:cubicBezTo>
                                        <a:pt x="4191" y="28829"/>
                                        <a:pt x="3048" y="27940"/>
                                        <a:pt x="2286" y="27051"/>
                                      </a:cubicBezTo>
                                      <a:cubicBezTo>
                                        <a:pt x="1397" y="26162"/>
                                        <a:pt x="889" y="25019"/>
                                        <a:pt x="508" y="23749"/>
                                      </a:cubicBezTo>
                                      <a:cubicBezTo>
                                        <a:pt x="127" y="22479"/>
                                        <a:pt x="0" y="20955"/>
                                        <a:pt x="0" y="19304"/>
                                      </a:cubicBezTo>
                                      <a:lnTo>
                                        <a:pt x="0" y="7112"/>
                                      </a:lnTo>
                                      <a:cubicBezTo>
                                        <a:pt x="0" y="5969"/>
                                        <a:pt x="127" y="4826"/>
                                        <a:pt x="508" y="3937"/>
                                      </a:cubicBezTo>
                                      <a:cubicBezTo>
                                        <a:pt x="762" y="3048"/>
                                        <a:pt x="1270" y="2413"/>
                                        <a:pt x="1905" y="1778"/>
                                      </a:cubicBezTo>
                                      <a:cubicBezTo>
                                        <a:pt x="2413" y="1270"/>
                                        <a:pt x="3175" y="762"/>
                                        <a:pt x="4064" y="508"/>
                                      </a:cubicBezTo>
                                      <a:cubicBezTo>
                                        <a:pt x="4953" y="254"/>
                                        <a:pt x="5969" y="0"/>
                                        <a:pt x="71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 name="Shape 584"/>
                              <wps:cNvSpPr/>
                              <wps:spPr>
                                <a:xfrm>
                                  <a:off x="63754" y="212089"/>
                                  <a:ext cx="47942" cy="55516"/>
                                </a:xfrm>
                                <a:custGeom>
                                  <a:avLst/>
                                  <a:gdLst/>
                                  <a:ahLst/>
                                  <a:cxnLst/>
                                  <a:rect l="0" t="0" r="0" b="0"/>
                                  <a:pathLst>
                                    <a:path w="47942" h="55516">
                                      <a:moveTo>
                                        <a:pt x="24130" y="0"/>
                                      </a:moveTo>
                                      <a:lnTo>
                                        <a:pt x="47942" y="0"/>
                                      </a:lnTo>
                                      <a:lnTo>
                                        <a:pt x="47942" y="16891"/>
                                      </a:lnTo>
                                      <a:lnTo>
                                        <a:pt x="39116" y="16891"/>
                                      </a:lnTo>
                                      <a:lnTo>
                                        <a:pt x="39116" y="23495"/>
                                      </a:lnTo>
                                      <a:cubicBezTo>
                                        <a:pt x="39116" y="26162"/>
                                        <a:pt x="39243" y="28575"/>
                                        <a:pt x="39751" y="30607"/>
                                      </a:cubicBezTo>
                                      <a:cubicBezTo>
                                        <a:pt x="40132" y="32512"/>
                                        <a:pt x="40767" y="34163"/>
                                        <a:pt x="41529" y="35306"/>
                                      </a:cubicBezTo>
                                      <a:cubicBezTo>
                                        <a:pt x="42418" y="36576"/>
                                        <a:pt x="43307" y="37465"/>
                                        <a:pt x="44577" y="38100"/>
                                      </a:cubicBezTo>
                                      <a:lnTo>
                                        <a:pt x="47942" y="38752"/>
                                      </a:lnTo>
                                      <a:lnTo>
                                        <a:pt x="47942" y="55516"/>
                                      </a:lnTo>
                                      <a:lnTo>
                                        <a:pt x="39751" y="53721"/>
                                      </a:lnTo>
                                      <a:cubicBezTo>
                                        <a:pt x="37211" y="52324"/>
                                        <a:pt x="35052" y="50165"/>
                                        <a:pt x="33274" y="47371"/>
                                      </a:cubicBezTo>
                                      <a:cubicBezTo>
                                        <a:pt x="31623" y="44704"/>
                                        <a:pt x="30353" y="41275"/>
                                        <a:pt x="29464" y="37084"/>
                                      </a:cubicBezTo>
                                      <a:cubicBezTo>
                                        <a:pt x="28702" y="33020"/>
                                        <a:pt x="28321" y="28194"/>
                                        <a:pt x="28321" y="22860"/>
                                      </a:cubicBezTo>
                                      <a:lnTo>
                                        <a:pt x="28321" y="16891"/>
                                      </a:lnTo>
                                      <a:lnTo>
                                        <a:pt x="24511" y="16891"/>
                                      </a:lnTo>
                                      <a:cubicBezTo>
                                        <a:pt x="22606" y="16891"/>
                                        <a:pt x="20955" y="17018"/>
                                        <a:pt x="19558" y="17399"/>
                                      </a:cubicBezTo>
                                      <a:cubicBezTo>
                                        <a:pt x="18034" y="17780"/>
                                        <a:pt x="16891" y="18415"/>
                                        <a:pt x="16002" y="19304"/>
                                      </a:cubicBezTo>
                                      <a:cubicBezTo>
                                        <a:pt x="14986" y="20193"/>
                                        <a:pt x="14224" y="21463"/>
                                        <a:pt x="13843" y="22860"/>
                                      </a:cubicBezTo>
                                      <a:cubicBezTo>
                                        <a:pt x="13335" y="24384"/>
                                        <a:pt x="13081" y="26289"/>
                                        <a:pt x="13081" y="28448"/>
                                      </a:cubicBezTo>
                                      <a:cubicBezTo>
                                        <a:pt x="13081" y="31369"/>
                                        <a:pt x="13462" y="33909"/>
                                        <a:pt x="14097" y="36195"/>
                                      </a:cubicBezTo>
                                      <a:cubicBezTo>
                                        <a:pt x="14732" y="38354"/>
                                        <a:pt x="15494" y="40386"/>
                                        <a:pt x="16256" y="42164"/>
                                      </a:cubicBezTo>
                                      <a:cubicBezTo>
                                        <a:pt x="17018" y="43815"/>
                                        <a:pt x="17653" y="45339"/>
                                        <a:pt x="18288" y="46482"/>
                                      </a:cubicBezTo>
                                      <a:cubicBezTo>
                                        <a:pt x="18923" y="47625"/>
                                        <a:pt x="19304" y="48641"/>
                                        <a:pt x="19304" y="49276"/>
                                      </a:cubicBezTo>
                                      <a:cubicBezTo>
                                        <a:pt x="19304" y="49784"/>
                                        <a:pt x="19177" y="50292"/>
                                        <a:pt x="18796" y="50673"/>
                                      </a:cubicBezTo>
                                      <a:cubicBezTo>
                                        <a:pt x="18542" y="51054"/>
                                        <a:pt x="18034" y="51308"/>
                                        <a:pt x="17399" y="51562"/>
                                      </a:cubicBezTo>
                                      <a:cubicBezTo>
                                        <a:pt x="16891" y="51816"/>
                                        <a:pt x="16129" y="52070"/>
                                        <a:pt x="15240" y="52197"/>
                                      </a:cubicBezTo>
                                      <a:cubicBezTo>
                                        <a:pt x="14351" y="52324"/>
                                        <a:pt x="13462" y="52451"/>
                                        <a:pt x="12319" y="52451"/>
                                      </a:cubicBezTo>
                                      <a:cubicBezTo>
                                        <a:pt x="10922" y="52451"/>
                                        <a:pt x="9906" y="52324"/>
                                        <a:pt x="9017" y="52070"/>
                                      </a:cubicBezTo>
                                      <a:cubicBezTo>
                                        <a:pt x="8255" y="51816"/>
                                        <a:pt x="7493" y="51435"/>
                                        <a:pt x="6858" y="50800"/>
                                      </a:cubicBezTo>
                                      <a:cubicBezTo>
                                        <a:pt x="6096" y="50165"/>
                                        <a:pt x="5461" y="49022"/>
                                        <a:pt x="4572" y="47371"/>
                                      </a:cubicBezTo>
                                      <a:cubicBezTo>
                                        <a:pt x="3810" y="45847"/>
                                        <a:pt x="3048" y="43942"/>
                                        <a:pt x="2413" y="41783"/>
                                      </a:cubicBezTo>
                                      <a:cubicBezTo>
                                        <a:pt x="1651" y="39624"/>
                                        <a:pt x="1143" y="37338"/>
                                        <a:pt x="762" y="34798"/>
                                      </a:cubicBezTo>
                                      <a:cubicBezTo>
                                        <a:pt x="254" y="32258"/>
                                        <a:pt x="0" y="29591"/>
                                        <a:pt x="0" y="26924"/>
                                      </a:cubicBezTo>
                                      <a:cubicBezTo>
                                        <a:pt x="0" y="22098"/>
                                        <a:pt x="508" y="18034"/>
                                        <a:pt x="1524" y="14605"/>
                                      </a:cubicBezTo>
                                      <a:cubicBezTo>
                                        <a:pt x="2413" y="11176"/>
                                        <a:pt x="3810" y="8382"/>
                                        <a:pt x="5715" y="6223"/>
                                      </a:cubicBezTo>
                                      <a:cubicBezTo>
                                        <a:pt x="7747" y="4064"/>
                                        <a:pt x="10160" y="2413"/>
                                        <a:pt x="13208" y="1397"/>
                                      </a:cubicBezTo>
                                      <a:cubicBezTo>
                                        <a:pt x="16383" y="508"/>
                                        <a:pt x="19939" y="0"/>
                                        <a:pt x="241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 name="Shape 585"/>
                              <wps:cNvSpPr/>
                              <wps:spPr>
                                <a:xfrm>
                                  <a:off x="63754" y="156209"/>
                                  <a:ext cx="47942" cy="39243"/>
                                </a:xfrm>
                                <a:custGeom>
                                  <a:avLst/>
                                  <a:gdLst/>
                                  <a:ahLst/>
                                  <a:cxnLst/>
                                  <a:rect l="0" t="0" r="0" b="0"/>
                                  <a:pathLst>
                                    <a:path w="47942" h="39243">
                                      <a:moveTo>
                                        <a:pt x="9652" y="0"/>
                                      </a:moveTo>
                                      <a:cubicBezTo>
                                        <a:pt x="11303" y="0"/>
                                        <a:pt x="12573" y="127"/>
                                        <a:pt x="13716" y="254"/>
                                      </a:cubicBezTo>
                                      <a:cubicBezTo>
                                        <a:pt x="14732" y="254"/>
                                        <a:pt x="15494" y="381"/>
                                        <a:pt x="16129" y="635"/>
                                      </a:cubicBezTo>
                                      <a:cubicBezTo>
                                        <a:pt x="16764" y="762"/>
                                        <a:pt x="17145" y="1016"/>
                                        <a:pt x="17399" y="1270"/>
                                      </a:cubicBezTo>
                                      <a:cubicBezTo>
                                        <a:pt x="17653" y="1651"/>
                                        <a:pt x="17780" y="2032"/>
                                        <a:pt x="17780" y="2413"/>
                                      </a:cubicBezTo>
                                      <a:cubicBezTo>
                                        <a:pt x="17780" y="2794"/>
                                        <a:pt x="17653" y="3175"/>
                                        <a:pt x="17526" y="3683"/>
                                      </a:cubicBezTo>
                                      <a:cubicBezTo>
                                        <a:pt x="17272" y="4191"/>
                                        <a:pt x="17145" y="4699"/>
                                        <a:pt x="17018" y="5207"/>
                                      </a:cubicBezTo>
                                      <a:cubicBezTo>
                                        <a:pt x="16764" y="5842"/>
                                        <a:pt x="16637" y="6477"/>
                                        <a:pt x="16510" y="7112"/>
                                      </a:cubicBezTo>
                                      <a:cubicBezTo>
                                        <a:pt x="16256" y="7747"/>
                                        <a:pt x="16256" y="8509"/>
                                        <a:pt x="16256" y="9398"/>
                                      </a:cubicBezTo>
                                      <a:cubicBezTo>
                                        <a:pt x="16256" y="10287"/>
                                        <a:pt x="16383" y="11303"/>
                                        <a:pt x="16764" y="12192"/>
                                      </a:cubicBezTo>
                                      <a:cubicBezTo>
                                        <a:pt x="17145" y="13208"/>
                                        <a:pt x="17780" y="14224"/>
                                        <a:pt x="18669" y="15240"/>
                                      </a:cubicBezTo>
                                      <a:cubicBezTo>
                                        <a:pt x="19431" y="16256"/>
                                        <a:pt x="20574" y="17272"/>
                                        <a:pt x="21844" y="18415"/>
                                      </a:cubicBezTo>
                                      <a:cubicBezTo>
                                        <a:pt x="23241" y="19558"/>
                                        <a:pt x="24892" y="20701"/>
                                        <a:pt x="26924" y="21971"/>
                                      </a:cubicBezTo>
                                      <a:lnTo>
                                        <a:pt x="47942" y="21971"/>
                                      </a:lnTo>
                                      <a:lnTo>
                                        <a:pt x="47942" y="39243"/>
                                      </a:lnTo>
                                      <a:lnTo>
                                        <a:pt x="3937" y="39243"/>
                                      </a:lnTo>
                                      <a:cubicBezTo>
                                        <a:pt x="3556" y="39243"/>
                                        <a:pt x="3048" y="39116"/>
                                        <a:pt x="2794" y="38989"/>
                                      </a:cubicBezTo>
                                      <a:cubicBezTo>
                                        <a:pt x="2413" y="38735"/>
                                        <a:pt x="2159" y="38354"/>
                                        <a:pt x="1905" y="37719"/>
                                      </a:cubicBezTo>
                                      <a:cubicBezTo>
                                        <a:pt x="1651" y="37084"/>
                                        <a:pt x="1524" y="36322"/>
                                        <a:pt x="1397" y="35433"/>
                                      </a:cubicBezTo>
                                      <a:cubicBezTo>
                                        <a:pt x="1270" y="34544"/>
                                        <a:pt x="1270" y="33274"/>
                                        <a:pt x="1270" y="31877"/>
                                      </a:cubicBezTo>
                                      <a:cubicBezTo>
                                        <a:pt x="1270" y="30480"/>
                                        <a:pt x="1270" y="29210"/>
                                        <a:pt x="1397" y="28321"/>
                                      </a:cubicBezTo>
                                      <a:cubicBezTo>
                                        <a:pt x="1524" y="27305"/>
                                        <a:pt x="1651" y="26543"/>
                                        <a:pt x="1905" y="26035"/>
                                      </a:cubicBezTo>
                                      <a:cubicBezTo>
                                        <a:pt x="2159" y="25527"/>
                                        <a:pt x="2413" y="25146"/>
                                        <a:pt x="2794" y="24892"/>
                                      </a:cubicBezTo>
                                      <a:cubicBezTo>
                                        <a:pt x="3048" y="24638"/>
                                        <a:pt x="3556" y="24511"/>
                                        <a:pt x="3937" y="24511"/>
                                      </a:cubicBezTo>
                                      <a:lnTo>
                                        <a:pt x="11557" y="24511"/>
                                      </a:lnTo>
                                      <a:cubicBezTo>
                                        <a:pt x="9271" y="22987"/>
                                        <a:pt x="7366" y="21463"/>
                                        <a:pt x="5969" y="20066"/>
                                      </a:cubicBezTo>
                                      <a:cubicBezTo>
                                        <a:pt x="4445" y="18669"/>
                                        <a:pt x="3302" y="17272"/>
                                        <a:pt x="2413" y="16002"/>
                                      </a:cubicBezTo>
                                      <a:cubicBezTo>
                                        <a:pt x="1524" y="14732"/>
                                        <a:pt x="889" y="13462"/>
                                        <a:pt x="508" y="12192"/>
                                      </a:cubicBezTo>
                                      <a:cubicBezTo>
                                        <a:pt x="254" y="10922"/>
                                        <a:pt x="0" y="9652"/>
                                        <a:pt x="0" y="8382"/>
                                      </a:cubicBezTo>
                                      <a:cubicBezTo>
                                        <a:pt x="0" y="7747"/>
                                        <a:pt x="127" y="7112"/>
                                        <a:pt x="127" y="6477"/>
                                      </a:cubicBezTo>
                                      <a:cubicBezTo>
                                        <a:pt x="254" y="5715"/>
                                        <a:pt x="381" y="5080"/>
                                        <a:pt x="508" y="4318"/>
                                      </a:cubicBezTo>
                                      <a:cubicBezTo>
                                        <a:pt x="635" y="3556"/>
                                        <a:pt x="889" y="2921"/>
                                        <a:pt x="1016" y="2413"/>
                                      </a:cubicBezTo>
                                      <a:cubicBezTo>
                                        <a:pt x="1270" y="1778"/>
                                        <a:pt x="1524" y="1397"/>
                                        <a:pt x="1651" y="1143"/>
                                      </a:cubicBezTo>
                                      <a:cubicBezTo>
                                        <a:pt x="1905" y="889"/>
                                        <a:pt x="2159" y="762"/>
                                        <a:pt x="2413" y="635"/>
                                      </a:cubicBezTo>
                                      <a:cubicBezTo>
                                        <a:pt x="2667" y="508"/>
                                        <a:pt x="3048" y="381"/>
                                        <a:pt x="3556" y="381"/>
                                      </a:cubicBezTo>
                                      <a:cubicBezTo>
                                        <a:pt x="4064" y="254"/>
                                        <a:pt x="4826" y="127"/>
                                        <a:pt x="5715" y="127"/>
                                      </a:cubicBezTo>
                                      <a:cubicBezTo>
                                        <a:pt x="6731" y="127"/>
                                        <a:pt x="8001" y="0"/>
                                        <a:pt x="96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 name="Shape 586"/>
                              <wps:cNvSpPr/>
                              <wps:spPr>
                                <a:xfrm>
                                  <a:off x="35814" y="90804"/>
                                  <a:ext cx="75882" cy="54356"/>
                                </a:xfrm>
                                <a:custGeom>
                                  <a:avLst/>
                                  <a:gdLst/>
                                  <a:ahLst/>
                                  <a:cxnLst/>
                                  <a:rect l="0" t="0" r="0" b="0"/>
                                  <a:pathLst>
                                    <a:path w="75882" h="54356">
                                      <a:moveTo>
                                        <a:pt x="32004" y="0"/>
                                      </a:moveTo>
                                      <a:cubicBezTo>
                                        <a:pt x="32639" y="0"/>
                                        <a:pt x="33401" y="127"/>
                                        <a:pt x="34163" y="508"/>
                                      </a:cubicBezTo>
                                      <a:cubicBezTo>
                                        <a:pt x="34925" y="889"/>
                                        <a:pt x="35814" y="1397"/>
                                        <a:pt x="36576" y="2032"/>
                                      </a:cubicBezTo>
                                      <a:lnTo>
                                        <a:pt x="56896" y="19939"/>
                                      </a:lnTo>
                                      <a:lnTo>
                                        <a:pt x="75882" y="7658"/>
                                      </a:lnTo>
                                      <a:lnTo>
                                        <a:pt x="75882" y="27487"/>
                                      </a:lnTo>
                                      <a:lnTo>
                                        <a:pt x="60706" y="37084"/>
                                      </a:lnTo>
                                      <a:lnTo>
                                        <a:pt x="75882" y="37084"/>
                                      </a:lnTo>
                                      <a:lnTo>
                                        <a:pt x="75882" y="54356"/>
                                      </a:lnTo>
                                      <a:lnTo>
                                        <a:pt x="2921" y="54356"/>
                                      </a:lnTo>
                                      <a:cubicBezTo>
                                        <a:pt x="2540" y="54356"/>
                                        <a:pt x="2032" y="54229"/>
                                        <a:pt x="1651" y="53975"/>
                                      </a:cubicBezTo>
                                      <a:cubicBezTo>
                                        <a:pt x="1397" y="53721"/>
                                        <a:pt x="1016" y="53213"/>
                                        <a:pt x="762" y="52578"/>
                                      </a:cubicBezTo>
                                      <a:cubicBezTo>
                                        <a:pt x="508" y="51943"/>
                                        <a:pt x="381" y="51054"/>
                                        <a:pt x="254" y="49911"/>
                                      </a:cubicBezTo>
                                      <a:cubicBezTo>
                                        <a:pt x="127" y="48895"/>
                                        <a:pt x="0" y="47498"/>
                                        <a:pt x="0" y="45720"/>
                                      </a:cubicBezTo>
                                      <a:cubicBezTo>
                                        <a:pt x="0" y="44069"/>
                                        <a:pt x="127" y="42672"/>
                                        <a:pt x="254" y="41656"/>
                                      </a:cubicBezTo>
                                      <a:cubicBezTo>
                                        <a:pt x="381" y="40513"/>
                                        <a:pt x="508" y="39624"/>
                                        <a:pt x="762" y="38989"/>
                                      </a:cubicBezTo>
                                      <a:cubicBezTo>
                                        <a:pt x="1016" y="38354"/>
                                        <a:pt x="1397" y="37846"/>
                                        <a:pt x="1651" y="37592"/>
                                      </a:cubicBezTo>
                                      <a:cubicBezTo>
                                        <a:pt x="2032" y="37338"/>
                                        <a:pt x="2540" y="37084"/>
                                        <a:pt x="2921" y="37084"/>
                                      </a:cubicBezTo>
                                      <a:lnTo>
                                        <a:pt x="56515" y="37084"/>
                                      </a:lnTo>
                                      <a:lnTo>
                                        <a:pt x="32258" y="19050"/>
                                      </a:lnTo>
                                      <a:cubicBezTo>
                                        <a:pt x="31750" y="18669"/>
                                        <a:pt x="31242" y="18288"/>
                                        <a:pt x="30861" y="17780"/>
                                      </a:cubicBezTo>
                                      <a:cubicBezTo>
                                        <a:pt x="30353" y="17399"/>
                                        <a:pt x="30099" y="16764"/>
                                        <a:pt x="29845" y="16002"/>
                                      </a:cubicBezTo>
                                      <a:cubicBezTo>
                                        <a:pt x="29591" y="15240"/>
                                        <a:pt x="29464" y="14351"/>
                                        <a:pt x="29337" y="13208"/>
                                      </a:cubicBezTo>
                                      <a:cubicBezTo>
                                        <a:pt x="29210" y="12065"/>
                                        <a:pt x="29210" y="10668"/>
                                        <a:pt x="29210" y="8890"/>
                                      </a:cubicBezTo>
                                      <a:cubicBezTo>
                                        <a:pt x="29210" y="7239"/>
                                        <a:pt x="29210" y="5842"/>
                                        <a:pt x="29337" y="4699"/>
                                      </a:cubicBezTo>
                                      <a:cubicBezTo>
                                        <a:pt x="29464" y="3556"/>
                                        <a:pt x="29591" y="2540"/>
                                        <a:pt x="29845" y="1905"/>
                                      </a:cubicBezTo>
                                      <a:cubicBezTo>
                                        <a:pt x="30099" y="1143"/>
                                        <a:pt x="30353" y="635"/>
                                        <a:pt x="30734" y="381"/>
                                      </a:cubicBezTo>
                                      <a:cubicBezTo>
                                        <a:pt x="30988" y="127"/>
                                        <a:pt x="31496" y="0"/>
                                        <a:pt x="320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 name="Shape 587"/>
                              <wps:cNvSpPr/>
                              <wps:spPr>
                                <a:xfrm>
                                  <a:off x="63754" y="35178"/>
                                  <a:ext cx="47942" cy="46228"/>
                                </a:xfrm>
                                <a:custGeom>
                                  <a:avLst/>
                                  <a:gdLst/>
                                  <a:ahLst/>
                                  <a:cxnLst/>
                                  <a:rect l="0" t="0" r="0" b="0"/>
                                  <a:pathLst>
                                    <a:path w="47942" h="46228">
                                      <a:moveTo>
                                        <a:pt x="47752" y="0"/>
                                      </a:moveTo>
                                      <a:lnTo>
                                        <a:pt x="47942" y="40"/>
                                      </a:lnTo>
                                      <a:lnTo>
                                        <a:pt x="47942" y="17195"/>
                                      </a:lnTo>
                                      <a:lnTo>
                                        <a:pt x="45593" y="18034"/>
                                      </a:lnTo>
                                      <a:cubicBezTo>
                                        <a:pt x="44577" y="18796"/>
                                        <a:pt x="43815" y="19939"/>
                                        <a:pt x="43053" y="21336"/>
                                      </a:cubicBezTo>
                                      <a:cubicBezTo>
                                        <a:pt x="42291" y="22733"/>
                                        <a:pt x="41656" y="24384"/>
                                        <a:pt x="41021" y="26035"/>
                                      </a:cubicBezTo>
                                      <a:cubicBezTo>
                                        <a:pt x="40386" y="27813"/>
                                        <a:pt x="39624" y="29591"/>
                                        <a:pt x="38862" y="31496"/>
                                      </a:cubicBezTo>
                                      <a:cubicBezTo>
                                        <a:pt x="38100" y="33401"/>
                                        <a:pt x="37211" y="35179"/>
                                        <a:pt x="36195" y="36957"/>
                                      </a:cubicBezTo>
                                      <a:cubicBezTo>
                                        <a:pt x="35179" y="38608"/>
                                        <a:pt x="33909" y="40259"/>
                                        <a:pt x="32512" y="41656"/>
                                      </a:cubicBezTo>
                                      <a:cubicBezTo>
                                        <a:pt x="30988" y="43053"/>
                                        <a:pt x="29337" y="44196"/>
                                        <a:pt x="27178" y="44958"/>
                                      </a:cubicBezTo>
                                      <a:cubicBezTo>
                                        <a:pt x="25146" y="45847"/>
                                        <a:pt x="22733" y="46228"/>
                                        <a:pt x="19812" y="46228"/>
                                      </a:cubicBezTo>
                                      <a:cubicBezTo>
                                        <a:pt x="16891" y="46228"/>
                                        <a:pt x="14224" y="45720"/>
                                        <a:pt x="11811" y="44577"/>
                                      </a:cubicBezTo>
                                      <a:cubicBezTo>
                                        <a:pt x="9398" y="43434"/>
                                        <a:pt x="7239" y="41783"/>
                                        <a:pt x="5588" y="39624"/>
                                      </a:cubicBezTo>
                                      <a:cubicBezTo>
                                        <a:pt x="3810" y="37465"/>
                                        <a:pt x="2413" y="34798"/>
                                        <a:pt x="1524" y="31750"/>
                                      </a:cubicBezTo>
                                      <a:cubicBezTo>
                                        <a:pt x="508" y="28702"/>
                                        <a:pt x="0" y="25273"/>
                                        <a:pt x="0" y="21463"/>
                                      </a:cubicBezTo>
                                      <a:cubicBezTo>
                                        <a:pt x="0" y="19431"/>
                                        <a:pt x="254" y="17653"/>
                                        <a:pt x="508" y="15875"/>
                                      </a:cubicBezTo>
                                      <a:cubicBezTo>
                                        <a:pt x="762" y="13970"/>
                                        <a:pt x="1143" y="12446"/>
                                        <a:pt x="1524" y="10922"/>
                                      </a:cubicBezTo>
                                      <a:cubicBezTo>
                                        <a:pt x="1905" y="9525"/>
                                        <a:pt x="2413" y="8255"/>
                                        <a:pt x="2794" y="7239"/>
                                      </a:cubicBezTo>
                                      <a:cubicBezTo>
                                        <a:pt x="3302" y="6223"/>
                                        <a:pt x="3683" y="5461"/>
                                        <a:pt x="4064" y="5080"/>
                                      </a:cubicBezTo>
                                      <a:cubicBezTo>
                                        <a:pt x="4445" y="4699"/>
                                        <a:pt x="4699" y="4318"/>
                                        <a:pt x="5080" y="4191"/>
                                      </a:cubicBezTo>
                                      <a:cubicBezTo>
                                        <a:pt x="5461" y="3937"/>
                                        <a:pt x="5842" y="3810"/>
                                        <a:pt x="6350" y="3683"/>
                                      </a:cubicBezTo>
                                      <a:cubicBezTo>
                                        <a:pt x="6858" y="3683"/>
                                        <a:pt x="7366" y="3556"/>
                                        <a:pt x="8128" y="3556"/>
                                      </a:cubicBezTo>
                                      <a:cubicBezTo>
                                        <a:pt x="8763" y="3429"/>
                                        <a:pt x="9652" y="3429"/>
                                        <a:pt x="10795" y="3429"/>
                                      </a:cubicBezTo>
                                      <a:cubicBezTo>
                                        <a:pt x="11938" y="3429"/>
                                        <a:pt x="12954" y="3429"/>
                                        <a:pt x="13716" y="3556"/>
                                      </a:cubicBezTo>
                                      <a:cubicBezTo>
                                        <a:pt x="14478" y="3556"/>
                                        <a:pt x="15113" y="3683"/>
                                        <a:pt x="15621" y="3810"/>
                                      </a:cubicBezTo>
                                      <a:cubicBezTo>
                                        <a:pt x="16002" y="4064"/>
                                        <a:pt x="16383" y="4191"/>
                                        <a:pt x="16510" y="4445"/>
                                      </a:cubicBezTo>
                                      <a:cubicBezTo>
                                        <a:pt x="16637" y="4826"/>
                                        <a:pt x="16764" y="5080"/>
                                        <a:pt x="16764" y="5461"/>
                                      </a:cubicBezTo>
                                      <a:cubicBezTo>
                                        <a:pt x="16764" y="5842"/>
                                        <a:pt x="16510" y="6477"/>
                                        <a:pt x="16002" y="7366"/>
                                      </a:cubicBezTo>
                                      <a:cubicBezTo>
                                        <a:pt x="15621" y="8255"/>
                                        <a:pt x="15113" y="9271"/>
                                        <a:pt x="14478" y="10668"/>
                                      </a:cubicBezTo>
                                      <a:cubicBezTo>
                                        <a:pt x="13970" y="11938"/>
                                        <a:pt x="13462" y="13462"/>
                                        <a:pt x="12954" y="15113"/>
                                      </a:cubicBezTo>
                                      <a:cubicBezTo>
                                        <a:pt x="12446" y="16891"/>
                                        <a:pt x="12192" y="18796"/>
                                        <a:pt x="12192" y="20955"/>
                                      </a:cubicBezTo>
                                      <a:cubicBezTo>
                                        <a:pt x="12192" y="22606"/>
                                        <a:pt x="12446" y="23876"/>
                                        <a:pt x="12700" y="25019"/>
                                      </a:cubicBezTo>
                                      <a:cubicBezTo>
                                        <a:pt x="13081" y="26162"/>
                                        <a:pt x="13462" y="27051"/>
                                        <a:pt x="14097" y="27813"/>
                                      </a:cubicBezTo>
                                      <a:cubicBezTo>
                                        <a:pt x="14732" y="28575"/>
                                        <a:pt x="15367" y="29083"/>
                                        <a:pt x="16129" y="29464"/>
                                      </a:cubicBezTo>
                                      <a:cubicBezTo>
                                        <a:pt x="17018" y="29845"/>
                                        <a:pt x="17780" y="29972"/>
                                        <a:pt x="18796" y="29972"/>
                                      </a:cubicBezTo>
                                      <a:cubicBezTo>
                                        <a:pt x="20193" y="29972"/>
                                        <a:pt x="21336" y="29591"/>
                                        <a:pt x="22352" y="28702"/>
                                      </a:cubicBezTo>
                                      <a:cubicBezTo>
                                        <a:pt x="23241" y="27813"/>
                                        <a:pt x="24130" y="26670"/>
                                        <a:pt x="24892" y="25273"/>
                                      </a:cubicBezTo>
                                      <a:cubicBezTo>
                                        <a:pt x="25527" y="23876"/>
                                        <a:pt x="26289" y="22225"/>
                                        <a:pt x="26924" y="20447"/>
                                      </a:cubicBezTo>
                                      <a:cubicBezTo>
                                        <a:pt x="27559" y="18669"/>
                                        <a:pt x="28194" y="16891"/>
                                        <a:pt x="28956" y="14986"/>
                                      </a:cubicBezTo>
                                      <a:cubicBezTo>
                                        <a:pt x="29718" y="13208"/>
                                        <a:pt x="30607" y="11303"/>
                                        <a:pt x="31623" y="9525"/>
                                      </a:cubicBezTo>
                                      <a:cubicBezTo>
                                        <a:pt x="32639" y="7747"/>
                                        <a:pt x="33909" y="6096"/>
                                        <a:pt x="35306" y="4699"/>
                                      </a:cubicBezTo>
                                      <a:cubicBezTo>
                                        <a:pt x="36830" y="3302"/>
                                        <a:pt x="38481" y="2159"/>
                                        <a:pt x="40513" y="1270"/>
                                      </a:cubicBezTo>
                                      <a:cubicBezTo>
                                        <a:pt x="42545" y="381"/>
                                        <a:pt x="44958" y="0"/>
                                        <a:pt x="477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8" name="Shape 588"/>
                              <wps:cNvSpPr/>
                              <wps:spPr>
                                <a:xfrm>
                                  <a:off x="111696" y="654430"/>
                                  <a:ext cx="19876" cy="17018"/>
                                </a:xfrm>
                                <a:custGeom>
                                  <a:avLst/>
                                  <a:gdLst/>
                                  <a:ahLst/>
                                  <a:cxnLst/>
                                  <a:rect l="0" t="0" r="0" b="0"/>
                                  <a:pathLst>
                                    <a:path w="19876" h="17018">
                                      <a:moveTo>
                                        <a:pt x="0" y="0"/>
                                      </a:moveTo>
                                      <a:lnTo>
                                        <a:pt x="16955" y="0"/>
                                      </a:lnTo>
                                      <a:cubicBezTo>
                                        <a:pt x="17463" y="0"/>
                                        <a:pt x="17844" y="127"/>
                                        <a:pt x="18225" y="381"/>
                                      </a:cubicBezTo>
                                      <a:cubicBezTo>
                                        <a:pt x="18606" y="635"/>
                                        <a:pt x="18860" y="1143"/>
                                        <a:pt x="19114" y="1778"/>
                                      </a:cubicBezTo>
                                      <a:cubicBezTo>
                                        <a:pt x="19241" y="2413"/>
                                        <a:pt x="19495" y="3302"/>
                                        <a:pt x="19622" y="4445"/>
                                      </a:cubicBezTo>
                                      <a:cubicBezTo>
                                        <a:pt x="19749" y="5461"/>
                                        <a:pt x="19876" y="6858"/>
                                        <a:pt x="19876" y="8509"/>
                                      </a:cubicBezTo>
                                      <a:cubicBezTo>
                                        <a:pt x="19876" y="10160"/>
                                        <a:pt x="19749" y="11557"/>
                                        <a:pt x="19622" y="12700"/>
                                      </a:cubicBezTo>
                                      <a:cubicBezTo>
                                        <a:pt x="19495" y="13716"/>
                                        <a:pt x="19241" y="14605"/>
                                        <a:pt x="19114" y="15240"/>
                                      </a:cubicBezTo>
                                      <a:cubicBezTo>
                                        <a:pt x="18860" y="16002"/>
                                        <a:pt x="18606" y="16383"/>
                                        <a:pt x="18225" y="16637"/>
                                      </a:cubicBezTo>
                                      <a:cubicBezTo>
                                        <a:pt x="17844" y="16891"/>
                                        <a:pt x="17463" y="17018"/>
                                        <a:pt x="16955" y="17018"/>
                                      </a:cubicBezTo>
                                      <a:lnTo>
                                        <a:pt x="0" y="170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 name="Shape 589"/>
                              <wps:cNvSpPr/>
                              <wps:spPr>
                                <a:xfrm>
                                  <a:off x="111696" y="605128"/>
                                  <a:ext cx="19876" cy="30197"/>
                                </a:xfrm>
                                <a:custGeom>
                                  <a:avLst/>
                                  <a:gdLst/>
                                  <a:ahLst/>
                                  <a:cxnLst/>
                                  <a:rect l="0" t="0" r="0" b="0"/>
                                  <a:pathLst>
                                    <a:path w="19876" h="30197">
                                      <a:moveTo>
                                        <a:pt x="0" y="0"/>
                                      </a:moveTo>
                                      <a:lnTo>
                                        <a:pt x="16828" y="5995"/>
                                      </a:lnTo>
                                      <a:cubicBezTo>
                                        <a:pt x="17463" y="6122"/>
                                        <a:pt x="17971" y="6503"/>
                                        <a:pt x="18352" y="6884"/>
                                      </a:cubicBezTo>
                                      <a:cubicBezTo>
                                        <a:pt x="18733" y="7265"/>
                                        <a:pt x="18987" y="7773"/>
                                        <a:pt x="19241" y="8535"/>
                                      </a:cubicBezTo>
                                      <a:cubicBezTo>
                                        <a:pt x="19495" y="9297"/>
                                        <a:pt x="19622" y="10186"/>
                                        <a:pt x="19749" y="11202"/>
                                      </a:cubicBezTo>
                                      <a:cubicBezTo>
                                        <a:pt x="19749" y="12345"/>
                                        <a:pt x="19876" y="13615"/>
                                        <a:pt x="19876" y="15266"/>
                                      </a:cubicBezTo>
                                      <a:cubicBezTo>
                                        <a:pt x="19876" y="16790"/>
                                        <a:pt x="19749" y="18060"/>
                                        <a:pt x="19622" y="19203"/>
                                      </a:cubicBezTo>
                                      <a:cubicBezTo>
                                        <a:pt x="19495" y="20219"/>
                                        <a:pt x="19368" y="21235"/>
                                        <a:pt x="19114" y="21870"/>
                                      </a:cubicBezTo>
                                      <a:cubicBezTo>
                                        <a:pt x="18860" y="22632"/>
                                        <a:pt x="18606" y="23140"/>
                                        <a:pt x="18225" y="23521"/>
                                      </a:cubicBezTo>
                                      <a:cubicBezTo>
                                        <a:pt x="17844" y="24029"/>
                                        <a:pt x="17336" y="24283"/>
                                        <a:pt x="16828" y="24410"/>
                                      </a:cubicBezTo>
                                      <a:lnTo>
                                        <a:pt x="0" y="301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 name="Shape 590"/>
                              <wps:cNvSpPr/>
                              <wps:spPr>
                                <a:xfrm>
                                  <a:off x="111696" y="568197"/>
                                  <a:ext cx="19876" cy="17145"/>
                                </a:xfrm>
                                <a:custGeom>
                                  <a:avLst/>
                                  <a:gdLst/>
                                  <a:ahLst/>
                                  <a:cxnLst/>
                                  <a:rect l="0" t="0" r="0" b="0"/>
                                  <a:pathLst>
                                    <a:path w="19876" h="17145">
                                      <a:moveTo>
                                        <a:pt x="0" y="0"/>
                                      </a:moveTo>
                                      <a:lnTo>
                                        <a:pt x="16955" y="0"/>
                                      </a:lnTo>
                                      <a:cubicBezTo>
                                        <a:pt x="17463" y="0"/>
                                        <a:pt x="17844" y="127"/>
                                        <a:pt x="18225" y="381"/>
                                      </a:cubicBezTo>
                                      <a:cubicBezTo>
                                        <a:pt x="18606" y="635"/>
                                        <a:pt x="18860" y="1143"/>
                                        <a:pt x="19114" y="1778"/>
                                      </a:cubicBezTo>
                                      <a:cubicBezTo>
                                        <a:pt x="19241" y="2413"/>
                                        <a:pt x="19495" y="3302"/>
                                        <a:pt x="19622" y="4445"/>
                                      </a:cubicBezTo>
                                      <a:cubicBezTo>
                                        <a:pt x="19749" y="5461"/>
                                        <a:pt x="19876" y="6858"/>
                                        <a:pt x="19876" y="8636"/>
                                      </a:cubicBezTo>
                                      <a:cubicBezTo>
                                        <a:pt x="19876" y="10287"/>
                                        <a:pt x="19749" y="11557"/>
                                        <a:pt x="19622" y="12700"/>
                                      </a:cubicBezTo>
                                      <a:cubicBezTo>
                                        <a:pt x="19495" y="13843"/>
                                        <a:pt x="19241" y="14732"/>
                                        <a:pt x="19114" y="15367"/>
                                      </a:cubicBezTo>
                                      <a:cubicBezTo>
                                        <a:pt x="18860" y="16002"/>
                                        <a:pt x="18606" y="16383"/>
                                        <a:pt x="18225" y="16637"/>
                                      </a:cubicBezTo>
                                      <a:cubicBezTo>
                                        <a:pt x="17844" y="16891"/>
                                        <a:pt x="17463" y="17145"/>
                                        <a:pt x="16955" y="17145"/>
                                      </a:cubicBezTo>
                                      <a:lnTo>
                                        <a:pt x="0" y="171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 name="Shape 591"/>
                              <wps:cNvSpPr/>
                              <wps:spPr>
                                <a:xfrm>
                                  <a:off x="111696" y="498601"/>
                                  <a:ext cx="21019" cy="55753"/>
                                </a:xfrm>
                                <a:custGeom>
                                  <a:avLst/>
                                  <a:gdLst/>
                                  <a:ahLst/>
                                  <a:cxnLst/>
                                  <a:rect l="0" t="0" r="0" b="0"/>
                                  <a:pathLst>
                                    <a:path w="21019" h="55753">
                                      <a:moveTo>
                                        <a:pt x="0" y="0"/>
                                      </a:moveTo>
                                      <a:lnTo>
                                        <a:pt x="17336" y="0"/>
                                      </a:lnTo>
                                      <a:cubicBezTo>
                                        <a:pt x="17971" y="0"/>
                                        <a:pt x="18479" y="127"/>
                                        <a:pt x="18733" y="635"/>
                                      </a:cubicBezTo>
                                      <a:cubicBezTo>
                                        <a:pt x="19114" y="1143"/>
                                        <a:pt x="19368" y="1778"/>
                                        <a:pt x="19622" y="2794"/>
                                      </a:cubicBezTo>
                                      <a:cubicBezTo>
                                        <a:pt x="19749" y="3810"/>
                                        <a:pt x="19876" y="5207"/>
                                        <a:pt x="19876" y="7112"/>
                                      </a:cubicBezTo>
                                      <a:cubicBezTo>
                                        <a:pt x="19876" y="9144"/>
                                        <a:pt x="19749" y="10668"/>
                                        <a:pt x="19622" y="11684"/>
                                      </a:cubicBezTo>
                                      <a:cubicBezTo>
                                        <a:pt x="19368" y="12573"/>
                                        <a:pt x="19114" y="13208"/>
                                        <a:pt x="18733" y="13589"/>
                                      </a:cubicBezTo>
                                      <a:cubicBezTo>
                                        <a:pt x="18479" y="13970"/>
                                        <a:pt x="17971" y="14224"/>
                                        <a:pt x="17336" y="14224"/>
                                      </a:cubicBezTo>
                                      <a:lnTo>
                                        <a:pt x="12383" y="14224"/>
                                      </a:lnTo>
                                      <a:cubicBezTo>
                                        <a:pt x="15177" y="16764"/>
                                        <a:pt x="17209" y="19558"/>
                                        <a:pt x="18733" y="22733"/>
                                      </a:cubicBezTo>
                                      <a:cubicBezTo>
                                        <a:pt x="20257" y="26035"/>
                                        <a:pt x="21019" y="29591"/>
                                        <a:pt x="21019" y="33528"/>
                                      </a:cubicBezTo>
                                      <a:cubicBezTo>
                                        <a:pt x="21019" y="36703"/>
                                        <a:pt x="20511" y="39751"/>
                                        <a:pt x="19749" y="42418"/>
                                      </a:cubicBezTo>
                                      <a:cubicBezTo>
                                        <a:pt x="18860" y="45212"/>
                                        <a:pt x="17590" y="47498"/>
                                        <a:pt x="15939" y="49530"/>
                                      </a:cubicBezTo>
                                      <a:cubicBezTo>
                                        <a:pt x="14288" y="51435"/>
                                        <a:pt x="12256" y="52959"/>
                                        <a:pt x="9716" y="54102"/>
                                      </a:cubicBezTo>
                                      <a:cubicBezTo>
                                        <a:pt x="7303" y="55245"/>
                                        <a:pt x="4382" y="55753"/>
                                        <a:pt x="1080" y="55753"/>
                                      </a:cubicBezTo>
                                      <a:lnTo>
                                        <a:pt x="0" y="55516"/>
                                      </a:lnTo>
                                      <a:lnTo>
                                        <a:pt x="0" y="38752"/>
                                      </a:lnTo>
                                      <a:lnTo>
                                        <a:pt x="572" y="38862"/>
                                      </a:lnTo>
                                      <a:cubicBezTo>
                                        <a:pt x="3112" y="38862"/>
                                        <a:pt x="5144" y="38100"/>
                                        <a:pt x="6668" y="36449"/>
                                      </a:cubicBezTo>
                                      <a:cubicBezTo>
                                        <a:pt x="8065" y="34798"/>
                                        <a:pt x="8827" y="32639"/>
                                        <a:pt x="8827" y="29718"/>
                                      </a:cubicBezTo>
                                      <a:cubicBezTo>
                                        <a:pt x="8827" y="27305"/>
                                        <a:pt x="8192" y="25146"/>
                                        <a:pt x="6922" y="23114"/>
                                      </a:cubicBezTo>
                                      <a:cubicBezTo>
                                        <a:pt x="5779" y="21082"/>
                                        <a:pt x="3874" y="18923"/>
                                        <a:pt x="1588" y="16891"/>
                                      </a:cubicBezTo>
                                      <a:lnTo>
                                        <a:pt x="0" y="168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 name="Shape 592"/>
                              <wps:cNvSpPr/>
                              <wps:spPr>
                                <a:xfrm>
                                  <a:off x="111696" y="461445"/>
                                  <a:ext cx="19876" cy="26996"/>
                                </a:xfrm>
                                <a:custGeom>
                                  <a:avLst/>
                                  <a:gdLst/>
                                  <a:ahLst/>
                                  <a:cxnLst/>
                                  <a:rect l="0" t="0" r="0" b="0"/>
                                  <a:pathLst>
                                    <a:path w="19876" h="26996">
                                      <a:moveTo>
                                        <a:pt x="0" y="0"/>
                                      </a:moveTo>
                                      <a:lnTo>
                                        <a:pt x="17463" y="9089"/>
                                      </a:lnTo>
                                      <a:cubicBezTo>
                                        <a:pt x="17844" y="9216"/>
                                        <a:pt x="18225" y="9470"/>
                                        <a:pt x="18606" y="9851"/>
                                      </a:cubicBezTo>
                                      <a:cubicBezTo>
                                        <a:pt x="18860" y="10105"/>
                                        <a:pt x="19114" y="10613"/>
                                        <a:pt x="19368" y="11248"/>
                                      </a:cubicBezTo>
                                      <a:cubicBezTo>
                                        <a:pt x="19495" y="11883"/>
                                        <a:pt x="19622" y="12899"/>
                                        <a:pt x="19749" y="14042"/>
                                      </a:cubicBezTo>
                                      <a:cubicBezTo>
                                        <a:pt x="19749" y="15185"/>
                                        <a:pt x="19876" y="16836"/>
                                        <a:pt x="19876" y="18741"/>
                                      </a:cubicBezTo>
                                      <a:cubicBezTo>
                                        <a:pt x="19876" y="20773"/>
                                        <a:pt x="19749" y="22297"/>
                                        <a:pt x="19622" y="23567"/>
                                      </a:cubicBezTo>
                                      <a:cubicBezTo>
                                        <a:pt x="19495" y="24710"/>
                                        <a:pt x="19368" y="25599"/>
                                        <a:pt x="18987" y="26107"/>
                                      </a:cubicBezTo>
                                      <a:cubicBezTo>
                                        <a:pt x="18733" y="26615"/>
                                        <a:pt x="18225" y="26996"/>
                                        <a:pt x="17717" y="26996"/>
                                      </a:cubicBezTo>
                                      <a:cubicBezTo>
                                        <a:pt x="17209" y="26996"/>
                                        <a:pt x="16574" y="26742"/>
                                        <a:pt x="15812" y="26361"/>
                                      </a:cubicBezTo>
                                      <a:lnTo>
                                        <a:pt x="0" y="174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 name="Shape 593"/>
                              <wps:cNvSpPr/>
                              <wps:spPr>
                                <a:xfrm>
                                  <a:off x="111696" y="428370"/>
                                  <a:ext cx="19876" cy="28647"/>
                                </a:xfrm>
                                <a:custGeom>
                                  <a:avLst/>
                                  <a:gdLst/>
                                  <a:ahLst/>
                                  <a:cxnLst/>
                                  <a:rect l="0" t="0" r="0" b="0"/>
                                  <a:pathLst>
                                    <a:path w="19876" h="28647">
                                      <a:moveTo>
                                        <a:pt x="17717" y="127"/>
                                      </a:moveTo>
                                      <a:cubicBezTo>
                                        <a:pt x="18225" y="127"/>
                                        <a:pt x="18733" y="381"/>
                                        <a:pt x="18987" y="1016"/>
                                      </a:cubicBezTo>
                                      <a:cubicBezTo>
                                        <a:pt x="19368" y="1651"/>
                                        <a:pt x="19495" y="2667"/>
                                        <a:pt x="19622" y="4064"/>
                                      </a:cubicBezTo>
                                      <a:cubicBezTo>
                                        <a:pt x="19749" y="5334"/>
                                        <a:pt x="19876" y="7112"/>
                                        <a:pt x="19876" y="9271"/>
                                      </a:cubicBezTo>
                                      <a:cubicBezTo>
                                        <a:pt x="19876" y="11303"/>
                                        <a:pt x="19749" y="12954"/>
                                        <a:pt x="19749" y="14224"/>
                                      </a:cubicBezTo>
                                      <a:cubicBezTo>
                                        <a:pt x="19622" y="15494"/>
                                        <a:pt x="19495" y="16510"/>
                                        <a:pt x="19368" y="17145"/>
                                      </a:cubicBezTo>
                                      <a:cubicBezTo>
                                        <a:pt x="19114" y="17907"/>
                                        <a:pt x="18860" y="18415"/>
                                        <a:pt x="18606" y="18796"/>
                                      </a:cubicBezTo>
                                      <a:cubicBezTo>
                                        <a:pt x="18225" y="19050"/>
                                        <a:pt x="17844" y="19304"/>
                                        <a:pt x="17463" y="19558"/>
                                      </a:cubicBezTo>
                                      <a:lnTo>
                                        <a:pt x="0" y="28647"/>
                                      </a:lnTo>
                                      <a:lnTo>
                                        <a:pt x="0" y="9332"/>
                                      </a:lnTo>
                                      <a:lnTo>
                                        <a:pt x="15812" y="635"/>
                                      </a:lnTo>
                                      <a:cubicBezTo>
                                        <a:pt x="16574" y="254"/>
                                        <a:pt x="17209" y="0"/>
                                        <a:pt x="17717"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 name="Shape 594"/>
                              <wps:cNvSpPr/>
                              <wps:spPr>
                                <a:xfrm>
                                  <a:off x="111696" y="367918"/>
                                  <a:ext cx="19876" cy="17018"/>
                                </a:xfrm>
                                <a:custGeom>
                                  <a:avLst/>
                                  <a:gdLst/>
                                  <a:ahLst/>
                                  <a:cxnLst/>
                                  <a:rect l="0" t="0" r="0" b="0"/>
                                  <a:pathLst>
                                    <a:path w="19876" h="17018">
                                      <a:moveTo>
                                        <a:pt x="0" y="0"/>
                                      </a:moveTo>
                                      <a:lnTo>
                                        <a:pt x="16955" y="0"/>
                                      </a:lnTo>
                                      <a:cubicBezTo>
                                        <a:pt x="17463" y="0"/>
                                        <a:pt x="17844" y="127"/>
                                        <a:pt x="18225" y="381"/>
                                      </a:cubicBezTo>
                                      <a:cubicBezTo>
                                        <a:pt x="18606" y="635"/>
                                        <a:pt x="18860" y="1143"/>
                                        <a:pt x="19114" y="1778"/>
                                      </a:cubicBezTo>
                                      <a:cubicBezTo>
                                        <a:pt x="19241" y="2413"/>
                                        <a:pt x="19495" y="3302"/>
                                        <a:pt x="19622" y="4445"/>
                                      </a:cubicBezTo>
                                      <a:cubicBezTo>
                                        <a:pt x="19749" y="5461"/>
                                        <a:pt x="19876" y="6858"/>
                                        <a:pt x="19876" y="8509"/>
                                      </a:cubicBezTo>
                                      <a:cubicBezTo>
                                        <a:pt x="19876" y="10160"/>
                                        <a:pt x="19749" y="11557"/>
                                        <a:pt x="19622" y="12700"/>
                                      </a:cubicBezTo>
                                      <a:cubicBezTo>
                                        <a:pt x="19495" y="13716"/>
                                        <a:pt x="19241" y="14605"/>
                                        <a:pt x="19114" y="15240"/>
                                      </a:cubicBezTo>
                                      <a:cubicBezTo>
                                        <a:pt x="18860" y="16002"/>
                                        <a:pt x="18606" y="16383"/>
                                        <a:pt x="18225" y="16637"/>
                                      </a:cubicBezTo>
                                      <a:cubicBezTo>
                                        <a:pt x="17844" y="16891"/>
                                        <a:pt x="17463" y="17018"/>
                                        <a:pt x="16955" y="17018"/>
                                      </a:cubicBezTo>
                                      <a:lnTo>
                                        <a:pt x="0" y="170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 name="Shape 595"/>
                              <wps:cNvSpPr/>
                              <wps:spPr>
                                <a:xfrm>
                                  <a:off x="111696" y="318616"/>
                                  <a:ext cx="19876" cy="30197"/>
                                </a:xfrm>
                                <a:custGeom>
                                  <a:avLst/>
                                  <a:gdLst/>
                                  <a:ahLst/>
                                  <a:cxnLst/>
                                  <a:rect l="0" t="0" r="0" b="0"/>
                                  <a:pathLst>
                                    <a:path w="19876" h="30197">
                                      <a:moveTo>
                                        <a:pt x="0" y="0"/>
                                      </a:moveTo>
                                      <a:lnTo>
                                        <a:pt x="16828" y="5995"/>
                                      </a:lnTo>
                                      <a:cubicBezTo>
                                        <a:pt x="17463" y="6122"/>
                                        <a:pt x="17971" y="6503"/>
                                        <a:pt x="18352" y="6884"/>
                                      </a:cubicBezTo>
                                      <a:cubicBezTo>
                                        <a:pt x="18733" y="7265"/>
                                        <a:pt x="18987" y="7773"/>
                                        <a:pt x="19241" y="8535"/>
                                      </a:cubicBezTo>
                                      <a:cubicBezTo>
                                        <a:pt x="19495" y="9297"/>
                                        <a:pt x="19622" y="10186"/>
                                        <a:pt x="19749" y="11202"/>
                                      </a:cubicBezTo>
                                      <a:cubicBezTo>
                                        <a:pt x="19749" y="12345"/>
                                        <a:pt x="19876" y="13615"/>
                                        <a:pt x="19876" y="15266"/>
                                      </a:cubicBezTo>
                                      <a:cubicBezTo>
                                        <a:pt x="19876" y="16790"/>
                                        <a:pt x="19749" y="18060"/>
                                        <a:pt x="19622" y="19203"/>
                                      </a:cubicBezTo>
                                      <a:cubicBezTo>
                                        <a:pt x="19495" y="20219"/>
                                        <a:pt x="19368" y="21235"/>
                                        <a:pt x="19114" y="21870"/>
                                      </a:cubicBezTo>
                                      <a:cubicBezTo>
                                        <a:pt x="18860" y="22632"/>
                                        <a:pt x="18606" y="23140"/>
                                        <a:pt x="18225" y="23521"/>
                                      </a:cubicBezTo>
                                      <a:cubicBezTo>
                                        <a:pt x="17844" y="24029"/>
                                        <a:pt x="17336" y="24283"/>
                                        <a:pt x="16828" y="24410"/>
                                      </a:cubicBezTo>
                                      <a:lnTo>
                                        <a:pt x="0" y="301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 name="Shape 596"/>
                              <wps:cNvSpPr/>
                              <wps:spPr>
                                <a:xfrm>
                                  <a:off x="111696" y="281685"/>
                                  <a:ext cx="19876" cy="17145"/>
                                </a:xfrm>
                                <a:custGeom>
                                  <a:avLst/>
                                  <a:gdLst/>
                                  <a:ahLst/>
                                  <a:cxnLst/>
                                  <a:rect l="0" t="0" r="0" b="0"/>
                                  <a:pathLst>
                                    <a:path w="19876" h="17145">
                                      <a:moveTo>
                                        <a:pt x="0" y="0"/>
                                      </a:moveTo>
                                      <a:lnTo>
                                        <a:pt x="16955" y="0"/>
                                      </a:lnTo>
                                      <a:cubicBezTo>
                                        <a:pt x="17463" y="0"/>
                                        <a:pt x="17844" y="127"/>
                                        <a:pt x="18225" y="381"/>
                                      </a:cubicBezTo>
                                      <a:cubicBezTo>
                                        <a:pt x="18606" y="635"/>
                                        <a:pt x="18860" y="1143"/>
                                        <a:pt x="19114" y="1778"/>
                                      </a:cubicBezTo>
                                      <a:cubicBezTo>
                                        <a:pt x="19241" y="2413"/>
                                        <a:pt x="19495" y="3302"/>
                                        <a:pt x="19622" y="4445"/>
                                      </a:cubicBezTo>
                                      <a:cubicBezTo>
                                        <a:pt x="19749" y="5461"/>
                                        <a:pt x="19876" y="6858"/>
                                        <a:pt x="19876" y="8636"/>
                                      </a:cubicBezTo>
                                      <a:cubicBezTo>
                                        <a:pt x="19876" y="10287"/>
                                        <a:pt x="19749" y="11557"/>
                                        <a:pt x="19622" y="12700"/>
                                      </a:cubicBezTo>
                                      <a:cubicBezTo>
                                        <a:pt x="19495" y="13843"/>
                                        <a:pt x="19241" y="14732"/>
                                        <a:pt x="19114" y="15367"/>
                                      </a:cubicBezTo>
                                      <a:cubicBezTo>
                                        <a:pt x="18860" y="16002"/>
                                        <a:pt x="18606" y="16383"/>
                                        <a:pt x="18225" y="16637"/>
                                      </a:cubicBezTo>
                                      <a:cubicBezTo>
                                        <a:pt x="17844" y="16891"/>
                                        <a:pt x="17463" y="17145"/>
                                        <a:pt x="16955" y="17145"/>
                                      </a:cubicBezTo>
                                      <a:lnTo>
                                        <a:pt x="0" y="171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 name="Shape 597"/>
                              <wps:cNvSpPr/>
                              <wps:spPr>
                                <a:xfrm>
                                  <a:off x="111696" y="212089"/>
                                  <a:ext cx="21019" cy="55753"/>
                                </a:xfrm>
                                <a:custGeom>
                                  <a:avLst/>
                                  <a:gdLst/>
                                  <a:ahLst/>
                                  <a:cxnLst/>
                                  <a:rect l="0" t="0" r="0" b="0"/>
                                  <a:pathLst>
                                    <a:path w="21019" h="55753">
                                      <a:moveTo>
                                        <a:pt x="0" y="0"/>
                                      </a:moveTo>
                                      <a:lnTo>
                                        <a:pt x="17336" y="0"/>
                                      </a:lnTo>
                                      <a:cubicBezTo>
                                        <a:pt x="17971" y="0"/>
                                        <a:pt x="18479" y="127"/>
                                        <a:pt x="18860" y="635"/>
                                      </a:cubicBezTo>
                                      <a:cubicBezTo>
                                        <a:pt x="19114" y="1143"/>
                                        <a:pt x="19368" y="1778"/>
                                        <a:pt x="19622" y="2794"/>
                                      </a:cubicBezTo>
                                      <a:cubicBezTo>
                                        <a:pt x="19749" y="3810"/>
                                        <a:pt x="19876" y="5207"/>
                                        <a:pt x="19876" y="7112"/>
                                      </a:cubicBezTo>
                                      <a:cubicBezTo>
                                        <a:pt x="19876" y="9144"/>
                                        <a:pt x="19749" y="10668"/>
                                        <a:pt x="19622" y="11684"/>
                                      </a:cubicBezTo>
                                      <a:cubicBezTo>
                                        <a:pt x="19368" y="12573"/>
                                        <a:pt x="19114" y="13208"/>
                                        <a:pt x="18860" y="13589"/>
                                      </a:cubicBezTo>
                                      <a:cubicBezTo>
                                        <a:pt x="18479" y="13970"/>
                                        <a:pt x="17971" y="14224"/>
                                        <a:pt x="17336" y="14224"/>
                                      </a:cubicBezTo>
                                      <a:lnTo>
                                        <a:pt x="12383" y="14224"/>
                                      </a:lnTo>
                                      <a:cubicBezTo>
                                        <a:pt x="15177" y="16764"/>
                                        <a:pt x="17209" y="19558"/>
                                        <a:pt x="18733" y="22733"/>
                                      </a:cubicBezTo>
                                      <a:cubicBezTo>
                                        <a:pt x="20257" y="26035"/>
                                        <a:pt x="21019" y="29591"/>
                                        <a:pt x="21019" y="33528"/>
                                      </a:cubicBezTo>
                                      <a:cubicBezTo>
                                        <a:pt x="21019" y="36703"/>
                                        <a:pt x="20511" y="39751"/>
                                        <a:pt x="19749" y="42418"/>
                                      </a:cubicBezTo>
                                      <a:cubicBezTo>
                                        <a:pt x="18860" y="45212"/>
                                        <a:pt x="17590" y="47498"/>
                                        <a:pt x="15939" y="49530"/>
                                      </a:cubicBezTo>
                                      <a:cubicBezTo>
                                        <a:pt x="14288" y="51435"/>
                                        <a:pt x="12256" y="52959"/>
                                        <a:pt x="9716" y="54102"/>
                                      </a:cubicBezTo>
                                      <a:cubicBezTo>
                                        <a:pt x="7303" y="55245"/>
                                        <a:pt x="4382" y="55753"/>
                                        <a:pt x="1080" y="55753"/>
                                      </a:cubicBezTo>
                                      <a:lnTo>
                                        <a:pt x="0" y="55516"/>
                                      </a:lnTo>
                                      <a:lnTo>
                                        <a:pt x="0" y="38752"/>
                                      </a:lnTo>
                                      <a:lnTo>
                                        <a:pt x="572" y="38862"/>
                                      </a:lnTo>
                                      <a:cubicBezTo>
                                        <a:pt x="3112" y="38862"/>
                                        <a:pt x="5144" y="38100"/>
                                        <a:pt x="6668" y="36449"/>
                                      </a:cubicBezTo>
                                      <a:cubicBezTo>
                                        <a:pt x="8065" y="34798"/>
                                        <a:pt x="8827" y="32639"/>
                                        <a:pt x="8827" y="29718"/>
                                      </a:cubicBezTo>
                                      <a:cubicBezTo>
                                        <a:pt x="8827" y="27305"/>
                                        <a:pt x="8192" y="25146"/>
                                        <a:pt x="6922" y="23114"/>
                                      </a:cubicBezTo>
                                      <a:cubicBezTo>
                                        <a:pt x="5779" y="21082"/>
                                        <a:pt x="3874" y="18923"/>
                                        <a:pt x="1588" y="16891"/>
                                      </a:cubicBezTo>
                                      <a:lnTo>
                                        <a:pt x="0" y="168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 name="Shape 598"/>
                              <wps:cNvSpPr/>
                              <wps:spPr>
                                <a:xfrm>
                                  <a:off x="111696" y="178180"/>
                                  <a:ext cx="19876" cy="17272"/>
                                </a:xfrm>
                                <a:custGeom>
                                  <a:avLst/>
                                  <a:gdLst/>
                                  <a:ahLst/>
                                  <a:cxnLst/>
                                  <a:rect l="0" t="0" r="0" b="0"/>
                                  <a:pathLst>
                                    <a:path w="19876" h="17272">
                                      <a:moveTo>
                                        <a:pt x="0" y="0"/>
                                      </a:moveTo>
                                      <a:lnTo>
                                        <a:pt x="17082" y="0"/>
                                      </a:lnTo>
                                      <a:cubicBezTo>
                                        <a:pt x="17590" y="0"/>
                                        <a:pt x="17971" y="254"/>
                                        <a:pt x="18225" y="508"/>
                                      </a:cubicBezTo>
                                      <a:cubicBezTo>
                                        <a:pt x="18606" y="762"/>
                                        <a:pt x="18860" y="1270"/>
                                        <a:pt x="19114" y="1905"/>
                                      </a:cubicBezTo>
                                      <a:cubicBezTo>
                                        <a:pt x="19368" y="2540"/>
                                        <a:pt x="19495" y="3429"/>
                                        <a:pt x="19622" y="4572"/>
                                      </a:cubicBezTo>
                                      <a:cubicBezTo>
                                        <a:pt x="19749" y="5588"/>
                                        <a:pt x="19876" y="6985"/>
                                        <a:pt x="19876" y="8636"/>
                                      </a:cubicBezTo>
                                      <a:cubicBezTo>
                                        <a:pt x="19876" y="10414"/>
                                        <a:pt x="19749" y="11811"/>
                                        <a:pt x="19622" y="12827"/>
                                      </a:cubicBezTo>
                                      <a:cubicBezTo>
                                        <a:pt x="19495" y="13970"/>
                                        <a:pt x="19368" y="14859"/>
                                        <a:pt x="19114" y="15494"/>
                                      </a:cubicBezTo>
                                      <a:cubicBezTo>
                                        <a:pt x="18860" y="16129"/>
                                        <a:pt x="18606" y="16637"/>
                                        <a:pt x="18225" y="16891"/>
                                      </a:cubicBezTo>
                                      <a:cubicBezTo>
                                        <a:pt x="17971" y="17145"/>
                                        <a:pt x="17590" y="17272"/>
                                        <a:pt x="17082"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 name="Shape 599"/>
                              <wps:cNvSpPr/>
                              <wps:spPr>
                                <a:xfrm>
                                  <a:off x="111696" y="127888"/>
                                  <a:ext cx="19876" cy="17272"/>
                                </a:xfrm>
                                <a:custGeom>
                                  <a:avLst/>
                                  <a:gdLst/>
                                  <a:ahLst/>
                                  <a:cxnLst/>
                                  <a:rect l="0" t="0" r="0" b="0"/>
                                  <a:pathLst>
                                    <a:path w="19876" h="17272">
                                      <a:moveTo>
                                        <a:pt x="0" y="0"/>
                                      </a:moveTo>
                                      <a:lnTo>
                                        <a:pt x="17082" y="0"/>
                                      </a:lnTo>
                                      <a:cubicBezTo>
                                        <a:pt x="17590" y="0"/>
                                        <a:pt x="17971" y="254"/>
                                        <a:pt x="18225" y="508"/>
                                      </a:cubicBezTo>
                                      <a:cubicBezTo>
                                        <a:pt x="18606" y="762"/>
                                        <a:pt x="18860" y="1270"/>
                                        <a:pt x="19114" y="1905"/>
                                      </a:cubicBezTo>
                                      <a:cubicBezTo>
                                        <a:pt x="19368" y="2540"/>
                                        <a:pt x="19495" y="3429"/>
                                        <a:pt x="19622" y="4572"/>
                                      </a:cubicBezTo>
                                      <a:cubicBezTo>
                                        <a:pt x="19749" y="5588"/>
                                        <a:pt x="19876" y="6985"/>
                                        <a:pt x="19876" y="8636"/>
                                      </a:cubicBezTo>
                                      <a:cubicBezTo>
                                        <a:pt x="19876" y="10414"/>
                                        <a:pt x="19749" y="11811"/>
                                        <a:pt x="19622" y="12827"/>
                                      </a:cubicBezTo>
                                      <a:cubicBezTo>
                                        <a:pt x="19495" y="13970"/>
                                        <a:pt x="19368" y="14859"/>
                                        <a:pt x="19114" y="15494"/>
                                      </a:cubicBezTo>
                                      <a:cubicBezTo>
                                        <a:pt x="18860" y="16129"/>
                                        <a:pt x="18606" y="16637"/>
                                        <a:pt x="18225" y="16891"/>
                                      </a:cubicBezTo>
                                      <a:cubicBezTo>
                                        <a:pt x="17971" y="17145"/>
                                        <a:pt x="17590" y="17272"/>
                                        <a:pt x="17082"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 name="Shape 600"/>
                              <wps:cNvSpPr/>
                              <wps:spPr>
                                <a:xfrm>
                                  <a:off x="111696" y="88391"/>
                                  <a:ext cx="19876" cy="29900"/>
                                </a:xfrm>
                                <a:custGeom>
                                  <a:avLst/>
                                  <a:gdLst/>
                                  <a:ahLst/>
                                  <a:cxnLst/>
                                  <a:rect l="0" t="0" r="0" b="0"/>
                                  <a:pathLst>
                                    <a:path w="19876" h="29900">
                                      <a:moveTo>
                                        <a:pt x="17209" y="0"/>
                                      </a:moveTo>
                                      <a:cubicBezTo>
                                        <a:pt x="17590" y="0"/>
                                        <a:pt x="17971" y="127"/>
                                        <a:pt x="18352" y="381"/>
                                      </a:cubicBezTo>
                                      <a:cubicBezTo>
                                        <a:pt x="18733" y="635"/>
                                        <a:pt x="18987" y="1143"/>
                                        <a:pt x="19114" y="1778"/>
                                      </a:cubicBezTo>
                                      <a:cubicBezTo>
                                        <a:pt x="19368" y="2413"/>
                                        <a:pt x="19495" y="3429"/>
                                        <a:pt x="19622" y="4445"/>
                                      </a:cubicBezTo>
                                      <a:cubicBezTo>
                                        <a:pt x="19749" y="5588"/>
                                        <a:pt x="19876" y="7112"/>
                                        <a:pt x="19876" y="9017"/>
                                      </a:cubicBezTo>
                                      <a:cubicBezTo>
                                        <a:pt x="19876" y="10795"/>
                                        <a:pt x="19749" y="12319"/>
                                        <a:pt x="19749" y="13462"/>
                                      </a:cubicBezTo>
                                      <a:cubicBezTo>
                                        <a:pt x="19622" y="14732"/>
                                        <a:pt x="19495" y="15621"/>
                                        <a:pt x="19241" y="16383"/>
                                      </a:cubicBezTo>
                                      <a:cubicBezTo>
                                        <a:pt x="18987" y="17145"/>
                                        <a:pt x="18733" y="17780"/>
                                        <a:pt x="18352" y="18161"/>
                                      </a:cubicBezTo>
                                      <a:cubicBezTo>
                                        <a:pt x="17971" y="18542"/>
                                        <a:pt x="17590" y="18923"/>
                                        <a:pt x="16955" y="19177"/>
                                      </a:cubicBezTo>
                                      <a:lnTo>
                                        <a:pt x="0" y="29900"/>
                                      </a:lnTo>
                                      <a:lnTo>
                                        <a:pt x="0" y="10071"/>
                                      </a:lnTo>
                                      <a:lnTo>
                                        <a:pt x="13018" y="1651"/>
                                      </a:lnTo>
                                      <a:cubicBezTo>
                                        <a:pt x="13907" y="1143"/>
                                        <a:pt x="14669" y="635"/>
                                        <a:pt x="15304" y="381"/>
                                      </a:cubicBezTo>
                                      <a:cubicBezTo>
                                        <a:pt x="15939" y="127"/>
                                        <a:pt x="16574" y="0"/>
                                        <a:pt x="1720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 name="Shape 601"/>
                              <wps:cNvSpPr/>
                              <wps:spPr>
                                <a:xfrm>
                                  <a:off x="111696" y="35217"/>
                                  <a:ext cx="21019" cy="46570"/>
                                </a:xfrm>
                                <a:custGeom>
                                  <a:avLst/>
                                  <a:gdLst/>
                                  <a:ahLst/>
                                  <a:cxnLst/>
                                  <a:rect l="0" t="0" r="0" b="0"/>
                                  <a:pathLst>
                                    <a:path w="21019" h="46570">
                                      <a:moveTo>
                                        <a:pt x="0" y="0"/>
                                      </a:moveTo>
                                      <a:lnTo>
                                        <a:pt x="8954" y="1865"/>
                                      </a:lnTo>
                                      <a:cubicBezTo>
                                        <a:pt x="11621" y="3135"/>
                                        <a:pt x="13907" y="5040"/>
                                        <a:pt x="15685" y="7453"/>
                                      </a:cubicBezTo>
                                      <a:cubicBezTo>
                                        <a:pt x="17463" y="9740"/>
                                        <a:pt x="18733" y="12534"/>
                                        <a:pt x="19622" y="15835"/>
                                      </a:cubicBezTo>
                                      <a:cubicBezTo>
                                        <a:pt x="20511" y="19010"/>
                                        <a:pt x="21019" y="22566"/>
                                        <a:pt x="21019" y="26377"/>
                                      </a:cubicBezTo>
                                      <a:cubicBezTo>
                                        <a:pt x="21019" y="28663"/>
                                        <a:pt x="20765" y="30822"/>
                                        <a:pt x="20511" y="32853"/>
                                      </a:cubicBezTo>
                                      <a:cubicBezTo>
                                        <a:pt x="20130" y="35013"/>
                                        <a:pt x="19749" y="36790"/>
                                        <a:pt x="19114" y="38441"/>
                                      </a:cubicBezTo>
                                      <a:cubicBezTo>
                                        <a:pt x="18606" y="40093"/>
                                        <a:pt x="18098" y="41490"/>
                                        <a:pt x="17590" y="42633"/>
                                      </a:cubicBezTo>
                                      <a:cubicBezTo>
                                        <a:pt x="16955" y="43649"/>
                                        <a:pt x="16447" y="44538"/>
                                        <a:pt x="16066" y="44919"/>
                                      </a:cubicBezTo>
                                      <a:cubicBezTo>
                                        <a:pt x="15558" y="45427"/>
                                        <a:pt x="14796" y="45934"/>
                                        <a:pt x="13780" y="46189"/>
                                      </a:cubicBezTo>
                                      <a:cubicBezTo>
                                        <a:pt x="12764" y="46443"/>
                                        <a:pt x="11240" y="46570"/>
                                        <a:pt x="9208" y="46570"/>
                                      </a:cubicBezTo>
                                      <a:cubicBezTo>
                                        <a:pt x="7938" y="46570"/>
                                        <a:pt x="6795" y="46570"/>
                                        <a:pt x="6033" y="46443"/>
                                      </a:cubicBezTo>
                                      <a:cubicBezTo>
                                        <a:pt x="5271" y="46315"/>
                                        <a:pt x="4636" y="46189"/>
                                        <a:pt x="4128" y="46062"/>
                                      </a:cubicBezTo>
                                      <a:cubicBezTo>
                                        <a:pt x="3620" y="45808"/>
                                        <a:pt x="3366" y="45553"/>
                                        <a:pt x="3112" y="45300"/>
                                      </a:cubicBezTo>
                                      <a:cubicBezTo>
                                        <a:pt x="2985" y="45046"/>
                                        <a:pt x="2858" y="44665"/>
                                        <a:pt x="2858" y="44284"/>
                                      </a:cubicBezTo>
                                      <a:cubicBezTo>
                                        <a:pt x="2858" y="43776"/>
                                        <a:pt x="3239" y="43014"/>
                                        <a:pt x="3747" y="42125"/>
                                      </a:cubicBezTo>
                                      <a:cubicBezTo>
                                        <a:pt x="4382" y="41109"/>
                                        <a:pt x="5017" y="39839"/>
                                        <a:pt x="5652" y="38441"/>
                                      </a:cubicBezTo>
                                      <a:cubicBezTo>
                                        <a:pt x="6287" y="36918"/>
                                        <a:pt x="6922" y="35266"/>
                                        <a:pt x="7557" y="33362"/>
                                      </a:cubicBezTo>
                                      <a:cubicBezTo>
                                        <a:pt x="8192" y="31329"/>
                                        <a:pt x="8446" y="29171"/>
                                        <a:pt x="8446" y="26758"/>
                                      </a:cubicBezTo>
                                      <a:cubicBezTo>
                                        <a:pt x="8446" y="25107"/>
                                        <a:pt x="8319" y="23709"/>
                                        <a:pt x="7938" y="22566"/>
                                      </a:cubicBezTo>
                                      <a:cubicBezTo>
                                        <a:pt x="7684" y="21297"/>
                                        <a:pt x="7176" y="20281"/>
                                        <a:pt x="6668" y="19391"/>
                                      </a:cubicBezTo>
                                      <a:cubicBezTo>
                                        <a:pt x="6033" y="18503"/>
                                        <a:pt x="5271" y="17868"/>
                                        <a:pt x="4382" y="17359"/>
                                      </a:cubicBezTo>
                                      <a:cubicBezTo>
                                        <a:pt x="3493" y="16978"/>
                                        <a:pt x="2350" y="16725"/>
                                        <a:pt x="1207" y="16725"/>
                                      </a:cubicBezTo>
                                      <a:lnTo>
                                        <a:pt x="0" y="171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68C037" id="Group 13602" o:spid="_x0000_s1049" style="width:14.9pt;height:56.65pt;mso-position-horizontal-relative:char;mso-position-vertical-relative:line" coordsize="1889,7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">
                      <v:rect id="Rectangle 207" o:spid="_x0000_s1050" style="position:absolute;left:1427;top:57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4D033783" w14:textId="77777777" w:rsidR="00F6035F" w:rsidRDefault="00F6035F" w:rsidP="00C70627">
                              <w:pPr>
                                <w:spacing w:after="160" w:line="259" w:lineRule="auto"/>
                              </w:pPr>
                              <w:r>
                                <w:t xml:space="preserve"> </w:t>
                              </w:r>
                            </w:p>
                          </w:txbxContent>
                        </v:textbox>
                      </v:rect>
                      <v:shape id="Picture 578" o:spid="_x0000_s1051" type="#_x0000_t75" style="position:absolute;left:-2461;top:2461;width:8609;height:1890;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">
                        <v:imagedata r:id="rId18" o:title=""/>
                      </v:shape>
                      <v:shape id="Shape 580" o:spid="_x0000_s1052" style="position:absolute;left:425;top:5681;width:691;height:1033;visibility:visible;mso-wrap-style:square;v-text-anchor:top" coordsize="69151,10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" path="m7112,l69151,r,17145l13970,17145r,127l69151,36931r,30197l13970,86106r,127l69151,86233r,17018l7112,103251v-2286,,-4064,-635,-5334,-1778c635,100203,,98552,,96520l,84709c,82677,127,80772,508,79375v381,-1524,889,-2921,1651,-3937c3048,74295,4064,73406,5334,72644v1270,-635,2921,-1270,4826,-1905l62992,51562r,-254l10287,31496c8382,30861,6731,30226,5461,29464,4191,28829,3048,27940,2286,27051,1397,26162,889,25019,508,23749,127,22479,,20955,,19304l,7112c,5969,127,4826,508,3937,762,3048,1270,2413,1905,1778,2413,1270,3175,762,4064,508,4953,254,5969,,7112,xe" fillcolor="black" stroked="f" strokeweight="0">
                        <v:stroke miterlimit="83231f" joinstyle="miter"/>
                        <v:path arrowok="t" textboxrect="0,0,69151,103251"/>
                      </v:shape>
                      <v:shape id="Shape 581" o:spid="_x0000_s1053" style="position:absolute;left:637;top:4986;width:479;height:555;visibility:visible;mso-wrap-style:square;v-text-anchor:top" coordsize="47942,55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" path="m24130,l47942,r,16891l39116,16891r,6604c39116,26162,39243,28575,39751,30607v381,1905,1016,3556,1778,4699c42418,36576,43307,37465,44577,38100r3365,652l47942,55516,39751,53721c37211,52324,35052,50165,33274,47371,31623,44704,30353,41275,29464,37084,28702,33020,28321,28194,28321,22860r,-5969l24511,16891v-1905,,-3556,127,-4953,508c18034,17780,16891,18415,16002,19304v-1016,889,-1778,2159,-2159,3556c13335,24384,13081,26289,13081,28448v,2921,381,5461,1016,7747c14732,38354,15494,40386,16256,42164v762,1651,1397,3175,2032,4318c18923,47625,19304,48641,19304,49276v,508,-127,1016,-508,1397c18542,51054,18034,51308,17399,51562v-508,254,-1270,508,-2159,635c14351,52324,13462,52451,12319,52451v-1397,,-2413,-127,-3302,-381c8255,51816,7493,51435,6858,50800,6096,50165,5461,49022,4572,47371,3810,45847,3048,43942,2413,41783,1651,39624,1143,37338,762,34798,254,32258,,29591,,26924,,22098,508,18034,1524,14605,2413,11176,3810,8382,5715,6223,7747,4064,10160,2413,13208,1397,16383,508,19939,,24130,xe" fillcolor="black" stroked="f" strokeweight="0">
                        <v:stroke miterlimit="83231f" joinstyle="miter"/>
                        <v:path arrowok="t" textboxrect="0,0,47942,55516"/>
                      </v:shape>
                      <v:shape id="Shape 582" o:spid="_x0000_s1054" style="position:absolute;left:650;top:4297;width:466;height:574;visibility:visible;mso-wrap-style:square;v-text-anchor:top" coordsize="46672,57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" path="m2032,v635,,1270,254,2286,762l32004,16002,46672,7935r,19315l42418,29464r4254,2214l46672,49128,32512,41148,4318,56769v-889,381,-1524,635,-2159,635c1651,57404,1143,57150,889,56515,508,56007,254,54991,127,53721,,52451,,50673,,48387,,46355,,44831,,43561,127,42418,254,41402,381,40767v127,-762,381,-1270,635,-1524c1270,38862,1651,38608,2159,38354l22606,27559,2159,16764v-381,-254,-762,-381,-1016,-635c889,15875,635,15367,508,14732,254,14224,127,13335,127,12319,,11303,,9906,,8128,,6096,,4572,127,3302,127,2159,381,1270,762,762,1016,254,1524,,2032,xe" fillcolor="black" stroked="f" strokeweight="0">
                        <v:stroke miterlimit="83231f" joinstyle="miter"/>
                        <v:path arrowok="t" textboxrect="0,0,46672,57404"/>
                      </v:shape>
                      <v:shape id="Shape 583" o:spid="_x0000_s1055" style="position:absolute;left:425;top:2816;width:691;height:1033;visibility:visible;mso-wrap-style:square;v-text-anchor:top" coordsize="69151,10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" path="m7112,l69151,r,17145l13970,17145r,127l69151,36931r,30197l13970,86106r,127l69151,86233r,17018l7112,103251v-2286,,-4064,-635,-5334,-1778c635,100203,,98552,,96520l,84709c,82677,127,80772,508,79375v381,-1524,889,-2921,1651,-3937c3048,74295,4064,73406,5334,72644v1270,-635,2921,-1270,4826,-1905l62992,51562r,-254l10287,31496c8382,30861,6731,30226,5461,29464,4191,28829,3048,27940,2286,27051,1397,26162,889,25019,508,23749,127,22479,,20955,,19304l,7112c,5969,127,4826,508,3937,762,3048,1270,2413,1905,1778,2413,1270,3175,762,4064,508,4953,254,5969,,7112,xe" fillcolor="black" stroked="f" strokeweight="0">
                        <v:stroke miterlimit="83231f" joinstyle="miter"/>
                        <v:path arrowok="t" textboxrect="0,0,69151,103251"/>
                      </v:shape>
                      <v:shape id="Shape 584" o:spid="_x0000_s1056" style="position:absolute;left:637;top:2120;width:479;height:556;visibility:visible;mso-wrap-style:square;v-text-anchor:top" coordsize="47942,55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" path="m24130,l47942,r,16891l39116,16891r,6604c39116,26162,39243,28575,39751,30607v381,1905,1016,3556,1778,4699c42418,36576,43307,37465,44577,38100r3365,652l47942,55516,39751,53721c37211,52324,35052,50165,33274,47371,31623,44704,30353,41275,29464,37084,28702,33020,28321,28194,28321,22860r,-5969l24511,16891v-1905,,-3556,127,-4953,508c18034,17780,16891,18415,16002,19304v-1016,889,-1778,2159,-2159,3556c13335,24384,13081,26289,13081,28448v,2921,381,5461,1016,7747c14732,38354,15494,40386,16256,42164v762,1651,1397,3175,2032,4318c18923,47625,19304,48641,19304,49276v,508,-127,1016,-508,1397c18542,51054,18034,51308,17399,51562v-508,254,-1270,508,-2159,635c14351,52324,13462,52451,12319,52451v-1397,,-2413,-127,-3302,-381c8255,51816,7493,51435,6858,50800,6096,50165,5461,49022,4572,47371,3810,45847,3048,43942,2413,41783,1651,39624,1143,37338,762,34798,254,32258,,29591,,26924,,22098,508,18034,1524,14605,2413,11176,3810,8382,5715,6223,7747,4064,10160,2413,13208,1397,16383,508,19939,,24130,xe" fillcolor="black" stroked="f" strokeweight="0">
                        <v:stroke miterlimit="83231f" joinstyle="miter"/>
                        <v:path arrowok="t" textboxrect="0,0,47942,55516"/>
                      </v:shape>
                      <v:shape id="Shape 585" o:spid="_x0000_s1057" style="position:absolute;left:637;top:1562;width:479;height:392;visibility:visible;mso-wrap-style:square;v-text-anchor:top" coordsize="47942,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" path="m9652,v1651,,2921,127,4064,254c14732,254,15494,381,16129,635v635,127,1016,381,1270,635c17653,1651,17780,2032,17780,2413v,381,-127,762,-254,1270c17272,4191,17145,4699,17018,5207v-254,635,-381,1270,-508,1905c16256,7747,16256,8509,16256,9398v,889,127,1905,508,2794c17145,13208,17780,14224,18669,15240v762,1016,1905,2032,3175,3175c23241,19558,24892,20701,26924,21971r21018,l47942,39243r-44005,c3556,39243,3048,39116,2794,38989v-381,-254,-635,-635,-889,-1270c1651,37084,1524,36322,1397,35433v-127,-889,-127,-2159,-127,-3556c1270,30480,1270,29210,1397,28321v127,-1016,254,-1778,508,-2286c2159,25527,2413,25146,2794,24892v254,-254,762,-381,1143,-381l11557,24511c9271,22987,7366,21463,5969,20066,4445,18669,3302,17272,2413,16002,1524,14732,889,13462,508,12192,254,10922,,9652,,8382,,7747,127,7112,127,6477,254,5715,381,5080,508,4318,635,3556,889,2921,1016,2413v254,-635,508,-1016,635,-1270c1905,889,2159,762,2413,635,2667,508,3048,381,3556,381,4064,254,4826,127,5715,127,6731,127,8001,,9652,xe" fillcolor="black" stroked="f" strokeweight="0">
                        <v:stroke miterlimit="83231f" joinstyle="miter"/>
                        <v:path arrowok="t" textboxrect="0,0,47942,39243"/>
                      </v:shape>
                      <v:shape id="Shape 586" o:spid="_x0000_s1058" style="position:absolute;left:358;top:908;width:758;height:543;visibility:visible;mso-wrap-style:square;v-text-anchor:top" coordsize="75882,5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" path="m32004,v635,,1397,127,2159,508c34925,889,35814,1397,36576,2032l56896,19939,75882,7658r,19829l60706,37084r15176,l75882,54356r-72961,c2540,54356,2032,54229,1651,53975v-254,-254,-635,-762,-889,-1397c508,51943,381,51054,254,49911,127,48895,,47498,,45720,,44069,127,42672,254,41656,381,40513,508,39624,762,38989v254,-635,635,-1143,889,-1397c2032,37338,2540,37084,2921,37084r53594,l32258,19050v-508,-381,-1016,-762,-1397,-1270c30353,17399,30099,16764,29845,16002v-254,-762,-381,-1651,-508,-2794c29210,12065,29210,10668,29210,8890v,-1651,,-3048,127,-4191c29464,3556,29591,2540,29845,1905v254,-762,508,-1270,889,-1524c30988,127,31496,,32004,xe" fillcolor="black" stroked="f" strokeweight="0">
                        <v:stroke miterlimit="83231f" joinstyle="miter"/>
                        <v:path arrowok="t" textboxrect="0,0,75882,54356"/>
                      </v:shape>
                      <v:shape id="Shape 587" o:spid="_x0000_s1059" style="position:absolute;left:637;top:351;width:479;height:463;visibility:visible;mso-wrap-style:square;v-text-anchor:top" coordsize="47942,4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" path="m47752,r190,40l47942,17195r-2349,839c44577,18796,43815,19939,43053,21336v-762,1397,-1397,3048,-2032,4699c40386,27813,39624,29591,38862,31496v-762,1905,-1651,3683,-2667,5461c35179,38608,33909,40259,32512,41656v-1524,1397,-3175,2540,-5334,3302c25146,45847,22733,46228,19812,46228v-2921,,-5588,-508,-8001,-1651c9398,43434,7239,41783,5588,39624,3810,37465,2413,34798,1524,31750,508,28702,,25273,,21463,,19431,254,17653,508,15875v254,-1905,635,-3429,1016,-4953c1905,9525,2413,8255,2794,7239,3302,6223,3683,5461,4064,5080v381,-381,635,-762,1016,-889c5461,3937,5842,3810,6350,3683v508,,1016,-127,1778,-127c8763,3429,9652,3429,10795,3429v1143,,2159,,2921,127c14478,3556,15113,3683,15621,3810v381,254,762,381,889,635c16637,4826,16764,5080,16764,5461v,381,-254,1016,-762,1905c15621,8255,15113,9271,14478,10668v-508,1270,-1016,2794,-1524,4445c12446,16891,12192,18796,12192,20955v,1651,254,2921,508,4064c13081,26162,13462,27051,14097,27813v635,762,1270,1270,2032,1651c17018,29845,17780,29972,18796,29972v1397,,2540,-381,3556,-1270c23241,27813,24130,26670,24892,25273v635,-1397,1397,-3048,2032,-4826c27559,18669,28194,16891,28956,14986v762,-1778,1651,-3683,2667,-5461c32639,7747,33909,6096,35306,4699,36830,3302,38481,2159,40513,1270,42545,381,44958,,47752,xe" fillcolor="black" stroked="f" strokeweight="0">
                        <v:stroke miterlimit="83231f" joinstyle="miter"/>
                        <v:path arrowok="t" textboxrect="0,0,47942,46228"/>
                      </v:shape>
                      <v:shape id="Shape 588" o:spid="_x0000_s1060" style="position:absolute;left:1116;top:6544;width:199;height:170;visibility:visible;mso-wrap-style:square;v-text-anchor:top" coordsize="19876,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" path="m,l16955,v508,,889,127,1270,381c18606,635,18860,1143,19114,1778v127,635,381,1524,508,2667c19749,5461,19876,6858,19876,8509v,1651,-127,3048,-254,4191c19495,13716,19241,14605,19114,15240v-254,762,-508,1143,-889,1397c17844,16891,17463,17018,16955,17018l,17018,,xe" fillcolor="black" stroked="f" strokeweight="0">
                        <v:stroke miterlimit="83231f" joinstyle="miter"/>
                        <v:path arrowok="t" textboxrect="0,0,19876,17018"/>
                      </v:shape>
                      <v:shape id="Shape 589" o:spid="_x0000_s1061" style="position:absolute;left:1116;top:6051;width:199;height:302;visibility:visible;mso-wrap-style:square;v-text-anchor:top" coordsize="19876,3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" path="m,l16828,5995v635,127,1143,508,1524,889c18733,7265,18987,7773,19241,8535v254,762,381,1651,508,2667c19749,12345,19876,13615,19876,15266v,1524,-127,2794,-254,3937c19495,20219,19368,21235,19114,21870v-254,762,-508,1270,-889,1651c17844,24029,17336,24283,16828,24410l,30197,,xe" fillcolor="black" stroked="f" strokeweight="0">
                        <v:stroke miterlimit="83231f" joinstyle="miter"/>
                        <v:path arrowok="t" textboxrect="0,0,19876,30197"/>
                      </v:shape>
                      <v:shape id="Shape 590" o:spid="_x0000_s1062" style="position:absolute;left:1116;top:5681;width:199;height:172;visibility:visible;mso-wrap-style:square;v-text-anchor:top" coordsize="19876,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" path="m,l16955,v508,,889,127,1270,381c18606,635,18860,1143,19114,1778v127,635,381,1524,508,2667c19749,5461,19876,6858,19876,8636v,1651,-127,2921,-254,4064c19495,13843,19241,14732,19114,15367v-254,635,-508,1016,-889,1270c17844,16891,17463,17145,16955,17145l,17145,,xe" fillcolor="black" stroked="f" strokeweight="0">
                        <v:stroke miterlimit="83231f" joinstyle="miter"/>
                        <v:path arrowok="t" textboxrect="0,0,19876,17145"/>
                      </v:shape>
                      <v:shape id="Shape 591" o:spid="_x0000_s1063" style="position:absolute;left:1116;top:4986;width:211;height:557;visibility:visible;mso-wrap-style:square;v-text-anchor:top" coordsize="21019,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" path="m,l17336,v635,,1143,127,1397,635c19114,1143,19368,1778,19622,2794v127,1016,254,2413,254,4318c19876,9144,19749,10668,19622,11684v-254,889,-508,1524,-889,1905c18479,13970,17971,14224,17336,14224r-4953,c15177,16764,17209,19558,18733,22733v1524,3302,2286,6858,2286,10795c21019,36703,20511,39751,19749,42418v-889,2794,-2159,5080,-3810,7112c14288,51435,12256,52959,9716,54102,7303,55245,4382,55753,1080,55753l,55516,,38752r572,110c3112,38862,5144,38100,6668,36449,8065,34798,8827,32639,8827,29718v,-2413,-635,-4572,-1905,-6604c5779,21082,3874,18923,1588,16891l,16891,,xe" fillcolor="black" stroked="f" strokeweight="0">
                        <v:stroke miterlimit="83231f" joinstyle="miter"/>
                        <v:path arrowok="t" textboxrect="0,0,21019,55753"/>
                      </v:shape>
                      <v:shape id="Shape 592" o:spid="_x0000_s1064" style="position:absolute;left:1116;top:4614;width:199;height:270;visibility:visible;mso-wrap-style:square;v-text-anchor:top" coordsize="19876,26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" path="m,l17463,9089v381,127,762,381,1143,762c18860,10105,19114,10613,19368,11248v127,635,254,1651,381,2794c19749,15185,19876,16836,19876,18741v,2032,-127,3556,-254,4826c19495,24710,19368,25599,18987,26107v-254,508,-762,889,-1270,889c17209,26996,16574,26742,15812,26361l,17450,,xe" fillcolor="black" stroked="f" strokeweight="0">
                        <v:stroke miterlimit="83231f" joinstyle="miter"/>
                        <v:path arrowok="t" textboxrect="0,0,19876,26996"/>
                      </v:shape>
                      <v:shape id="Shape 593" o:spid="_x0000_s1065" style="position:absolute;left:1116;top:4283;width:199;height:287;visibility:visible;mso-wrap-style:square;v-text-anchor:top" coordsize="19876,28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" path="m17717,127v508,,1016,254,1270,889c19368,1651,19495,2667,19622,4064v127,1270,254,3048,254,5207c19876,11303,19749,12954,19749,14224v-127,1270,-254,2286,-381,2921c19114,17907,18860,18415,18606,18796v-381,254,-762,508,-1143,762l,28647,,9332,15812,635c16574,254,17209,,17717,127xe" fillcolor="black" stroked="f" strokeweight="0">
                        <v:stroke miterlimit="83231f" joinstyle="miter"/>
                        <v:path arrowok="t" textboxrect="0,0,19876,28647"/>
                      </v:shape>
                      <v:shape id="Shape 594" o:spid="_x0000_s1066" style="position:absolute;left:1116;top:3679;width:199;height:170;visibility:visible;mso-wrap-style:square;v-text-anchor:top" coordsize="19876,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" path="m,l16955,v508,,889,127,1270,381c18606,635,18860,1143,19114,1778v127,635,381,1524,508,2667c19749,5461,19876,6858,19876,8509v,1651,-127,3048,-254,4191c19495,13716,19241,14605,19114,15240v-254,762,-508,1143,-889,1397c17844,16891,17463,17018,16955,17018l,17018,,xe" fillcolor="black" stroked="f" strokeweight="0">
                        <v:stroke miterlimit="83231f" joinstyle="miter"/>
                        <v:path arrowok="t" textboxrect="0,0,19876,17018"/>
                      </v:shape>
                      <v:shape id="Shape 595" o:spid="_x0000_s1067" style="position:absolute;left:1116;top:3186;width:199;height:302;visibility:visible;mso-wrap-style:square;v-text-anchor:top" coordsize="19876,3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" path="m,l16828,5995v635,127,1143,508,1524,889c18733,7265,18987,7773,19241,8535v254,762,381,1651,508,2667c19749,12345,19876,13615,19876,15266v,1524,-127,2794,-254,3937c19495,20219,19368,21235,19114,21870v-254,762,-508,1270,-889,1651c17844,24029,17336,24283,16828,24410l,30197,,xe" fillcolor="black" stroked="f" strokeweight="0">
                        <v:stroke miterlimit="83231f" joinstyle="miter"/>
                        <v:path arrowok="t" textboxrect="0,0,19876,30197"/>
                      </v:shape>
                      <v:shape id="Shape 596" o:spid="_x0000_s1068" style="position:absolute;left:1116;top:2816;width:199;height:172;visibility:visible;mso-wrap-style:square;v-text-anchor:top" coordsize="19876,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" path="m,l16955,v508,,889,127,1270,381c18606,635,18860,1143,19114,1778v127,635,381,1524,508,2667c19749,5461,19876,6858,19876,8636v,1651,-127,2921,-254,4064c19495,13843,19241,14732,19114,15367v-254,635,-508,1016,-889,1270c17844,16891,17463,17145,16955,17145l,17145,,xe" fillcolor="black" stroked="f" strokeweight="0">
                        <v:stroke miterlimit="83231f" joinstyle="miter"/>
                        <v:path arrowok="t" textboxrect="0,0,19876,17145"/>
                      </v:shape>
                      <v:shape id="Shape 597" o:spid="_x0000_s1069" style="position:absolute;left:1116;top:2120;width:211;height:558;visibility:visible;mso-wrap-style:square;v-text-anchor:top" coordsize="21019,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" path="m,l17336,v635,,1143,127,1524,635c19114,1143,19368,1778,19622,2794v127,1016,254,2413,254,4318c19876,9144,19749,10668,19622,11684v-254,889,-508,1524,-762,1905c18479,13970,17971,14224,17336,14224r-4953,c15177,16764,17209,19558,18733,22733v1524,3302,2286,6858,2286,10795c21019,36703,20511,39751,19749,42418v-889,2794,-2159,5080,-3810,7112c14288,51435,12256,52959,9716,54102,7303,55245,4382,55753,1080,55753l,55516,,38752r572,110c3112,38862,5144,38100,6668,36449,8065,34798,8827,32639,8827,29718v,-2413,-635,-4572,-1905,-6604c5779,21082,3874,18923,1588,16891l,16891,,xe" fillcolor="black" stroked="f" strokeweight="0">
                        <v:stroke miterlimit="83231f" joinstyle="miter"/>
                        <v:path arrowok="t" textboxrect="0,0,21019,55753"/>
                      </v:shape>
                      <v:shape id="Shape 598" o:spid="_x0000_s1070" style="position:absolute;left:1116;top:1781;width:199;height:173;visibility:visible;mso-wrap-style:square;v-text-anchor:top" coordsize="1987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" path="m,l17082,v508,,889,254,1143,508c18606,762,18860,1270,19114,1905v254,635,381,1524,508,2667c19749,5588,19876,6985,19876,8636v,1778,-127,3175,-254,4191c19495,13970,19368,14859,19114,15494v-254,635,-508,1143,-889,1397c17971,17145,17590,17272,17082,17272l,17272,,xe" fillcolor="black" stroked="f" strokeweight="0">
                        <v:stroke miterlimit="83231f" joinstyle="miter"/>
                        <v:path arrowok="t" textboxrect="0,0,19876,17272"/>
                      </v:shape>
                      <v:shape id="Shape 599" o:spid="_x0000_s1071" style="position:absolute;left:1116;top:1278;width:199;height:173;visibility:visible;mso-wrap-style:square;v-text-anchor:top" coordsize="1987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" path="m,l17082,v508,,889,254,1143,508c18606,762,18860,1270,19114,1905v254,635,381,1524,508,2667c19749,5588,19876,6985,19876,8636v,1778,-127,3175,-254,4191c19495,13970,19368,14859,19114,15494v-254,635,-508,1143,-889,1397c17971,17145,17590,17272,17082,17272l,17272,,xe" fillcolor="black" stroked="f" strokeweight="0">
                        <v:stroke miterlimit="83231f" joinstyle="miter"/>
                        <v:path arrowok="t" textboxrect="0,0,19876,17272"/>
                      </v:shape>
                      <v:shape id="Shape 600" o:spid="_x0000_s1072" style="position:absolute;left:1116;top:883;width:199;height:299;visibility:visible;mso-wrap-style:square;v-text-anchor:top" coordsize="19876,2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" path="m17209,v381,,762,127,1143,381c18733,635,18987,1143,19114,1778v254,635,381,1651,508,2667c19749,5588,19876,7112,19876,9017v,1778,-127,3302,-127,4445c19622,14732,19495,15621,19241,16383v-254,762,-508,1397,-889,1778c17971,18542,17590,18923,16955,19177l,29900,,10071,13018,1651c13907,1143,14669,635,15304,381,15939,127,16574,,17209,xe" fillcolor="black" stroked="f" strokeweight="0">
                        <v:stroke miterlimit="83231f" joinstyle="miter"/>
                        <v:path arrowok="t" textboxrect="0,0,19876,29900"/>
                      </v:shape>
                      <v:shape id="Shape 601" o:spid="_x0000_s1073" style="position:absolute;left:1116;top:352;width:211;height:465;visibility:visible;mso-wrap-style:square;v-text-anchor:top" coordsize="21019,4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" path="m,l8954,1865v2667,1270,4953,3175,6731,5588c17463,9740,18733,12534,19622,15835v889,3175,1397,6731,1397,10542c21019,28663,20765,30822,20511,32853v-381,2160,-762,3937,-1397,5588c18606,40093,18098,41490,17590,42633v-635,1016,-1143,1905,-1524,2286c15558,45427,14796,45934,13780,46189v-1016,254,-2540,381,-4572,381c7938,46570,6795,46570,6033,46443v-762,-128,-1397,-254,-1905,-381c3620,45808,3366,45553,3112,45300v-127,-254,-254,-635,-254,-1016c2858,43776,3239,43014,3747,42125v635,-1016,1270,-2286,1905,-3684c6287,36918,6922,35266,7557,33362v635,-2033,889,-4191,889,-6604c8446,25107,8319,23709,7938,22566,7684,21297,7176,20281,6668,19391,6033,18503,5271,17868,4382,17359v-889,-381,-2032,-634,-3175,-634l,17156,,xe" fillcolor="black" stroked="f" strokeweight="0">
                        <v:stroke miterlimit="83231f" joinstyle="miter"/>
                        <v:path arrowok="t" textboxrect="0,0,21019,46570"/>
                      </v:shape>
                      <w10:anchorlock/>
                    </v:group>
                  </w:pict>
                </mc:Fallback>
              </mc:AlternateContent>
            </w:r>
          </w:p>
        </w:tc>
        <w:tc>
          <w:tcPr>
            <w:tcW w:w="920" w:type="dxa"/>
            <w:tcBorders>
              <w:top w:val="double" w:sz="12" w:space="0" w:color="000000"/>
              <w:left w:val="single" w:sz="8" w:space="0" w:color="000000"/>
              <w:bottom w:val="single" w:sz="4" w:space="0" w:color="000000"/>
              <w:right w:val="single" w:sz="8" w:space="0" w:color="000000"/>
            </w:tcBorders>
          </w:tcPr>
          <w:p w14:paraId="0E258FE6" w14:textId="77777777" w:rsidR="00C70627" w:rsidRPr="00455891" w:rsidRDefault="00C70627" w:rsidP="000F700E">
            <w:pPr>
              <w:spacing w:line="259" w:lineRule="auto"/>
              <w:ind w:left="110"/>
              <w:rPr>
                <w:rFonts w:cstheme="minorHAnsi"/>
              </w:rPr>
            </w:pPr>
            <w:r w:rsidRPr="00455891">
              <w:rPr>
                <w:rFonts w:cstheme="minorHAnsi"/>
                <w:noProof/>
              </w:rPr>
              <mc:AlternateContent>
                <mc:Choice Requires="wpg">
                  <w:drawing>
                    <wp:inline distT="0" distB="0" distL="0" distR="0" wp14:anchorId="1329EED9" wp14:editId="4ABCC60F">
                      <wp:extent cx="363474" cy="897825"/>
                      <wp:effectExtent l="0" t="0" r="0" b="0"/>
                      <wp:docPr id="13611" name="Group 13611"/>
                      <wp:cNvGraphicFramePr/>
                      <a:graphic xmlns:a="http://schemas.openxmlformats.org/drawingml/2006/main">
                        <a:graphicData uri="http://schemas.microsoft.com/office/word/2010/wordprocessingGroup">
                          <wpg:wgp>
                            <wpg:cNvGrpSpPr/>
                            <wpg:grpSpPr>
                              <a:xfrm>
                                <a:off x="0" y="0"/>
                                <a:ext cx="363474" cy="897825"/>
                                <a:chOff x="0" y="0"/>
                                <a:chExt cx="363474" cy="897825"/>
                              </a:xfrm>
                            </wpg:grpSpPr>
                            <wps:wsp>
                              <wps:cNvPr id="208" name="Rectangle 208"/>
                              <wps:cNvSpPr/>
                              <wps:spPr>
                                <a:xfrm>
                                  <a:off x="316992" y="755015"/>
                                  <a:ext cx="42143" cy="189937"/>
                                </a:xfrm>
                                <a:prstGeom prst="rect">
                                  <a:avLst/>
                                </a:prstGeom>
                                <a:ln>
                                  <a:noFill/>
                                </a:ln>
                              </wps:spPr>
                              <wps:txbx>
                                <w:txbxContent>
                                  <w:p w14:paraId="0F758C03" w14:textId="77777777" w:rsidR="00F6035F" w:rsidRDefault="00F6035F" w:rsidP="00C70627">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605" name="Picture 605"/>
                                <pic:cNvPicPr/>
                              </pic:nvPicPr>
                              <pic:blipFill>
                                <a:blip r:embed="rId19"/>
                                <a:stretch>
                                  <a:fillRect/>
                                </a:stretch>
                              </pic:blipFill>
                              <pic:spPr>
                                <a:xfrm rot="-5399999">
                                  <a:off x="-335024" y="335026"/>
                                  <a:ext cx="1100327" cy="190500"/>
                                </a:xfrm>
                                <a:prstGeom prst="rect">
                                  <a:avLst/>
                                </a:prstGeom>
                              </pic:spPr>
                            </pic:pic>
                            <wps:wsp>
                              <wps:cNvPr id="607" name="Shape 607"/>
                              <wps:cNvSpPr/>
                              <wps:spPr>
                                <a:xfrm>
                                  <a:off x="42418" y="801243"/>
                                  <a:ext cx="41275" cy="49657"/>
                                </a:xfrm>
                                <a:custGeom>
                                  <a:avLst/>
                                  <a:gdLst/>
                                  <a:ahLst/>
                                  <a:cxnLst/>
                                  <a:rect l="0" t="0" r="0" b="0"/>
                                  <a:pathLst>
                                    <a:path w="41275" h="49657">
                                      <a:moveTo>
                                        <a:pt x="7366" y="0"/>
                                      </a:moveTo>
                                      <a:cubicBezTo>
                                        <a:pt x="8763" y="0"/>
                                        <a:pt x="9906" y="127"/>
                                        <a:pt x="10922" y="127"/>
                                      </a:cubicBezTo>
                                      <a:cubicBezTo>
                                        <a:pt x="11811" y="254"/>
                                        <a:pt x="12573" y="508"/>
                                        <a:pt x="13081" y="762"/>
                                      </a:cubicBezTo>
                                      <a:cubicBezTo>
                                        <a:pt x="13589" y="1016"/>
                                        <a:pt x="14097" y="1270"/>
                                        <a:pt x="14351" y="1524"/>
                                      </a:cubicBezTo>
                                      <a:cubicBezTo>
                                        <a:pt x="14605" y="1905"/>
                                        <a:pt x="14732" y="2286"/>
                                        <a:pt x="14732" y="2667"/>
                                      </a:cubicBezTo>
                                      <a:lnTo>
                                        <a:pt x="14732" y="31623"/>
                                      </a:lnTo>
                                      <a:lnTo>
                                        <a:pt x="38608" y="31623"/>
                                      </a:lnTo>
                                      <a:lnTo>
                                        <a:pt x="38608" y="4445"/>
                                      </a:lnTo>
                                      <a:cubicBezTo>
                                        <a:pt x="38608" y="4064"/>
                                        <a:pt x="38735" y="3683"/>
                                        <a:pt x="38862" y="3302"/>
                                      </a:cubicBezTo>
                                      <a:cubicBezTo>
                                        <a:pt x="39116" y="3048"/>
                                        <a:pt x="39497" y="2794"/>
                                        <a:pt x="40005" y="2540"/>
                                      </a:cubicBezTo>
                                      <a:lnTo>
                                        <a:pt x="41275" y="2187"/>
                                      </a:lnTo>
                                      <a:lnTo>
                                        <a:pt x="41275" y="49657"/>
                                      </a:lnTo>
                                      <a:lnTo>
                                        <a:pt x="5715" y="49657"/>
                                      </a:lnTo>
                                      <a:cubicBezTo>
                                        <a:pt x="3683" y="49657"/>
                                        <a:pt x="2286" y="49149"/>
                                        <a:pt x="1397" y="48133"/>
                                      </a:cubicBezTo>
                                      <a:cubicBezTo>
                                        <a:pt x="508" y="47117"/>
                                        <a:pt x="0" y="45847"/>
                                        <a:pt x="0" y="44323"/>
                                      </a:cubicBezTo>
                                      <a:lnTo>
                                        <a:pt x="0" y="2667"/>
                                      </a:lnTo>
                                      <a:cubicBezTo>
                                        <a:pt x="0" y="2286"/>
                                        <a:pt x="127" y="1905"/>
                                        <a:pt x="381" y="1524"/>
                                      </a:cubicBezTo>
                                      <a:cubicBezTo>
                                        <a:pt x="635" y="1270"/>
                                        <a:pt x="1016" y="1016"/>
                                        <a:pt x="1651" y="762"/>
                                      </a:cubicBezTo>
                                      <a:cubicBezTo>
                                        <a:pt x="2159" y="508"/>
                                        <a:pt x="2921" y="254"/>
                                        <a:pt x="3937" y="127"/>
                                      </a:cubicBezTo>
                                      <a:cubicBezTo>
                                        <a:pt x="4826" y="127"/>
                                        <a:pt x="6096" y="0"/>
                                        <a:pt x="73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 name="Shape 608"/>
                              <wps:cNvSpPr/>
                              <wps:spPr>
                                <a:xfrm>
                                  <a:off x="64897" y="770763"/>
                                  <a:ext cx="18796" cy="17272"/>
                                </a:xfrm>
                                <a:custGeom>
                                  <a:avLst/>
                                  <a:gdLst/>
                                  <a:ahLst/>
                                  <a:cxnLst/>
                                  <a:rect l="0" t="0" r="0" b="0"/>
                                  <a:pathLst>
                                    <a:path w="18796" h="17272">
                                      <a:moveTo>
                                        <a:pt x="2921" y="0"/>
                                      </a:moveTo>
                                      <a:lnTo>
                                        <a:pt x="18796" y="0"/>
                                      </a:lnTo>
                                      <a:lnTo>
                                        <a:pt x="18796" y="17272"/>
                                      </a:lnTo>
                                      <a:lnTo>
                                        <a:pt x="2921" y="17272"/>
                                      </a:lnTo>
                                      <a:cubicBezTo>
                                        <a:pt x="2413" y="17272"/>
                                        <a:pt x="2032" y="17018"/>
                                        <a:pt x="1651" y="16764"/>
                                      </a:cubicBezTo>
                                      <a:cubicBezTo>
                                        <a:pt x="1270" y="16510"/>
                                        <a:pt x="1016" y="16002"/>
                                        <a:pt x="762" y="15367"/>
                                      </a:cubicBezTo>
                                      <a:cubicBezTo>
                                        <a:pt x="508" y="14732"/>
                                        <a:pt x="381" y="13843"/>
                                        <a:pt x="254" y="12700"/>
                                      </a:cubicBezTo>
                                      <a:cubicBezTo>
                                        <a:pt x="0" y="11684"/>
                                        <a:pt x="0" y="10287"/>
                                        <a:pt x="0" y="8636"/>
                                      </a:cubicBezTo>
                                      <a:cubicBezTo>
                                        <a:pt x="0" y="6858"/>
                                        <a:pt x="0" y="5461"/>
                                        <a:pt x="254" y="4445"/>
                                      </a:cubicBezTo>
                                      <a:cubicBezTo>
                                        <a:pt x="381" y="3302"/>
                                        <a:pt x="508" y="2413"/>
                                        <a:pt x="762" y="1778"/>
                                      </a:cubicBezTo>
                                      <a:cubicBezTo>
                                        <a:pt x="1016" y="1143"/>
                                        <a:pt x="1270" y="635"/>
                                        <a:pt x="1651" y="381"/>
                                      </a:cubicBezTo>
                                      <a:cubicBezTo>
                                        <a:pt x="2032" y="127"/>
                                        <a:pt x="2413" y="0"/>
                                        <a:pt x="29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 name="Shape 609"/>
                              <wps:cNvSpPr/>
                              <wps:spPr>
                                <a:xfrm>
                                  <a:off x="38100" y="769366"/>
                                  <a:ext cx="18034" cy="19939"/>
                                </a:xfrm>
                                <a:custGeom>
                                  <a:avLst/>
                                  <a:gdLst/>
                                  <a:ahLst/>
                                  <a:cxnLst/>
                                  <a:rect l="0" t="0" r="0" b="0"/>
                                  <a:pathLst>
                                    <a:path w="18034" h="19939">
                                      <a:moveTo>
                                        <a:pt x="8890" y="0"/>
                                      </a:moveTo>
                                      <a:cubicBezTo>
                                        <a:pt x="12319" y="0"/>
                                        <a:pt x="14732" y="762"/>
                                        <a:pt x="16002" y="2159"/>
                                      </a:cubicBezTo>
                                      <a:cubicBezTo>
                                        <a:pt x="17399" y="3556"/>
                                        <a:pt x="18034" y="6223"/>
                                        <a:pt x="18034" y="10033"/>
                                      </a:cubicBezTo>
                                      <a:cubicBezTo>
                                        <a:pt x="18034" y="13970"/>
                                        <a:pt x="17399" y="16510"/>
                                        <a:pt x="16129" y="17907"/>
                                      </a:cubicBezTo>
                                      <a:cubicBezTo>
                                        <a:pt x="14859" y="19177"/>
                                        <a:pt x="12573" y="19939"/>
                                        <a:pt x="9144" y="19939"/>
                                      </a:cubicBezTo>
                                      <a:cubicBezTo>
                                        <a:pt x="5715" y="19939"/>
                                        <a:pt x="3302" y="19177"/>
                                        <a:pt x="2032" y="17780"/>
                                      </a:cubicBezTo>
                                      <a:cubicBezTo>
                                        <a:pt x="635" y="16383"/>
                                        <a:pt x="0" y="13843"/>
                                        <a:pt x="0" y="9906"/>
                                      </a:cubicBezTo>
                                      <a:cubicBezTo>
                                        <a:pt x="0" y="6096"/>
                                        <a:pt x="635" y="3429"/>
                                        <a:pt x="1905" y="2159"/>
                                      </a:cubicBezTo>
                                      <a:cubicBezTo>
                                        <a:pt x="3175" y="762"/>
                                        <a:pt x="5461" y="0"/>
                                        <a:pt x="88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 name="Shape 610"/>
                              <wps:cNvSpPr/>
                              <wps:spPr>
                                <a:xfrm>
                                  <a:off x="63754" y="713740"/>
                                  <a:ext cx="19939" cy="39243"/>
                                </a:xfrm>
                                <a:custGeom>
                                  <a:avLst/>
                                  <a:gdLst/>
                                  <a:ahLst/>
                                  <a:cxnLst/>
                                  <a:rect l="0" t="0" r="0" b="0"/>
                                  <a:pathLst>
                                    <a:path w="19939" h="39243">
                                      <a:moveTo>
                                        <a:pt x="5715" y="0"/>
                                      </a:moveTo>
                                      <a:cubicBezTo>
                                        <a:pt x="6604" y="0"/>
                                        <a:pt x="7874" y="0"/>
                                        <a:pt x="9525" y="0"/>
                                      </a:cubicBezTo>
                                      <a:cubicBezTo>
                                        <a:pt x="11176" y="0"/>
                                        <a:pt x="12573" y="0"/>
                                        <a:pt x="13589" y="127"/>
                                      </a:cubicBezTo>
                                      <a:cubicBezTo>
                                        <a:pt x="14605" y="127"/>
                                        <a:pt x="15494" y="254"/>
                                        <a:pt x="16002" y="508"/>
                                      </a:cubicBezTo>
                                      <a:cubicBezTo>
                                        <a:pt x="16637" y="635"/>
                                        <a:pt x="17018" y="889"/>
                                        <a:pt x="17272" y="1270"/>
                                      </a:cubicBezTo>
                                      <a:cubicBezTo>
                                        <a:pt x="17526" y="1524"/>
                                        <a:pt x="17653" y="1905"/>
                                        <a:pt x="17653" y="2286"/>
                                      </a:cubicBezTo>
                                      <a:cubicBezTo>
                                        <a:pt x="17653" y="2667"/>
                                        <a:pt x="17526" y="3175"/>
                                        <a:pt x="17399" y="3556"/>
                                      </a:cubicBezTo>
                                      <a:cubicBezTo>
                                        <a:pt x="17272" y="4064"/>
                                        <a:pt x="17018" y="4572"/>
                                        <a:pt x="16891" y="5080"/>
                                      </a:cubicBezTo>
                                      <a:cubicBezTo>
                                        <a:pt x="16637" y="5715"/>
                                        <a:pt x="16510" y="6350"/>
                                        <a:pt x="16383" y="6985"/>
                                      </a:cubicBezTo>
                                      <a:cubicBezTo>
                                        <a:pt x="16256" y="7747"/>
                                        <a:pt x="16129" y="8382"/>
                                        <a:pt x="16129" y="9271"/>
                                      </a:cubicBezTo>
                                      <a:cubicBezTo>
                                        <a:pt x="16129" y="10160"/>
                                        <a:pt x="16383" y="11176"/>
                                        <a:pt x="16764" y="12192"/>
                                      </a:cubicBezTo>
                                      <a:cubicBezTo>
                                        <a:pt x="17145" y="13081"/>
                                        <a:pt x="17653" y="14097"/>
                                        <a:pt x="18542" y="15113"/>
                                      </a:cubicBezTo>
                                      <a:lnTo>
                                        <a:pt x="19939" y="16456"/>
                                      </a:lnTo>
                                      <a:lnTo>
                                        <a:pt x="19939" y="39243"/>
                                      </a:lnTo>
                                      <a:lnTo>
                                        <a:pt x="3810" y="39243"/>
                                      </a:lnTo>
                                      <a:cubicBezTo>
                                        <a:pt x="3429" y="39243"/>
                                        <a:pt x="3048" y="39116"/>
                                        <a:pt x="2667" y="38862"/>
                                      </a:cubicBezTo>
                                      <a:cubicBezTo>
                                        <a:pt x="2286" y="38608"/>
                                        <a:pt x="2032" y="38227"/>
                                        <a:pt x="1778" y="37592"/>
                                      </a:cubicBezTo>
                                      <a:cubicBezTo>
                                        <a:pt x="1651" y="36957"/>
                                        <a:pt x="1397" y="36195"/>
                                        <a:pt x="1270" y="35306"/>
                                      </a:cubicBezTo>
                                      <a:cubicBezTo>
                                        <a:pt x="1143" y="34417"/>
                                        <a:pt x="1143" y="33147"/>
                                        <a:pt x="1143" y="31750"/>
                                      </a:cubicBezTo>
                                      <a:cubicBezTo>
                                        <a:pt x="1143" y="30353"/>
                                        <a:pt x="1143" y="29083"/>
                                        <a:pt x="1270" y="28194"/>
                                      </a:cubicBezTo>
                                      <a:cubicBezTo>
                                        <a:pt x="1397" y="27178"/>
                                        <a:pt x="1651" y="26416"/>
                                        <a:pt x="1778" y="25908"/>
                                      </a:cubicBezTo>
                                      <a:cubicBezTo>
                                        <a:pt x="2032" y="25400"/>
                                        <a:pt x="2286" y="25019"/>
                                        <a:pt x="2667" y="24765"/>
                                      </a:cubicBezTo>
                                      <a:cubicBezTo>
                                        <a:pt x="3048" y="24638"/>
                                        <a:pt x="3429" y="24511"/>
                                        <a:pt x="3810" y="24511"/>
                                      </a:cubicBezTo>
                                      <a:lnTo>
                                        <a:pt x="11430" y="24511"/>
                                      </a:lnTo>
                                      <a:cubicBezTo>
                                        <a:pt x="9144" y="22860"/>
                                        <a:pt x="7366" y="21336"/>
                                        <a:pt x="5842" y="19939"/>
                                      </a:cubicBezTo>
                                      <a:cubicBezTo>
                                        <a:pt x="4318" y="18542"/>
                                        <a:pt x="3175" y="17145"/>
                                        <a:pt x="2286" y="15875"/>
                                      </a:cubicBezTo>
                                      <a:cubicBezTo>
                                        <a:pt x="1397" y="14605"/>
                                        <a:pt x="889" y="13335"/>
                                        <a:pt x="508" y="12065"/>
                                      </a:cubicBezTo>
                                      <a:cubicBezTo>
                                        <a:pt x="127" y="10795"/>
                                        <a:pt x="0" y="9525"/>
                                        <a:pt x="0" y="8255"/>
                                      </a:cubicBezTo>
                                      <a:cubicBezTo>
                                        <a:pt x="0" y="7620"/>
                                        <a:pt x="0" y="6985"/>
                                        <a:pt x="127" y="6350"/>
                                      </a:cubicBezTo>
                                      <a:cubicBezTo>
                                        <a:pt x="127" y="5588"/>
                                        <a:pt x="254" y="4953"/>
                                        <a:pt x="381" y="4191"/>
                                      </a:cubicBezTo>
                                      <a:cubicBezTo>
                                        <a:pt x="635" y="3429"/>
                                        <a:pt x="762" y="2794"/>
                                        <a:pt x="1016" y="2286"/>
                                      </a:cubicBezTo>
                                      <a:cubicBezTo>
                                        <a:pt x="1143" y="1778"/>
                                        <a:pt x="1397" y="1270"/>
                                        <a:pt x="1651" y="1143"/>
                                      </a:cubicBezTo>
                                      <a:cubicBezTo>
                                        <a:pt x="1905" y="889"/>
                                        <a:pt x="2032" y="635"/>
                                        <a:pt x="2413" y="508"/>
                                      </a:cubicBezTo>
                                      <a:cubicBezTo>
                                        <a:pt x="2667" y="381"/>
                                        <a:pt x="3048" y="254"/>
                                        <a:pt x="3556" y="254"/>
                                      </a:cubicBezTo>
                                      <a:cubicBezTo>
                                        <a:pt x="3937" y="127"/>
                                        <a:pt x="4699" y="127"/>
                                        <a:pt x="57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 name="Shape 611"/>
                              <wps:cNvSpPr/>
                              <wps:spPr>
                                <a:xfrm>
                                  <a:off x="63754" y="663067"/>
                                  <a:ext cx="19939" cy="42799"/>
                                </a:xfrm>
                                <a:custGeom>
                                  <a:avLst/>
                                  <a:gdLst/>
                                  <a:ahLst/>
                                  <a:cxnLst/>
                                  <a:rect l="0" t="0" r="0" b="0"/>
                                  <a:pathLst>
                                    <a:path w="19939" h="42799">
                                      <a:moveTo>
                                        <a:pt x="10668" y="0"/>
                                      </a:moveTo>
                                      <a:cubicBezTo>
                                        <a:pt x="11938" y="0"/>
                                        <a:pt x="12827" y="0"/>
                                        <a:pt x="13716" y="127"/>
                                      </a:cubicBezTo>
                                      <a:cubicBezTo>
                                        <a:pt x="14478" y="127"/>
                                        <a:pt x="15113" y="254"/>
                                        <a:pt x="15494" y="381"/>
                                      </a:cubicBezTo>
                                      <a:cubicBezTo>
                                        <a:pt x="16002" y="635"/>
                                        <a:pt x="16256" y="762"/>
                                        <a:pt x="16383" y="1143"/>
                                      </a:cubicBezTo>
                                      <a:cubicBezTo>
                                        <a:pt x="16637" y="1397"/>
                                        <a:pt x="16637" y="1651"/>
                                        <a:pt x="16637" y="2032"/>
                                      </a:cubicBezTo>
                                      <a:cubicBezTo>
                                        <a:pt x="16637" y="2413"/>
                                        <a:pt x="16383" y="3048"/>
                                        <a:pt x="16002" y="3937"/>
                                      </a:cubicBezTo>
                                      <a:cubicBezTo>
                                        <a:pt x="15494" y="4826"/>
                                        <a:pt x="14986" y="5969"/>
                                        <a:pt x="14478" y="7239"/>
                                      </a:cubicBezTo>
                                      <a:cubicBezTo>
                                        <a:pt x="13843" y="8509"/>
                                        <a:pt x="13335" y="10033"/>
                                        <a:pt x="12827" y="11684"/>
                                      </a:cubicBezTo>
                                      <a:cubicBezTo>
                                        <a:pt x="12446" y="13462"/>
                                        <a:pt x="12192" y="15367"/>
                                        <a:pt x="12192" y="17526"/>
                                      </a:cubicBezTo>
                                      <a:cubicBezTo>
                                        <a:pt x="12192" y="19177"/>
                                        <a:pt x="12319" y="20447"/>
                                        <a:pt x="12573" y="21590"/>
                                      </a:cubicBezTo>
                                      <a:cubicBezTo>
                                        <a:pt x="12954" y="22733"/>
                                        <a:pt x="13462" y="23749"/>
                                        <a:pt x="13970" y="24384"/>
                                      </a:cubicBezTo>
                                      <a:cubicBezTo>
                                        <a:pt x="14605" y="25146"/>
                                        <a:pt x="15240" y="25654"/>
                                        <a:pt x="16129" y="26035"/>
                                      </a:cubicBezTo>
                                      <a:cubicBezTo>
                                        <a:pt x="16891" y="26416"/>
                                        <a:pt x="17780" y="26670"/>
                                        <a:pt x="18669" y="26670"/>
                                      </a:cubicBezTo>
                                      <a:lnTo>
                                        <a:pt x="19939" y="26171"/>
                                      </a:lnTo>
                                      <a:lnTo>
                                        <a:pt x="19939" y="42777"/>
                                      </a:lnTo>
                                      <a:lnTo>
                                        <a:pt x="19812" y="42799"/>
                                      </a:lnTo>
                                      <a:cubicBezTo>
                                        <a:pt x="16891" y="42799"/>
                                        <a:pt x="14097" y="42291"/>
                                        <a:pt x="11684" y="41148"/>
                                      </a:cubicBezTo>
                                      <a:cubicBezTo>
                                        <a:pt x="9271" y="40005"/>
                                        <a:pt x="7239" y="38354"/>
                                        <a:pt x="5461" y="36195"/>
                                      </a:cubicBezTo>
                                      <a:cubicBezTo>
                                        <a:pt x="3683" y="34036"/>
                                        <a:pt x="2413" y="31496"/>
                                        <a:pt x="1397" y="28321"/>
                                      </a:cubicBezTo>
                                      <a:cubicBezTo>
                                        <a:pt x="508" y="25273"/>
                                        <a:pt x="0" y="21844"/>
                                        <a:pt x="0" y="18034"/>
                                      </a:cubicBezTo>
                                      <a:cubicBezTo>
                                        <a:pt x="0" y="16129"/>
                                        <a:pt x="127" y="14224"/>
                                        <a:pt x="381" y="12446"/>
                                      </a:cubicBezTo>
                                      <a:cubicBezTo>
                                        <a:pt x="635" y="10668"/>
                                        <a:pt x="1016" y="9017"/>
                                        <a:pt x="1397" y="7493"/>
                                      </a:cubicBezTo>
                                      <a:cubicBezTo>
                                        <a:pt x="1778" y="6096"/>
                                        <a:pt x="2286" y="4826"/>
                                        <a:pt x="2794" y="3810"/>
                                      </a:cubicBezTo>
                                      <a:cubicBezTo>
                                        <a:pt x="3175" y="2794"/>
                                        <a:pt x="3683" y="2159"/>
                                        <a:pt x="3937" y="1651"/>
                                      </a:cubicBezTo>
                                      <a:cubicBezTo>
                                        <a:pt x="4318" y="1270"/>
                                        <a:pt x="4699" y="889"/>
                                        <a:pt x="4953" y="762"/>
                                      </a:cubicBezTo>
                                      <a:cubicBezTo>
                                        <a:pt x="5334" y="508"/>
                                        <a:pt x="5715" y="381"/>
                                        <a:pt x="6223" y="381"/>
                                      </a:cubicBezTo>
                                      <a:cubicBezTo>
                                        <a:pt x="6731" y="254"/>
                                        <a:pt x="7366" y="127"/>
                                        <a:pt x="8001" y="127"/>
                                      </a:cubicBezTo>
                                      <a:cubicBezTo>
                                        <a:pt x="8763" y="0"/>
                                        <a:pt x="9652" y="0"/>
                                        <a:pt x="106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2" name="Shape 612"/>
                              <wps:cNvSpPr/>
                              <wps:spPr>
                                <a:xfrm>
                                  <a:off x="48768" y="610108"/>
                                  <a:ext cx="34925" cy="43180"/>
                                </a:xfrm>
                                <a:custGeom>
                                  <a:avLst/>
                                  <a:gdLst/>
                                  <a:ahLst/>
                                  <a:cxnLst/>
                                  <a:rect l="0" t="0" r="0" b="0"/>
                                  <a:pathLst>
                                    <a:path w="34925" h="43180">
                                      <a:moveTo>
                                        <a:pt x="23495" y="0"/>
                                      </a:moveTo>
                                      <a:cubicBezTo>
                                        <a:pt x="26035" y="0"/>
                                        <a:pt x="27813" y="254"/>
                                        <a:pt x="28829" y="635"/>
                                      </a:cubicBezTo>
                                      <a:cubicBezTo>
                                        <a:pt x="29972" y="1143"/>
                                        <a:pt x="30480" y="1778"/>
                                        <a:pt x="30480" y="2667"/>
                                      </a:cubicBezTo>
                                      <a:lnTo>
                                        <a:pt x="30480" y="16002"/>
                                      </a:lnTo>
                                      <a:lnTo>
                                        <a:pt x="34925" y="16002"/>
                                      </a:lnTo>
                                      <a:lnTo>
                                        <a:pt x="34925" y="33147"/>
                                      </a:lnTo>
                                      <a:lnTo>
                                        <a:pt x="30480" y="33147"/>
                                      </a:lnTo>
                                      <a:lnTo>
                                        <a:pt x="30480" y="40513"/>
                                      </a:lnTo>
                                      <a:cubicBezTo>
                                        <a:pt x="30480" y="41402"/>
                                        <a:pt x="29972" y="42037"/>
                                        <a:pt x="28829" y="42545"/>
                                      </a:cubicBezTo>
                                      <a:cubicBezTo>
                                        <a:pt x="27813" y="42926"/>
                                        <a:pt x="26035" y="43180"/>
                                        <a:pt x="23495" y="43180"/>
                                      </a:cubicBezTo>
                                      <a:cubicBezTo>
                                        <a:pt x="22225" y="43180"/>
                                        <a:pt x="21082" y="43180"/>
                                        <a:pt x="20193" y="43053"/>
                                      </a:cubicBezTo>
                                      <a:cubicBezTo>
                                        <a:pt x="19304" y="42926"/>
                                        <a:pt x="18542" y="42672"/>
                                        <a:pt x="18034" y="42545"/>
                                      </a:cubicBezTo>
                                      <a:cubicBezTo>
                                        <a:pt x="17526" y="42291"/>
                                        <a:pt x="17145" y="42037"/>
                                        <a:pt x="16891" y="41656"/>
                                      </a:cubicBezTo>
                                      <a:cubicBezTo>
                                        <a:pt x="16637" y="41275"/>
                                        <a:pt x="16510" y="40894"/>
                                        <a:pt x="16510" y="40386"/>
                                      </a:cubicBezTo>
                                      <a:lnTo>
                                        <a:pt x="16510" y="33147"/>
                                      </a:lnTo>
                                      <a:lnTo>
                                        <a:pt x="2921" y="33147"/>
                                      </a:lnTo>
                                      <a:cubicBezTo>
                                        <a:pt x="2413" y="33147"/>
                                        <a:pt x="2032" y="33020"/>
                                        <a:pt x="1651" y="32766"/>
                                      </a:cubicBezTo>
                                      <a:cubicBezTo>
                                        <a:pt x="1270" y="32512"/>
                                        <a:pt x="1016" y="32131"/>
                                        <a:pt x="762" y="31496"/>
                                      </a:cubicBezTo>
                                      <a:cubicBezTo>
                                        <a:pt x="508" y="30734"/>
                                        <a:pt x="254" y="29845"/>
                                        <a:pt x="254" y="28829"/>
                                      </a:cubicBezTo>
                                      <a:cubicBezTo>
                                        <a:pt x="127" y="27686"/>
                                        <a:pt x="0" y="26289"/>
                                        <a:pt x="0" y="24638"/>
                                      </a:cubicBezTo>
                                      <a:cubicBezTo>
                                        <a:pt x="0" y="22987"/>
                                        <a:pt x="127" y="21590"/>
                                        <a:pt x="254" y="20447"/>
                                      </a:cubicBezTo>
                                      <a:cubicBezTo>
                                        <a:pt x="254" y="19304"/>
                                        <a:pt x="508" y="18415"/>
                                        <a:pt x="762" y="17780"/>
                                      </a:cubicBezTo>
                                      <a:cubicBezTo>
                                        <a:pt x="1016" y="17145"/>
                                        <a:pt x="1270" y="16637"/>
                                        <a:pt x="1651" y="16383"/>
                                      </a:cubicBezTo>
                                      <a:cubicBezTo>
                                        <a:pt x="2032" y="16129"/>
                                        <a:pt x="2413" y="16002"/>
                                        <a:pt x="2921" y="16002"/>
                                      </a:cubicBezTo>
                                      <a:lnTo>
                                        <a:pt x="16510" y="16002"/>
                                      </a:lnTo>
                                      <a:lnTo>
                                        <a:pt x="16510" y="2667"/>
                                      </a:lnTo>
                                      <a:cubicBezTo>
                                        <a:pt x="16510" y="2286"/>
                                        <a:pt x="16637" y="1905"/>
                                        <a:pt x="16891" y="1524"/>
                                      </a:cubicBezTo>
                                      <a:cubicBezTo>
                                        <a:pt x="17145" y="1143"/>
                                        <a:pt x="17526" y="889"/>
                                        <a:pt x="18034" y="635"/>
                                      </a:cubicBezTo>
                                      <a:cubicBezTo>
                                        <a:pt x="18542" y="381"/>
                                        <a:pt x="19304" y="254"/>
                                        <a:pt x="20193" y="127"/>
                                      </a:cubicBezTo>
                                      <a:cubicBezTo>
                                        <a:pt x="21082" y="0"/>
                                        <a:pt x="22225" y="0"/>
                                        <a:pt x="234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3" name="Shape 613"/>
                              <wps:cNvSpPr/>
                              <wps:spPr>
                                <a:xfrm>
                                  <a:off x="42418" y="513842"/>
                                  <a:ext cx="41275" cy="52070"/>
                                </a:xfrm>
                                <a:custGeom>
                                  <a:avLst/>
                                  <a:gdLst/>
                                  <a:ahLst/>
                                  <a:cxnLst/>
                                  <a:rect l="0" t="0" r="0" b="0"/>
                                  <a:pathLst>
                                    <a:path w="41275" h="52070">
                                      <a:moveTo>
                                        <a:pt x="7112" y="0"/>
                                      </a:moveTo>
                                      <a:cubicBezTo>
                                        <a:pt x="8382" y="0"/>
                                        <a:pt x="9525" y="0"/>
                                        <a:pt x="10414" y="127"/>
                                      </a:cubicBezTo>
                                      <a:cubicBezTo>
                                        <a:pt x="11303" y="254"/>
                                        <a:pt x="11938" y="381"/>
                                        <a:pt x="12573" y="635"/>
                                      </a:cubicBezTo>
                                      <a:cubicBezTo>
                                        <a:pt x="13081" y="889"/>
                                        <a:pt x="13462" y="1143"/>
                                        <a:pt x="13716" y="1524"/>
                                      </a:cubicBezTo>
                                      <a:cubicBezTo>
                                        <a:pt x="13970" y="1778"/>
                                        <a:pt x="14097" y="2159"/>
                                        <a:pt x="14097" y="2540"/>
                                      </a:cubicBezTo>
                                      <a:lnTo>
                                        <a:pt x="14097" y="34163"/>
                                      </a:lnTo>
                                      <a:lnTo>
                                        <a:pt x="35814" y="34163"/>
                                      </a:lnTo>
                                      <a:lnTo>
                                        <a:pt x="35814" y="7366"/>
                                      </a:lnTo>
                                      <a:cubicBezTo>
                                        <a:pt x="35814" y="6985"/>
                                        <a:pt x="35814" y="6604"/>
                                        <a:pt x="36068" y="6350"/>
                                      </a:cubicBezTo>
                                      <a:cubicBezTo>
                                        <a:pt x="36322" y="5969"/>
                                        <a:pt x="36830" y="5715"/>
                                        <a:pt x="37338" y="5461"/>
                                      </a:cubicBezTo>
                                      <a:cubicBezTo>
                                        <a:pt x="37846" y="5207"/>
                                        <a:pt x="38481" y="5080"/>
                                        <a:pt x="39370" y="4953"/>
                                      </a:cubicBezTo>
                                      <a:lnTo>
                                        <a:pt x="41275" y="4806"/>
                                      </a:lnTo>
                                      <a:lnTo>
                                        <a:pt x="41275" y="52070"/>
                                      </a:lnTo>
                                      <a:lnTo>
                                        <a:pt x="5715" y="52070"/>
                                      </a:lnTo>
                                      <a:cubicBezTo>
                                        <a:pt x="3683" y="52070"/>
                                        <a:pt x="2286" y="51562"/>
                                        <a:pt x="1397" y="50546"/>
                                      </a:cubicBezTo>
                                      <a:cubicBezTo>
                                        <a:pt x="508" y="49530"/>
                                        <a:pt x="0" y="48260"/>
                                        <a:pt x="0" y="46736"/>
                                      </a:cubicBezTo>
                                      <a:lnTo>
                                        <a:pt x="0" y="2540"/>
                                      </a:lnTo>
                                      <a:cubicBezTo>
                                        <a:pt x="0" y="2159"/>
                                        <a:pt x="127" y="1778"/>
                                        <a:pt x="381" y="1524"/>
                                      </a:cubicBezTo>
                                      <a:cubicBezTo>
                                        <a:pt x="635" y="1143"/>
                                        <a:pt x="1016" y="889"/>
                                        <a:pt x="1524" y="635"/>
                                      </a:cubicBezTo>
                                      <a:cubicBezTo>
                                        <a:pt x="2159" y="381"/>
                                        <a:pt x="2794" y="254"/>
                                        <a:pt x="3683" y="127"/>
                                      </a:cubicBezTo>
                                      <a:cubicBezTo>
                                        <a:pt x="4699" y="0"/>
                                        <a:pt x="5715" y="0"/>
                                        <a:pt x="71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 name="Shape 614"/>
                              <wps:cNvSpPr/>
                              <wps:spPr>
                                <a:xfrm>
                                  <a:off x="64897" y="475745"/>
                                  <a:ext cx="18796" cy="27810"/>
                                </a:xfrm>
                                <a:custGeom>
                                  <a:avLst/>
                                  <a:gdLst/>
                                  <a:ahLst/>
                                  <a:cxnLst/>
                                  <a:rect l="0" t="0" r="0" b="0"/>
                                  <a:pathLst>
                                    <a:path w="18796" h="27810">
                                      <a:moveTo>
                                        <a:pt x="18796" y="0"/>
                                      </a:moveTo>
                                      <a:lnTo>
                                        <a:pt x="18796" y="19153"/>
                                      </a:lnTo>
                                      <a:lnTo>
                                        <a:pt x="4318" y="27175"/>
                                      </a:lnTo>
                                      <a:cubicBezTo>
                                        <a:pt x="3429" y="27556"/>
                                        <a:pt x="2794" y="27810"/>
                                        <a:pt x="2159" y="27810"/>
                                      </a:cubicBezTo>
                                      <a:cubicBezTo>
                                        <a:pt x="1651" y="27810"/>
                                        <a:pt x="1143" y="27556"/>
                                        <a:pt x="889" y="26921"/>
                                      </a:cubicBezTo>
                                      <a:cubicBezTo>
                                        <a:pt x="508" y="26413"/>
                                        <a:pt x="381" y="25397"/>
                                        <a:pt x="254" y="24127"/>
                                      </a:cubicBezTo>
                                      <a:cubicBezTo>
                                        <a:pt x="0" y="22857"/>
                                        <a:pt x="0" y="21079"/>
                                        <a:pt x="0" y="18793"/>
                                      </a:cubicBezTo>
                                      <a:cubicBezTo>
                                        <a:pt x="0" y="16888"/>
                                        <a:pt x="0" y="15237"/>
                                        <a:pt x="127" y="13967"/>
                                      </a:cubicBezTo>
                                      <a:cubicBezTo>
                                        <a:pt x="127" y="12824"/>
                                        <a:pt x="254" y="11808"/>
                                        <a:pt x="381" y="11173"/>
                                      </a:cubicBezTo>
                                      <a:cubicBezTo>
                                        <a:pt x="508" y="10538"/>
                                        <a:pt x="762" y="10030"/>
                                        <a:pt x="1016" y="9649"/>
                                      </a:cubicBezTo>
                                      <a:cubicBezTo>
                                        <a:pt x="1397" y="9395"/>
                                        <a:pt x="1778" y="9014"/>
                                        <a:pt x="2159" y="8887"/>
                                      </a:cubicBezTo>
                                      <a:lnTo>
                                        <a:pt x="187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 name="Shape 615"/>
                              <wps:cNvSpPr/>
                              <wps:spPr>
                                <a:xfrm>
                                  <a:off x="64897" y="446151"/>
                                  <a:ext cx="18796" cy="25547"/>
                                </a:xfrm>
                                <a:custGeom>
                                  <a:avLst/>
                                  <a:gdLst/>
                                  <a:ahLst/>
                                  <a:cxnLst/>
                                  <a:rect l="0" t="0" r="0" b="0"/>
                                  <a:pathLst>
                                    <a:path w="18796" h="25547">
                                      <a:moveTo>
                                        <a:pt x="2032" y="0"/>
                                      </a:moveTo>
                                      <a:cubicBezTo>
                                        <a:pt x="2667" y="0"/>
                                        <a:pt x="3429" y="254"/>
                                        <a:pt x="4318" y="762"/>
                                      </a:cubicBezTo>
                                      <a:lnTo>
                                        <a:pt x="18796" y="8732"/>
                                      </a:lnTo>
                                      <a:lnTo>
                                        <a:pt x="18796" y="25547"/>
                                      </a:lnTo>
                                      <a:lnTo>
                                        <a:pt x="2159" y="16764"/>
                                      </a:lnTo>
                                      <a:cubicBezTo>
                                        <a:pt x="1778" y="16637"/>
                                        <a:pt x="1524" y="16383"/>
                                        <a:pt x="1270" y="16129"/>
                                      </a:cubicBezTo>
                                      <a:cubicBezTo>
                                        <a:pt x="889" y="15875"/>
                                        <a:pt x="762" y="15367"/>
                                        <a:pt x="508" y="14859"/>
                                      </a:cubicBezTo>
                                      <a:cubicBezTo>
                                        <a:pt x="381" y="14224"/>
                                        <a:pt x="254" y="13462"/>
                                        <a:pt x="127" y="12319"/>
                                      </a:cubicBezTo>
                                      <a:cubicBezTo>
                                        <a:pt x="0" y="11303"/>
                                        <a:pt x="0" y="9906"/>
                                        <a:pt x="0" y="8128"/>
                                      </a:cubicBezTo>
                                      <a:cubicBezTo>
                                        <a:pt x="0" y="6223"/>
                                        <a:pt x="0" y="4572"/>
                                        <a:pt x="127" y="3302"/>
                                      </a:cubicBezTo>
                                      <a:cubicBezTo>
                                        <a:pt x="254" y="2159"/>
                                        <a:pt x="381" y="1270"/>
                                        <a:pt x="762" y="762"/>
                                      </a:cubicBezTo>
                                      <a:cubicBezTo>
                                        <a:pt x="1016" y="254"/>
                                        <a:pt x="1524" y="0"/>
                                        <a:pt x="20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 name="Shape 616"/>
                              <wps:cNvSpPr/>
                              <wps:spPr>
                                <a:xfrm>
                                  <a:off x="63754" y="382982"/>
                                  <a:ext cx="19939" cy="51866"/>
                                </a:xfrm>
                                <a:custGeom>
                                  <a:avLst/>
                                  <a:gdLst/>
                                  <a:ahLst/>
                                  <a:cxnLst/>
                                  <a:rect l="0" t="0" r="0" b="0"/>
                                  <a:pathLst>
                                    <a:path w="19939" h="51866">
                                      <a:moveTo>
                                        <a:pt x="19939" y="0"/>
                                      </a:moveTo>
                                      <a:lnTo>
                                        <a:pt x="19939" y="16878"/>
                                      </a:lnTo>
                                      <a:lnTo>
                                        <a:pt x="19431" y="16941"/>
                                      </a:lnTo>
                                      <a:cubicBezTo>
                                        <a:pt x="18034" y="17322"/>
                                        <a:pt x="16764" y="17957"/>
                                        <a:pt x="15875" y="18846"/>
                                      </a:cubicBezTo>
                                      <a:cubicBezTo>
                                        <a:pt x="14859" y="19735"/>
                                        <a:pt x="14224" y="20878"/>
                                        <a:pt x="13716" y="22402"/>
                                      </a:cubicBezTo>
                                      <a:cubicBezTo>
                                        <a:pt x="13335" y="23799"/>
                                        <a:pt x="13081" y="25704"/>
                                        <a:pt x="13081" y="27863"/>
                                      </a:cubicBezTo>
                                      <a:cubicBezTo>
                                        <a:pt x="13081" y="30784"/>
                                        <a:pt x="13335" y="33324"/>
                                        <a:pt x="13970" y="35610"/>
                                      </a:cubicBezTo>
                                      <a:cubicBezTo>
                                        <a:pt x="14605" y="37769"/>
                                        <a:pt x="15367" y="39801"/>
                                        <a:pt x="16129" y="41579"/>
                                      </a:cubicBezTo>
                                      <a:cubicBezTo>
                                        <a:pt x="16891" y="43357"/>
                                        <a:pt x="17653" y="44754"/>
                                        <a:pt x="18288" y="45897"/>
                                      </a:cubicBezTo>
                                      <a:cubicBezTo>
                                        <a:pt x="18923" y="47040"/>
                                        <a:pt x="19177" y="48056"/>
                                        <a:pt x="19177" y="48691"/>
                                      </a:cubicBezTo>
                                      <a:cubicBezTo>
                                        <a:pt x="19177" y="49199"/>
                                        <a:pt x="19050" y="49707"/>
                                        <a:pt x="18669" y="50088"/>
                                      </a:cubicBezTo>
                                      <a:cubicBezTo>
                                        <a:pt x="18415" y="50469"/>
                                        <a:pt x="17907" y="50850"/>
                                        <a:pt x="17399" y="51104"/>
                                      </a:cubicBezTo>
                                      <a:cubicBezTo>
                                        <a:pt x="16764" y="51358"/>
                                        <a:pt x="16002" y="51485"/>
                                        <a:pt x="15113" y="51612"/>
                                      </a:cubicBezTo>
                                      <a:cubicBezTo>
                                        <a:pt x="14351" y="51739"/>
                                        <a:pt x="13335" y="51866"/>
                                        <a:pt x="12319" y="51866"/>
                                      </a:cubicBezTo>
                                      <a:cubicBezTo>
                                        <a:pt x="10922" y="51866"/>
                                        <a:pt x="9779" y="51739"/>
                                        <a:pt x="8890" y="51485"/>
                                      </a:cubicBezTo>
                                      <a:cubicBezTo>
                                        <a:pt x="8128" y="51231"/>
                                        <a:pt x="7366" y="50850"/>
                                        <a:pt x="6731" y="50215"/>
                                      </a:cubicBezTo>
                                      <a:cubicBezTo>
                                        <a:pt x="6096" y="49580"/>
                                        <a:pt x="5334" y="48437"/>
                                        <a:pt x="4572" y="46786"/>
                                      </a:cubicBezTo>
                                      <a:cubicBezTo>
                                        <a:pt x="3683" y="45262"/>
                                        <a:pt x="2921" y="43357"/>
                                        <a:pt x="2286" y="41198"/>
                                      </a:cubicBezTo>
                                      <a:cubicBezTo>
                                        <a:pt x="1651" y="39039"/>
                                        <a:pt x="1016" y="36753"/>
                                        <a:pt x="635" y="34213"/>
                                      </a:cubicBezTo>
                                      <a:cubicBezTo>
                                        <a:pt x="127" y="31673"/>
                                        <a:pt x="0" y="29006"/>
                                        <a:pt x="0" y="26339"/>
                                      </a:cubicBezTo>
                                      <a:cubicBezTo>
                                        <a:pt x="0" y="21513"/>
                                        <a:pt x="381" y="17449"/>
                                        <a:pt x="1397" y="14020"/>
                                      </a:cubicBezTo>
                                      <a:cubicBezTo>
                                        <a:pt x="2286" y="10718"/>
                                        <a:pt x="3810" y="7924"/>
                                        <a:pt x="5715" y="5638"/>
                                      </a:cubicBezTo>
                                      <a:cubicBezTo>
                                        <a:pt x="7620" y="3479"/>
                                        <a:pt x="10160" y="1955"/>
                                        <a:pt x="13208" y="939"/>
                                      </a:cubicBezTo>
                                      <a:lnTo>
                                        <a:pt x="199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7" name="Shape 617"/>
                              <wps:cNvSpPr/>
                              <wps:spPr>
                                <a:xfrm>
                                  <a:off x="63754" y="269336"/>
                                  <a:ext cx="19939" cy="96424"/>
                                </a:xfrm>
                                <a:custGeom>
                                  <a:avLst/>
                                  <a:gdLst/>
                                  <a:ahLst/>
                                  <a:cxnLst/>
                                  <a:rect l="0" t="0" r="0" b="0"/>
                                  <a:pathLst>
                                    <a:path w="19939" h="96424">
                                      <a:moveTo>
                                        <a:pt x="19939" y="0"/>
                                      </a:moveTo>
                                      <a:lnTo>
                                        <a:pt x="19939" y="18356"/>
                                      </a:lnTo>
                                      <a:lnTo>
                                        <a:pt x="18796" y="18827"/>
                                      </a:lnTo>
                                      <a:cubicBezTo>
                                        <a:pt x="17526" y="19716"/>
                                        <a:pt x="16637" y="20732"/>
                                        <a:pt x="16002" y="21875"/>
                                      </a:cubicBezTo>
                                      <a:cubicBezTo>
                                        <a:pt x="15240" y="23145"/>
                                        <a:pt x="14986" y="24542"/>
                                        <a:pt x="14986" y="26193"/>
                                      </a:cubicBezTo>
                                      <a:cubicBezTo>
                                        <a:pt x="14986" y="28352"/>
                                        <a:pt x="15748" y="30384"/>
                                        <a:pt x="17399" y="32416"/>
                                      </a:cubicBezTo>
                                      <a:lnTo>
                                        <a:pt x="19939" y="34910"/>
                                      </a:lnTo>
                                      <a:lnTo>
                                        <a:pt x="19939" y="58361"/>
                                      </a:lnTo>
                                      <a:lnTo>
                                        <a:pt x="18796" y="58832"/>
                                      </a:lnTo>
                                      <a:cubicBezTo>
                                        <a:pt x="17526" y="59594"/>
                                        <a:pt x="16637" y="60610"/>
                                        <a:pt x="16002" y="61880"/>
                                      </a:cubicBezTo>
                                      <a:cubicBezTo>
                                        <a:pt x="15240" y="63023"/>
                                        <a:pt x="14986" y="64547"/>
                                        <a:pt x="14986" y="66198"/>
                                      </a:cubicBezTo>
                                      <a:cubicBezTo>
                                        <a:pt x="14986" y="68230"/>
                                        <a:pt x="15748" y="70389"/>
                                        <a:pt x="17399" y="72421"/>
                                      </a:cubicBezTo>
                                      <a:lnTo>
                                        <a:pt x="19939" y="74915"/>
                                      </a:lnTo>
                                      <a:lnTo>
                                        <a:pt x="19939" y="96424"/>
                                      </a:lnTo>
                                      <a:lnTo>
                                        <a:pt x="3810" y="96424"/>
                                      </a:lnTo>
                                      <a:cubicBezTo>
                                        <a:pt x="3429" y="96424"/>
                                        <a:pt x="3048" y="96424"/>
                                        <a:pt x="2667" y="96170"/>
                                      </a:cubicBezTo>
                                      <a:cubicBezTo>
                                        <a:pt x="2286" y="95916"/>
                                        <a:pt x="2032" y="95535"/>
                                        <a:pt x="1778" y="94900"/>
                                      </a:cubicBezTo>
                                      <a:cubicBezTo>
                                        <a:pt x="1651" y="94265"/>
                                        <a:pt x="1397" y="93503"/>
                                        <a:pt x="1270" y="92614"/>
                                      </a:cubicBezTo>
                                      <a:cubicBezTo>
                                        <a:pt x="1143" y="91725"/>
                                        <a:pt x="1143" y="90455"/>
                                        <a:pt x="1143" y="89058"/>
                                      </a:cubicBezTo>
                                      <a:cubicBezTo>
                                        <a:pt x="1143" y="87661"/>
                                        <a:pt x="1143" y="86391"/>
                                        <a:pt x="1270" y="85502"/>
                                      </a:cubicBezTo>
                                      <a:cubicBezTo>
                                        <a:pt x="1397" y="84486"/>
                                        <a:pt x="1651" y="83724"/>
                                        <a:pt x="1778" y="83216"/>
                                      </a:cubicBezTo>
                                      <a:cubicBezTo>
                                        <a:pt x="2032" y="82708"/>
                                        <a:pt x="2286" y="82327"/>
                                        <a:pt x="2667" y="82073"/>
                                      </a:cubicBezTo>
                                      <a:cubicBezTo>
                                        <a:pt x="3048" y="81819"/>
                                        <a:pt x="3429" y="81819"/>
                                        <a:pt x="3810" y="81819"/>
                                      </a:cubicBezTo>
                                      <a:lnTo>
                                        <a:pt x="10922" y="81819"/>
                                      </a:lnTo>
                                      <a:cubicBezTo>
                                        <a:pt x="7239" y="78390"/>
                                        <a:pt x="4572" y="75088"/>
                                        <a:pt x="2667" y="71659"/>
                                      </a:cubicBezTo>
                                      <a:cubicBezTo>
                                        <a:pt x="889" y="68357"/>
                                        <a:pt x="0" y="64801"/>
                                        <a:pt x="0" y="61118"/>
                                      </a:cubicBezTo>
                                      <a:cubicBezTo>
                                        <a:pt x="0" y="58705"/>
                                        <a:pt x="254" y="56419"/>
                                        <a:pt x="762" y="54387"/>
                                      </a:cubicBezTo>
                                      <a:cubicBezTo>
                                        <a:pt x="1270" y="52355"/>
                                        <a:pt x="2032" y="50577"/>
                                        <a:pt x="3048" y="49053"/>
                                      </a:cubicBezTo>
                                      <a:cubicBezTo>
                                        <a:pt x="3937" y="47402"/>
                                        <a:pt x="5207" y="46132"/>
                                        <a:pt x="6604" y="44989"/>
                                      </a:cubicBezTo>
                                      <a:cubicBezTo>
                                        <a:pt x="7874" y="43846"/>
                                        <a:pt x="9398" y="42830"/>
                                        <a:pt x="11176" y="42068"/>
                                      </a:cubicBezTo>
                                      <a:cubicBezTo>
                                        <a:pt x="9144" y="40290"/>
                                        <a:pt x="7493" y="38385"/>
                                        <a:pt x="6096" y="36734"/>
                                      </a:cubicBezTo>
                                      <a:cubicBezTo>
                                        <a:pt x="4699" y="34956"/>
                                        <a:pt x="3556" y="33178"/>
                                        <a:pt x="2667" y="31527"/>
                                      </a:cubicBezTo>
                                      <a:cubicBezTo>
                                        <a:pt x="1778" y="29749"/>
                                        <a:pt x="1016" y="28098"/>
                                        <a:pt x="635" y="26320"/>
                                      </a:cubicBezTo>
                                      <a:cubicBezTo>
                                        <a:pt x="127" y="24669"/>
                                        <a:pt x="0" y="22891"/>
                                        <a:pt x="0" y="21113"/>
                                      </a:cubicBezTo>
                                      <a:cubicBezTo>
                                        <a:pt x="0" y="17049"/>
                                        <a:pt x="635" y="13620"/>
                                        <a:pt x="2032" y="10826"/>
                                      </a:cubicBezTo>
                                      <a:cubicBezTo>
                                        <a:pt x="3429" y="8032"/>
                                        <a:pt x="5207" y="5873"/>
                                        <a:pt x="7620" y="4095"/>
                                      </a:cubicBezTo>
                                      <a:cubicBezTo>
                                        <a:pt x="9906" y="2444"/>
                                        <a:pt x="12700" y="1174"/>
                                        <a:pt x="15875" y="412"/>
                                      </a:cubicBezTo>
                                      <a:lnTo>
                                        <a:pt x="199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8" name="Shape 618"/>
                              <wps:cNvSpPr/>
                              <wps:spPr>
                                <a:xfrm>
                                  <a:off x="64897" y="235839"/>
                                  <a:ext cx="18796" cy="17145"/>
                                </a:xfrm>
                                <a:custGeom>
                                  <a:avLst/>
                                  <a:gdLst/>
                                  <a:ahLst/>
                                  <a:cxnLst/>
                                  <a:rect l="0" t="0" r="0" b="0"/>
                                  <a:pathLst>
                                    <a:path w="18796" h="17145">
                                      <a:moveTo>
                                        <a:pt x="2921" y="0"/>
                                      </a:moveTo>
                                      <a:lnTo>
                                        <a:pt x="18796" y="0"/>
                                      </a:lnTo>
                                      <a:lnTo>
                                        <a:pt x="18796" y="17145"/>
                                      </a:lnTo>
                                      <a:lnTo>
                                        <a:pt x="2921" y="17145"/>
                                      </a:lnTo>
                                      <a:cubicBezTo>
                                        <a:pt x="2413" y="17145"/>
                                        <a:pt x="2032" y="17018"/>
                                        <a:pt x="1651" y="16764"/>
                                      </a:cubicBezTo>
                                      <a:cubicBezTo>
                                        <a:pt x="1270" y="16510"/>
                                        <a:pt x="1016" y="16002"/>
                                        <a:pt x="762" y="15367"/>
                                      </a:cubicBezTo>
                                      <a:cubicBezTo>
                                        <a:pt x="508" y="14732"/>
                                        <a:pt x="381" y="13843"/>
                                        <a:pt x="254" y="12700"/>
                                      </a:cubicBezTo>
                                      <a:cubicBezTo>
                                        <a:pt x="0" y="11684"/>
                                        <a:pt x="0" y="10287"/>
                                        <a:pt x="0" y="8636"/>
                                      </a:cubicBezTo>
                                      <a:cubicBezTo>
                                        <a:pt x="0" y="6858"/>
                                        <a:pt x="0" y="5461"/>
                                        <a:pt x="254" y="4445"/>
                                      </a:cubicBezTo>
                                      <a:cubicBezTo>
                                        <a:pt x="381" y="3302"/>
                                        <a:pt x="508" y="2413"/>
                                        <a:pt x="762" y="1778"/>
                                      </a:cubicBezTo>
                                      <a:cubicBezTo>
                                        <a:pt x="1016" y="1143"/>
                                        <a:pt x="1270" y="635"/>
                                        <a:pt x="1651" y="381"/>
                                      </a:cubicBezTo>
                                      <a:cubicBezTo>
                                        <a:pt x="2032" y="127"/>
                                        <a:pt x="2413" y="0"/>
                                        <a:pt x="29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9" name="Shape 619"/>
                              <wps:cNvSpPr/>
                              <wps:spPr>
                                <a:xfrm>
                                  <a:off x="38100" y="234442"/>
                                  <a:ext cx="18034" cy="19939"/>
                                </a:xfrm>
                                <a:custGeom>
                                  <a:avLst/>
                                  <a:gdLst/>
                                  <a:ahLst/>
                                  <a:cxnLst/>
                                  <a:rect l="0" t="0" r="0" b="0"/>
                                  <a:pathLst>
                                    <a:path w="18034" h="19939">
                                      <a:moveTo>
                                        <a:pt x="8890" y="0"/>
                                      </a:moveTo>
                                      <a:cubicBezTo>
                                        <a:pt x="12319" y="0"/>
                                        <a:pt x="14732" y="762"/>
                                        <a:pt x="16002" y="2159"/>
                                      </a:cubicBezTo>
                                      <a:cubicBezTo>
                                        <a:pt x="17399" y="3556"/>
                                        <a:pt x="18034" y="6223"/>
                                        <a:pt x="18034" y="10033"/>
                                      </a:cubicBezTo>
                                      <a:cubicBezTo>
                                        <a:pt x="18034" y="13970"/>
                                        <a:pt x="17399" y="16510"/>
                                        <a:pt x="16129" y="17907"/>
                                      </a:cubicBezTo>
                                      <a:cubicBezTo>
                                        <a:pt x="14859" y="19177"/>
                                        <a:pt x="12573" y="19939"/>
                                        <a:pt x="9144" y="19939"/>
                                      </a:cubicBezTo>
                                      <a:cubicBezTo>
                                        <a:pt x="5715" y="19939"/>
                                        <a:pt x="3302" y="19177"/>
                                        <a:pt x="2032" y="17780"/>
                                      </a:cubicBezTo>
                                      <a:cubicBezTo>
                                        <a:pt x="635" y="16383"/>
                                        <a:pt x="0" y="13843"/>
                                        <a:pt x="0" y="9906"/>
                                      </a:cubicBezTo>
                                      <a:cubicBezTo>
                                        <a:pt x="0" y="6096"/>
                                        <a:pt x="635" y="3429"/>
                                        <a:pt x="1905" y="2159"/>
                                      </a:cubicBezTo>
                                      <a:cubicBezTo>
                                        <a:pt x="3175" y="762"/>
                                        <a:pt x="5461" y="0"/>
                                        <a:pt x="88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 name="Shape 620"/>
                              <wps:cNvSpPr/>
                              <wps:spPr>
                                <a:xfrm>
                                  <a:off x="63754" y="160371"/>
                                  <a:ext cx="19939" cy="57688"/>
                                </a:xfrm>
                                <a:custGeom>
                                  <a:avLst/>
                                  <a:gdLst/>
                                  <a:ahLst/>
                                  <a:cxnLst/>
                                  <a:rect l="0" t="0" r="0" b="0"/>
                                  <a:pathLst>
                                    <a:path w="19939" h="57688">
                                      <a:moveTo>
                                        <a:pt x="19939" y="0"/>
                                      </a:moveTo>
                                      <a:lnTo>
                                        <a:pt x="19939" y="18482"/>
                                      </a:lnTo>
                                      <a:lnTo>
                                        <a:pt x="18796" y="18953"/>
                                      </a:lnTo>
                                      <a:cubicBezTo>
                                        <a:pt x="17526" y="19842"/>
                                        <a:pt x="16637" y="20858"/>
                                        <a:pt x="16002" y="22255"/>
                                      </a:cubicBezTo>
                                      <a:cubicBezTo>
                                        <a:pt x="15240" y="23525"/>
                                        <a:pt x="14986" y="25049"/>
                                        <a:pt x="14986" y="26700"/>
                                      </a:cubicBezTo>
                                      <a:cubicBezTo>
                                        <a:pt x="14986" y="28986"/>
                                        <a:pt x="15748" y="31145"/>
                                        <a:pt x="17399" y="33431"/>
                                      </a:cubicBezTo>
                                      <a:lnTo>
                                        <a:pt x="19939" y="35971"/>
                                      </a:lnTo>
                                      <a:lnTo>
                                        <a:pt x="19939" y="57688"/>
                                      </a:lnTo>
                                      <a:lnTo>
                                        <a:pt x="3810" y="57688"/>
                                      </a:lnTo>
                                      <a:cubicBezTo>
                                        <a:pt x="3429" y="57688"/>
                                        <a:pt x="3048" y="57561"/>
                                        <a:pt x="2667" y="57307"/>
                                      </a:cubicBezTo>
                                      <a:cubicBezTo>
                                        <a:pt x="2286" y="57053"/>
                                        <a:pt x="2032" y="56672"/>
                                        <a:pt x="1778" y="56037"/>
                                      </a:cubicBezTo>
                                      <a:cubicBezTo>
                                        <a:pt x="1651" y="55402"/>
                                        <a:pt x="1397" y="54640"/>
                                        <a:pt x="1270" y="53751"/>
                                      </a:cubicBezTo>
                                      <a:cubicBezTo>
                                        <a:pt x="1143" y="52862"/>
                                        <a:pt x="1143" y="51592"/>
                                        <a:pt x="1143" y="50195"/>
                                      </a:cubicBezTo>
                                      <a:cubicBezTo>
                                        <a:pt x="1143" y="48798"/>
                                        <a:pt x="1143" y="47528"/>
                                        <a:pt x="1270" y="46639"/>
                                      </a:cubicBezTo>
                                      <a:cubicBezTo>
                                        <a:pt x="1397" y="45623"/>
                                        <a:pt x="1651" y="44861"/>
                                        <a:pt x="1778" y="44353"/>
                                      </a:cubicBezTo>
                                      <a:cubicBezTo>
                                        <a:pt x="2032" y="43845"/>
                                        <a:pt x="2286" y="43464"/>
                                        <a:pt x="2667" y="43210"/>
                                      </a:cubicBezTo>
                                      <a:cubicBezTo>
                                        <a:pt x="3048" y="43083"/>
                                        <a:pt x="3429" y="42956"/>
                                        <a:pt x="3810" y="42956"/>
                                      </a:cubicBezTo>
                                      <a:lnTo>
                                        <a:pt x="10922" y="42956"/>
                                      </a:lnTo>
                                      <a:cubicBezTo>
                                        <a:pt x="7239" y="39527"/>
                                        <a:pt x="4572" y="36098"/>
                                        <a:pt x="2667" y="32542"/>
                                      </a:cubicBezTo>
                                      <a:cubicBezTo>
                                        <a:pt x="889" y="29113"/>
                                        <a:pt x="0" y="25430"/>
                                        <a:pt x="0" y="21620"/>
                                      </a:cubicBezTo>
                                      <a:cubicBezTo>
                                        <a:pt x="0" y="17556"/>
                                        <a:pt x="635" y="14000"/>
                                        <a:pt x="2032" y="11206"/>
                                      </a:cubicBezTo>
                                      <a:cubicBezTo>
                                        <a:pt x="3429" y="8285"/>
                                        <a:pt x="5207" y="5999"/>
                                        <a:pt x="7620" y="4221"/>
                                      </a:cubicBezTo>
                                      <a:cubicBezTo>
                                        <a:pt x="9906" y="2443"/>
                                        <a:pt x="12700" y="1173"/>
                                        <a:pt x="15875" y="411"/>
                                      </a:cubicBezTo>
                                      <a:lnTo>
                                        <a:pt x="199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 name="Shape 621"/>
                              <wps:cNvSpPr/>
                              <wps:spPr>
                                <a:xfrm>
                                  <a:off x="63754" y="88253"/>
                                  <a:ext cx="19939" cy="56245"/>
                                </a:xfrm>
                                <a:custGeom>
                                  <a:avLst/>
                                  <a:gdLst/>
                                  <a:ahLst/>
                                  <a:cxnLst/>
                                  <a:rect l="0" t="0" r="0" b="0"/>
                                  <a:pathLst>
                                    <a:path w="19939" h="56245">
                                      <a:moveTo>
                                        <a:pt x="19939" y="0"/>
                                      </a:moveTo>
                                      <a:lnTo>
                                        <a:pt x="19939" y="17359"/>
                                      </a:lnTo>
                                      <a:lnTo>
                                        <a:pt x="16256" y="18300"/>
                                      </a:lnTo>
                                      <a:cubicBezTo>
                                        <a:pt x="13589" y="20332"/>
                                        <a:pt x="12192" y="23507"/>
                                        <a:pt x="12192" y="27825"/>
                                      </a:cubicBezTo>
                                      <a:cubicBezTo>
                                        <a:pt x="12192" y="30111"/>
                                        <a:pt x="12573" y="32016"/>
                                        <a:pt x="13335" y="33667"/>
                                      </a:cubicBezTo>
                                      <a:cubicBezTo>
                                        <a:pt x="14224" y="35191"/>
                                        <a:pt x="15367" y="36588"/>
                                        <a:pt x="16764" y="37604"/>
                                      </a:cubicBezTo>
                                      <a:lnTo>
                                        <a:pt x="19939" y="39276"/>
                                      </a:lnTo>
                                      <a:lnTo>
                                        <a:pt x="19939" y="56245"/>
                                      </a:lnTo>
                                      <a:lnTo>
                                        <a:pt x="9271" y="50304"/>
                                      </a:lnTo>
                                      <a:cubicBezTo>
                                        <a:pt x="6223" y="47637"/>
                                        <a:pt x="3937" y="44335"/>
                                        <a:pt x="2413" y="40525"/>
                                      </a:cubicBezTo>
                                      <a:cubicBezTo>
                                        <a:pt x="762" y="36715"/>
                                        <a:pt x="0" y="32270"/>
                                        <a:pt x="0" y="27444"/>
                                      </a:cubicBezTo>
                                      <a:cubicBezTo>
                                        <a:pt x="0" y="22364"/>
                                        <a:pt x="762" y="18046"/>
                                        <a:pt x="2286" y="14363"/>
                                      </a:cubicBezTo>
                                      <a:cubicBezTo>
                                        <a:pt x="3683" y="10680"/>
                                        <a:pt x="5842" y="7759"/>
                                        <a:pt x="8509" y="5473"/>
                                      </a:cubicBezTo>
                                      <a:cubicBezTo>
                                        <a:pt x="11176" y="3060"/>
                                        <a:pt x="14351" y="1409"/>
                                        <a:pt x="18034" y="266"/>
                                      </a:cubicBezTo>
                                      <a:lnTo>
                                        <a:pt x="199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 name="Shape 622"/>
                              <wps:cNvSpPr/>
                              <wps:spPr>
                                <a:xfrm>
                                  <a:off x="63754" y="34036"/>
                                  <a:ext cx="19939" cy="39243"/>
                                </a:xfrm>
                                <a:custGeom>
                                  <a:avLst/>
                                  <a:gdLst/>
                                  <a:ahLst/>
                                  <a:cxnLst/>
                                  <a:rect l="0" t="0" r="0" b="0"/>
                                  <a:pathLst>
                                    <a:path w="19939" h="39243">
                                      <a:moveTo>
                                        <a:pt x="5715" y="0"/>
                                      </a:moveTo>
                                      <a:cubicBezTo>
                                        <a:pt x="6604" y="0"/>
                                        <a:pt x="7874" y="0"/>
                                        <a:pt x="9525" y="0"/>
                                      </a:cubicBezTo>
                                      <a:cubicBezTo>
                                        <a:pt x="11176" y="0"/>
                                        <a:pt x="12573" y="0"/>
                                        <a:pt x="13589" y="127"/>
                                      </a:cubicBezTo>
                                      <a:cubicBezTo>
                                        <a:pt x="14605" y="127"/>
                                        <a:pt x="15494" y="254"/>
                                        <a:pt x="16002" y="508"/>
                                      </a:cubicBezTo>
                                      <a:cubicBezTo>
                                        <a:pt x="16637" y="635"/>
                                        <a:pt x="17018" y="889"/>
                                        <a:pt x="17272" y="1270"/>
                                      </a:cubicBezTo>
                                      <a:cubicBezTo>
                                        <a:pt x="17526" y="1524"/>
                                        <a:pt x="17653" y="1905"/>
                                        <a:pt x="17653" y="2286"/>
                                      </a:cubicBezTo>
                                      <a:cubicBezTo>
                                        <a:pt x="17653" y="2667"/>
                                        <a:pt x="17526" y="3175"/>
                                        <a:pt x="17399" y="3556"/>
                                      </a:cubicBezTo>
                                      <a:cubicBezTo>
                                        <a:pt x="17272" y="4064"/>
                                        <a:pt x="17018" y="4572"/>
                                        <a:pt x="16891" y="5080"/>
                                      </a:cubicBezTo>
                                      <a:cubicBezTo>
                                        <a:pt x="16637" y="5715"/>
                                        <a:pt x="16510" y="6350"/>
                                        <a:pt x="16383" y="6985"/>
                                      </a:cubicBezTo>
                                      <a:cubicBezTo>
                                        <a:pt x="16256" y="7747"/>
                                        <a:pt x="16129" y="8382"/>
                                        <a:pt x="16129" y="9271"/>
                                      </a:cubicBezTo>
                                      <a:cubicBezTo>
                                        <a:pt x="16129" y="10160"/>
                                        <a:pt x="16383" y="11176"/>
                                        <a:pt x="16764" y="12192"/>
                                      </a:cubicBezTo>
                                      <a:cubicBezTo>
                                        <a:pt x="17145" y="13081"/>
                                        <a:pt x="17653" y="14097"/>
                                        <a:pt x="18542" y="15113"/>
                                      </a:cubicBezTo>
                                      <a:lnTo>
                                        <a:pt x="19939" y="16456"/>
                                      </a:lnTo>
                                      <a:lnTo>
                                        <a:pt x="19939" y="39243"/>
                                      </a:lnTo>
                                      <a:lnTo>
                                        <a:pt x="3810" y="39243"/>
                                      </a:lnTo>
                                      <a:cubicBezTo>
                                        <a:pt x="3429" y="39243"/>
                                        <a:pt x="3048" y="39116"/>
                                        <a:pt x="2667" y="38862"/>
                                      </a:cubicBezTo>
                                      <a:cubicBezTo>
                                        <a:pt x="2286" y="38608"/>
                                        <a:pt x="2032" y="38227"/>
                                        <a:pt x="1778" y="37592"/>
                                      </a:cubicBezTo>
                                      <a:cubicBezTo>
                                        <a:pt x="1651" y="36957"/>
                                        <a:pt x="1397" y="36195"/>
                                        <a:pt x="1270" y="35306"/>
                                      </a:cubicBezTo>
                                      <a:cubicBezTo>
                                        <a:pt x="1143" y="34417"/>
                                        <a:pt x="1143" y="33147"/>
                                        <a:pt x="1143" y="31750"/>
                                      </a:cubicBezTo>
                                      <a:cubicBezTo>
                                        <a:pt x="1143" y="30353"/>
                                        <a:pt x="1143" y="29083"/>
                                        <a:pt x="1270" y="28194"/>
                                      </a:cubicBezTo>
                                      <a:cubicBezTo>
                                        <a:pt x="1397" y="27178"/>
                                        <a:pt x="1651" y="26416"/>
                                        <a:pt x="1778" y="25908"/>
                                      </a:cubicBezTo>
                                      <a:cubicBezTo>
                                        <a:pt x="2032" y="25400"/>
                                        <a:pt x="2286" y="25019"/>
                                        <a:pt x="2667" y="24765"/>
                                      </a:cubicBezTo>
                                      <a:cubicBezTo>
                                        <a:pt x="3048" y="24511"/>
                                        <a:pt x="3429" y="24511"/>
                                        <a:pt x="3810" y="24511"/>
                                      </a:cubicBezTo>
                                      <a:lnTo>
                                        <a:pt x="11430" y="24511"/>
                                      </a:lnTo>
                                      <a:cubicBezTo>
                                        <a:pt x="9144" y="22860"/>
                                        <a:pt x="7366" y="21336"/>
                                        <a:pt x="5842" y="19939"/>
                                      </a:cubicBezTo>
                                      <a:cubicBezTo>
                                        <a:pt x="4318" y="18542"/>
                                        <a:pt x="3175" y="17145"/>
                                        <a:pt x="2286" y="15875"/>
                                      </a:cubicBezTo>
                                      <a:cubicBezTo>
                                        <a:pt x="1397" y="14605"/>
                                        <a:pt x="889" y="13335"/>
                                        <a:pt x="508" y="12065"/>
                                      </a:cubicBezTo>
                                      <a:cubicBezTo>
                                        <a:pt x="127" y="10795"/>
                                        <a:pt x="0" y="9525"/>
                                        <a:pt x="0" y="8255"/>
                                      </a:cubicBezTo>
                                      <a:cubicBezTo>
                                        <a:pt x="0" y="7620"/>
                                        <a:pt x="0" y="6985"/>
                                        <a:pt x="127" y="6350"/>
                                      </a:cubicBezTo>
                                      <a:cubicBezTo>
                                        <a:pt x="127" y="5588"/>
                                        <a:pt x="254" y="4953"/>
                                        <a:pt x="381" y="4191"/>
                                      </a:cubicBezTo>
                                      <a:cubicBezTo>
                                        <a:pt x="635" y="3429"/>
                                        <a:pt x="762" y="2794"/>
                                        <a:pt x="1016" y="2286"/>
                                      </a:cubicBezTo>
                                      <a:cubicBezTo>
                                        <a:pt x="1143" y="1778"/>
                                        <a:pt x="1397" y="1270"/>
                                        <a:pt x="1651" y="1143"/>
                                      </a:cubicBezTo>
                                      <a:cubicBezTo>
                                        <a:pt x="1905" y="889"/>
                                        <a:pt x="2032" y="635"/>
                                        <a:pt x="2413" y="508"/>
                                      </a:cubicBezTo>
                                      <a:cubicBezTo>
                                        <a:pt x="2667" y="381"/>
                                        <a:pt x="3048" y="254"/>
                                        <a:pt x="3556" y="254"/>
                                      </a:cubicBezTo>
                                      <a:cubicBezTo>
                                        <a:pt x="3937" y="127"/>
                                        <a:pt x="4699" y="127"/>
                                        <a:pt x="57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 name="Shape 623"/>
                              <wps:cNvSpPr/>
                              <wps:spPr>
                                <a:xfrm>
                                  <a:off x="83693" y="803021"/>
                                  <a:ext cx="27876" cy="47879"/>
                                </a:xfrm>
                                <a:custGeom>
                                  <a:avLst/>
                                  <a:gdLst/>
                                  <a:ahLst/>
                                  <a:cxnLst/>
                                  <a:rect l="0" t="0" r="0" b="0"/>
                                  <a:pathLst>
                                    <a:path w="27876" h="47879">
                                      <a:moveTo>
                                        <a:pt x="4445" y="0"/>
                                      </a:moveTo>
                                      <a:cubicBezTo>
                                        <a:pt x="5715" y="0"/>
                                        <a:pt x="6858" y="127"/>
                                        <a:pt x="7874" y="127"/>
                                      </a:cubicBezTo>
                                      <a:cubicBezTo>
                                        <a:pt x="8763" y="254"/>
                                        <a:pt x="9525" y="508"/>
                                        <a:pt x="10033" y="762"/>
                                      </a:cubicBezTo>
                                      <a:cubicBezTo>
                                        <a:pt x="10668" y="1016"/>
                                        <a:pt x="11049" y="1270"/>
                                        <a:pt x="11303" y="1524"/>
                                      </a:cubicBezTo>
                                      <a:cubicBezTo>
                                        <a:pt x="11557" y="1905"/>
                                        <a:pt x="11684" y="2286"/>
                                        <a:pt x="11684" y="2667"/>
                                      </a:cubicBezTo>
                                      <a:lnTo>
                                        <a:pt x="11684" y="29845"/>
                                      </a:lnTo>
                                      <a:lnTo>
                                        <a:pt x="27876" y="29845"/>
                                      </a:lnTo>
                                      <a:lnTo>
                                        <a:pt x="27876" y="47879"/>
                                      </a:lnTo>
                                      <a:lnTo>
                                        <a:pt x="0" y="47879"/>
                                      </a:lnTo>
                                      <a:lnTo>
                                        <a:pt x="0" y="409"/>
                                      </a:lnTo>
                                      <a:lnTo>
                                        <a:pt x="1016" y="127"/>
                                      </a:lnTo>
                                      <a:cubicBezTo>
                                        <a:pt x="1905" y="127"/>
                                        <a:pt x="3048" y="0"/>
                                        <a:pt x="444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2" name="Shape 14792"/>
                              <wps:cNvSpPr/>
                              <wps:spPr>
                                <a:xfrm>
                                  <a:off x="83693" y="770763"/>
                                  <a:ext cx="27876" cy="17272"/>
                                </a:xfrm>
                                <a:custGeom>
                                  <a:avLst/>
                                  <a:gdLst/>
                                  <a:ahLst/>
                                  <a:cxnLst/>
                                  <a:rect l="0" t="0" r="0" b="0"/>
                                  <a:pathLst>
                                    <a:path w="27876" h="17272">
                                      <a:moveTo>
                                        <a:pt x="0" y="0"/>
                                      </a:moveTo>
                                      <a:lnTo>
                                        <a:pt x="27876" y="0"/>
                                      </a:lnTo>
                                      <a:lnTo>
                                        <a:pt x="27876" y="17272"/>
                                      </a:lnTo>
                                      <a:lnTo>
                                        <a:pt x="0" y="172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 name="Shape 625"/>
                              <wps:cNvSpPr/>
                              <wps:spPr>
                                <a:xfrm>
                                  <a:off x="83693" y="730196"/>
                                  <a:ext cx="27876" cy="22787"/>
                                </a:xfrm>
                                <a:custGeom>
                                  <a:avLst/>
                                  <a:gdLst/>
                                  <a:ahLst/>
                                  <a:cxnLst/>
                                  <a:rect l="0" t="0" r="0" b="0"/>
                                  <a:pathLst>
                                    <a:path w="27876" h="22787">
                                      <a:moveTo>
                                        <a:pt x="0" y="0"/>
                                      </a:moveTo>
                                      <a:lnTo>
                                        <a:pt x="1905" y="1832"/>
                                      </a:lnTo>
                                      <a:cubicBezTo>
                                        <a:pt x="3302" y="2975"/>
                                        <a:pt x="4953" y="4245"/>
                                        <a:pt x="6985" y="5515"/>
                                      </a:cubicBezTo>
                                      <a:lnTo>
                                        <a:pt x="27876" y="5515"/>
                                      </a:lnTo>
                                      <a:lnTo>
                                        <a:pt x="27876" y="22787"/>
                                      </a:lnTo>
                                      <a:lnTo>
                                        <a:pt x="0" y="227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 name="Shape 626"/>
                              <wps:cNvSpPr/>
                              <wps:spPr>
                                <a:xfrm>
                                  <a:off x="83693" y="659638"/>
                                  <a:ext cx="27876" cy="46206"/>
                                </a:xfrm>
                                <a:custGeom>
                                  <a:avLst/>
                                  <a:gdLst/>
                                  <a:ahLst/>
                                  <a:cxnLst/>
                                  <a:rect l="0" t="0" r="0" b="0"/>
                                  <a:pathLst>
                                    <a:path w="27876" h="46206">
                                      <a:moveTo>
                                        <a:pt x="27686" y="0"/>
                                      </a:moveTo>
                                      <a:lnTo>
                                        <a:pt x="27876" y="39"/>
                                      </a:lnTo>
                                      <a:lnTo>
                                        <a:pt x="27876" y="17211"/>
                                      </a:lnTo>
                                      <a:lnTo>
                                        <a:pt x="25654" y="18034"/>
                                      </a:lnTo>
                                      <a:cubicBezTo>
                                        <a:pt x="24638" y="18923"/>
                                        <a:pt x="23749" y="19939"/>
                                        <a:pt x="22987" y="21336"/>
                                      </a:cubicBezTo>
                                      <a:cubicBezTo>
                                        <a:pt x="22352" y="22733"/>
                                        <a:pt x="21590" y="24384"/>
                                        <a:pt x="20955" y="26162"/>
                                      </a:cubicBezTo>
                                      <a:cubicBezTo>
                                        <a:pt x="20320" y="27813"/>
                                        <a:pt x="19685" y="29718"/>
                                        <a:pt x="18796" y="31496"/>
                                      </a:cubicBezTo>
                                      <a:cubicBezTo>
                                        <a:pt x="18034" y="33401"/>
                                        <a:pt x="17145" y="35179"/>
                                        <a:pt x="16129" y="36957"/>
                                      </a:cubicBezTo>
                                      <a:cubicBezTo>
                                        <a:pt x="15113" y="38735"/>
                                        <a:pt x="13970" y="40259"/>
                                        <a:pt x="12446" y="41656"/>
                                      </a:cubicBezTo>
                                      <a:cubicBezTo>
                                        <a:pt x="11049" y="43053"/>
                                        <a:pt x="9271" y="44196"/>
                                        <a:pt x="7239" y="44958"/>
                                      </a:cubicBezTo>
                                      <a:lnTo>
                                        <a:pt x="0" y="46206"/>
                                      </a:lnTo>
                                      <a:lnTo>
                                        <a:pt x="0" y="29600"/>
                                      </a:lnTo>
                                      <a:lnTo>
                                        <a:pt x="2286" y="28702"/>
                                      </a:lnTo>
                                      <a:cubicBezTo>
                                        <a:pt x="3302" y="27940"/>
                                        <a:pt x="4064" y="26797"/>
                                        <a:pt x="4826" y="25273"/>
                                      </a:cubicBezTo>
                                      <a:cubicBezTo>
                                        <a:pt x="5588" y="23876"/>
                                        <a:pt x="6223" y="22352"/>
                                        <a:pt x="6858" y="20447"/>
                                      </a:cubicBezTo>
                                      <a:cubicBezTo>
                                        <a:pt x="7493" y="18669"/>
                                        <a:pt x="8255" y="16891"/>
                                        <a:pt x="9017" y="14986"/>
                                      </a:cubicBezTo>
                                      <a:cubicBezTo>
                                        <a:pt x="9652" y="13208"/>
                                        <a:pt x="10541" y="11303"/>
                                        <a:pt x="11557" y="9525"/>
                                      </a:cubicBezTo>
                                      <a:cubicBezTo>
                                        <a:pt x="12573" y="7747"/>
                                        <a:pt x="13843" y="6096"/>
                                        <a:pt x="15240" y="4699"/>
                                      </a:cubicBezTo>
                                      <a:cubicBezTo>
                                        <a:pt x="16764" y="3302"/>
                                        <a:pt x="18542" y="2159"/>
                                        <a:pt x="20574" y="1270"/>
                                      </a:cubicBezTo>
                                      <a:cubicBezTo>
                                        <a:pt x="22606" y="381"/>
                                        <a:pt x="25019" y="0"/>
                                        <a:pt x="276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7" name="Shape 627"/>
                              <wps:cNvSpPr/>
                              <wps:spPr>
                                <a:xfrm>
                                  <a:off x="83693" y="625374"/>
                                  <a:ext cx="27876" cy="17881"/>
                                </a:xfrm>
                                <a:custGeom>
                                  <a:avLst/>
                                  <a:gdLst/>
                                  <a:ahLst/>
                                  <a:cxnLst/>
                                  <a:rect l="0" t="0" r="0" b="0"/>
                                  <a:pathLst>
                                    <a:path w="27876" h="17881">
                                      <a:moveTo>
                                        <a:pt x="27876" y="0"/>
                                      </a:moveTo>
                                      <a:lnTo>
                                        <a:pt x="27876" y="17755"/>
                                      </a:lnTo>
                                      <a:lnTo>
                                        <a:pt x="26797" y="17881"/>
                                      </a:lnTo>
                                      <a:lnTo>
                                        <a:pt x="0" y="17881"/>
                                      </a:lnTo>
                                      <a:lnTo>
                                        <a:pt x="0" y="736"/>
                                      </a:lnTo>
                                      <a:lnTo>
                                        <a:pt x="24257" y="736"/>
                                      </a:lnTo>
                                      <a:lnTo>
                                        <a:pt x="278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 name="Shape 628"/>
                              <wps:cNvSpPr/>
                              <wps:spPr>
                                <a:xfrm>
                                  <a:off x="83693" y="518541"/>
                                  <a:ext cx="27876" cy="47371"/>
                                </a:xfrm>
                                <a:custGeom>
                                  <a:avLst/>
                                  <a:gdLst/>
                                  <a:ahLst/>
                                  <a:cxnLst/>
                                  <a:rect l="0" t="0" r="0" b="0"/>
                                  <a:pathLst>
                                    <a:path w="27876" h="47371">
                                      <a:moveTo>
                                        <a:pt x="1397" y="0"/>
                                      </a:moveTo>
                                      <a:cubicBezTo>
                                        <a:pt x="2667" y="0"/>
                                        <a:pt x="3810" y="127"/>
                                        <a:pt x="4699" y="254"/>
                                      </a:cubicBezTo>
                                      <a:cubicBezTo>
                                        <a:pt x="5588" y="381"/>
                                        <a:pt x="6223" y="508"/>
                                        <a:pt x="6731" y="762"/>
                                      </a:cubicBezTo>
                                      <a:cubicBezTo>
                                        <a:pt x="7239" y="1016"/>
                                        <a:pt x="7620" y="1270"/>
                                        <a:pt x="7874" y="1651"/>
                                      </a:cubicBezTo>
                                      <a:cubicBezTo>
                                        <a:pt x="8128" y="1905"/>
                                        <a:pt x="8255" y="2286"/>
                                        <a:pt x="8255" y="2667"/>
                                      </a:cubicBezTo>
                                      <a:lnTo>
                                        <a:pt x="8255" y="29464"/>
                                      </a:lnTo>
                                      <a:lnTo>
                                        <a:pt x="27876" y="29464"/>
                                      </a:lnTo>
                                      <a:lnTo>
                                        <a:pt x="27876" y="47371"/>
                                      </a:lnTo>
                                      <a:lnTo>
                                        <a:pt x="0" y="47371"/>
                                      </a:lnTo>
                                      <a:lnTo>
                                        <a:pt x="0" y="107"/>
                                      </a:lnTo>
                                      <a:lnTo>
                                        <a:pt x="13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 name="Shape 629"/>
                              <wps:cNvSpPr/>
                              <wps:spPr>
                                <a:xfrm>
                                  <a:off x="83693" y="454119"/>
                                  <a:ext cx="27876" cy="41127"/>
                                </a:xfrm>
                                <a:custGeom>
                                  <a:avLst/>
                                  <a:gdLst/>
                                  <a:ahLst/>
                                  <a:cxnLst/>
                                  <a:rect l="0" t="0" r="0" b="0"/>
                                  <a:pathLst>
                                    <a:path w="27876" h="41127">
                                      <a:moveTo>
                                        <a:pt x="27876" y="0"/>
                                      </a:moveTo>
                                      <a:lnTo>
                                        <a:pt x="27876" y="19282"/>
                                      </a:lnTo>
                                      <a:lnTo>
                                        <a:pt x="23622" y="21496"/>
                                      </a:lnTo>
                                      <a:lnTo>
                                        <a:pt x="27876" y="23711"/>
                                      </a:lnTo>
                                      <a:lnTo>
                                        <a:pt x="27876" y="41127"/>
                                      </a:lnTo>
                                      <a:lnTo>
                                        <a:pt x="13716" y="33180"/>
                                      </a:lnTo>
                                      <a:lnTo>
                                        <a:pt x="0" y="40780"/>
                                      </a:lnTo>
                                      <a:lnTo>
                                        <a:pt x="0" y="21626"/>
                                      </a:lnTo>
                                      <a:lnTo>
                                        <a:pt x="3810" y="19591"/>
                                      </a:lnTo>
                                      <a:lnTo>
                                        <a:pt x="0" y="17580"/>
                                      </a:lnTo>
                                      <a:lnTo>
                                        <a:pt x="0" y="764"/>
                                      </a:lnTo>
                                      <a:lnTo>
                                        <a:pt x="13208" y="8034"/>
                                      </a:lnTo>
                                      <a:lnTo>
                                        <a:pt x="278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0" name="Shape 630"/>
                              <wps:cNvSpPr/>
                              <wps:spPr>
                                <a:xfrm>
                                  <a:off x="83693" y="382397"/>
                                  <a:ext cx="27876" cy="55489"/>
                                </a:xfrm>
                                <a:custGeom>
                                  <a:avLst/>
                                  <a:gdLst/>
                                  <a:ahLst/>
                                  <a:cxnLst/>
                                  <a:rect l="0" t="0" r="0" b="0"/>
                                  <a:pathLst>
                                    <a:path w="27876" h="55489">
                                      <a:moveTo>
                                        <a:pt x="4191" y="0"/>
                                      </a:moveTo>
                                      <a:lnTo>
                                        <a:pt x="27876" y="0"/>
                                      </a:lnTo>
                                      <a:lnTo>
                                        <a:pt x="27876" y="16891"/>
                                      </a:lnTo>
                                      <a:lnTo>
                                        <a:pt x="19050" y="16891"/>
                                      </a:lnTo>
                                      <a:lnTo>
                                        <a:pt x="19050" y="23495"/>
                                      </a:lnTo>
                                      <a:cubicBezTo>
                                        <a:pt x="19050" y="26289"/>
                                        <a:pt x="19304" y="28575"/>
                                        <a:pt x="19685" y="30607"/>
                                      </a:cubicBezTo>
                                      <a:cubicBezTo>
                                        <a:pt x="20066" y="32512"/>
                                        <a:pt x="20701" y="34163"/>
                                        <a:pt x="21463" y="35433"/>
                                      </a:cubicBezTo>
                                      <a:cubicBezTo>
                                        <a:pt x="22352" y="36576"/>
                                        <a:pt x="23368" y="37465"/>
                                        <a:pt x="24511" y="38100"/>
                                      </a:cubicBezTo>
                                      <a:lnTo>
                                        <a:pt x="27876" y="38860"/>
                                      </a:lnTo>
                                      <a:lnTo>
                                        <a:pt x="27876" y="55489"/>
                                      </a:lnTo>
                                      <a:lnTo>
                                        <a:pt x="19812" y="53721"/>
                                      </a:lnTo>
                                      <a:cubicBezTo>
                                        <a:pt x="17145" y="52324"/>
                                        <a:pt x="14986" y="50165"/>
                                        <a:pt x="13208" y="47498"/>
                                      </a:cubicBezTo>
                                      <a:cubicBezTo>
                                        <a:pt x="11557" y="44704"/>
                                        <a:pt x="10287" y="41275"/>
                                        <a:pt x="9525" y="37211"/>
                                      </a:cubicBezTo>
                                      <a:cubicBezTo>
                                        <a:pt x="8636" y="33020"/>
                                        <a:pt x="8255" y="28321"/>
                                        <a:pt x="8255" y="22860"/>
                                      </a:cubicBezTo>
                                      <a:lnTo>
                                        <a:pt x="8255" y="16891"/>
                                      </a:lnTo>
                                      <a:lnTo>
                                        <a:pt x="4572" y="16891"/>
                                      </a:lnTo>
                                      <a:lnTo>
                                        <a:pt x="0" y="17463"/>
                                      </a:lnTo>
                                      <a:lnTo>
                                        <a:pt x="0" y="585"/>
                                      </a:lnTo>
                                      <a:lnTo>
                                        <a:pt x="4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 name="Shape 631"/>
                              <wps:cNvSpPr/>
                              <wps:spPr>
                                <a:xfrm>
                                  <a:off x="83693" y="344251"/>
                                  <a:ext cx="27876" cy="21509"/>
                                </a:xfrm>
                                <a:custGeom>
                                  <a:avLst/>
                                  <a:gdLst/>
                                  <a:ahLst/>
                                  <a:cxnLst/>
                                  <a:rect l="0" t="0" r="0" b="0"/>
                                  <a:pathLst>
                                    <a:path w="27876" h="21509">
                                      <a:moveTo>
                                        <a:pt x="0" y="0"/>
                                      </a:moveTo>
                                      <a:lnTo>
                                        <a:pt x="4445" y="4364"/>
                                      </a:lnTo>
                                      <a:lnTo>
                                        <a:pt x="27876" y="4364"/>
                                      </a:lnTo>
                                      <a:lnTo>
                                        <a:pt x="27876" y="21509"/>
                                      </a:lnTo>
                                      <a:lnTo>
                                        <a:pt x="0" y="215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2" name="Shape 632"/>
                              <wps:cNvSpPr/>
                              <wps:spPr>
                                <a:xfrm>
                                  <a:off x="83693" y="304246"/>
                                  <a:ext cx="27876" cy="23451"/>
                                </a:xfrm>
                                <a:custGeom>
                                  <a:avLst/>
                                  <a:gdLst/>
                                  <a:ahLst/>
                                  <a:cxnLst/>
                                  <a:rect l="0" t="0" r="0" b="0"/>
                                  <a:pathLst>
                                    <a:path w="27876" h="23451">
                                      <a:moveTo>
                                        <a:pt x="0" y="0"/>
                                      </a:moveTo>
                                      <a:lnTo>
                                        <a:pt x="4445" y="4364"/>
                                      </a:lnTo>
                                      <a:lnTo>
                                        <a:pt x="27876" y="4364"/>
                                      </a:lnTo>
                                      <a:lnTo>
                                        <a:pt x="27876" y="21636"/>
                                      </a:lnTo>
                                      <a:lnTo>
                                        <a:pt x="8763" y="21636"/>
                                      </a:lnTo>
                                      <a:cubicBezTo>
                                        <a:pt x="6731" y="21636"/>
                                        <a:pt x="4826" y="21763"/>
                                        <a:pt x="3175" y="22144"/>
                                      </a:cubicBezTo>
                                      <a:lnTo>
                                        <a:pt x="0" y="2345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 name="Shape 633"/>
                              <wps:cNvSpPr/>
                              <wps:spPr>
                                <a:xfrm>
                                  <a:off x="83693" y="268732"/>
                                  <a:ext cx="27876" cy="18960"/>
                                </a:xfrm>
                                <a:custGeom>
                                  <a:avLst/>
                                  <a:gdLst/>
                                  <a:ahLst/>
                                  <a:cxnLst/>
                                  <a:rect l="0" t="0" r="0" b="0"/>
                                  <a:pathLst>
                                    <a:path w="27876" h="18960">
                                      <a:moveTo>
                                        <a:pt x="5969" y="0"/>
                                      </a:moveTo>
                                      <a:lnTo>
                                        <a:pt x="27876" y="0"/>
                                      </a:lnTo>
                                      <a:lnTo>
                                        <a:pt x="27876" y="17145"/>
                                      </a:lnTo>
                                      <a:lnTo>
                                        <a:pt x="8763" y="17145"/>
                                      </a:lnTo>
                                      <a:cubicBezTo>
                                        <a:pt x="6731" y="17145"/>
                                        <a:pt x="4826" y="17272"/>
                                        <a:pt x="3175" y="17653"/>
                                      </a:cubicBezTo>
                                      <a:lnTo>
                                        <a:pt x="0" y="18960"/>
                                      </a:lnTo>
                                      <a:lnTo>
                                        <a:pt x="0" y="604"/>
                                      </a:lnTo>
                                      <a:lnTo>
                                        <a:pt x="59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3" name="Shape 14793"/>
                              <wps:cNvSpPr/>
                              <wps:spPr>
                                <a:xfrm>
                                  <a:off x="83693" y="235839"/>
                                  <a:ext cx="27876" cy="17145"/>
                                </a:xfrm>
                                <a:custGeom>
                                  <a:avLst/>
                                  <a:gdLst/>
                                  <a:ahLst/>
                                  <a:cxnLst/>
                                  <a:rect l="0" t="0" r="0" b="0"/>
                                  <a:pathLst>
                                    <a:path w="27876" h="17145">
                                      <a:moveTo>
                                        <a:pt x="0" y="0"/>
                                      </a:moveTo>
                                      <a:lnTo>
                                        <a:pt x="27876" y="0"/>
                                      </a:lnTo>
                                      <a:lnTo>
                                        <a:pt x="27876" y="17145"/>
                                      </a:lnTo>
                                      <a:lnTo>
                                        <a:pt x="0" y="17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 name="Shape 635"/>
                              <wps:cNvSpPr/>
                              <wps:spPr>
                                <a:xfrm>
                                  <a:off x="83693" y="196342"/>
                                  <a:ext cx="27876" cy="21717"/>
                                </a:xfrm>
                                <a:custGeom>
                                  <a:avLst/>
                                  <a:gdLst/>
                                  <a:ahLst/>
                                  <a:cxnLst/>
                                  <a:rect l="0" t="0" r="0" b="0"/>
                                  <a:pathLst>
                                    <a:path w="27876" h="21717">
                                      <a:moveTo>
                                        <a:pt x="0" y="0"/>
                                      </a:moveTo>
                                      <a:lnTo>
                                        <a:pt x="4445" y="4445"/>
                                      </a:lnTo>
                                      <a:lnTo>
                                        <a:pt x="27876" y="4445"/>
                                      </a:lnTo>
                                      <a:lnTo>
                                        <a:pt x="27876" y="21717"/>
                                      </a:lnTo>
                                      <a:lnTo>
                                        <a:pt x="0" y="217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 name="Shape 636"/>
                              <wps:cNvSpPr/>
                              <wps:spPr>
                                <a:xfrm>
                                  <a:off x="83693" y="159639"/>
                                  <a:ext cx="27876" cy="19214"/>
                                </a:xfrm>
                                <a:custGeom>
                                  <a:avLst/>
                                  <a:gdLst/>
                                  <a:ahLst/>
                                  <a:cxnLst/>
                                  <a:rect l="0" t="0" r="0" b="0"/>
                                  <a:pathLst>
                                    <a:path w="27876" h="19214">
                                      <a:moveTo>
                                        <a:pt x="7239" y="0"/>
                                      </a:moveTo>
                                      <a:lnTo>
                                        <a:pt x="27876" y="0"/>
                                      </a:lnTo>
                                      <a:lnTo>
                                        <a:pt x="27876" y="17272"/>
                                      </a:lnTo>
                                      <a:lnTo>
                                        <a:pt x="10160" y="17272"/>
                                      </a:lnTo>
                                      <a:cubicBezTo>
                                        <a:pt x="7239" y="17272"/>
                                        <a:pt x="4826" y="17399"/>
                                        <a:pt x="3175" y="17907"/>
                                      </a:cubicBezTo>
                                      <a:lnTo>
                                        <a:pt x="0" y="19214"/>
                                      </a:lnTo>
                                      <a:lnTo>
                                        <a:pt x="0" y="732"/>
                                      </a:lnTo>
                                      <a:lnTo>
                                        <a:pt x="72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 name="Shape 637"/>
                              <wps:cNvSpPr/>
                              <wps:spPr>
                                <a:xfrm>
                                  <a:off x="83693" y="86868"/>
                                  <a:ext cx="27876" cy="60071"/>
                                </a:xfrm>
                                <a:custGeom>
                                  <a:avLst/>
                                  <a:gdLst/>
                                  <a:ahLst/>
                                  <a:cxnLst/>
                                  <a:rect l="0" t="0" r="0" b="0"/>
                                  <a:pathLst>
                                    <a:path w="27876" h="60071">
                                      <a:moveTo>
                                        <a:pt x="9906" y="0"/>
                                      </a:moveTo>
                                      <a:lnTo>
                                        <a:pt x="12700" y="0"/>
                                      </a:lnTo>
                                      <a:cubicBezTo>
                                        <a:pt x="14732" y="0"/>
                                        <a:pt x="16383" y="508"/>
                                        <a:pt x="17399" y="1397"/>
                                      </a:cubicBezTo>
                                      <a:cubicBezTo>
                                        <a:pt x="18288" y="2413"/>
                                        <a:pt x="18796" y="3683"/>
                                        <a:pt x="18796" y="5334"/>
                                      </a:cubicBezTo>
                                      <a:lnTo>
                                        <a:pt x="18796" y="42545"/>
                                      </a:lnTo>
                                      <a:cubicBezTo>
                                        <a:pt x="21463" y="42545"/>
                                        <a:pt x="23749" y="42164"/>
                                        <a:pt x="25908" y="41529"/>
                                      </a:cubicBezTo>
                                      <a:lnTo>
                                        <a:pt x="27876" y="40476"/>
                                      </a:lnTo>
                                      <a:lnTo>
                                        <a:pt x="27876" y="58341"/>
                                      </a:lnTo>
                                      <a:lnTo>
                                        <a:pt x="15113" y="60071"/>
                                      </a:lnTo>
                                      <a:cubicBezTo>
                                        <a:pt x="9779" y="60071"/>
                                        <a:pt x="4826" y="59309"/>
                                        <a:pt x="508" y="57912"/>
                                      </a:cubicBezTo>
                                      <a:lnTo>
                                        <a:pt x="0" y="57629"/>
                                      </a:lnTo>
                                      <a:lnTo>
                                        <a:pt x="0" y="40660"/>
                                      </a:lnTo>
                                      <a:lnTo>
                                        <a:pt x="1651" y="41529"/>
                                      </a:lnTo>
                                      <a:cubicBezTo>
                                        <a:pt x="3556" y="42037"/>
                                        <a:pt x="5588" y="42418"/>
                                        <a:pt x="7747" y="42545"/>
                                      </a:cubicBezTo>
                                      <a:lnTo>
                                        <a:pt x="7747" y="16764"/>
                                      </a:lnTo>
                                      <a:lnTo>
                                        <a:pt x="0" y="18744"/>
                                      </a:lnTo>
                                      <a:lnTo>
                                        <a:pt x="0" y="1385"/>
                                      </a:lnTo>
                                      <a:lnTo>
                                        <a:pt x="99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 name="Shape 638"/>
                              <wps:cNvSpPr/>
                              <wps:spPr>
                                <a:xfrm>
                                  <a:off x="83693" y="50492"/>
                                  <a:ext cx="27876" cy="22787"/>
                                </a:xfrm>
                                <a:custGeom>
                                  <a:avLst/>
                                  <a:gdLst/>
                                  <a:ahLst/>
                                  <a:cxnLst/>
                                  <a:rect l="0" t="0" r="0" b="0"/>
                                  <a:pathLst>
                                    <a:path w="27876" h="22787">
                                      <a:moveTo>
                                        <a:pt x="0" y="0"/>
                                      </a:moveTo>
                                      <a:lnTo>
                                        <a:pt x="1905" y="1832"/>
                                      </a:lnTo>
                                      <a:cubicBezTo>
                                        <a:pt x="3302" y="2975"/>
                                        <a:pt x="4953" y="4245"/>
                                        <a:pt x="6985" y="5515"/>
                                      </a:cubicBezTo>
                                      <a:lnTo>
                                        <a:pt x="27876" y="5515"/>
                                      </a:lnTo>
                                      <a:lnTo>
                                        <a:pt x="27876" y="22787"/>
                                      </a:lnTo>
                                      <a:lnTo>
                                        <a:pt x="0" y="227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 name="Shape 639"/>
                              <wps:cNvSpPr/>
                              <wps:spPr>
                                <a:xfrm>
                                  <a:off x="111570" y="832866"/>
                                  <a:ext cx="19876" cy="18034"/>
                                </a:xfrm>
                                <a:custGeom>
                                  <a:avLst/>
                                  <a:gdLst/>
                                  <a:ahLst/>
                                  <a:cxnLst/>
                                  <a:rect l="0" t="0" r="0" b="0"/>
                                  <a:pathLst>
                                    <a:path w="19876" h="18034">
                                      <a:moveTo>
                                        <a:pt x="0" y="0"/>
                                      </a:moveTo>
                                      <a:lnTo>
                                        <a:pt x="16828" y="0"/>
                                      </a:lnTo>
                                      <a:cubicBezTo>
                                        <a:pt x="17336" y="0"/>
                                        <a:pt x="17843" y="127"/>
                                        <a:pt x="18098" y="381"/>
                                      </a:cubicBezTo>
                                      <a:cubicBezTo>
                                        <a:pt x="18479" y="635"/>
                                        <a:pt x="18860" y="1143"/>
                                        <a:pt x="19114" y="1905"/>
                                      </a:cubicBezTo>
                                      <a:cubicBezTo>
                                        <a:pt x="19367" y="2540"/>
                                        <a:pt x="19495" y="3556"/>
                                        <a:pt x="19622" y="4699"/>
                                      </a:cubicBezTo>
                                      <a:cubicBezTo>
                                        <a:pt x="19748" y="5842"/>
                                        <a:pt x="19876" y="7239"/>
                                        <a:pt x="19876" y="9017"/>
                                      </a:cubicBezTo>
                                      <a:cubicBezTo>
                                        <a:pt x="19876" y="10795"/>
                                        <a:pt x="19748" y="12192"/>
                                        <a:pt x="19622" y="13335"/>
                                      </a:cubicBezTo>
                                      <a:cubicBezTo>
                                        <a:pt x="19495" y="14605"/>
                                        <a:pt x="19367" y="15494"/>
                                        <a:pt x="19114" y="16129"/>
                                      </a:cubicBezTo>
                                      <a:cubicBezTo>
                                        <a:pt x="18860" y="16891"/>
                                        <a:pt x="18479" y="17399"/>
                                        <a:pt x="18098" y="17653"/>
                                      </a:cubicBezTo>
                                      <a:cubicBezTo>
                                        <a:pt x="17843" y="17907"/>
                                        <a:pt x="17336" y="18034"/>
                                        <a:pt x="16828" y="18034"/>
                                      </a:cubicBezTo>
                                      <a:lnTo>
                                        <a:pt x="0" y="180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 name="Shape 640"/>
                              <wps:cNvSpPr/>
                              <wps:spPr>
                                <a:xfrm>
                                  <a:off x="111570" y="770763"/>
                                  <a:ext cx="19876" cy="17272"/>
                                </a:xfrm>
                                <a:custGeom>
                                  <a:avLst/>
                                  <a:gdLst/>
                                  <a:ahLst/>
                                  <a:cxnLst/>
                                  <a:rect l="0" t="0" r="0" b="0"/>
                                  <a:pathLst>
                                    <a:path w="19876" h="17272">
                                      <a:moveTo>
                                        <a:pt x="0" y="0"/>
                                      </a:moveTo>
                                      <a:lnTo>
                                        <a:pt x="17082" y="0"/>
                                      </a:lnTo>
                                      <a:cubicBezTo>
                                        <a:pt x="17590" y="0"/>
                                        <a:pt x="17971" y="127"/>
                                        <a:pt x="18352" y="381"/>
                                      </a:cubicBezTo>
                                      <a:cubicBezTo>
                                        <a:pt x="18605" y="635"/>
                                        <a:pt x="18986" y="1143"/>
                                        <a:pt x="19241" y="1778"/>
                                      </a:cubicBezTo>
                                      <a:cubicBezTo>
                                        <a:pt x="19367" y="2413"/>
                                        <a:pt x="19622" y="3302"/>
                                        <a:pt x="19748" y="4445"/>
                                      </a:cubicBezTo>
                                      <a:cubicBezTo>
                                        <a:pt x="19748" y="5461"/>
                                        <a:pt x="19876" y="6858"/>
                                        <a:pt x="19876" y="8636"/>
                                      </a:cubicBezTo>
                                      <a:cubicBezTo>
                                        <a:pt x="19876" y="10287"/>
                                        <a:pt x="19748" y="11684"/>
                                        <a:pt x="19748" y="12700"/>
                                      </a:cubicBezTo>
                                      <a:cubicBezTo>
                                        <a:pt x="19622" y="13843"/>
                                        <a:pt x="19367" y="14732"/>
                                        <a:pt x="19241" y="15367"/>
                                      </a:cubicBezTo>
                                      <a:cubicBezTo>
                                        <a:pt x="18986" y="16002"/>
                                        <a:pt x="18605" y="16510"/>
                                        <a:pt x="18352" y="16764"/>
                                      </a:cubicBezTo>
                                      <a:cubicBezTo>
                                        <a:pt x="17971" y="17018"/>
                                        <a:pt x="17590" y="17272"/>
                                        <a:pt x="17082"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 name="Shape 641"/>
                              <wps:cNvSpPr/>
                              <wps:spPr>
                                <a:xfrm>
                                  <a:off x="111570" y="735711"/>
                                  <a:ext cx="19876" cy="17272"/>
                                </a:xfrm>
                                <a:custGeom>
                                  <a:avLst/>
                                  <a:gdLst/>
                                  <a:ahLst/>
                                  <a:cxnLst/>
                                  <a:rect l="0" t="0" r="0" b="0"/>
                                  <a:pathLst>
                                    <a:path w="19876" h="17272">
                                      <a:moveTo>
                                        <a:pt x="0" y="0"/>
                                      </a:moveTo>
                                      <a:lnTo>
                                        <a:pt x="17082" y="0"/>
                                      </a:lnTo>
                                      <a:cubicBezTo>
                                        <a:pt x="17590" y="0"/>
                                        <a:pt x="17971" y="127"/>
                                        <a:pt x="18352" y="381"/>
                                      </a:cubicBezTo>
                                      <a:cubicBezTo>
                                        <a:pt x="18605" y="635"/>
                                        <a:pt x="18986" y="1143"/>
                                        <a:pt x="19241" y="1778"/>
                                      </a:cubicBezTo>
                                      <a:cubicBezTo>
                                        <a:pt x="19367" y="2413"/>
                                        <a:pt x="19622" y="3302"/>
                                        <a:pt x="19748" y="4445"/>
                                      </a:cubicBezTo>
                                      <a:cubicBezTo>
                                        <a:pt x="19748" y="5461"/>
                                        <a:pt x="19876" y="6858"/>
                                        <a:pt x="19876" y="8636"/>
                                      </a:cubicBezTo>
                                      <a:cubicBezTo>
                                        <a:pt x="19876" y="10287"/>
                                        <a:pt x="19748" y="11684"/>
                                        <a:pt x="19748" y="12700"/>
                                      </a:cubicBezTo>
                                      <a:cubicBezTo>
                                        <a:pt x="19622" y="13843"/>
                                        <a:pt x="19367" y="14732"/>
                                        <a:pt x="19241" y="15367"/>
                                      </a:cubicBezTo>
                                      <a:cubicBezTo>
                                        <a:pt x="18986" y="16002"/>
                                        <a:pt x="18605" y="16510"/>
                                        <a:pt x="18352" y="16764"/>
                                      </a:cubicBezTo>
                                      <a:cubicBezTo>
                                        <a:pt x="17971" y="17018"/>
                                        <a:pt x="17590" y="17272"/>
                                        <a:pt x="17082"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 name="Shape 642"/>
                              <wps:cNvSpPr/>
                              <wps:spPr>
                                <a:xfrm>
                                  <a:off x="111570" y="659677"/>
                                  <a:ext cx="21018" cy="46570"/>
                                </a:xfrm>
                                <a:custGeom>
                                  <a:avLst/>
                                  <a:gdLst/>
                                  <a:ahLst/>
                                  <a:cxnLst/>
                                  <a:rect l="0" t="0" r="0" b="0"/>
                                  <a:pathLst>
                                    <a:path w="21018" h="46570">
                                      <a:moveTo>
                                        <a:pt x="0" y="0"/>
                                      </a:moveTo>
                                      <a:lnTo>
                                        <a:pt x="9080" y="1866"/>
                                      </a:lnTo>
                                      <a:cubicBezTo>
                                        <a:pt x="11748" y="3263"/>
                                        <a:pt x="13907" y="5041"/>
                                        <a:pt x="15685" y="7454"/>
                                      </a:cubicBezTo>
                                      <a:cubicBezTo>
                                        <a:pt x="17463" y="9740"/>
                                        <a:pt x="18860" y="12661"/>
                                        <a:pt x="19748" y="15836"/>
                                      </a:cubicBezTo>
                                      <a:cubicBezTo>
                                        <a:pt x="20638" y="19138"/>
                                        <a:pt x="21018" y="22567"/>
                                        <a:pt x="21018" y="26377"/>
                                      </a:cubicBezTo>
                                      <a:cubicBezTo>
                                        <a:pt x="21018" y="28663"/>
                                        <a:pt x="20892" y="30822"/>
                                        <a:pt x="20511" y="32981"/>
                                      </a:cubicBezTo>
                                      <a:cubicBezTo>
                                        <a:pt x="20129" y="35013"/>
                                        <a:pt x="19748" y="36918"/>
                                        <a:pt x="19241" y="38442"/>
                                      </a:cubicBezTo>
                                      <a:cubicBezTo>
                                        <a:pt x="18733" y="40093"/>
                                        <a:pt x="18098" y="41490"/>
                                        <a:pt x="17590" y="42633"/>
                                      </a:cubicBezTo>
                                      <a:cubicBezTo>
                                        <a:pt x="17082" y="43649"/>
                                        <a:pt x="16573" y="44538"/>
                                        <a:pt x="16066" y="45046"/>
                                      </a:cubicBezTo>
                                      <a:cubicBezTo>
                                        <a:pt x="15558" y="45554"/>
                                        <a:pt x="14796" y="45935"/>
                                        <a:pt x="13779" y="46189"/>
                                      </a:cubicBezTo>
                                      <a:cubicBezTo>
                                        <a:pt x="12764" y="46443"/>
                                        <a:pt x="11240" y="46570"/>
                                        <a:pt x="9208" y="46570"/>
                                      </a:cubicBezTo>
                                      <a:cubicBezTo>
                                        <a:pt x="7938" y="46570"/>
                                        <a:pt x="6922" y="46570"/>
                                        <a:pt x="6033" y="46443"/>
                                      </a:cubicBezTo>
                                      <a:cubicBezTo>
                                        <a:pt x="5271" y="46316"/>
                                        <a:pt x="4636" y="46189"/>
                                        <a:pt x="4128" y="46062"/>
                                      </a:cubicBezTo>
                                      <a:cubicBezTo>
                                        <a:pt x="3620" y="45808"/>
                                        <a:pt x="3366" y="45681"/>
                                        <a:pt x="3239" y="45300"/>
                                      </a:cubicBezTo>
                                      <a:cubicBezTo>
                                        <a:pt x="2985" y="45046"/>
                                        <a:pt x="2985" y="44792"/>
                                        <a:pt x="2985" y="44284"/>
                                      </a:cubicBezTo>
                                      <a:cubicBezTo>
                                        <a:pt x="2985" y="43776"/>
                                        <a:pt x="3239" y="43014"/>
                                        <a:pt x="3747" y="42125"/>
                                      </a:cubicBezTo>
                                      <a:cubicBezTo>
                                        <a:pt x="4382" y="41109"/>
                                        <a:pt x="5017" y="39839"/>
                                        <a:pt x="5652" y="38442"/>
                                      </a:cubicBezTo>
                                      <a:cubicBezTo>
                                        <a:pt x="6414" y="36918"/>
                                        <a:pt x="7048" y="35267"/>
                                        <a:pt x="7557" y="33362"/>
                                      </a:cubicBezTo>
                                      <a:cubicBezTo>
                                        <a:pt x="8192" y="31330"/>
                                        <a:pt x="8446" y="29171"/>
                                        <a:pt x="8446" y="26758"/>
                                      </a:cubicBezTo>
                                      <a:cubicBezTo>
                                        <a:pt x="8446" y="25234"/>
                                        <a:pt x="8318" y="23837"/>
                                        <a:pt x="8065" y="22567"/>
                                      </a:cubicBezTo>
                                      <a:cubicBezTo>
                                        <a:pt x="7684" y="21424"/>
                                        <a:pt x="7303" y="20281"/>
                                        <a:pt x="6667" y="19392"/>
                                      </a:cubicBezTo>
                                      <a:cubicBezTo>
                                        <a:pt x="6033" y="18503"/>
                                        <a:pt x="5271" y="17868"/>
                                        <a:pt x="4382" y="17360"/>
                                      </a:cubicBezTo>
                                      <a:cubicBezTo>
                                        <a:pt x="3492" y="16979"/>
                                        <a:pt x="2477" y="16725"/>
                                        <a:pt x="1207" y="16725"/>
                                      </a:cubicBezTo>
                                      <a:lnTo>
                                        <a:pt x="0" y="171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 name="Shape 643"/>
                              <wps:cNvSpPr/>
                              <wps:spPr>
                                <a:xfrm>
                                  <a:off x="111570" y="610108"/>
                                  <a:ext cx="20765" cy="33020"/>
                                </a:xfrm>
                                <a:custGeom>
                                  <a:avLst/>
                                  <a:gdLst/>
                                  <a:ahLst/>
                                  <a:cxnLst/>
                                  <a:rect l="0" t="0" r="0" b="0"/>
                                  <a:pathLst>
                                    <a:path w="20765" h="33020">
                                      <a:moveTo>
                                        <a:pt x="11113" y="0"/>
                                      </a:moveTo>
                                      <a:cubicBezTo>
                                        <a:pt x="13145" y="0"/>
                                        <a:pt x="14668" y="127"/>
                                        <a:pt x="15685" y="381"/>
                                      </a:cubicBezTo>
                                      <a:cubicBezTo>
                                        <a:pt x="16828" y="635"/>
                                        <a:pt x="17590" y="889"/>
                                        <a:pt x="17971" y="1397"/>
                                      </a:cubicBezTo>
                                      <a:cubicBezTo>
                                        <a:pt x="18352" y="1778"/>
                                        <a:pt x="18860" y="2413"/>
                                        <a:pt x="19114" y="3175"/>
                                      </a:cubicBezTo>
                                      <a:cubicBezTo>
                                        <a:pt x="19495" y="3937"/>
                                        <a:pt x="19748" y="4953"/>
                                        <a:pt x="20003" y="5969"/>
                                      </a:cubicBezTo>
                                      <a:cubicBezTo>
                                        <a:pt x="20257" y="6985"/>
                                        <a:pt x="20511" y="8255"/>
                                        <a:pt x="20638" y="9525"/>
                                      </a:cubicBezTo>
                                      <a:cubicBezTo>
                                        <a:pt x="20765" y="10668"/>
                                        <a:pt x="20765" y="11938"/>
                                        <a:pt x="20765" y="13208"/>
                                      </a:cubicBezTo>
                                      <a:cubicBezTo>
                                        <a:pt x="20765" y="16637"/>
                                        <a:pt x="20384" y="19685"/>
                                        <a:pt x="19495" y="22225"/>
                                      </a:cubicBezTo>
                                      <a:cubicBezTo>
                                        <a:pt x="18605" y="24638"/>
                                        <a:pt x="17336" y="26797"/>
                                        <a:pt x="15558" y="28448"/>
                                      </a:cubicBezTo>
                                      <a:cubicBezTo>
                                        <a:pt x="13653" y="30099"/>
                                        <a:pt x="11493" y="31242"/>
                                        <a:pt x="8699" y="32004"/>
                                      </a:cubicBezTo>
                                      <a:lnTo>
                                        <a:pt x="0" y="33020"/>
                                      </a:lnTo>
                                      <a:lnTo>
                                        <a:pt x="0" y="15266"/>
                                      </a:lnTo>
                                      <a:lnTo>
                                        <a:pt x="3873" y="14478"/>
                                      </a:lnTo>
                                      <a:cubicBezTo>
                                        <a:pt x="5524" y="13335"/>
                                        <a:pt x="6414" y="11557"/>
                                        <a:pt x="6414" y="8763"/>
                                      </a:cubicBezTo>
                                      <a:cubicBezTo>
                                        <a:pt x="6414" y="7874"/>
                                        <a:pt x="6286" y="7112"/>
                                        <a:pt x="6160" y="6350"/>
                                      </a:cubicBezTo>
                                      <a:cubicBezTo>
                                        <a:pt x="6033" y="5588"/>
                                        <a:pt x="5779" y="4953"/>
                                        <a:pt x="5652" y="4445"/>
                                      </a:cubicBezTo>
                                      <a:cubicBezTo>
                                        <a:pt x="5398" y="3810"/>
                                        <a:pt x="5143" y="3302"/>
                                        <a:pt x="5017" y="2921"/>
                                      </a:cubicBezTo>
                                      <a:cubicBezTo>
                                        <a:pt x="4890" y="2540"/>
                                        <a:pt x="4763" y="2159"/>
                                        <a:pt x="4763" y="1905"/>
                                      </a:cubicBezTo>
                                      <a:cubicBezTo>
                                        <a:pt x="4763" y="1651"/>
                                        <a:pt x="4890" y="1397"/>
                                        <a:pt x="5017" y="1143"/>
                                      </a:cubicBezTo>
                                      <a:cubicBezTo>
                                        <a:pt x="5143" y="889"/>
                                        <a:pt x="5524" y="635"/>
                                        <a:pt x="6033" y="508"/>
                                      </a:cubicBezTo>
                                      <a:cubicBezTo>
                                        <a:pt x="6541" y="381"/>
                                        <a:pt x="7176" y="254"/>
                                        <a:pt x="7938" y="127"/>
                                      </a:cubicBezTo>
                                      <a:cubicBezTo>
                                        <a:pt x="8827" y="0"/>
                                        <a:pt x="9842" y="0"/>
                                        <a:pt x="111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 name="Shape 644"/>
                              <wps:cNvSpPr/>
                              <wps:spPr>
                                <a:xfrm>
                                  <a:off x="111570" y="513461"/>
                                  <a:ext cx="19495" cy="52451"/>
                                </a:xfrm>
                                <a:custGeom>
                                  <a:avLst/>
                                  <a:gdLst/>
                                  <a:ahLst/>
                                  <a:cxnLst/>
                                  <a:rect l="0" t="0" r="0" b="0"/>
                                  <a:pathLst>
                                    <a:path w="19495" h="52451">
                                      <a:moveTo>
                                        <a:pt x="12383" y="0"/>
                                      </a:moveTo>
                                      <a:cubicBezTo>
                                        <a:pt x="13779" y="0"/>
                                        <a:pt x="14796" y="0"/>
                                        <a:pt x="15685" y="127"/>
                                      </a:cubicBezTo>
                                      <a:cubicBezTo>
                                        <a:pt x="16573" y="254"/>
                                        <a:pt x="17336" y="508"/>
                                        <a:pt x="17843" y="635"/>
                                      </a:cubicBezTo>
                                      <a:cubicBezTo>
                                        <a:pt x="18479" y="889"/>
                                        <a:pt x="18860" y="1143"/>
                                        <a:pt x="19114" y="1524"/>
                                      </a:cubicBezTo>
                                      <a:cubicBezTo>
                                        <a:pt x="19367" y="1905"/>
                                        <a:pt x="19495" y="2286"/>
                                        <a:pt x="19495" y="2667"/>
                                      </a:cubicBezTo>
                                      <a:lnTo>
                                        <a:pt x="19495" y="47117"/>
                                      </a:lnTo>
                                      <a:cubicBezTo>
                                        <a:pt x="19495" y="48641"/>
                                        <a:pt x="18986" y="49911"/>
                                        <a:pt x="18098" y="50927"/>
                                      </a:cubicBezTo>
                                      <a:cubicBezTo>
                                        <a:pt x="17209" y="51943"/>
                                        <a:pt x="15811" y="52451"/>
                                        <a:pt x="13779" y="52451"/>
                                      </a:cubicBezTo>
                                      <a:lnTo>
                                        <a:pt x="0" y="52451"/>
                                      </a:lnTo>
                                      <a:lnTo>
                                        <a:pt x="0" y="34544"/>
                                      </a:lnTo>
                                      <a:lnTo>
                                        <a:pt x="5398" y="34544"/>
                                      </a:lnTo>
                                      <a:lnTo>
                                        <a:pt x="5398" y="2667"/>
                                      </a:lnTo>
                                      <a:cubicBezTo>
                                        <a:pt x="5398" y="2286"/>
                                        <a:pt x="5524" y="1905"/>
                                        <a:pt x="5779" y="1524"/>
                                      </a:cubicBezTo>
                                      <a:cubicBezTo>
                                        <a:pt x="6033" y="1143"/>
                                        <a:pt x="6414" y="889"/>
                                        <a:pt x="6922" y="635"/>
                                      </a:cubicBezTo>
                                      <a:cubicBezTo>
                                        <a:pt x="7429" y="508"/>
                                        <a:pt x="8192" y="254"/>
                                        <a:pt x="9080" y="127"/>
                                      </a:cubicBezTo>
                                      <a:cubicBezTo>
                                        <a:pt x="9970" y="0"/>
                                        <a:pt x="11113" y="0"/>
                                        <a:pt x="123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 name="Shape 645"/>
                              <wps:cNvSpPr/>
                              <wps:spPr>
                                <a:xfrm>
                                  <a:off x="111570" y="477829"/>
                                  <a:ext cx="19876" cy="26996"/>
                                </a:xfrm>
                                <a:custGeom>
                                  <a:avLst/>
                                  <a:gdLst/>
                                  <a:ahLst/>
                                  <a:cxnLst/>
                                  <a:rect l="0" t="0" r="0" b="0"/>
                                  <a:pathLst>
                                    <a:path w="19876" h="26996">
                                      <a:moveTo>
                                        <a:pt x="0" y="0"/>
                                      </a:moveTo>
                                      <a:lnTo>
                                        <a:pt x="17463" y="9089"/>
                                      </a:lnTo>
                                      <a:cubicBezTo>
                                        <a:pt x="17971" y="9216"/>
                                        <a:pt x="18352" y="9470"/>
                                        <a:pt x="18605" y="9851"/>
                                      </a:cubicBezTo>
                                      <a:cubicBezTo>
                                        <a:pt x="18860" y="10104"/>
                                        <a:pt x="19114" y="10613"/>
                                        <a:pt x="19367" y="11248"/>
                                      </a:cubicBezTo>
                                      <a:cubicBezTo>
                                        <a:pt x="19495" y="12010"/>
                                        <a:pt x="19748" y="12898"/>
                                        <a:pt x="19748" y="14042"/>
                                      </a:cubicBezTo>
                                      <a:cubicBezTo>
                                        <a:pt x="19876" y="15311"/>
                                        <a:pt x="19876" y="16836"/>
                                        <a:pt x="19876" y="18741"/>
                                      </a:cubicBezTo>
                                      <a:cubicBezTo>
                                        <a:pt x="19876" y="20773"/>
                                        <a:pt x="19748" y="22297"/>
                                        <a:pt x="19748" y="23567"/>
                                      </a:cubicBezTo>
                                      <a:cubicBezTo>
                                        <a:pt x="19622" y="24710"/>
                                        <a:pt x="19367" y="25598"/>
                                        <a:pt x="18986" y="26107"/>
                                      </a:cubicBezTo>
                                      <a:cubicBezTo>
                                        <a:pt x="18733" y="26615"/>
                                        <a:pt x="18352" y="26996"/>
                                        <a:pt x="17843" y="26996"/>
                                      </a:cubicBezTo>
                                      <a:cubicBezTo>
                                        <a:pt x="17336" y="26996"/>
                                        <a:pt x="16701" y="26869"/>
                                        <a:pt x="15939" y="26361"/>
                                      </a:cubicBezTo>
                                      <a:lnTo>
                                        <a:pt x="0" y="174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 name="Shape 646"/>
                              <wps:cNvSpPr/>
                              <wps:spPr>
                                <a:xfrm>
                                  <a:off x="111570" y="444881"/>
                                  <a:ext cx="19876" cy="28520"/>
                                </a:xfrm>
                                <a:custGeom>
                                  <a:avLst/>
                                  <a:gdLst/>
                                  <a:ahLst/>
                                  <a:cxnLst/>
                                  <a:rect l="0" t="0" r="0" b="0"/>
                                  <a:pathLst>
                                    <a:path w="19876" h="28520">
                                      <a:moveTo>
                                        <a:pt x="17843" y="0"/>
                                      </a:moveTo>
                                      <a:cubicBezTo>
                                        <a:pt x="18352" y="0"/>
                                        <a:pt x="18733" y="254"/>
                                        <a:pt x="18986" y="1016"/>
                                      </a:cubicBezTo>
                                      <a:cubicBezTo>
                                        <a:pt x="19367" y="1651"/>
                                        <a:pt x="19622" y="2540"/>
                                        <a:pt x="19748" y="3937"/>
                                      </a:cubicBezTo>
                                      <a:cubicBezTo>
                                        <a:pt x="19748" y="5207"/>
                                        <a:pt x="19876" y="6985"/>
                                        <a:pt x="19876" y="9144"/>
                                      </a:cubicBezTo>
                                      <a:cubicBezTo>
                                        <a:pt x="19876" y="11176"/>
                                        <a:pt x="19876" y="12827"/>
                                        <a:pt x="19748" y="14097"/>
                                      </a:cubicBezTo>
                                      <a:cubicBezTo>
                                        <a:pt x="19748" y="15367"/>
                                        <a:pt x="19495" y="16383"/>
                                        <a:pt x="19367" y="17018"/>
                                      </a:cubicBezTo>
                                      <a:cubicBezTo>
                                        <a:pt x="19114" y="17780"/>
                                        <a:pt x="18860" y="18288"/>
                                        <a:pt x="18605" y="18669"/>
                                      </a:cubicBezTo>
                                      <a:cubicBezTo>
                                        <a:pt x="18352" y="19050"/>
                                        <a:pt x="17971" y="19304"/>
                                        <a:pt x="17463" y="19431"/>
                                      </a:cubicBezTo>
                                      <a:lnTo>
                                        <a:pt x="0" y="28520"/>
                                      </a:lnTo>
                                      <a:lnTo>
                                        <a:pt x="0" y="9238"/>
                                      </a:lnTo>
                                      <a:lnTo>
                                        <a:pt x="15939" y="508"/>
                                      </a:lnTo>
                                      <a:cubicBezTo>
                                        <a:pt x="16701" y="127"/>
                                        <a:pt x="17336" y="0"/>
                                        <a:pt x="178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 name="Shape 647"/>
                              <wps:cNvSpPr/>
                              <wps:spPr>
                                <a:xfrm>
                                  <a:off x="111570" y="382397"/>
                                  <a:ext cx="21018" cy="55753"/>
                                </a:xfrm>
                                <a:custGeom>
                                  <a:avLst/>
                                  <a:gdLst/>
                                  <a:ahLst/>
                                  <a:cxnLst/>
                                  <a:rect l="0" t="0" r="0" b="0"/>
                                  <a:pathLst>
                                    <a:path w="21018" h="55753">
                                      <a:moveTo>
                                        <a:pt x="0" y="0"/>
                                      </a:moveTo>
                                      <a:lnTo>
                                        <a:pt x="17336" y="0"/>
                                      </a:lnTo>
                                      <a:cubicBezTo>
                                        <a:pt x="17971" y="0"/>
                                        <a:pt x="18479" y="254"/>
                                        <a:pt x="18860" y="635"/>
                                      </a:cubicBezTo>
                                      <a:cubicBezTo>
                                        <a:pt x="19241" y="1143"/>
                                        <a:pt x="19495" y="1778"/>
                                        <a:pt x="19622" y="2794"/>
                                      </a:cubicBezTo>
                                      <a:cubicBezTo>
                                        <a:pt x="19748" y="3810"/>
                                        <a:pt x="19876" y="5207"/>
                                        <a:pt x="19876" y="7112"/>
                                      </a:cubicBezTo>
                                      <a:cubicBezTo>
                                        <a:pt x="19876" y="9271"/>
                                        <a:pt x="19748" y="10668"/>
                                        <a:pt x="19622" y="11684"/>
                                      </a:cubicBezTo>
                                      <a:cubicBezTo>
                                        <a:pt x="19495" y="12573"/>
                                        <a:pt x="19241" y="13208"/>
                                        <a:pt x="18860" y="13589"/>
                                      </a:cubicBezTo>
                                      <a:cubicBezTo>
                                        <a:pt x="18479" y="13970"/>
                                        <a:pt x="17971" y="14224"/>
                                        <a:pt x="17336" y="14224"/>
                                      </a:cubicBezTo>
                                      <a:lnTo>
                                        <a:pt x="12510" y="14224"/>
                                      </a:lnTo>
                                      <a:cubicBezTo>
                                        <a:pt x="15177" y="16764"/>
                                        <a:pt x="17209" y="19558"/>
                                        <a:pt x="18733" y="22860"/>
                                      </a:cubicBezTo>
                                      <a:cubicBezTo>
                                        <a:pt x="20257" y="26035"/>
                                        <a:pt x="21018" y="29591"/>
                                        <a:pt x="21018" y="33528"/>
                                      </a:cubicBezTo>
                                      <a:cubicBezTo>
                                        <a:pt x="21018" y="36703"/>
                                        <a:pt x="20638" y="39751"/>
                                        <a:pt x="19748" y="42418"/>
                                      </a:cubicBezTo>
                                      <a:cubicBezTo>
                                        <a:pt x="18860" y="45212"/>
                                        <a:pt x="17717" y="47498"/>
                                        <a:pt x="15939" y="49530"/>
                                      </a:cubicBezTo>
                                      <a:cubicBezTo>
                                        <a:pt x="14288" y="51435"/>
                                        <a:pt x="12255" y="53086"/>
                                        <a:pt x="9842" y="54102"/>
                                      </a:cubicBezTo>
                                      <a:cubicBezTo>
                                        <a:pt x="7303" y="55245"/>
                                        <a:pt x="4509" y="55753"/>
                                        <a:pt x="1207" y="55753"/>
                                      </a:cubicBezTo>
                                      <a:lnTo>
                                        <a:pt x="0" y="55489"/>
                                      </a:lnTo>
                                      <a:lnTo>
                                        <a:pt x="0" y="38860"/>
                                      </a:lnTo>
                                      <a:lnTo>
                                        <a:pt x="572" y="38989"/>
                                      </a:lnTo>
                                      <a:cubicBezTo>
                                        <a:pt x="3239" y="38989"/>
                                        <a:pt x="5143" y="38100"/>
                                        <a:pt x="6667" y="36449"/>
                                      </a:cubicBezTo>
                                      <a:cubicBezTo>
                                        <a:pt x="8065" y="34925"/>
                                        <a:pt x="8827" y="32639"/>
                                        <a:pt x="8827" y="29718"/>
                                      </a:cubicBezTo>
                                      <a:cubicBezTo>
                                        <a:pt x="8827" y="27305"/>
                                        <a:pt x="8192" y="25146"/>
                                        <a:pt x="7048" y="23114"/>
                                      </a:cubicBezTo>
                                      <a:cubicBezTo>
                                        <a:pt x="5779" y="21082"/>
                                        <a:pt x="4001" y="18923"/>
                                        <a:pt x="1588" y="16891"/>
                                      </a:cubicBezTo>
                                      <a:lnTo>
                                        <a:pt x="0" y="168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 name="Shape 648"/>
                              <wps:cNvSpPr/>
                              <wps:spPr>
                                <a:xfrm>
                                  <a:off x="111570" y="348615"/>
                                  <a:ext cx="19876" cy="17145"/>
                                </a:xfrm>
                                <a:custGeom>
                                  <a:avLst/>
                                  <a:gdLst/>
                                  <a:ahLst/>
                                  <a:cxnLst/>
                                  <a:rect l="0" t="0" r="0" b="0"/>
                                  <a:pathLst>
                                    <a:path w="19876" h="17145">
                                      <a:moveTo>
                                        <a:pt x="0" y="0"/>
                                      </a:moveTo>
                                      <a:lnTo>
                                        <a:pt x="17082" y="0"/>
                                      </a:lnTo>
                                      <a:cubicBezTo>
                                        <a:pt x="17590" y="0"/>
                                        <a:pt x="17971" y="127"/>
                                        <a:pt x="18352" y="381"/>
                                      </a:cubicBezTo>
                                      <a:cubicBezTo>
                                        <a:pt x="18605" y="635"/>
                                        <a:pt x="18986" y="1143"/>
                                        <a:pt x="19241" y="1778"/>
                                      </a:cubicBezTo>
                                      <a:cubicBezTo>
                                        <a:pt x="19367" y="2413"/>
                                        <a:pt x="19622" y="3302"/>
                                        <a:pt x="19748" y="4445"/>
                                      </a:cubicBezTo>
                                      <a:cubicBezTo>
                                        <a:pt x="19748" y="5461"/>
                                        <a:pt x="19876" y="6858"/>
                                        <a:pt x="19876" y="8636"/>
                                      </a:cubicBezTo>
                                      <a:cubicBezTo>
                                        <a:pt x="19876" y="10287"/>
                                        <a:pt x="19748" y="11684"/>
                                        <a:pt x="19748" y="12700"/>
                                      </a:cubicBezTo>
                                      <a:cubicBezTo>
                                        <a:pt x="19622" y="13843"/>
                                        <a:pt x="19367" y="14732"/>
                                        <a:pt x="19241" y="15367"/>
                                      </a:cubicBezTo>
                                      <a:cubicBezTo>
                                        <a:pt x="18986" y="16002"/>
                                        <a:pt x="18605" y="16510"/>
                                        <a:pt x="18352" y="16764"/>
                                      </a:cubicBezTo>
                                      <a:cubicBezTo>
                                        <a:pt x="17971" y="17018"/>
                                        <a:pt x="17590" y="17145"/>
                                        <a:pt x="17082" y="17145"/>
                                      </a:cubicBezTo>
                                      <a:lnTo>
                                        <a:pt x="0" y="171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 name="Shape 649"/>
                              <wps:cNvSpPr/>
                              <wps:spPr>
                                <a:xfrm>
                                  <a:off x="111570" y="308610"/>
                                  <a:ext cx="19876" cy="17272"/>
                                </a:xfrm>
                                <a:custGeom>
                                  <a:avLst/>
                                  <a:gdLst/>
                                  <a:ahLst/>
                                  <a:cxnLst/>
                                  <a:rect l="0" t="0" r="0" b="0"/>
                                  <a:pathLst>
                                    <a:path w="19876" h="17272">
                                      <a:moveTo>
                                        <a:pt x="0" y="0"/>
                                      </a:moveTo>
                                      <a:lnTo>
                                        <a:pt x="17082" y="0"/>
                                      </a:lnTo>
                                      <a:cubicBezTo>
                                        <a:pt x="17590" y="0"/>
                                        <a:pt x="17971" y="127"/>
                                        <a:pt x="18352" y="508"/>
                                      </a:cubicBezTo>
                                      <a:cubicBezTo>
                                        <a:pt x="18605" y="762"/>
                                        <a:pt x="18986" y="1143"/>
                                        <a:pt x="19241" y="1905"/>
                                      </a:cubicBezTo>
                                      <a:cubicBezTo>
                                        <a:pt x="19367" y="2540"/>
                                        <a:pt x="19622" y="3429"/>
                                        <a:pt x="19748" y="4445"/>
                                      </a:cubicBezTo>
                                      <a:cubicBezTo>
                                        <a:pt x="19748" y="5588"/>
                                        <a:pt x="19876" y="6985"/>
                                        <a:pt x="19876" y="8636"/>
                                      </a:cubicBezTo>
                                      <a:cubicBezTo>
                                        <a:pt x="19876" y="10287"/>
                                        <a:pt x="19748" y="11684"/>
                                        <a:pt x="19748" y="12827"/>
                                      </a:cubicBezTo>
                                      <a:cubicBezTo>
                                        <a:pt x="19622" y="13843"/>
                                        <a:pt x="19367" y="14732"/>
                                        <a:pt x="19241" y="15367"/>
                                      </a:cubicBezTo>
                                      <a:cubicBezTo>
                                        <a:pt x="18986" y="16129"/>
                                        <a:pt x="18605" y="16510"/>
                                        <a:pt x="18352" y="16764"/>
                                      </a:cubicBezTo>
                                      <a:cubicBezTo>
                                        <a:pt x="17971" y="17145"/>
                                        <a:pt x="17590" y="17272"/>
                                        <a:pt x="17082"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 name="Shape 650"/>
                              <wps:cNvSpPr/>
                              <wps:spPr>
                                <a:xfrm>
                                  <a:off x="111570" y="268732"/>
                                  <a:ext cx="19876" cy="17145"/>
                                </a:xfrm>
                                <a:custGeom>
                                  <a:avLst/>
                                  <a:gdLst/>
                                  <a:ahLst/>
                                  <a:cxnLst/>
                                  <a:rect l="0" t="0" r="0" b="0"/>
                                  <a:pathLst>
                                    <a:path w="19876" h="17145">
                                      <a:moveTo>
                                        <a:pt x="0" y="0"/>
                                      </a:moveTo>
                                      <a:lnTo>
                                        <a:pt x="17082" y="0"/>
                                      </a:lnTo>
                                      <a:cubicBezTo>
                                        <a:pt x="17590" y="0"/>
                                        <a:pt x="17971" y="127"/>
                                        <a:pt x="18352" y="381"/>
                                      </a:cubicBezTo>
                                      <a:cubicBezTo>
                                        <a:pt x="18605" y="635"/>
                                        <a:pt x="18986" y="1143"/>
                                        <a:pt x="19241" y="1778"/>
                                      </a:cubicBezTo>
                                      <a:cubicBezTo>
                                        <a:pt x="19367" y="2413"/>
                                        <a:pt x="19622" y="3175"/>
                                        <a:pt x="19748" y="4318"/>
                                      </a:cubicBezTo>
                                      <a:cubicBezTo>
                                        <a:pt x="19748" y="5461"/>
                                        <a:pt x="19876" y="6858"/>
                                        <a:pt x="19876" y="8509"/>
                                      </a:cubicBezTo>
                                      <a:cubicBezTo>
                                        <a:pt x="19876" y="10287"/>
                                        <a:pt x="19748" y="11684"/>
                                        <a:pt x="19748" y="12700"/>
                                      </a:cubicBezTo>
                                      <a:cubicBezTo>
                                        <a:pt x="19622" y="13843"/>
                                        <a:pt x="19367" y="14732"/>
                                        <a:pt x="19241" y="15367"/>
                                      </a:cubicBezTo>
                                      <a:cubicBezTo>
                                        <a:pt x="18986" y="16002"/>
                                        <a:pt x="18605" y="16510"/>
                                        <a:pt x="18352" y="16764"/>
                                      </a:cubicBezTo>
                                      <a:cubicBezTo>
                                        <a:pt x="17971" y="17018"/>
                                        <a:pt x="17590" y="17145"/>
                                        <a:pt x="17082" y="17145"/>
                                      </a:cubicBezTo>
                                      <a:lnTo>
                                        <a:pt x="0" y="171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 name="Shape 651"/>
                              <wps:cNvSpPr/>
                              <wps:spPr>
                                <a:xfrm>
                                  <a:off x="111570" y="235839"/>
                                  <a:ext cx="19876" cy="17145"/>
                                </a:xfrm>
                                <a:custGeom>
                                  <a:avLst/>
                                  <a:gdLst/>
                                  <a:ahLst/>
                                  <a:cxnLst/>
                                  <a:rect l="0" t="0" r="0" b="0"/>
                                  <a:pathLst>
                                    <a:path w="19876" h="17145">
                                      <a:moveTo>
                                        <a:pt x="0" y="0"/>
                                      </a:moveTo>
                                      <a:lnTo>
                                        <a:pt x="17082" y="0"/>
                                      </a:lnTo>
                                      <a:cubicBezTo>
                                        <a:pt x="17590" y="0"/>
                                        <a:pt x="17971" y="127"/>
                                        <a:pt x="18352" y="381"/>
                                      </a:cubicBezTo>
                                      <a:cubicBezTo>
                                        <a:pt x="18605" y="635"/>
                                        <a:pt x="18986" y="1143"/>
                                        <a:pt x="19241" y="1778"/>
                                      </a:cubicBezTo>
                                      <a:cubicBezTo>
                                        <a:pt x="19367" y="2413"/>
                                        <a:pt x="19622" y="3302"/>
                                        <a:pt x="19748" y="4445"/>
                                      </a:cubicBezTo>
                                      <a:cubicBezTo>
                                        <a:pt x="19748" y="5461"/>
                                        <a:pt x="19876" y="6858"/>
                                        <a:pt x="19876" y="8636"/>
                                      </a:cubicBezTo>
                                      <a:cubicBezTo>
                                        <a:pt x="19876" y="10287"/>
                                        <a:pt x="19748" y="11684"/>
                                        <a:pt x="19748" y="12700"/>
                                      </a:cubicBezTo>
                                      <a:cubicBezTo>
                                        <a:pt x="19622" y="13843"/>
                                        <a:pt x="19367" y="14732"/>
                                        <a:pt x="19241" y="15367"/>
                                      </a:cubicBezTo>
                                      <a:cubicBezTo>
                                        <a:pt x="18986" y="16002"/>
                                        <a:pt x="18605" y="16510"/>
                                        <a:pt x="18352" y="16764"/>
                                      </a:cubicBezTo>
                                      <a:cubicBezTo>
                                        <a:pt x="17971" y="17018"/>
                                        <a:pt x="17590" y="17145"/>
                                        <a:pt x="17082" y="17145"/>
                                      </a:cubicBezTo>
                                      <a:lnTo>
                                        <a:pt x="0" y="171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 name="Shape 652"/>
                              <wps:cNvSpPr/>
                              <wps:spPr>
                                <a:xfrm>
                                  <a:off x="111570" y="200787"/>
                                  <a:ext cx="19876" cy="17272"/>
                                </a:xfrm>
                                <a:custGeom>
                                  <a:avLst/>
                                  <a:gdLst/>
                                  <a:ahLst/>
                                  <a:cxnLst/>
                                  <a:rect l="0" t="0" r="0" b="0"/>
                                  <a:pathLst>
                                    <a:path w="19876" h="17272">
                                      <a:moveTo>
                                        <a:pt x="0" y="0"/>
                                      </a:moveTo>
                                      <a:lnTo>
                                        <a:pt x="17082" y="0"/>
                                      </a:lnTo>
                                      <a:cubicBezTo>
                                        <a:pt x="17590" y="0"/>
                                        <a:pt x="17971" y="127"/>
                                        <a:pt x="18352" y="381"/>
                                      </a:cubicBezTo>
                                      <a:cubicBezTo>
                                        <a:pt x="18605" y="635"/>
                                        <a:pt x="18986" y="1143"/>
                                        <a:pt x="19241" y="1778"/>
                                      </a:cubicBezTo>
                                      <a:cubicBezTo>
                                        <a:pt x="19367" y="2413"/>
                                        <a:pt x="19622" y="3302"/>
                                        <a:pt x="19748" y="4445"/>
                                      </a:cubicBezTo>
                                      <a:cubicBezTo>
                                        <a:pt x="19748" y="5461"/>
                                        <a:pt x="19876" y="6858"/>
                                        <a:pt x="19876" y="8636"/>
                                      </a:cubicBezTo>
                                      <a:cubicBezTo>
                                        <a:pt x="19876" y="10287"/>
                                        <a:pt x="19748" y="11684"/>
                                        <a:pt x="19748" y="12700"/>
                                      </a:cubicBezTo>
                                      <a:cubicBezTo>
                                        <a:pt x="19622" y="13843"/>
                                        <a:pt x="19367" y="14732"/>
                                        <a:pt x="19241" y="15367"/>
                                      </a:cubicBezTo>
                                      <a:cubicBezTo>
                                        <a:pt x="18986" y="16002"/>
                                        <a:pt x="18605" y="16510"/>
                                        <a:pt x="18352" y="16764"/>
                                      </a:cubicBezTo>
                                      <a:cubicBezTo>
                                        <a:pt x="17971" y="17018"/>
                                        <a:pt x="17590" y="17272"/>
                                        <a:pt x="17082"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 name="Shape 653"/>
                              <wps:cNvSpPr/>
                              <wps:spPr>
                                <a:xfrm>
                                  <a:off x="111570" y="159639"/>
                                  <a:ext cx="19876" cy="17272"/>
                                </a:xfrm>
                                <a:custGeom>
                                  <a:avLst/>
                                  <a:gdLst/>
                                  <a:ahLst/>
                                  <a:cxnLst/>
                                  <a:rect l="0" t="0" r="0" b="0"/>
                                  <a:pathLst>
                                    <a:path w="19876" h="17272">
                                      <a:moveTo>
                                        <a:pt x="0" y="0"/>
                                      </a:moveTo>
                                      <a:lnTo>
                                        <a:pt x="17082" y="0"/>
                                      </a:lnTo>
                                      <a:cubicBezTo>
                                        <a:pt x="17590" y="0"/>
                                        <a:pt x="17971" y="127"/>
                                        <a:pt x="18352" y="381"/>
                                      </a:cubicBezTo>
                                      <a:cubicBezTo>
                                        <a:pt x="18605" y="762"/>
                                        <a:pt x="18986" y="1143"/>
                                        <a:pt x="19241" y="1778"/>
                                      </a:cubicBezTo>
                                      <a:cubicBezTo>
                                        <a:pt x="19367" y="2413"/>
                                        <a:pt x="19622" y="3302"/>
                                        <a:pt x="19748" y="4445"/>
                                      </a:cubicBezTo>
                                      <a:cubicBezTo>
                                        <a:pt x="19748" y="5588"/>
                                        <a:pt x="19876" y="6985"/>
                                        <a:pt x="19876" y="8636"/>
                                      </a:cubicBezTo>
                                      <a:cubicBezTo>
                                        <a:pt x="19876" y="10287"/>
                                        <a:pt x="19748" y="11684"/>
                                        <a:pt x="19748" y="12827"/>
                                      </a:cubicBezTo>
                                      <a:cubicBezTo>
                                        <a:pt x="19622" y="13970"/>
                                        <a:pt x="19367" y="14732"/>
                                        <a:pt x="19241" y="15494"/>
                                      </a:cubicBezTo>
                                      <a:cubicBezTo>
                                        <a:pt x="18986" y="16129"/>
                                        <a:pt x="18605" y="16510"/>
                                        <a:pt x="18352" y="16764"/>
                                      </a:cubicBezTo>
                                      <a:cubicBezTo>
                                        <a:pt x="17971" y="17018"/>
                                        <a:pt x="17590" y="17272"/>
                                        <a:pt x="17082"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 name="Shape 654"/>
                              <wps:cNvSpPr/>
                              <wps:spPr>
                                <a:xfrm>
                                  <a:off x="111570" y="89789"/>
                                  <a:ext cx="21018" cy="55419"/>
                                </a:xfrm>
                                <a:custGeom>
                                  <a:avLst/>
                                  <a:gdLst/>
                                  <a:ahLst/>
                                  <a:cxnLst/>
                                  <a:rect l="0" t="0" r="0" b="0"/>
                                  <a:pathLst>
                                    <a:path w="21018" h="55419">
                                      <a:moveTo>
                                        <a:pt x="9589" y="0"/>
                                      </a:moveTo>
                                      <a:cubicBezTo>
                                        <a:pt x="10478" y="0"/>
                                        <a:pt x="11367" y="0"/>
                                        <a:pt x="12129" y="0"/>
                                      </a:cubicBezTo>
                                      <a:cubicBezTo>
                                        <a:pt x="12764" y="127"/>
                                        <a:pt x="13398" y="127"/>
                                        <a:pt x="13907" y="254"/>
                                      </a:cubicBezTo>
                                      <a:cubicBezTo>
                                        <a:pt x="14415" y="381"/>
                                        <a:pt x="14796" y="508"/>
                                        <a:pt x="15177" y="635"/>
                                      </a:cubicBezTo>
                                      <a:cubicBezTo>
                                        <a:pt x="15558" y="889"/>
                                        <a:pt x="15811" y="1143"/>
                                        <a:pt x="16192" y="1397"/>
                                      </a:cubicBezTo>
                                      <a:cubicBezTo>
                                        <a:pt x="16447" y="1651"/>
                                        <a:pt x="16954" y="2540"/>
                                        <a:pt x="17463" y="3810"/>
                                      </a:cubicBezTo>
                                      <a:cubicBezTo>
                                        <a:pt x="17971" y="5207"/>
                                        <a:pt x="18605" y="6858"/>
                                        <a:pt x="19114" y="8890"/>
                                      </a:cubicBezTo>
                                      <a:cubicBezTo>
                                        <a:pt x="19622" y="10922"/>
                                        <a:pt x="20003" y="13335"/>
                                        <a:pt x="20384" y="16002"/>
                                      </a:cubicBezTo>
                                      <a:cubicBezTo>
                                        <a:pt x="20892" y="18542"/>
                                        <a:pt x="21018" y="21463"/>
                                        <a:pt x="21018" y="24384"/>
                                      </a:cubicBezTo>
                                      <a:cubicBezTo>
                                        <a:pt x="21018" y="29845"/>
                                        <a:pt x="20384" y="34671"/>
                                        <a:pt x="18986" y="38735"/>
                                      </a:cubicBezTo>
                                      <a:cubicBezTo>
                                        <a:pt x="17590" y="42799"/>
                                        <a:pt x="15558" y="46228"/>
                                        <a:pt x="12764" y="48895"/>
                                      </a:cubicBezTo>
                                      <a:cubicBezTo>
                                        <a:pt x="9970" y="51689"/>
                                        <a:pt x="6414" y="53721"/>
                                        <a:pt x="2223" y="55118"/>
                                      </a:cubicBezTo>
                                      <a:lnTo>
                                        <a:pt x="0" y="55419"/>
                                      </a:lnTo>
                                      <a:lnTo>
                                        <a:pt x="0" y="37555"/>
                                      </a:lnTo>
                                      <a:lnTo>
                                        <a:pt x="3492" y="35687"/>
                                      </a:lnTo>
                                      <a:cubicBezTo>
                                        <a:pt x="4890" y="34290"/>
                                        <a:pt x="6033" y="32639"/>
                                        <a:pt x="6795" y="30480"/>
                                      </a:cubicBezTo>
                                      <a:cubicBezTo>
                                        <a:pt x="7684" y="28321"/>
                                        <a:pt x="8065" y="25781"/>
                                        <a:pt x="8065" y="22860"/>
                                      </a:cubicBezTo>
                                      <a:cubicBezTo>
                                        <a:pt x="8065" y="19812"/>
                                        <a:pt x="7811" y="17145"/>
                                        <a:pt x="7429" y="14859"/>
                                      </a:cubicBezTo>
                                      <a:cubicBezTo>
                                        <a:pt x="6922" y="12573"/>
                                        <a:pt x="6414" y="10668"/>
                                        <a:pt x="5905" y="9017"/>
                                      </a:cubicBezTo>
                                      <a:cubicBezTo>
                                        <a:pt x="5398" y="7366"/>
                                        <a:pt x="4890" y="5969"/>
                                        <a:pt x="4509" y="4826"/>
                                      </a:cubicBezTo>
                                      <a:cubicBezTo>
                                        <a:pt x="4001" y="3810"/>
                                        <a:pt x="3873" y="2921"/>
                                        <a:pt x="3873" y="2159"/>
                                      </a:cubicBezTo>
                                      <a:cubicBezTo>
                                        <a:pt x="3873" y="1778"/>
                                        <a:pt x="3873" y="1397"/>
                                        <a:pt x="4128" y="1143"/>
                                      </a:cubicBezTo>
                                      <a:cubicBezTo>
                                        <a:pt x="4254" y="889"/>
                                        <a:pt x="4509" y="635"/>
                                        <a:pt x="4890" y="508"/>
                                      </a:cubicBezTo>
                                      <a:cubicBezTo>
                                        <a:pt x="5398" y="254"/>
                                        <a:pt x="5905" y="127"/>
                                        <a:pt x="6667" y="127"/>
                                      </a:cubicBezTo>
                                      <a:cubicBezTo>
                                        <a:pt x="7429" y="0"/>
                                        <a:pt x="8446" y="0"/>
                                        <a:pt x="95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 name="Shape 655"/>
                              <wps:cNvSpPr/>
                              <wps:spPr>
                                <a:xfrm>
                                  <a:off x="111570" y="56007"/>
                                  <a:ext cx="19876" cy="17272"/>
                                </a:xfrm>
                                <a:custGeom>
                                  <a:avLst/>
                                  <a:gdLst/>
                                  <a:ahLst/>
                                  <a:cxnLst/>
                                  <a:rect l="0" t="0" r="0" b="0"/>
                                  <a:pathLst>
                                    <a:path w="19876" h="17272">
                                      <a:moveTo>
                                        <a:pt x="0" y="0"/>
                                      </a:moveTo>
                                      <a:lnTo>
                                        <a:pt x="17082" y="0"/>
                                      </a:lnTo>
                                      <a:cubicBezTo>
                                        <a:pt x="17590" y="0"/>
                                        <a:pt x="17971" y="127"/>
                                        <a:pt x="18352" y="381"/>
                                      </a:cubicBezTo>
                                      <a:cubicBezTo>
                                        <a:pt x="18605" y="635"/>
                                        <a:pt x="18986" y="1143"/>
                                        <a:pt x="19241" y="1778"/>
                                      </a:cubicBezTo>
                                      <a:cubicBezTo>
                                        <a:pt x="19367" y="2413"/>
                                        <a:pt x="19622" y="3302"/>
                                        <a:pt x="19748" y="4445"/>
                                      </a:cubicBezTo>
                                      <a:cubicBezTo>
                                        <a:pt x="19748" y="5461"/>
                                        <a:pt x="19876" y="6858"/>
                                        <a:pt x="19876" y="8636"/>
                                      </a:cubicBezTo>
                                      <a:cubicBezTo>
                                        <a:pt x="19876" y="10287"/>
                                        <a:pt x="19748" y="11684"/>
                                        <a:pt x="19748" y="12700"/>
                                      </a:cubicBezTo>
                                      <a:cubicBezTo>
                                        <a:pt x="19622" y="13843"/>
                                        <a:pt x="19367" y="14732"/>
                                        <a:pt x="19241" y="15367"/>
                                      </a:cubicBezTo>
                                      <a:cubicBezTo>
                                        <a:pt x="18986" y="16002"/>
                                        <a:pt x="18605" y="16510"/>
                                        <a:pt x="18352" y="16764"/>
                                      </a:cubicBezTo>
                                      <a:cubicBezTo>
                                        <a:pt x="17971" y="17018"/>
                                        <a:pt x="17590" y="17272"/>
                                        <a:pt x="17082"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59" name="Picture 659"/>
                                <pic:cNvPicPr/>
                              </pic:nvPicPr>
                              <pic:blipFill>
                                <a:blip r:embed="rId20"/>
                                <a:stretch>
                                  <a:fillRect/>
                                </a:stretch>
                              </pic:blipFill>
                              <pic:spPr>
                                <a:xfrm rot="-5399997">
                                  <a:off x="25908" y="523368"/>
                                  <a:ext cx="484632" cy="190500"/>
                                </a:xfrm>
                                <a:prstGeom prst="rect">
                                  <a:avLst/>
                                </a:prstGeom>
                              </pic:spPr>
                            </pic:pic>
                            <wps:wsp>
                              <wps:cNvPr id="661" name="Shape 661"/>
                              <wps:cNvSpPr/>
                              <wps:spPr>
                                <a:xfrm>
                                  <a:off x="215392" y="748157"/>
                                  <a:ext cx="69152" cy="103124"/>
                                </a:xfrm>
                                <a:custGeom>
                                  <a:avLst/>
                                  <a:gdLst/>
                                  <a:ahLst/>
                                  <a:cxnLst/>
                                  <a:rect l="0" t="0" r="0" b="0"/>
                                  <a:pathLst>
                                    <a:path w="69152" h="103124">
                                      <a:moveTo>
                                        <a:pt x="7239" y="0"/>
                                      </a:moveTo>
                                      <a:lnTo>
                                        <a:pt x="69152" y="0"/>
                                      </a:lnTo>
                                      <a:lnTo>
                                        <a:pt x="69152" y="17018"/>
                                      </a:lnTo>
                                      <a:lnTo>
                                        <a:pt x="14097" y="17018"/>
                                      </a:lnTo>
                                      <a:lnTo>
                                        <a:pt x="14097" y="17145"/>
                                      </a:lnTo>
                                      <a:lnTo>
                                        <a:pt x="69152" y="36759"/>
                                      </a:lnTo>
                                      <a:lnTo>
                                        <a:pt x="69152" y="67045"/>
                                      </a:lnTo>
                                      <a:lnTo>
                                        <a:pt x="14097" y="85979"/>
                                      </a:lnTo>
                                      <a:lnTo>
                                        <a:pt x="14097" y="86106"/>
                                      </a:lnTo>
                                      <a:lnTo>
                                        <a:pt x="69152" y="86106"/>
                                      </a:lnTo>
                                      <a:lnTo>
                                        <a:pt x="69152" y="103124"/>
                                      </a:lnTo>
                                      <a:lnTo>
                                        <a:pt x="7239" y="103124"/>
                                      </a:lnTo>
                                      <a:cubicBezTo>
                                        <a:pt x="4953" y="103124"/>
                                        <a:pt x="3175" y="102616"/>
                                        <a:pt x="1905" y="101346"/>
                                      </a:cubicBezTo>
                                      <a:cubicBezTo>
                                        <a:pt x="635" y="100076"/>
                                        <a:pt x="0" y="98425"/>
                                        <a:pt x="0" y="96393"/>
                                      </a:cubicBezTo>
                                      <a:lnTo>
                                        <a:pt x="0" y="84582"/>
                                      </a:lnTo>
                                      <a:cubicBezTo>
                                        <a:pt x="0" y="82550"/>
                                        <a:pt x="254" y="80772"/>
                                        <a:pt x="508" y="79248"/>
                                      </a:cubicBezTo>
                                      <a:cubicBezTo>
                                        <a:pt x="889" y="77724"/>
                                        <a:pt x="1524" y="76454"/>
                                        <a:pt x="2286" y="75311"/>
                                      </a:cubicBezTo>
                                      <a:cubicBezTo>
                                        <a:pt x="3048" y="74168"/>
                                        <a:pt x="4064" y="73279"/>
                                        <a:pt x="5461" y="72644"/>
                                      </a:cubicBezTo>
                                      <a:cubicBezTo>
                                        <a:pt x="6731" y="71882"/>
                                        <a:pt x="8382" y="71247"/>
                                        <a:pt x="10287" y="70612"/>
                                      </a:cubicBezTo>
                                      <a:lnTo>
                                        <a:pt x="62992" y="51435"/>
                                      </a:lnTo>
                                      <a:lnTo>
                                        <a:pt x="62992" y="51181"/>
                                      </a:lnTo>
                                      <a:lnTo>
                                        <a:pt x="10414" y="31369"/>
                                      </a:lnTo>
                                      <a:cubicBezTo>
                                        <a:pt x="8509" y="30734"/>
                                        <a:pt x="6858" y="30099"/>
                                        <a:pt x="5461" y="29464"/>
                                      </a:cubicBezTo>
                                      <a:cubicBezTo>
                                        <a:pt x="4191" y="28702"/>
                                        <a:pt x="3175" y="27940"/>
                                        <a:pt x="2286" y="26924"/>
                                      </a:cubicBezTo>
                                      <a:cubicBezTo>
                                        <a:pt x="1524" y="26035"/>
                                        <a:pt x="889" y="24892"/>
                                        <a:pt x="508" y="23622"/>
                                      </a:cubicBezTo>
                                      <a:cubicBezTo>
                                        <a:pt x="254" y="22352"/>
                                        <a:pt x="0" y="20828"/>
                                        <a:pt x="0" y="19177"/>
                                      </a:cubicBezTo>
                                      <a:lnTo>
                                        <a:pt x="0" y="7112"/>
                                      </a:lnTo>
                                      <a:cubicBezTo>
                                        <a:pt x="0" y="5842"/>
                                        <a:pt x="254" y="4826"/>
                                        <a:pt x="508" y="3937"/>
                                      </a:cubicBezTo>
                                      <a:cubicBezTo>
                                        <a:pt x="889" y="3048"/>
                                        <a:pt x="1270" y="2286"/>
                                        <a:pt x="1905" y="1651"/>
                                      </a:cubicBezTo>
                                      <a:cubicBezTo>
                                        <a:pt x="2540" y="1143"/>
                                        <a:pt x="3302" y="635"/>
                                        <a:pt x="4191" y="381"/>
                                      </a:cubicBezTo>
                                      <a:cubicBezTo>
                                        <a:pt x="5080" y="127"/>
                                        <a:pt x="6096" y="0"/>
                                        <a:pt x="723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 name="Shape 662"/>
                              <wps:cNvSpPr/>
                              <wps:spPr>
                                <a:xfrm>
                                  <a:off x="236728" y="678434"/>
                                  <a:ext cx="47816" cy="55489"/>
                                </a:xfrm>
                                <a:custGeom>
                                  <a:avLst/>
                                  <a:gdLst/>
                                  <a:ahLst/>
                                  <a:cxnLst/>
                                  <a:rect l="0" t="0" r="0" b="0"/>
                                  <a:pathLst>
                                    <a:path w="47816" h="55489">
                                      <a:moveTo>
                                        <a:pt x="24130" y="0"/>
                                      </a:moveTo>
                                      <a:lnTo>
                                        <a:pt x="47816" y="0"/>
                                      </a:lnTo>
                                      <a:lnTo>
                                        <a:pt x="47816" y="16891"/>
                                      </a:lnTo>
                                      <a:lnTo>
                                        <a:pt x="38989" y="16891"/>
                                      </a:lnTo>
                                      <a:lnTo>
                                        <a:pt x="38989" y="23495"/>
                                      </a:lnTo>
                                      <a:cubicBezTo>
                                        <a:pt x="38989" y="26289"/>
                                        <a:pt x="39243" y="28575"/>
                                        <a:pt x="39624" y="30607"/>
                                      </a:cubicBezTo>
                                      <a:cubicBezTo>
                                        <a:pt x="40005" y="32512"/>
                                        <a:pt x="40640" y="34163"/>
                                        <a:pt x="41529" y="35433"/>
                                      </a:cubicBezTo>
                                      <a:cubicBezTo>
                                        <a:pt x="42291" y="36576"/>
                                        <a:pt x="43307" y="37465"/>
                                        <a:pt x="44450" y="38100"/>
                                      </a:cubicBezTo>
                                      <a:lnTo>
                                        <a:pt x="47816" y="38836"/>
                                      </a:lnTo>
                                      <a:lnTo>
                                        <a:pt x="47816" y="55489"/>
                                      </a:lnTo>
                                      <a:lnTo>
                                        <a:pt x="39751" y="53721"/>
                                      </a:lnTo>
                                      <a:cubicBezTo>
                                        <a:pt x="37084" y="52324"/>
                                        <a:pt x="34925" y="50165"/>
                                        <a:pt x="33274" y="47498"/>
                                      </a:cubicBezTo>
                                      <a:cubicBezTo>
                                        <a:pt x="31496" y="44704"/>
                                        <a:pt x="30226" y="41275"/>
                                        <a:pt x="29464" y="37211"/>
                                      </a:cubicBezTo>
                                      <a:cubicBezTo>
                                        <a:pt x="28575" y="33020"/>
                                        <a:pt x="28194" y="28321"/>
                                        <a:pt x="28194" y="22860"/>
                                      </a:cubicBezTo>
                                      <a:lnTo>
                                        <a:pt x="28194" y="16891"/>
                                      </a:lnTo>
                                      <a:lnTo>
                                        <a:pt x="24511" y="16891"/>
                                      </a:lnTo>
                                      <a:cubicBezTo>
                                        <a:pt x="22606" y="16891"/>
                                        <a:pt x="20955" y="17145"/>
                                        <a:pt x="19431" y="17526"/>
                                      </a:cubicBezTo>
                                      <a:cubicBezTo>
                                        <a:pt x="18034" y="17907"/>
                                        <a:pt x="16891" y="18542"/>
                                        <a:pt x="15875" y="19431"/>
                                      </a:cubicBezTo>
                                      <a:cubicBezTo>
                                        <a:pt x="14859" y="20320"/>
                                        <a:pt x="14224" y="21463"/>
                                        <a:pt x="13716" y="22987"/>
                                      </a:cubicBezTo>
                                      <a:cubicBezTo>
                                        <a:pt x="13335" y="24384"/>
                                        <a:pt x="13081" y="26289"/>
                                        <a:pt x="13081" y="28448"/>
                                      </a:cubicBezTo>
                                      <a:cubicBezTo>
                                        <a:pt x="13081" y="31369"/>
                                        <a:pt x="13335" y="33909"/>
                                        <a:pt x="13970" y="36195"/>
                                      </a:cubicBezTo>
                                      <a:cubicBezTo>
                                        <a:pt x="14605" y="38481"/>
                                        <a:pt x="15367" y="40386"/>
                                        <a:pt x="16129" y="42164"/>
                                      </a:cubicBezTo>
                                      <a:cubicBezTo>
                                        <a:pt x="16891" y="43942"/>
                                        <a:pt x="17653" y="45339"/>
                                        <a:pt x="18288" y="46482"/>
                                      </a:cubicBezTo>
                                      <a:cubicBezTo>
                                        <a:pt x="18923" y="47625"/>
                                        <a:pt x="19177" y="48641"/>
                                        <a:pt x="19177" y="49403"/>
                                      </a:cubicBezTo>
                                      <a:cubicBezTo>
                                        <a:pt x="19177" y="49784"/>
                                        <a:pt x="19050" y="50292"/>
                                        <a:pt x="18796" y="50673"/>
                                      </a:cubicBezTo>
                                      <a:cubicBezTo>
                                        <a:pt x="18415" y="51054"/>
                                        <a:pt x="18034" y="51435"/>
                                        <a:pt x="17399" y="51689"/>
                                      </a:cubicBezTo>
                                      <a:cubicBezTo>
                                        <a:pt x="16764" y="51943"/>
                                        <a:pt x="16002" y="52070"/>
                                        <a:pt x="15240" y="52197"/>
                                      </a:cubicBezTo>
                                      <a:cubicBezTo>
                                        <a:pt x="14351" y="52324"/>
                                        <a:pt x="13335" y="52451"/>
                                        <a:pt x="12319" y="52451"/>
                                      </a:cubicBezTo>
                                      <a:cubicBezTo>
                                        <a:pt x="10922" y="52451"/>
                                        <a:pt x="9779" y="52324"/>
                                        <a:pt x="9017" y="52070"/>
                                      </a:cubicBezTo>
                                      <a:cubicBezTo>
                                        <a:pt x="8128" y="51816"/>
                                        <a:pt x="7366" y="51435"/>
                                        <a:pt x="6731" y="50800"/>
                                      </a:cubicBezTo>
                                      <a:cubicBezTo>
                                        <a:pt x="6096" y="50165"/>
                                        <a:pt x="5334" y="49022"/>
                                        <a:pt x="4572" y="47371"/>
                                      </a:cubicBezTo>
                                      <a:cubicBezTo>
                                        <a:pt x="3810" y="45847"/>
                                        <a:pt x="3048" y="43942"/>
                                        <a:pt x="2286" y="41783"/>
                                      </a:cubicBezTo>
                                      <a:cubicBezTo>
                                        <a:pt x="1651" y="39624"/>
                                        <a:pt x="1016" y="37338"/>
                                        <a:pt x="635" y="34798"/>
                                      </a:cubicBezTo>
                                      <a:cubicBezTo>
                                        <a:pt x="254" y="32258"/>
                                        <a:pt x="0" y="29591"/>
                                        <a:pt x="0" y="26924"/>
                                      </a:cubicBezTo>
                                      <a:cubicBezTo>
                                        <a:pt x="0" y="22225"/>
                                        <a:pt x="508" y="18034"/>
                                        <a:pt x="1397" y="14732"/>
                                      </a:cubicBezTo>
                                      <a:cubicBezTo>
                                        <a:pt x="2286" y="11303"/>
                                        <a:pt x="3810" y="8509"/>
                                        <a:pt x="5715" y="6223"/>
                                      </a:cubicBezTo>
                                      <a:cubicBezTo>
                                        <a:pt x="7620" y="4064"/>
                                        <a:pt x="10160" y="2540"/>
                                        <a:pt x="13208" y="1524"/>
                                      </a:cubicBezTo>
                                      <a:cubicBezTo>
                                        <a:pt x="16256" y="508"/>
                                        <a:pt x="19939" y="0"/>
                                        <a:pt x="241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 name="Shape 663"/>
                              <wps:cNvSpPr/>
                              <wps:spPr>
                                <a:xfrm>
                                  <a:off x="236728" y="622681"/>
                                  <a:ext cx="47816" cy="39243"/>
                                </a:xfrm>
                                <a:custGeom>
                                  <a:avLst/>
                                  <a:gdLst/>
                                  <a:ahLst/>
                                  <a:cxnLst/>
                                  <a:rect l="0" t="0" r="0" b="0"/>
                                  <a:pathLst>
                                    <a:path w="47816" h="39243">
                                      <a:moveTo>
                                        <a:pt x="5715" y="0"/>
                                      </a:moveTo>
                                      <a:cubicBezTo>
                                        <a:pt x="6604" y="0"/>
                                        <a:pt x="7874" y="0"/>
                                        <a:pt x="9525" y="0"/>
                                      </a:cubicBezTo>
                                      <a:cubicBezTo>
                                        <a:pt x="11176" y="0"/>
                                        <a:pt x="12573" y="0"/>
                                        <a:pt x="13589" y="127"/>
                                      </a:cubicBezTo>
                                      <a:cubicBezTo>
                                        <a:pt x="14605" y="127"/>
                                        <a:pt x="15494" y="381"/>
                                        <a:pt x="16129" y="508"/>
                                      </a:cubicBezTo>
                                      <a:cubicBezTo>
                                        <a:pt x="16637" y="635"/>
                                        <a:pt x="17145" y="889"/>
                                        <a:pt x="17272" y="1270"/>
                                      </a:cubicBezTo>
                                      <a:cubicBezTo>
                                        <a:pt x="17526" y="1524"/>
                                        <a:pt x="17653" y="1905"/>
                                        <a:pt x="17653" y="2413"/>
                                      </a:cubicBezTo>
                                      <a:cubicBezTo>
                                        <a:pt x="17653" y="2667"/>
                                        <a:pt x="17526" y="3175"/>
                                        <a:pt x="17399" y="3556"/>
                                      </a:cubicBezTo>
                                      <a:cubicBezTo>
                                        <a:pt x="17272" y="4064"/>
                                        <a:pt x="17145" y="4572"/>
                                        <a:pt x="16891" y="5080"/>
                                      </a:cubicBezTo>
                                      <a:cubicBezTo>
                                        <a:pt x="16764" y="5715"/>
                                        <a:pt x="16510" y="6350"/>
                                        <a:pt x="16383" y="6985"/>
                                      </a:cubicBezTo>
                                      <a:cubicBezTo>
                                        <a:pt x="16256" y="7747"/>
                                        <a:pt x="16129" y="8509"/>
                                        <a:pt x="16129" y="9271"/>
                                      </a:cubicBezTo>
                                      <a:cubicBezTo>
                                        <a:pt x="16129" y="10287"/>
                                        <a:pt x="16383" y="11176"/>
                                        <a:pt x="16764" y="12192"/>
                                      </a:cubicBezTo>
                                      <a:cubicBezTo>
                                        <a:pt x="17145" y="13081"/>
                                        <a:pt x="17780" y="14097"/>
                                        <a:pt x="18542" y="15113"/>
                                      </a:cubicBezTo>
                                      <a:cubicBezTo>
                                        <a:pt x="19431" y="16129"/>
                                        <a:pt x="20447" y="17272"/>
                                        <a:pt x="21844" y="18288"/>
                                      </a:cubicBezTo>
                                      <a:cubicBezTo>
                                        <a:pt x="23241" y="19431"/>
                                        <a:pt x="24892" y="20701"/>
                                        <a:pt x="26924" y="21971"/>
                                      </a:cubicBezTo>
                                      <a:lnTo>
                                        <a:pt x="47816" y="21971"/>
                                      </a:lnTo>
                                      <a:lnTo>
                                        <a:pt x="47816" y="39243"/>
                                      </a:lnTo>
                                      <a:lnTo>
                                        <a:pt x="3937" y="39243"/>
                                      </a:lnTo>
                                      <a:cubicBezTo>
                                        <a:pt x="3429" y="39243"/>
                                        <a:pt x="3048" y="39116"/>
                                        <a:pt x="2667" y="38862"/>
                                      </a:cubicBezTo>
                                      <a:cubicBezTo>
                                        <a:pt x="2413" y="38608"/>
                                        <a:pt x="2032" y="38227"/>
                                        <a:pt x="1905" y="37592"/>
                                      </a:cubicBezTo>
                                      <a:cubicBezTo>
                                        <a:pt x="1651" y="36957"/>
                                        <a:pt x="1397" y="36195"/>
                                        <a:pt x="1270" y="35306"/>
                                      </a:cubicBezTo>
                                      <a:cubicBezTo>
                                        <a:pt x="1270" y="34417"/>
                                        <a:pt x="1143" y="33147"/>
                                        <a:pt x="1143" y="31750"/>
                                      </a:cubicBezTo>
                                      <a:cubicBezTo>
                                        <a:pt x="1143" y="30353"/>
                                        <a:pt x="1270" y="29083"/>
                                        <a:pt x="1270" y="28194"/>
                                      </a:cubicBezTo>
                                      <a:cubicBezTo>
                                        <a:pt x="1397" y="27178"/>
                                        <a:pt x="1651" y="26416"/>
                                        <a:pt x="1905" y="25908"/>
                                      </a:cubicBezTo>
                                      <a:cubicBezTo>
                                        <a:pt x="2032" y="25400"/>
                                        <a:pt x="2413" y="25019"/>
                                        <a:pt x="2667" y="24765"/>
                                      </a:cubicBezTo>
                                      <a:cubicBezTo>
                                        <a:pt x="3048" y="24638"/>
                                        <a:pt x="3429" y="24511"/>
                                        <a:pt x="3937" y="24511"/>
                                      </a:cubicBezTo>
                                      <a:lnTo>
                                        <a:pt x="11557" y="24511"/>
                                      </a:lnTo>
                                      <a:cubicBezTo>
                                        <a:pt x="9271" y="22860"/>
                                        <a:pt x="7366" y="21336"/>
                                        <a:pt x="5842" y="19939"/>
                                      </a:cubicBezTo>
                                      <a:cubicBezTo>
                                        <a:pt x="4318" y="18542"/>
                                        <a:pt x="3175" y="17145"/>
                                        <a:pt x="2286" y="15875"/>
                                      </a:cubicBezTo>
                                      <a:cubicBezTo>
                                        <a:pt x="1397" y="14605"/>
                                        <a:pt x="889" y="13335"/>
                                        <a:pt x="508" y="12065"/>
                                      </a:cubicBezTo>
                                      <a:cubicBezTo>
                                        <a:pt x="127" y="10795"/>
                                        <a:pt x="0" y="9525"/>
                                        <a:pt x="0" y="8255"/>
                                      </a:cubicBezTo>
                                      <a:cubicBezTo>
                                        <a:pt x="0" y="7620"/>
                                        <a:pt x="0" y="6985"/>
                                        <a:pt x="127" y="6350"/>
                                      </a:cubicBezTo>
                                      <a:cubicBezTo>
                                        <a:pt x="127" y="5588"/>
                                        <a:pt x="254" y="4953"/>
                                        <a:pt x="381" y="4191"/>
                                      </a:cubicBezTo>
                                      <a:cubicBezTo>
                                        <a:pt x="635" y="3429"/>
                                        <a:pt x="762" y="2794"/>
                                        <a:pt x="1016" y="2286"/>
                                      </a:cubicBezTo>
                                      <a:cubicBezTo>
                                        <a:pt x="1143" y="1778"/>
                                        <a:pt x="1397" y="1397"/>
                                        <a:pt x="1651" y="1143"/>
                                      </a:cubicBezTo>
                                      <a:cubicBezTo>
                                        <a:pt x="1905" y="889"/>
                                        <a:pt x="2159" y="635"/>
                                        <a:pt x="2413" y="508"/>
                                      </a:cubicBezTo>
                                      <a:cubicBezTo>
                                        <a:pt x="2667" y="381"/>
                                        <a:pt x="3048" y="381"/>
                                        <a:pt x="3556" y="254"/>
                                      </a:cubicBezTo>
                                      <a:cubicBezTo>
                                        <a:pt x="3937" y="127"/>
                                        <a:pt x="4699" y="127"/>
                                        <a:pt x="57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 name="Shape 664"/>
                              <wps:cNvSpPr/>
                              <wps:spPr>
                                <a:xfrm>
                                  <a:off x="208661" y="557149"/>
                                  <a:ext cx="75883" cy="54483"/>
                                </a:xfrm>
                                <a:custGeom>
                                  <a:avLst/>
                                  <a:gdLst/>
                                  <a:ahLst/>
                                  <a:cxnLst/>
                                  <a:rect l="0" t="0" r="0" b="0"/>
                                  <a:pathLst>
                                    <a:path w="75883" h="54483">
                                      <a:moveTo>
                                        <a:pt x="32004" y="0"/>
                                      </a:moveTo>
                                      <a:cubicBezTo>
                                        <a:pt x="32766" y="0"/>
                                        <a:pt x="33401" y="127"/>
                                        <a:pt x="34163" y="508"/>
                                      </a:cubicBezTo>
                                      <a:cubicBezTo>
                                        <a:pt x="35052" y="889"/>
                                        <a:pt x="35814" y="1397"/>
                                        <a:pt x="36703" y="2032"/>
                                      </a:cubicBezTo>
                                      <a:lnTo>
                                        <a:pt x="56896" y="19939"/>
                                      </a:lnTo>
                                      <a:lnTo>
                                        <a:pt x="75883" y="7658"/>
                                      </a:lnTo>
                                      <a:lnTo>
                                        <a:pt x="75883" y="27613"/>
                                      </a:lnTo>
                                      <a:lnTo>
                                        <a:pt x="60706" y="37211"/>
                                      </a:lnTo>
                                      <a:lnTo>
                                        <a:pt x="75883" y="37211"/>
                                      </a:lnTo>
                                      <a:lnTo>
                                        <a:pt x="75883" y="54483"/>
                                      </a:lnTo>
                                      <a:lnTo>
                                        <a:pt x="3048" y="54483"/>
                                      </a:lnTo>
                                      <a:cubicBezTo>
                                        <a:pt x="2540" y="54483"/>
                                        <a:pt x="2159" y="54229"/>
                                        <a:pt x="1778" y="53975"/>
                                      </a:cubicBezTo>
                                      <a:cubicBezTo>
                                        <a:pt x="1397" y="53721"/>
                                        <a:pt x="1143" y="53213"/>
                                        <a:pt x="889" y="52578"/>
                                      </a:cubicBezTo>
                                      <a:cubicBezTo>
                                        <a:pt x="635" y="51943"/>
                                        <a:pt x="381" y="51054"/>
                                        <a:pt x="254" y="50038"/>
                                      </a:cubicBezTo>
                                      <a:cubicBezTo>
                                        <a:pt x="127" y="48895"/>
                                        <a:pt x="0" y="47498"/>
                                        <a:pt x="0" y="45847"/>
                                      </a:cubicBezTo>
                                      <a:cubicBezTo>
                                        <a:pt x="0" y="44069"/>
                                        <a:pt x="127" y="42672"/>
                                        <a:pt x="254" y="41656"/>
                                      </a:cubicBezTo>
                                      <a:cubicBezTo>
                                        <a:pt x="381" y="40513"/>
                                        <a:pt x="635" y="39624"/>
                                        <a:pt x="889" y="38989"/>
                                      </a:cubicBezTo>
                                      <a:cubicBezTo>
                                        <a:pt x="1143" y="38354"/>
                                        <a:pt x="1397" y="37846"/>
                                        <a:pt x="1778" y="37592"/>
                                      </a:cubicBezTo>
                                      <a:cubicBezTo>
                                        <a:pt x="2159" y="37338"/>
                                        <a:pt x="2540" y="37211"/>
                                        <a:pt x="3048" y="37211"/>
                                      </a:cubicBezTo>
                                      <a:lnTo>
                                        <a:pt x="56642" y="37211"/>
                                      </a:lnTo>
                                      <a:lnTo>
                                        <a:pt x="32258" y="19050"/>
                                      </a:lnTo>
                                      <a:cubicBezTo>
                                        <a:pt x="31750" y="18796"/>
                                        <a:pt x="31242" y="18288"/>
                                        <a:pt x="30861" y="17907"/>
                                      </a:cubicBezTo>
                                      <a:cubicBezTo>
                                        <a:pt x="30480" y="17399"/>
                                        <a:pt x="30099" y="16764"/>
                                        <a:pt x="29972" y="16002"/>
                                      </a:cubicBezTo>
                                      <a:cubicBezTo>
                                        <a:pt x="29718" y="15240"/>
                                        <a:pt x="29464" y="14351"/>
                                        <a:pt x="29337" y="13208"/>
                                      </a:cubicBezTo>
                                      <a:cubicBezTo>
                                        <a:pt x="29337" y="12192"/>
                                        <a:pt x="29210" y="10668"/>
                                        <a:pt x="29210" y="9017"/>
                                      </a:cubicBezTo>
                                      <a:cubicBezTo>
                                        <a:pt x="29210" y="7239"/>
                                        <a:pt x="29337" y="5842"/>
                                        <a:pt x="29337" y="4699"/>
                                      </a:cubicBezTo>
                                      <a:cubicBezTo>
                                        <a:pt x="29464" y="3556"/>
                                        <a:pt x="29718" y="2540"/>
                                        <a:pt x="29972" y="1905"/>
                                      </a:cubicBezTo>
                                      <a:cubicBezTo>
                                        <a:pt x="30099" y="1143"/>
                                        <a:pt x="30480" y="635"/>
                                        <a:pt x="30734" y="381"/>
                                      </a:cubicBezTo>
                                      <a:cubicBezTo>
                                        <a:pt x="31115" y="127"/>
                                        <a:pt x="31496" y="0"/>
                                        <a:pt x="320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 name="Shape 665"/>
                              <wps:cNvSpPr/>
                              <wps:spPr>
                                <a:xfrm>
                                  <a:off x="236728" y="501523"/>
                                  <a:ext cx="47816" cy="46228"/>
                                </a:xfrm>
                                <a:custGeom>
                                  <a:avLst/>
                                  <a:gdLst/>
                                  <a:ahLst/>
                                  <a:cxnLst/>
                                  <a:rect l="0" t="0" r="0" b="0"/>
                                  <a:pathLst>
                                    <a:path w="47816" h="46228">
                                      <a:moveTo>
                                        <a:pt x="47752" y="0"/>
                                      </a:moveTo>
                                      <a:lnTo>
                                        <a:pt x="47816" y="13"/>
                                      </a:lnTo>
                                      <a:lnTo>
                                        <a:pt x="47816" y="17211"/>
                                      </a:lnTo>
                                      <a:lnTo>
                                        <a:pt x="45593" y="18034"/>
                                      </a:lnTo>
                                      <a:cubicBezTo>
                                        <a:pt x="44577" y="18923"/>
                                        <a:pt x="43688" y="20066"/>
                                        <a:pt x="42926" y="21336"/>
                                      </a:cubicBezTo>
                                      <a:cubicBezTo>
                                        <a:pt x="42291" y="22733"/>
                                        <a:pt x="41529" y="24384"/>
                                        <a:pt x="40894" y="26162"/>
                                      </a:cubicBezTo>
                                      <a:cubicBezTo>
                                        <a:pt x="40259" y="27940"/>
                                        <a:pt x="39624" y="29718"/>
                                        <a:pt x="38862" y="31496"/>
                                      </a:cubicBezTo>
                                      <a:cubicBezTo>
                                        <a:pt x="37973" y="33401"/>
                                        <a:pt x="37084" y="35179"/>
                                        <a:pt x="36195" y="36957"/>
                                      </a:cubicBezTo>
                                      <a:cubicBezTo>
                                        <a:pt x="35179" y="38735"/>
                                        <a:pt x="33909" y="40259"/>
                                        <a:pt x="32385" y="41656"/>
                                      </a:cubicBezTo>
                                      <a:cubicBezTo>
                                        <a:pt x="30988" y="43053"/>
                                        <a:pt x="29210" y="44196"/>
                                        <a:pt x="27178" y="44958"/>
                                      </a:cubicBezTo>
                                      <a:cubicBezTo>
                                        <a:pt x="25146" y="45847"/>
                                        <a:pt x="22606" y="46228"/>
                                        <a:pt x="19812" y="46228"/>
                                      </a:cubicBezTo>
                                      <a:cubicBezTo>
                                        <a:pt x="16891" y="46228"/>
                                        <a:pt x="14224" y="45720"/>
                                        <a:pt x="11684" y="44577"/>
                                      </a:cubicBezTo>
                                      <a:cubicBezTo>
                                        <a:pt x="9271" y="43434"/>
                                        <a:pt x="7239" y="41783"/>
                                        <a:pt x="5461" y="39624"/>
                                      </a:cubicBezTo>
                                      <a:cubicBezTo>
                                        <a:pt x="3683" y="37465"/>
                                        <a:pt x="2413" y="34925"/>
                                        <a:pt x="1397" y="31750"/>
                                      </a:cubicBezTo>
                                      <a:cubicBezTo>
                                        <a:pt x="508" y="28702"/>
                                        <a:pt x="0" y="25273"/>
                                        <a:pt x="0" y="21463"/>
                                      </a:cubicBezTo>
                                      <a:cubicBezTo>
                                        <a:pt x="0" y="19558"/>
                                        <a:pt x="127" y="17653"/>
                                        <a:pt x="381" y="15875"/>
                                      </a:cubicBezTo>
                                      <a:cubicBezTo>
                                        <a:pt x="635" y="14097"/>
                                        <a:pt x="1016" y="12446"/>
                                        <a:pt x="1397" y="10922"/>
                                      </a:cubicBezTo>
                                      <a:cubicBezTo>
                                        <a:pt x="1905" y="9525"/>
                                        <a:pt x="2286" y="8255"/>
                                        <a:pt x="2794" y="7239"/>
                                      </a:cubicBezTo>
                                      <a:cubicBezTo>
                                        <a:pt x="3302" y="6223"/>
                                        <a:pt x="3683" y="5588"/>
                                        <a:pt x="3937" y="5080"/>
                                      </a:cubicBezTo>
                                      <a:cubicBezTo>
                                        <a:pt x="4318" y="4699"/>
                                        <a:pt x="4699" y="4318"/>
                                        <a:pt x="5080" y="4191"/>
                                      </a:cubicBezTo>
                                      <a:cubicBezTo>
                                        <a:pt x="5334" y="3937"/>
                                        <a:pt x="5715" y="3810"/>
                                        <a:pt x="6223" y="3810"/>
                                      </a:cubicBezTo>
                                      <a:cubicBezTo>
                                        <a:pt x="6731" y="3683"/>
                                        <a:pt x="7366" y="3556"/>
                                        <a:pt x="8001" y="3556"/>
                                      </a:cubicBezTo>
                                      <a:cubicBezTo>
                                        <a:pt x="8763" y="3429"/>
                                        <a:pt x="9652" y="3429"/>
                                        <a:pt x="10668" y="3429"/>
                                      </a:cubicBezTo>
                                      <a:cubicBezTo>
                                        <a:pt x="11938" y="3429"/>
                                        <a:pt x="12954" y="3429"/>
                                        <a:pt x="13716" y="3556"/>
                                      </a:cubicBezTo>
                                      <a:cubicBezTo>
                                        <a:pt x="14478" y="3556"/>
                                        <a:pt x="15113" y="3683"/>
                                        <a:pt x="15494" y="3810"/>
                                      </a:cubicBezTo>
                                      <a:cubicBezTo>
                                        <a:pt x="16002" y="4064"/>
                                        <a:pt x="16256" y="4191"/>
                                        <a:pt x="16510" y="4572"/>
                                      </a:cubicBezTo>
                                      <a:cubicBezTo>
                                        <a:pt x="16637" y="4826"/>
                                        <a:pt x="16637" y="5080"/>
                                        <a:pt x="16637" y="5461"/>
                                      </a:cubicBezTo>
                                      <a:cubicBezTo>
                                        <a:pt x="16637" y="5842"/>
                                        <a:pt x="16510" y="6477"/>
                                        <a:pt x="16002" y="7366"/>
                                      </a:cubicBezTo>
                                      <a:cubicBezTo>
                                        <a:pt x="15494" y="8255"/>
                                        <a:pt x="14986" y="9398"/>
                                        <a:pt x="14478" y="10668"/>
                                      </a:cubicBezTo>
                                      <a:cubicBezTo>
                                        <a:pt x="13843" y="11938"/>
                                        <a:pt x="13335" y="13462"/>
                                        <a:pt x="12954" y="15113"/>
                                      </a:cubicBezTo>
                                      <a:cubicBezTo>
                                        <a:pt x="12446" y="16891"/>
                                        <a:pt x="12192" y="18796"/>
                                        <a:pt x="12192" y="21082"/>
                                      </a:cubicBezTo>
                                      <a:cubicBezTo>
                                        <a:pt x="12192" y="22606"/>
                                        <a:pt x="12319" y="23876"/>
                                        <a:pt x="12700" y="25019"/>
                                      </a:cubicBezTo>
                                      <a:cubicBezTo>
                                        <a:pt x="12954" y="26162"/>
                                        <a:pt x="13462" y="27178"/>
                                        <a:pt x="13970" y="27813"/>
                                      </a:cubicBezTo>
                                      <a:cubicBezTo>
                                        <a:pt x="14605" y="28575"/>
                                        <a:pt x="15367" y="29083"/>
                                        <a:pt x="16129" y="29464"/>
                                      </a:cubicBezTo>
                                      <a:cubicBezTo>
                                        <a:pt x="16891" y="29845"/>
                                        <a:pt x="17780" y="30099"/>
                                        <a:pt x="18669" y="30099"/>
                                      </a:cubicBezTo>
                                      <a:cubicBezTo>
                                        <a:pt x="20066" y="30099"/>
                                        <a:pt x="21336" y="29591"/>
                                        <a:pt x="22225" y="28702"/>
                                      </a:cubicBezTo>
                                      <a:cubicBezTo>
                                        <a:pt x="23241" y="27940"/>
                                        <a:pt x="24003" y="26797"/>
                                        <a:pt x="24765" y="25273"/>
                                      </a:cubicBezTo>
                                      <a:cubicBezTo>
                                        <a:pt x="25527" y="23876"/>
                                        <a:pt x="26162" y="22352"/>
                                        <a:pt x="26797" y="20447"/>
                                      </a:cubicBezTo>
                                      <a:cubicBezTo>
                                        <a:pt x="27432" y="18669"/>
                                        <a:pt x="28194" y="16891"/>
                                        <a:pt x="28956" y="14986"/>
                                      </a:cubicBezTo>
                                      <a:cubicBezTo>
                                        <a:pt x="29718" y="13208"/>
                                        <a:pt x="30607" y="11303"/>
                                        <a:pt x="31496" y="9525"/>
                                      </a:cubicBezTo>
                                      <a:cubicBezTo>
                                        <a:pt x="32512" y="7747"/>
                                        <a:pt x="33782" y="6096"/>
                                        <a:pt x="35306" y="4699"/>
                                      </a:cubicBezTo>
                                      <a:cubicBezTo>
                                        <a:pt x="36703" y="3302"/>
                                        <a:pt x="38481" y="2159"/>
                                        <a:pt x="40513" y="1270"/>
                                      </a:cubicBezTo>
                                      <a:cubicBezTo>
                                        <a:pt x="42545" y="381"/>
                                        <a:pt x="44958" y="0"/>
                                        <a:pt x="477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 name="Shape 666"/>
                              <wps:cNvSpPr/>
                              <wps:spPr>
                                <a:xfrm>
                                  <a:off x="284544" y="834263"/>
                                  <a:ext cx="19875" cy="17018"/>
                                </a:xfrm>
                                <a:custGeom>
                                  <a:avLst/>
                                  <a:gdLst/>
                                  <a:ahLst/>
                                  <a:cxnLst/>
                                  <a:rect l="0" t="0" r="0" b="0"/>
                                  <a:pathLst>
                                    <a:path w="19875" h="17018">
                                      <a:moveTo>
                                        <a:pt x="0" y="0"/>
                                      </a:moveTo>
                                      <a:lnTo>
                                        <a:pt x="16954" y="0"/>
                                      </a:lnTo>
                                      <a:cubicBezTo>
                                        <a:pt x="17462" y="0"/>
                                        <a:pt x="17843" y="127"/>
                                        <a:pt x="18224" y="381"/>
                                      </a:cubicBezTo>
                                      <a:cubicBezTo>
                                        <a:pt x="18605" y="635"/>
                                        <a:pt x="18859" y="1143"/>
                                        <a:pt x="19113" y="1778"/>
                                      </a:cubicBezTo>
                                      <a:cubicBezTo>
                                        <a:pt x="19367" y="2540"/>
                                        <a:pt x="19494" y="3429"/>
                                        <a:pt x="19621" y="4445"/>
                                      </a:cubicBezTo>
                                      <a:cubicBezTo>
                                        <a:pt x="19875" y="5461"/>
                                        <a:pt x="19875" y="6858"/>
                                        <a:pt x="19875" y="8636"/>
                                      </a:cubicBezTo>
                                      <a:cubicBezTo>
                                        <a:pt x="19875" y="10287"/>
                                        <a:pt x="19875" y="11557"/>
                                        <a:pt x="19621" y="12700"/>
                                      </a:cubicBezTo>
                                      <a:cubicBezTo>
                                        <a:pt x="19494" y="13843"/>
                                        <a:pt x="19367" y="14732"/>
                                        <a:pt x="19113" y="15367"/>
                                      </a:cubicBezTo>
                                      <a:cubicBezTo>
                                        <a:pt x="18859" y="16002"/>
                                        <a:pt x="18605" y="16510"/>
                                        <a:pt x="18224" y="16764"/>
                                      </a:cubicBezTo>
                                      <a:cubicBezTo>
                                        <a:pt x="17843" y="16891"/>
                                        <a:pt x="17462" y="17018"/>
                                        <a:pt x="16954" y="17018"/>
                                      </a:cubicBezTo>
                                      <a:lnTo>
                                        <a:pt x="0" y="170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 name="Shape 667"/>
                              <wps:cNvSpPr/>
                              <wps:spPr>
                                <a:xfrm>
                                  <a:off x="284544" y="784916"/>
                                  <a:ext cx="19875" cy="30286"/>
                                </a:xfrm>
                                <a:custGeom>
                                  <a:avLst/>
                                  <a:gdLst/>
                                  <a:ahLst/>
                                  <a:cxnLst/>
                                  <a:rect l="0" t="0" r="0" b="0"/>
                                  <a:pathLst>
                                    <a:path w="19875" h="30286">
                                      <a:moveTo>
                                        <a:pt x="0" y="0"/>
                                      </a:moveTo>
                                      <a:lnTo>
                                        <a:pt x="16954" y="6040"/>
                                      </a:lnTo>
                                      <a:cubicBezTo>
                                        <a:pt x="17589" y="6167"/>
                                        <a:pt x="17970" y="6548"/>
                                        <a:pt x="18351" y="6929"/>
                                      </a:cubicBezTo>
                                      <a:cubicBezTo>
                                        <a:pt x="18859" y="7310"/>
                                        <a:pt x="19113" y="7945"/>
                                        <a:pt x="19367" y="8580"/>
                                      </a:cubicBezTo>
                                      <a:cubicBezTo>
                                        <a:pt x="19621" y="9342"/>
                                        <a:pt x="19748" y="10231"/>
                                        <a:pt x="19748" y="11375"/>
                                      </a:cubicBezTo>
                                      <a:cubicBezTo>
                                        <a:pt x="19875" y="12390"/>
                                        <a:pt x="19875" y="13787"/>
                                        <a:pt x="19875" y="15311"/>
                                      </a:cubicBezTo>
                                      <a:cubicBezTo>
                                        <a:pt x="19875" y="16835"/>
                                        <a:pt x="19875" y="18105"/>
                                        <a:pt x="19748" y="19248"/>
                                      </a:cubicBezTo>
                                      <a:cubicBezTo>
                                        <a:pt x="19621" y="20391"/>
                                        <a:pt x="19367" y="21280"/>
                                        <a:pt x="19113" y="21915"/>
                                      </a:cubicBezTo>
                                      <a:cubicBezTo>
                                        <a:pt x="18859" y="22677"/>
                                        <a:pt x="18605" y="23185"/>
                                        <a:pt x="18224" y="23693"/>
                                      </a:cubicBezTo>
                                      <a:cubicBezTo>
                                        <a:pt x="17843" y="24075"/>
                                        <a:pt x="17462" y="24328"/>
                                        <a:pt x="16954" y="24455"/>
                                      </a:cubicBezTo>
                                      <a:lnTo>
                                        <a:pt x="0" y="302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 name="Shape 668"/>
                              <wps:cNvSpPr/>
                              <wps:spPr>
                                <a:xfrm>
                                  <a:off x="284544" y="748157"/>
                                  <a:ext cx="19875" cy="17018"/>
                                </a:xfrm>
                                <a:custGeom>
                                  <a:avLst/>
                                  <a:gdLst/>
                                  <a:ahLst/>
                                  <a:cxnLst/>
                                  <a:rect l="0" t="0" r="0" b="0"/>
                                  <a:pathLst>
                                    <a:path w="19875" h="17018">
                                      <a:moveTo>
                                        <a:pt x="0" y="0"/>
                                      </a:moveTo>
                                      <a:lnTo>
                                        <a:pt x="16954" y="0"/>
                                      </a:lnTo>
                                      <a:cubicBezTo>
                                        <a:pt x="17462" y="0"/>
                                        <a:pt x="17843" y="127"/>
                                        <a:pt x="18224" y="381"/>
                                      </a:cubicBezTo>
                                      <a:cubicBezTo>
                                        <a:pt x="18605" y="635"/>
                                        <a:pt x="18859" y="1016"/>
                                        <a:pt x="19113" y="1651"/>
                                      </a:cubicBezTo>
                                      <a:cubicBezTo>
                                        <a:pt x="19367" y="2413"/>
                                        <a:pt x="19494" y="3175"/>
                                        <a:pt x="19621" y="4318"/>
                                      </a:cubicBezTo>
                                      <a:cubicBezTo>
                                        <a:pt x="19875" y="5461"/>
                                        <a:pt x="19875" y="6858"/>
                                        <a:pt x="19875" y="8509"/>
                                      </a:cubicBezTo>
                                      <a:cubicBezTo>
                                        <a:pt x="19875" y="10160"/>
                                        <a:pt x="19875" y="11557"/>
                                        <a:pt x="19621" y="12573"/>
                                      </a:cubicBezTo>
                                      <a:cubicBezTo>
                                        <a:pt x="19494" y="13716"/>
                                        <a:pt x="19367" y="14605"/>
                                        <a:pt x="19113" y="15240"/>
                                      </a:cubicBezTo>
                                      <a:cubicBezTo>
                                        <a:pt x="18859" y="15875"/>
                                        <a:pt x="18605" y="16256"/>
                                        <a:pt x="18224" y="16637"/>
                                      </a:cubicBezTo>
                                      <a:cubicBezTo>
                                        <a:pt x="17843" y="16891"/>
                                        <a:pt x="17462" y="17018"/>
                                        <a:pt x="16954" y="17018"/>
                                      </a:cubicBezTo>
                                      <a:lnTo>
                                        <a:pt x="0" y="170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 name="Shape 669"/>
                              <wps:cNvSpPr/>
                              <wps:spPr>
                                <a:xfrm>
                                  <a:off x="284544" y="678434"/>
                                  <a:ext cx="21018" cy="55753"/>
                                </a:xfrm>
                                <a:custGeom>
                                  <a:avLst/>
                                  <a:gdLst/>
                                  <a:ahLst/>
                                  <a:cxnLst/>
                                  <a:rect l="0" t="0" r="0" b="0"/>
                                  <a:pathLst>
                                    <a:path w="21018" h="55753">
                                      <a:moveTo>
                                        <a:pt x="0" y="0"/>
                                      </a:moveTo>
                                      <a:lnTo>
                                        <a:pt x="17335" y="0"/>
                                      </a:lnTo>
                                      <a:cubicBezTo>
                                        <a:pt x="17970" y="0"/>
                                        <a:pt x="18478" y="254"/>
                                        <a:pt x="18859" y="635"/>
                                      </a:cubicBezTo>
                                      <a:cubicBezTo>
                                        <a:pt x="19240" y="1143"/>
                                        <a:pt x="19494" y="1905"/>
                                        <a:pt x="19621" y="2794"/>
                                      </a:cubicBezTo>
                                      <a:cubicBezTo>
                                        <a:pt x="19748" y="3810"/>
                                        <a:pt x="19875" y="5207"/>
                                        <a:pt x="19875" y="7112"/>
                                      </a:cubicBezTo>
                                      <a:cubicBezTo>
                                        <a:pt x="19875" y="9271"/>
                                        <a:pt x="19748" y="10668"/>
                                        <a:pt x="19621" y="11684"/>
                                      </a:cubicBezTo>
                                      <a:cubicBezTo>
                                        <a:pt x="19494" y="12573"/>
                                        <a:pt x="19240" y="13208"/>
                                        <a:pt x="18859" y="13589"/>
                                      </a:cubicBezTo>
                                      <a:cubicBezTo>
                                        <a:pt x="18478" y="13970"/>
                                        <a:pt x="17970" y="14224"/>
                                        <a:pt x="17335" y="14224"/>
                                      </a:cubicBezTo>
                                      <a:lnTo>
                                        <a:pt x="12509" y="14224"/>
                                      </a:lnTo>
                                      <a:cubicBezTo>
                                        <a:pt x="15176" y="16764"/>
                                        <a:pt x="17335" y="19558"/>
                                        <a:pt x="18732" y="22860"/>
                                      </a:cubicBezTo>
                                      <a:cubicBezTo>
                                        <a:pt x="20256" y="26035"/>
                                        <a:pt x="21018" y="29591"/>
                                        <a:pt x="21018" y="33528"/>
                                      </a:cubicBezTo>
                                      <a:cubicBezTo>
                                        <a:pt x="21018" y="36830"/>
                                        <a:pt x="20637" y="39751"/>
                                        <a:pt x="19748" y="42418"/>
                                      </a:cubicBezTo>
                                      <a:cubicBezTo>
                                        <a:pt x="18986" y="45212"/>
                                        <a:pt x="17716" y="47498"/>
                                        <a:pt x="16065" y="49530"/>
                                      </a:cubicBezTo>
                                      <a:cubicBezTo>
                                        <a:pt x="14414" y="51562"/>
                                        <a:pt x="12255" y="53086"/>
                                        <a:pt x="9842" y="54102"/>
                                      </a:cubicBezTo>
                                      <a:cubicBezTo>
                                        <a:pt x="7302" y="55245"/>
                                        <a:pt x="4508" y="55753"/>
                                        <a:pt x="1206" y="55753"/>
                                      </a:cubicBezTo>
                                      <a:lnTo>
                                        <a:pt x="0" y="55489"/>
                                      </a:lnTo>
                                      <a:lnTo>
                                        <a:pt x="0" y="38836"/>
                                      </a:lnTo>
                                      <a:lnTo>
                                        <a:pt x="698" y="38989"/>
                                      </a:lnTo>
                                      <a:cubicBezTo>
                                        <a:pt x="3238" y="38989"/>
                                        <a:pt x="5270" y="38100"/>
                                        <a:pt x="6667" y="36449"/>
                                      </a:cubicBezTo>
                                      <a:cubicBezTo>
                                        <a:pt x="8191" y="34925"/>
                                        <a:pt x="8826" y="32639"/>
                                        <a:pt x="8826" y="29718"/>
                                      </a:cubicBezTo>
                                      <a:cubicBezTo>
                                        <a:pt x="8826" y="27305"/>
                                        <a:pt x="8191" y="25146"/>
                                        <a:pt x="7048" y="23114"/>
                                      </a:cubicBezTo>
                                      <a:cubicBezTo>
                                        <a:pt x="5778" y="21082"/>
                                        <a:pt x="4000" y="19050"/>
                                        <a:pt x="1587" y="16891"/>
                                      </a:cubicBezTo>
                                      <a:lnTo>
                                        <a:pt x="0" y="168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 name="Shape 670"/>
                              <wps:cNvSpPr/>
                              <wps:spPr>
                                <a:xfrm>
                                  <a:off x="284544" y="644652"/>
                                  <a:ext cx="19875" cy="17272"/>
                                </a:xfrm>
                                <a:custGeom>
                                  <a:avLst/>
                                  <a:gdLst/>
                                  <a:ahLst/>
                                  <a:cxnLst/>
                                  <a:rect l="0" t="0" r="0" b="0"/>
                                  <a:pathLst>
                                    <a:path w="19875" h="17272">
                                      <a:moveTo>
                                        <a:pt x="0" y="0"/>
                                      </a:moveTo>
                                      <a:lnTo>
                                        <a:pt x="17208" y="0"/>
                                      </a:lnTo>
                                      <a:cubicBezTo>
                                        <a:pt x="17589" y="0"/>
                                        <a:pt x="17970" y="127"/>
                                        <a:pt x="18351" y="381"/>
                                      </a:cubicBezTo>
                                      <a:cubicBezTo>
                                        <a:pt x="18732" y="635"/>
                                        <a:pt x="18986" y="1143"/>
                                        <a:pt x="19240" y="1778"/>
                                      </a:cubicBezTo>
                                      <a:cubicBezTo>
                                        <a:pt x="19367" y="2413"/>
                                        <a:pt x="19621" y="3302"/>
                                        <a:pt x="19748" y="4445"/>
                                      </a:cubicBezTo>
                                      <a:cubicBezTo>
                                        <a:pt x="19875" y="5461"/>
                                        <a:pt x="19875" y="6858"/>
                                        <a:pt x="19875" y="8636"/>
                                      </a:cubicBezTo>
                                      <a:cubicBezTo>
                                        <a:pt x="19875" y="10287"/>
                                        <a:pt x="19875" y="11684"/>
                                        <a:pt x="19748" y="12827"/>
                                      </a:cubicBezTo>
                                      <a:cubicBezTo>
                                        <a:pt x="19621" y="13843"/>
                                        <a:pt x="19367" y="14732"/>
                                        <a:pt x="19240" y="15367"/>
                                      </a:cubicBezTo>
                                      <a:cubicBezTo>
                                        <a:pt x="18986" y="16002"/>
                                        <a:pt x="18732" y="16510"/>
                                        <a:pt x="18351" y="16764"/>
                                      </a:cubicBezTo>
                                      <a:cubicBezTo>
                                        <a:pt x="17970" y="17018"/>
                                        <a:pt x="17589" y="17272"/>
                                        <a:pt x="17208"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 name="Shape 671"/>
                              <wps:cNvSpPr/>
                              <wps:spPr>
                                <a:xfrm>
                                  <a:off x="284544" y="594360"/>
                                  <a:ext cx="19875" cy="17272"/>
                                </a:xfrm>
                                <a:custGeom>
                                  <a:avLst/>
                                  <a:gdLst/>
                                  <a:ahLst/>
                                  <a:cxnLst/>
                                  <a:rect l="0" t="0" r="0" b="0"/>
                                  <a:pathLst>
                                    <a:path w="19875" h="17272">
                                      <a:moveTo>
                                        <a:pt x="0" y="0"/>
                                      </a:moveTo>
                                      <a:lnTo>
                                        <a:pt x="17208" y="0"/>
                                      </a:lnTo>
                                      <a:cubicBezTo>
                                        <a:pt x="17589" y="0"/>
                                        <a:pt x="17970" y="127"/>
                                        <a:pt x="18351" y="381"/>
                                      </a:cubicBezTo>
                                      <a:cubicBezTo>
                                        <a:pt x="18732" y="635"/>
                                        <a:pt x="18986" y="1143"/>
                                        <a:pt x="19240" y="1778"/>
                                      </a:cubicBezTo>
                                      <a:cubicBezTo>
                                        <a:pt x="19367" y="2413"/>
                                        <a:pt x="19621" y="3302"/>
                                        <a:pt x="19748" y="4445"/>
                                      </a:cubicBezTo>
                                      <a:cubicBezTo>
                                        <a:pt x="19875" y="5461"/>
                                        <a:pt x="19875" y="6858"/>
                                        <a:pt x="19875" y="8636"/>
                                      </a:cubicBezTo>
                                      <a:cubicBezTo>
                                        <a:pt x="19875" y="10287"/>
                                        <a:pt x="19875" y="11684"/>
                                        <a:pt x="19748" y="12827"/>
                                      </a:cubicBezTo>
                                      <a:cubicBezTo>
                                        <a:pt x="19621" y="13843"/>
                                        <a:pt x="19367" y="14732"/>
                                        <a:pt x="19240" y="15367"/>
                                      </a:cubicBezTo>
                                      <a:cubicBezTo>
                                        <a:pt x="18986" y="16002"/>
                                        <a:pt x="18732" y="16510"/>
                                        <a:pt x="18351" y="16764"/>
                                      </a:cubicBezTo>
                                      <a:cubicBezTo>
                                        <a:pt x="17970" y="17018"/>
                                        <a:pt x="17589" y="17272"/>
                                        <a:pt x="17208"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 name="Shape 672"/>
                              <wps:cNvSpPr/>
                              <wps:spPr>
                                <a:xfrm>
                                  <a:off x="284544" y="554863"/>
                                  <a:ext cx="19875" cy="29899"/>
                                </a:xfrm>
                                <a:custGeom>
                                  <a:avLst/>
                                  <a:gdLst/>
                                  <a:ahLst/>
                                  <a:cxnLst/>
                                  <a:rect l="0" t="0" r="0" b="0"/>
                                  <a:pathLst>
                                    <a:path w="19875" h="29899">
                                      <a:moveTo>
                                        <a:pt x="17208" y="0"/>
                                      </a:moveTo>
                                      <a:cubicBezTo>
                                        <a:pt x="17716" y="0"/>
                                        <a:pt x="18097" y="127"/>
                                        <a:pt x="18351" y="381"/>
                                      </a:cubicBezTo>
                                      <a:cubicBezTo>
                                        <a:pt x="18732" y="635"/>
                                        <a:pt x="18986" y="1016"/>
                                        <a:pt x="19240" y="1651"/>
                                      </a:cubicBezTo>
                                      <a:cubicBezTo>
                                        <a:pt x="19494" y="2413"/>
                                        <a:pt x="19621" y="3302"/>
                                        <a:pt x="19748" y="4445"/>
                                      </a:cubicBezTo>
                                      <a:cubicBezTo>
                                        <a:pt x="19875" y="5588"/>
                                        <a:pt x="19875" y="6985"/>
                                        <a:pt x="19875" y="8890"/>
                                      </a:cubicBezTo>
                                      <a:cubicBezTo>
                                        <a:pt x="19875" y="10668"/>
                                        <a:pt x="19875" y="12192"/>
                                        <a:pt x="19748" y="13462"/>
                                      </a:cubicBezTo>
                                      <a:cubicBezTo>
                                        <a:pt x="19621" y="14605"/>
                                        <a:pt x="19494" y="15494"/>
                                        <a:pt x="19367" y="16256"/>
                                      </a:cubicBezTo>
                                      <a:cubicBezTo>
                                        <a:pt x="19113" y="17018"/>
                                        <a:pt x="18859" y="17653"/>
                                        <a:pt x="18478" y="18034"/>
                                      </a:cubicBezTo>
                                      <a:cubicBezTo>
                                        <a:pt x="18097" y="18415"/>
                                        <a:pt x="17589" y="18796"/>
                                        <a:pt x="16954" y="19177"/>
                                      </a:cubicBezTo>
                                      <a:lnTo>
                                        <a:pt x="0" y="29899"/>
                                      </a:lnTo>
                                      <a:lnTo>
                                        <a:pt x="0" y="9944"/>
                                      </a:lnTo>
                                      <a:lnTo>
                                        <a:pt x="13017" y="1524"/>
                                      </a:lnTo>
                                      <a:cubicBezTo>
                                        <a:pt x="13906" y="1016"/>
                                        <a:pt x="14795" y="635"/>
                                        <a:pt x="15430" y="381"/>
                                      </a:cubicBezTo>
                                      <a:cubicBezTo>
                                        <a:pt x="16065" y="127"/>
                                        <a:pt x="16700" y="0"/>
                                        <a:pt x="172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 name="Shape 673"/>
                              <wps:cNvSpPr/>
                              <wps:spPr>
                                <a:xfrm>
                                  <a:off x="284544" y="501536"/>
                                  <a:ext cx="21018" cy="46596"/>
                                </a:xfrm>
                                <a:custGeom>
                                  <a:avLst/>
                                  <a:gdLst/>
                                  <a:ahLst/>
                                  <a:cxnLst/>
                                  <a:rect l="0" t="0" r="0" b="0"/>
                                  <a:pathLst>
                                    <a:path w="21018" h="46596">
                                      <a:moveTo>
                                        <a:pt x="0" y="0"/>
                                      </a:moveTo>
                                      <a:lnTo>
                                        <a:pt x="9080" y="1892"/>
                                      </a:lnTo>
                                      <a:cubicBezTo>
                                        <a:pt x="11747" y="3289"/>
                                        <a:pt x="13906" y="5067"/>
                                        <a:pt x="15684" y="7480"/>
                                      </a:cubicBezTo>
                                      <a:cubicBezTo>
                                        <a:pt x="17462" y="9766"/>
                                        <a:pt x="18859" y="12687"/>
                                        <a:pt x="19748" y="15862"/>
                                      </a:cubicBezTo>
                                      <a:cubicBezTo>
                                        <a:pt x="20637" y="19164"/>
                                        <a:pt x="21018" y="22593"/>
                                        <a:pt x="21018" y="26403"/>
                                      </a:cubicBezTo>
                                      <a:cubicBezTo>
                                        <a:pt x="21018" y="28689"/>
                                        <a:pt x="20891" y="30848"/>
                                        <a:pt x="20510" y="33007"/>
                                      </a:cubicBezTo>
                                      <a:cubicBezTo>
                                        <a:pt x="20256" y="35039"/>
                                        <a:pt x="19748" y="36944"/>
                                        <a:pt x="19240" y="38595"/>
                                      </a:cubicBezTo>
                                      <a:cubicBezTo>
                                        <a:pt x="18732" y="40119"/>
                                        <a:pt x="18224" y="41516"/>
                                        <a:pt x="17589" y="42659"/>
                                      </a:cubicBezTo>
                                      <a:cubicBezTo>
                                        <a:pt x="17081" y="43675"/>
                                        <a:pt x="16573" y="44564"/>
                                        <a:pt x="16065" y="45072"/>
                                      </a:cubicBezTo>
                                      <a:cubicBezTo>
                                        <a:pt x="15557" y="45580"/>
                                        <a:pt x="14795" y="45961"/>
                                        <a:pt x="13779" y="46215"/>
                                      </a:cubicBezTo>
                                      <a:cubicBezTo>
                                        <a:pt x="12763" y="46469"/>
                                        <a:pt x="11239" y="46596"/>
                                        <a:pt x="9334" y="46596"/>
                                      </a:cubicBezTo>
                                      <a:cubicBezTo>
                                        <a:pt x="7937" y="46596"/>
                                        <a:pt x="6921" y="46596"/>
                                        <a:pt x="6032" y="46469"/>
                                      </a:cubicBezTo>
                                      <a:cubicBezTo>
                                        <a:pt x="5270" y="46342"/>
                                        <a:pt x="4635" y="46215"/>
                                        <a:pt x="4127" y="46088"/>
                                      </a:cubicBezTo>
                                      <a:cubicBezTo>
                                        <a:pt x="3746" y="45834"/>
                                        <a:pt x="3365" y="45707"/>
                                        <a:pt x="3238" y="45326"/>
                                      </a:cubicBezTo>
                                      <a:cubicBezTo>
                                        <a:pt x="3111" y="45072"/>
                                        <a:pt x="2984" y="44818"/>
                                        <a:pt x="2984" y="44310"/>
                                      </a:cubicBezTo>
                                      <a:cubicBezTo>
                                        <a:pt x="2984" y="43802"/>
                                        <a:pt x="3238" y="43167"/>
                                        <a:pt x="3873" y="42151"/>
                                      </a:cubicBezTo>
                                      <a:cubicBezTo>
                                        <a:pt x="4381" y="41135"/>
                                        <a:pt x="5016" y="39865"/>
                                        <a:pt x="5651" y="38468"/>
                                      </a:cubicBezTo>
                                      <a:cubicBezTo>
                                        <a:pt x="6413" y="36944"/>
                                        <a:pt x="7048" y="35293"/>
                                        <a:pt x="7683" y="33388"/>
                                      </a:cubicBezTo>
                                      <a:cubicBezTo>
                                        <a:pt x="8191" y="31483"/>
                                        <a:pt x="8572" y="29197"/>
                                        <a:pt x="8572" y="26784"/>
                                      </a:cubicBezTo>
                                      <a:cubicBezTo>
                                        <a:pt x="8572" y="25260"/>
                                        <a:pt x="8318" y="23863"/>
                                        <a:pt x="8064" y="22593"/>
                                      </a:cubicBezTo>
                                      <a:cubicBezTo>
                                        <a:pt x="7683" y="21450"/>
                                        <a:pt x="7302" y="20307"/>
                                        <a:pt x="6667" y="19418"/>
                                      </a:cubicBezTo>
                                      <a:cubicBezTo>
                                        <a:pt x="6032" y="18529"/>
                                        <a:pt x="5270" y="17894"/>
                                        <a:pt x="4381" y="17386"/>
                                      </a:cubicBezTo>
                                      <a:cubicBezTo>
                                        <a:pt x="3492" y="17005"/>
                                        <a:pt x="2476" y="16751"/>
                                        <a:pt x="1206" y="16751"/>
                                      </a:cubicBezTo>
                                      <a:lnTo>
                                        <a:pt x="0" y="171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75" name="Picture 675"/>
                                <pic:cNvPicPr/>
                              </pic:nvPicPr>
                              <pic:blipFill>
                                <a:blip r:embed="rId21"/>
                                <a:stretch>
                                  <a:fillRect/>
                                </a:stretch>
                              </pic:blipFill>
                              <pic:spPr>
                                <a:xfrm rot="-5399999">
                                  <a:off x="247523" y="381000"/>
                                  <a:ext cx="42672" cy="188976"/>
                                </a:xfrm>
                                <a:prstGeom prst="rect">
                                  <a:avLst/>
                                </a:prstGeom>
                              </pic:spPr>
                            </pic:pic>
                          </wpg:wgp>
                        </a:graphicData>
                      </a:graphic>
                    </wp:inline>
                  </w:drawing>
                </mc:Choice>
                <mc:Fallback>
                  <w:pict>
                    <v:group w14:anchorId="1329EED9" id="Group 13611" o:spid="_x0000_s1074" style="width:28.6pt;height:70.7pt;mso-position-horizontal-relative:char;mso-position-vertical-relative:line" coordsize="3634,8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">
                      <v:rect id="Rectangle 208" o:spid="_x0000_s1075" style="position:absolute;left:3169;top:755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0F758C03" w14:textId="77777777" w:rsidR="00F6035F" w:rsidRDefault="00F6035F" w:rsidP="00C70627">
                              <w:pPr>
                                <w:spacing w:after="160" w:line="259" w:lineRule="auto"/>
                              </w:pPr>
                              <w:r>
                                <w:t xml:space="preserve"> </w:t>
                              </w:r>
                            </w:p>
                          </w:txbxContent>
                        </v:textbox>
                      </v:rect>
                      <v:shape id="Picture 605" o:spid="_x0000_s1076" type="#_x0000_t75" style="position:absolute;left:-3350;top:3350;width:11002;height:1905;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">
                        <v:imagedata r:id="rId22" o:title=""/>
                      </v:shape>
                      <v:shape id="Shape 607" o:spid="_x0000_s1077" style="position:absolute;left:424;top:8012;width:412;height:497;visibility:visible;mso-wrap-style:square;v-text-anchor:top" coordsize="41275,4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" path="m7366,v1397,,2540,127,3556,127c11811,254,12573,508,13081,762v508,254,1016,508,1270,762c14605,1905,14732,2286,14732,2667r,28956l38608,31623r,-27178c38608,4064,38735,3683,38862,3302v254,-254,635,-508,1143,-762l41275,2187r,47470l5715,49657v-2032,,-3429,-508,-4318,-1524c508,47117,,45847,,44323l,2667c,2286,127,1905,381,1524,635,1270,1016,1016,1651,762,2159,508,2921,254,3937,127,4826,127,6096,,7366,xe" fillcolor="black" stroked="f" strokeweight="0">
                        <v:stroke miterlimit="83231f" joinstyle="miter"/>
                        <v:path arrowok="t" textboxrect="0,0,41275,49657"/>
                      </v:shape>
                      <v:shape id="Shape 608" o:spid="_x0000_s1078" style="position:absolute;left:648;top:7707;width:188;height:173;visibility:visible;mso-wrap-style:square;v-text-anchor:top" coordsize="1879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" path="m2921,l18796,r,17272l2921,17272v-508,,-889,-254,-1270,-508c1270,16510,1016,16002,762,15367,508,14732,381,13843,254,12700,,11684,,10287,,8636,,6858,,5461,254,4445,381,3302,508,2413,762,1778,1016,1143,1270,635,1651,381,2032,127,2413,,2921,xe" fillcolor="black" stroked="f" strokeweight="0">
                        <v:stroke miterlimit="83231f" joinstyle="miter"/>
                        <v:path arrowok="t" textboxrect="0,0,18796,17272"/>
                      </v:shape>
                      <v:shape id="Shape 609" o:spid="_x0000_s1079" style="position:absolute;left:381;top:7693;width:180;height:200;visibility:visible;mso-wrap-style:square;v-text-anchor:top" coordsize="18034,1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" path="m8890,v3429,,5842,762,7112,2159c17399,3556,18034,6223,18034,10033v,3937,-635,6477,-1905,7874c14859,19177,12573,19939,9144,19939v-3429,,-5842,-762,-7112,-2159c635,16383,,13843,,9906,,6096,635,3429,1905,2159,3175,762,5461,,8890,xe" fillcolor="black" stroked="f" strokeweight="0">
                        <v:stroke miterlimit="83231f" joinstyle="miter"/>
                        <v:path arrowok="t" textboxrect="0,0,18034,19939"/>
                      </v:shape>
                      <v:shape id="Shape 610" o:spid="_x0000_s1080" style="position:absolute;left:637;top:7137;width:199;height:392;visibility:visible;mso-wrap-style:square;v-text-anchor:top" coordsize="19939,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" path="m5715,v889,,2159,,3810,c11176,,12573,,13589,127v1016,,1905,127,2413,381c16637,635,17018,889,17272,1270v254,254,381,635,381,1016c17653,2667,17526,3175,17399,3556v-127,508,-381,1016,-508,1524c16637,5715,16510,6350,16383,6985v-127,762,-254,1397,-254,2286c16129,10160,16383,11176,16764,12192v381,889,889,1905,1778,2921l19939,16456r,22787l3810,39243v-381,,-762,-127,-1143,-381c2286,38608,2032,38227,1778,37592v-127,-635,-381,-1397,-508,-2286c1143,34417,1143,33147,1143,31750v,-1397,,-2667,127,-3556c1397,27178,1651,26416,1778,25908v254,-508,508,-889,889,-1143c3048,24638,3429,24511,3810,24511r7620,c9144,22860,7366,21336,5842,19939,4318,18542,3175,17145,2286,15875,1397,14605,889,13335,508,12065,127,10795,,9525,,8255,,7620,,6985,127,6350v,-762,127,-1397,254,-2159c635,3429,762,2794,1016,2286v127,-508,381,-1016,635,-1143c1905,889,2032,635,2413,508,2667,381,3048,254,3556,254,3937,127,4699,127,5715,xe" fillcolor="black" stroked="f" strokeweight="0">
                        <v:stroke miterlimit="83231f" joinstyle="miter"/>
                        <v:path arrowok="t" textboxrect="0,0,19939,39243"/>
                      </v:shape>
                      <v:shape id="Shape 611" o:spid="_x0000_s1081" style="position:absolute;left:637;top:6630;width:199;height:428;visibility:visible;mso-wrap-style:square;v-text-anchor:top" coordsize="19939,4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" path="m10668,v1270,,2159,,3048,127c14478,127,15113,254,15494,381v508,254,762,381,889,762c16637,1397,16637,1651,16637,2032v,381,-254,1016,-635,1905c15494,4826,14986,5969,14478,7239v-635,1270,-1143,2794,-1651,4445c12446,13462,12192,15367,12192,17526v,1651,127,2921,381,4064c12954,22733,13462,23749,13970,24384v635,762,1270,1270,2159,1651c16891,26416,17780,26670,18669,26670r1270,-499l19939,42777r-127,22c16891,42799,14097,42291,11684,41148,9271,40005,7239,38354,5461,36195,3683,34036,2413,31496,1397,28321,508,25273,,21844,,18034,,16129,127,14224,381,12446,635,10668,1016,9017,1397,7493,1778,6096,2286,4826,2794,3810,3175,2794,3683,2159,3937,1651,4318,1270,4699,889,4953,762,5334,508,5715,381,6223,381,6731,254,7366,127,8001,127,8763,,9652,,10668,xe" fillcolor="black" stroked="f" strokeweight="0">
                        <v:stroke miterlimit="83231f" joinstyle="miter"/>
                        <v:path arrowok="t" textboxrect="0,0,19939,42799"/>
                      </v:shape>
                      <v:shape id="Shape 612" o:spid="_x0000_s1082" style="position:absolute;left:487;top:6101;width:349;height:431;visibility:visible;mso-wrap-style:square;v-text-anchor:top" coordsize="34925,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" path="m23495,v2540,,4318,254,5334,635c29972,1143,30480,1778,30480,2667r,13335l34925,16002r,17145l30480,33147r,7366c30480,41402,29972,42037,28829,42545v-1016,381,-2794,635,-5334,635c22225,43180,21082,43180,20193,43053v-889,-127,-1651,-381,-2159,-508c17526,42291,17145,42037,16891,41656v-254,-381,-381,-762,-381,-1270l16510,33147r-13589,c2413,33147,2032,33020,1651,32766v-381,-254,-635,-635,-889,-1270c508,30734,254,29845,254,28829,127,27686,,26289,,24638,,22987,127,21590,254,20447v,-1143,254,-2032,508,-2667c1016,17145,1270,16637,1651,16383v381,-254,762,-381,1270,-381l16510,16002r,-13335c16510,2286,16637,1905,16891,1524v254,-381,635,-635,1143,-889c18542,381,19304,254,20193,127,21082,,22225,,23495,xe" fillcolor="black" stroked="f" strokeweight="0">
                        <v:stroke miterlimit="83231f" joinstyle="miter"/>
                        <v:path arrowok="t" textboxrect="0,0,34925,43180"/>
                      </v:shape>
                      <v:shape id="Shape 613" o:spid="_x0000_s1083" style="position:absolute;left:424;top:5138;width:412;height:521;visibility:visible;mso-wrap-style:square;v-text-anchor:top" coordsize="41275,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" path="m7112,v1270,,2413,,3302,127c11303,254,11938,381,12573,635v508,254,889,508,1143,889c13970,1778,14097,2159,14097,2540r,31623l35814,34163r,-26797c35814,6985,35814,6604,36068,6350v254,-381,762,-635,1270,-889c37846,5207,38481,5080,39370,4953r1905,-147l41275,52070r-35560,c3683,52070,2286,51562,1397,50546,508,49530,,48260,,46736l,2540c,2159,127,1778,381,1524,635,1143,1016,889,1524,635,2159,381,2794,254,3683,127,4699,,5715,,7112,xe" fillcolor="black" stroked="f" strokeweight="0">
                        <v:stroke miterlimit="83231f" joinstyle="miter"/>
                        <v:path arrowok="t" textboxrect="0,0,41275,52070"/>
                      </v:shape>
                      <v:shape id="Shape 614" o:spid="_x0000_s1084" style="position:absolute;left:648;top:4757;width:188;height:278;visibility:visible;mso-wrap-style:square;v-text-anchor:top" coordsize="18796,2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" path="m18796,r,19153l4318,27175v-889,381,-1524,635,-2159,635c1651,27810,1143,27556,889,26921,508,26413,381,25397,254,24127,,22857,,21079,,18793,,16888,,15237,127,13967v,-1143,127,-2159,254,-2794c508,10538,762,10030,1016,9649v381,-254,762,-635,1143,-762l18796,xe" fillcolor="black" stroked="f" strokeweight="0">
                        <v:stroke miterlimit="83231f" joinstyle="miter"/>
                        <v:path arrowok="t" textboxrect="0,0,18796,27810"/>
                      </v:shape>
                      <v:shape id="Shape 615" o:spid="_x0000_s1085" style="position:absolute;left:648;top:4461;width:188;height:255;visibility:visible;mso-wrap-style:square;v-text-anchor:top" coordsize="18796,2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" path="m2032,v635,,1397,254,2286,762l18796,8732r,16815l2159,16764v-381,-127,-635,-381,-889,-635c889,15875,762,15367,508,14859,381,14224,254,13462,127,12319,,11303,,9906,,8128,,6223,,4572,127,3302,254,2159,381,1270,762,762,1016,254,1524,,2032,xe" fillcolor="black" stroked="f" strokeweight="0">
                        <v:stroke miterlimit="83231f" joinstyle="miter"/>
                        <v:path arrowok="t" textboxrect="0,0,18796,25547"/>
                      </v:shape>
                      <v:shape id="Shape 616" o:spid="_x0000_s1086" style="position:absolute;left:637;top:3829;width:199;height:519;visibility:visible;mso-wrap-style:square;v-text-anchor:top" coordsize="19939,5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" path="m19939,r,16878l19431,16941v-1397,381,-2667,1016,-3556,1905c14859,19735,14224,20878,13716,22402v-381,1397,-635,3302,-635,5461c13081,30784,13335,33324,13970,35610v635,2159,1397,4191,2159,5969c16891,43357,17653,44754,18288,45897v635,1143,889,2159,889,2794c19177,49199,19050,49707,18669,50088v-254,381,-762,762,-1270,1016c16764,51358,16002,51485,15113,51612v-762,127,-1778,254,-2794,254c10922,51866,9779,51739,8890,51485,8128,51231,7366,50850,6731,50215,6096,49580,5334,48437,4572,46786,3683,45262,2921,43357,2286,41198,1651,39039,1016,36753,635,34213,127,31673,,29006,,26339,,21513,381,17449,1397,14020,2286,10718,3810,7924,5715,5638,7620,3479,10160,1955,13208,939l19939,xe" fillcolor="black" stroked="f" strokeweight="0">
                        <v:stroke miterlimit="83231f" joinstyle="miter"/>
                        <v:path arrowok="t" textboxrect="0,0,19939,51866"/>
                      </v:shape>
                      <v:shape id="Shape 617" o:spid="_x0000_s1087" style="position:absolute;left:637;top:2693;width:199;height:964;visibility:visible;mso-wrap-style:square;v-text-anchor:top" coordsize="19939,96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" path="m19939,r,18356l18796,18827v-1270,889,-2159,1905,-2794,3048c15240,23145,14986,24542,14986,26193v,2159,762,4191,2413,6223l19939,34910r,23451l18796,58832v-1270,762,-2159,1778,-2794,3048c15240,63023,14986,64547,14986,66198v,2032,762,4191,2413,6223l19939,74915r,21509l3810,96424v-381,,-762,,-1143,-254c2286,95916,2032,95535,1778,94900v-127,-635,-381,-1397,-508,-2286c1143,91725,1143,90455,1143,89058v,-1397,,-2667,127,-3556c1397,84486,1651,83724,1778,83216v254,-508,508,-889,889,-1143c3048,81819,3429,81819,3810,81819r7112,c7239,78390,4572,75088,2667,71659,889,68357,,64801,,61118,,58705,254,56419,762,54387v508,-2032,1270,-3810,2286,-5334c3937,47402,5207,46132,6604,44989v1270,-1143,2794,-2159,4572,-2921c9144,40290,7493,38385,6096,36734,4699,34956,3556,33178,2667,31527,1778,29749,1016,28098,635,26320,127,24669,,22891,,21113,,17049,635,13620,2032,10826,3429,8032,5207,5873,7620,4095,9906,2444,12700,1174,15875,412l19939,xe" fillcolor="black" stroked="f" strokeweight="0">
                        <v:stroke miterlimit="83231f" joinstyle="miter"/>
                        <v:path arrowok="t" textboxrect="0,0,19939,96424"/>
                      </v:shape>
                      <v:shape id="Shape 618" o:spid="_x0000_s1088" style="position:absolute;left:648;top:2358;width:188;height:171;visibility:visible;mso-wrap-style:square;v-text-anchor:top" coordsize="18796,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" path="m2921,l18796,r,17145l2921,17145v-508,,-889,-127,-1270,-381c1270,16510,1016,16002,762,15367,508,14732,381,13843,254,12700,,11684,,10287,,8636,,6858,,5461,254,4445,381,3302,508,2413,762,1778,1016,1143,1270,635,1651,381,2032,127,2413,,2921,xe" fillcolor="black" stroked="f" strokeweight="0">
                        <v:stroke miterlimit="83231f" joinstyle="miter"/>
                        <v:path arrowok="t" textboxrect="0,0,18796,17145"/>
                      </v:shape>
                      <v:shape id="Shape 619" o:spid="_x0000_s1089" style="position:absolute;left:381;top:2344;width:180;height:199;visibility:visible;mso-wrap-style:square;v-text-anchor:top" coordsize="18034,1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" path="m8890,v3429,,5842,762,7112,2159c17399,3556,18034,6223,18034,10033v,3937,-635,6477,-1905,7874c14859,19177,12573,19939,9144,19939v-3429,,-5842,-762,-7112,-2159c635,16383,,13843,,9906,,6096,635,3429,1905,2159,3175,762,5461,,8890,xe" fillcolor="black" stroked="f" strokeweight="0">
                        <v:stroke miterlimit="83231f" joinstyle="miter"/>
                        <v:path arrowok="t" textboxrect="0,0,18034,19939"/>
                      </v:shape>
                      <v:shape id="Shape 620" o:spid="_x0000_s1090" style="position:absolute;left:637;top:1603;width:199;height:577;visibility:visible;mso-wrap-style:square;v-text-anchor:top" coordsize="19939,5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" path="m19939,r,18482l18796,18953v-1270,889,-2159,1905,-2794,3302c15240,23525,14986,25049,14986,26700v,2286,762,4445,2413,6731l19939,35971r,21717l3810,57688v-381,,-762,-127,-1143,-381c2286,57053,2032,56672,1778,56037v-127,-635,-381,-1397,-508,-2286c1143,52862,1143,51592,1143,50195v,-1397,,-2667,127,-3556c1397,45623,1651,44861,1778,44353v254,-508,508,-889,889,-1143c3048,43083,3429,42956,3810,42956r7112,c7239,39527,4572,36098,2667,32542,889,29113,,25430,,21620,,17556,635,14000,2032,11206,3429,8285,5207,5999,7620,4221,9906,2443,12700,1173,15875,411l19939,xe" fillcolor="black" stroked="f" strokeweight="0">
                        <v:stroke miterlimit="83231f" joinstyle="miter"/>
                        <v:path arrowok="t" textboxrect="0,0,19939,57688"/>
                      </v:shape>
                      <v:shape id="Shape 621" o:spid="_x0000_s1091" style="position:absolute;left:637;top:882;width:199;height:562;visibility:visible;mso-wrap-style:square;v-text-anchor:top" coordsize="19939,5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" path="m19939,r,17359l16256,18300v-2667,2032,-4064,5207,-4064,9525c12192,30111,12573,32016,13335,33667v889,1524,2032,2921,3429,3937l19939,39276r,16969l9271,50304c6223,47637,3937,44335,2413,40525,762,36715,,32270,,27444,,22364,762,18046,2286,14363,3683,10680,5842,7759,8509,5473,11176,3060,14351,1409,18034,266l19939,xe" fillcolor="black" stroked="f" strokeweight="0">
                        <v:stroke miterlimit="83231f" joinstyle="miter"/>
                        <v:path arrowok="t" textboxrect="0,0,19939,56245"/>
                      </v:shape>
                      <v:shape id="Shape 622" o:spid="_x0000_s1092" style="position:absolute;left:637;top:340;width:199;height:392;visibility:visible;mso-wrap-style:square;v-text-anchor:top" coordsize="19939,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" path="m5715,v889,,2159,,3810,c11176,,12573,,13589,127v1016,,1905,127,2413,381c16637,635,17018,889,17272,1270v254,254,381,635,381,1016c17653,2667,17526,3175,17399,3556v-127,508,-381,1016,-508,1524c16637,5715,16510,6350,16383,6985v-127,762,-254,1397,-254,2286c16129,10160,16383,11176,16764,12192v381,889,889,1905,1778,2921l19939,16456r,22787l3810,39243v-381,,-762,-127,-1143,-381c2286,38608,2032,38227,1778,37592v-127,-635,-381,-1397,-508,-2286c1143,34417,1143,33147,1143,31750v,-1397,,-2667,127,-3556c1397,27178,1651,26416,1778,25908v254,-508,508,-889,889,-1143c3048,24511,3429,24511,3810,24511r7620,c9144,22860,7366,21336,5842,19939,4318,18542,3175,17145,2286,15875,1397,14605,889,13335,508,12065,127,10795,,9525,,8255,,7620,,6985,127,6350v,-762,127,-1397,254,-2159c635,3429,762,2794,1016,2286v127,-508,381,-1016,635,-1143c1905,889,2032,635,2413,508,2667,381,3048,254,3556,254,3937,127,4699,127,5715,xe" fillcolor="black" stroked="f" strokeweight="0">
                        <v:stroke miterlimit="83231f" joinstyle="miter"/>
                        <v:path arrowok="t" textboxrect="0,0,19939,39243"/>
                      </v:shape>
                      <v:shape id="Shape 623" o:spid="_x0000_s1093" style="position:absolute;left:836;top:8030;width:279;height:479;visibility:visible;mso-wrap-style:square;v-text-anchor:top" coordsize="27876,47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" path="m4445,c5715,,6858,127,7874,127v889,127,1651,381,2159,635c10668,1016,11049,1270,11303,1524v254,381,381,762,381,1143l11684,29845r16192,l27876,47879,,47879,,409,1016,127c1905,127,3048,,4445,xe" fillcolor="black" stroked="f" strokeweight="0">
                        <v:stroke miterlimit="83231f" joinstyle="miter"/>
                        <v:path arrowok="t" textboxrect="0,0,27876,47879"/>
                      </v:shape>
                      <v:shape id="Shape 14792" o:spid="_x0000_s1094" style="position:absolute;left:836;top:7707;width:279;height:173;visibility:visible;mso-wrap-style:square;v-text-anchor:top" coordsize="2787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" path="m,l27876,r,17272l,17272,,e" fillcolor="black" stroked="f" strokeweight="0">
                        <v:stroke miterlimit="83231f" joinstyle="miter"/>
                        <v:path arrowok="t" textboxrect="0,0,27876,17272"/>
                      </v:shape>
                      <v:shape id="Shape 625" o:spid="_x0000_s1095" style="position:absolute;left:836;top:7301;width:279;height:228;visibility:visible;mso-wrap-style:square;v-text-anchor:top" coordsize="27876,22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" path="m,l1905,1832c3302,2975,4953,4245,6985,5515r20891,l27876,22787,,22787,,xe" fillcolor="black" stroked="f" strokeweight="0">
                        <v:stroke miterlimit="83231f" joinstyle="miter"/>
                        <v:path arrowok="t" textboxrect="0,0,27876,22787"/>
                      </v:shape>
                      <v:shape id="Shape 626" o:spid="_x0000_s1096" style="position:absolute;left:836;top:6596;width:279;height:462;visibility:visible;mso-wrap-style:square;v-text-anchor:top" coordsize="27876,46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" path="m27686,r190,39l27876,17211r-2222,823c24638,18923,23749,19939,22987,21336v-635,1397,-1397,3048,-2032,4826c20320,27813,19685,29718,18796,31496v-762,1905,-1651,3683,-2667,5461c15113,38735,13970,40259,12446,41656v-1397,1397,-3175,2540,-5207,3302l,46206,,29600r2286,-898c3302,27940,4064,26797,4826,25273v762,-1397,1397,-2921,2032,-4826c7493,18669,8255,16891,9017,14986v635,-1778,1524,-3683,2540,-5461c12573,7747,13843,6096,15240,4699,16764,3302,18542,2159,20574,1270,22606,381,25019,,27686,xe" fillcolor="black" stroked="f" strokeweight="0">
                        <v:stroke miterlimit="83231f" joinstyle="miter"/>
                        <v:path arrowok="t" textboxrect="0,0,27876,46206"/>
                      </v:shape>
                      <v:shape id="Shape 627" o:spid="_x0000_s1097" style="position:absolute;left:836;top:6253;width:279;height:179;visibility:visible;mso-wrap-style:square;v-text-anchor:top" coordsize="27876,17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" path="m27876,r,17755l26797,17881,,17881,,736r24257,l27876,xe" fillcolor="black" stroked="f" strokeweight="0">
                        <v:stroke miterlimit="83231f" joinstyle="miter"/>
                        <v:path arrowok="t" textboxrect="0,0,27876,17881"/>
                      </v:shape>
                      <v:shape id="Shape 628" o:spid="_x0000_s1098" style="position:absolute;left:836;top:5185;width:279;height:474;visibility:visible;mso-wrap-style:square;v-text-anchor:top" coordsize="27876,4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" path="m1397,c2667,,3810,127,4699,254v889,127,1524,254,2032,508c7239,1016,7620,1270,7874,1651v254,254,381,635,381,1016l8255,29464r19621,l27876,47371,,47371,,107,1397,xe" fillcolor="black" stroked="f" strokeweight="0">
                        <v:stroke miterlimit="83231f" joinstyle="miter"/>
                        <v:path arrowok="t" textboxrect="0,0,27876,47371"/>
                      </v:shape>
                      <v:shape id="Shape 629" o:spid="_x0000_s1099" style="position:absolute;left:836;top:4541;width:279;height:411;visibility:visible;mso-wrap-style:square;v-text-anchor:top" coordsize="27876,4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" path="m27876,r,19282l23622,21496r4254,2215l27876,41127,13716,33180,,40780,,21626,3810,19591,,17580,,764,13208,8034,27876,xe" fillcolor="black" stroked="f" strokeweight="0">
                        <v:stroke miterlimit="83231f" joinstyle="miter"/>
                        <v:path arrowok="t" textboxrect="0,0,27876,41127"/>
                      </v:shape>
                      <v:shape id="Shape 630" o:spid="_x0000_s1100" style="position:absolute;left:836;top:3823;width:279;height:555;visibility:visible;mso-wrap-style:square;v-text-anchor:top" coordsize="27876,55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" path="m4191,l27876,r,16891l19050,16891r,6604c19050,26289,19304,28575,19685,30607v381,1905,1016,3556,1778,4826c22352,36576,23368,37465,24511,38100r3365,760l27876,55489,19812,53721c17145,52324,14986,50165,13208,47498,11557,44704,10287,41275,9525,37211,8636,33020,8255,28321,8255,22860r,-5969l4572,16891,,17463,,585,4191,xe" fillcolor="black" stroked="f" strokeweight="0">
                        <v:stroke miterlimit="83231f" joinstyle="miter"/>
                        <v:path arrowok="t" textboxrect="0,0,27876,55489"/>
                      </v:shape>
                      <v:shape id="Shape 631" o:spid="_x0000_s1101" style="position:absolute;left:836;top:3442;width:279;height:215;visibility:visible;mso-wrap-style:square;v-text-anchor:top" coordsize="27876,21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" path="m,l4445,4364r23431,l27876,21509,,21509,,xe" fillcolor="black" stroked="f" strokeweight="0">
                        <v:stroke miterlimit="83231f" joinstyle="miter"/>
                        <v:path arrowok="t" textboxrect="0,0,27876,21509"/>
                      </v:shape>
                      <v:shape id="Shape 632" o:spid="_x0000_s1102" style="position:absolute;left:836;top:3042;width:279;height:234;visibility:visible;mso-wrap-style:square;v-text-anchor:top" coordsize="27876,2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" path="m,l4445,4364r23431,l27876,21636r-19113,c6731,21636,4826,21763,3175,22144l,23451,,xe" fillcolor="black" stroked="f" strokeweight="0">
                        <v:stroke miterlimit="83231f" joinstyle="miter"/>
                        <v:path arrowok="t" textboxrect="0,0,27876,23451"/>
                      </v:shape>
                      <v:shape id="Shape 633" o:spid="_x0000_s1103" style="position:absolute;left:836;top:2687;width:279;height:189;visibility:visible;mso-wrap-style:square;v-text-anchor:top" coordsize="27876,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" path="m5969,l27876,r,17145l8763,17145v-2032,,-3937,127,-5588,508l,18960,,604,5969,xe" fillcolor="black" stroked="f" strokeweight="0">
                        <v:stroke miterlimit="83231f" joinstyle="miter"/>
                        <v:path arrowok="t" textboxrect="0,0,27876,18960"/>
                      </v:shape>
                      <v:shape id="Shape 14793" o:spid="_x0000_s1104" style="position:absolute;left:836;top:2358;width:279;height:171;visibility:visible;mso-wrap-style:square;v-text-anchor:top" coordsize="27876,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" path="m,l27876,r,17145l,17145,,e" fillcolor="black" stroked="f" strokeweight="0">
                        <v:stroke miterlimit="83231f" joinstyle="miter"/>
                        <v:path arrowok="t" textboxrect="0,0,27876,17145"/>
                      </v:shape>
                      <v:shape id="Shape 635" o:spid="_x0000_s1105" style="position:absolute;left:836;top:1963;width:279;height:217;visibility:visible;mso-wrap-style:square;v-text-anchor:top" coordsize="27876,2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" path="m,l4445,4445r23431,l27876,21717,,21717,,xe" fillcolor="black" stroked="f" strokeweight="0">
                        <v:stroke miterlimit="83231f" joinstyle="miter"/>
                        <v:path arrowok="t" textboxrect="0,0,27876,21717"/>
                      </v:shape>
                      <v:shape id="Shape 636" o:spid="_x0000_s1106" style="position:absolute;left:836;top:1596;width:279;height:192;visibility:visible;mso-wrap-style:square;v-text-anchor:top" coordsize="27876,19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" path="m7239,l27876,r,17272l10160,17272v-2921,,-5334,127,-6985,635l,19214,,732,7239,xe" fillcolor="black" stroked="f" strokeweight="0">
                        <v:stroke miterlimit="83231f" joinstyle="miter"/>
                        <v:path arrowok="t" textboxrect="0,0,27876,19214"/>
                      </v:shape>
                      <v:shape id="Shape 637" o:spid="_x0000_s1107" style="position:absolute;left:836;top:868;width:279;height:601;visibility:visible;mso-wrap-style:square;v-text-anchor:top" coordsize="27876,6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" path="m9906,r2794,c14732,,16383,508,17399,1397v889,1016,1397,2286,1397,3937l18796,42545v2667,,4953,-381,7112,-1016l27876,40476r,17865l15113,60071c9779,60071,4826,59309,508,57912l,57629,,40660r1651,869c3556,42037,5588,42418,7747,42545r,-25781l,18744,,1385,9906,xe" fillcolor="black" stroked="f" strokeweight="0">
                        <v:stroke miterlimit="83231f" joinstyle="miter"/>
                        <v:path arrowok="t" textboxrect="0,0,27876,60071"/>
                      </v:shape>
                      <v:shape id="Shape 638" o:spid="_x0000_s1108" style="position:absolute;left:836;top:504;width:279;height:228;visibility:visible;mso-wrap-style:square;v-text-anchor:top" coordsize="27876,22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" path="m,l1905,1832c3302,2975,4953,4245,6985,5515r20891,l27876,22787,,22787,,xe" fillcolor="black" stroked="f" strokeweight="0">
                        <v:stroke miterlimit="83231f" joinstyle="miter"/>
                        <v:path arrowok="t" textboxrect="0,0,27876,22787"/>
                      </v:shape>
                      <v:shape id="Shape 639" o:spid="_x0000_s1109" style="position:absolute;left:1115;top:8328;width:199;height:181;visibility:visible;mso-wrap-style:square;v-text-anchor:top" coordsize="19876,18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" path="m,l16828,v508,,1015,127,1270,381c18479,635,18860,1143,19114,1905v253,635,381,1651,508,2794c19748,5842,19876,7239,19876,9017v,1778,-128,3175,-254,4318c19495,14605,19367,15494,19114,16129v-254,762,-635,1270,-1016,1524c17843,17907,17336,18034,16828,18034l,18034,,xe" fillcolor="black" stroked="f" strokeweight="0">
                        <v:stroke miterlimit="83231f" joinstyle="miter"/>
                        <v:path arrowok="t" textboxrect="0,0,19876,18034"/>
                      </v:shape>
                      <v:shape id="Shape 640" o:spid="_x0000_s1110" style="position:absolute;left:1115;top:7707;width:199;height:173;visibility:visible;mso-wrap-style:square;v-text-anchor:top" coordsize="1987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" path="m,l17082,v508,,889,127,1270,381c18605,635,18986,1143,19241,1778v126,635,381,1524,507,2667c19748,5461,19876,6858,19876,8636v,1651,-128,3048,-128,4064c19622,13843,19367,14732,19241,15367v-255,635,-636,1143,-889,1397c17971,17018,17590,17272,17082,17272l,17272,,xe" fillcolor="black" stroked="f" strokeweight="0">
                        <v:stroke miterlimit="83231f" joinstyle="miter"/>
                        <v:path arrowok="t" textboxrect="0,0,19876,17272"/>
                      </v:shape>
                      <v:shape id="Shape 641" o:spid="_x0000_s1111" style="position:absolute;left:1115;top:7357;width:199;height:172;visibility:visible;mso-wrap-style:square;v-text-anchor:top" coordsize="1987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" path="m,l17082,v508,,889,127,1270,381c18605,635,18986,1143,19241,1778v126,635,381,1524,507,2667c19748,5461,19876,6858,19876,8636v,1651,-128,3048,-128,4064c19622,13843,19367,14732,19241,15367v-255,635,-636,1143,-889,1397c17971,17018,17590,17272,17082,17272l,17272,,xe" fillcolor="black" stroked="f" strokeweight="0">
                        <v:stroke miterlimit="83231f" joinstyle="miter"/>
                        <v:path arrowok="t" textboxrect="0,0,19876,17272"/>
                      </v:shape>
                      <v:shape id="Shape 642" o:spid="_x0000_s1112" style="position:absolute;left:1115;top:6596;width:210;height:466;visibility:visible;mso-wrap-style:square;v-text-anchor:top" coordsize="21018,4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" path="m,l9080,1866v2668,1397,4827,3175,6605,5588c17463,9740,18860,12661,19748,15836v890,3302,1270,6731,1270,10541c21018,28663,20892,30822,20511,32981v-382,2032,-763,3937,-1270,5461c18733,40093,18098,41490,17590,42633v-508,1016,-1017,1905,-1524,2413c15558,45554,14796,45935,13779,46189v-1015,254,-2539,381,-4571,381c7938,46570,6922,46570,6033,46443v-762,-127,-1397,-254,-1905,-381c3620,45808,3366,45681,3239,45300v-254,-254,-254,-508,-254,-1016c2985,43776,3239,43014,3747,42125v635,-1016,1270,-2286,1905,-3683c6414,36918,7048,35267,7557,33362v635,-2032,889,-4191,889,-6604c8446,25234,8318,23837,8065,22567,7684,21424,7303,20281,6667,19392,6033,18503,5271,17868,4382,17360v-890,-381,-1905,-635,-3175,-635l,17172,,xe" fillcolor="black" stroked="f" strokeweight="0">
                        <v:stroke miterlimit="83231f" joinstyle="miter"/>
                        <v:path arrowok="t" textboxrect="0,0,21018,46570"/>
                      </v:shape>
                      <v:shape id="Shape 643" o:spid="_x0000_s1113" style="position:absolute;left:1115;top:6101;width:208;height:330;visibility:visible;mso-wrap-style:square;v-text-anchor:top" coordsize="20765,33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" path="m11113,v2032,,3555,127,4572,381c16828,635,17590,889,17971,1397v381,381,889,1016,1143,1778c19495,3937,19748,4953,20003,5969v254,1016,508,2286,635,3556c20765,10668,20765,11938,20765,13208v,3429,-381,6477,-1270,9017c18605,24638,17336,26797,15558,28448v-1905,1651,-4065,2794,-6859,3556l,33020,,15266r3873,-788c5524,13335,6414,11557,6414,8763v,-889,-128,-1651,-254,-2413c6033,5588,5779,4953,5652,4445,5398,3810,5143,3302,5017,2921,4890,2540,4763,2159,4763,1905v,-254,127,-508,254,-762c5143,889,5524,635,6033,508,6541,381,7176,254,7938,127,8827,,9842,,11113,xe" fillcolor="black" stroked="f" strokeweight="0">
                        <v:stroke miterlimit="83231f" joinstyle="miter"/>
                        <v:path arrowok="t" textboxrect="0,0,20765,33020"/>
                      </v:shape>
                      <v:shape id="Shape 644" o:spid="_x0000_s1114" style="position:absolute;left:1115;top:5134;width:195;height:525;visibility:visible;mso-wrap-style:square;v-text-anchor:top" coordsize="19495,5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" path="m12383,v1396,,2413,,3302,127c16573,254,17336,508,17843,635v636,254,1017,508,1271,889c19367,1905,19495,2286,19495,2667r,44450c19495,48641,18986,49911,18098,50927v-889,1016,-2287,1524,-4319,1524l,52451,,34544r5398,l5398,2667v,-381,126,-762,381,-1143c6033,1143,6414,889,6922,635,7429,508,8192,254,9080,127,9970,,11113,,12383,xe" fillcolor="black" stroked="f" strokeweight="0">
                        <v:stroke miterlimit="83231f" joinstyle="miter"/>
                        <v:path arrowok="t" textboxrect="0,0,19495,52451"/>
                      </v:shape>
                      <v:shape id="Shape 645" o:spid="_x0000_s1115" style="position:absolute;left:1115;top:4778;width:199;height:270;visibility:visible;mso-wrap-style:square;v-text-anchor:top" coordsize="19876,26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" path="m,l17463,9089v508,127,889,381,1142,762c18860,10104,19114,10613,19367,11248v128,762,381,1650,381,2794c19876,15311,19876,16836,19876,18741v,2032,-128,3556,-128,4826c19622,24710,19367,25598,18986,26107v-253,508,-634,889,-1143,889c17336,26996,16701,26869,15939,26361l,17416,,xe" fillcolor="black" stroked="f" strokeweight="0">
                        <v:stroke miterlimit="83231f" joinstyle="miter"/>
                        <v:path arrowok="t" textboxrect="0,0,19876,26996"/>
                      </v:shape>
                      <v:shape id="Shape 646" o:spid="_x0000_s1116" style="position:absolute;left:1115;top:4448;width:199;height:286;visibility:visible;mso-wrap-style:square;v-text-anchor:top" coordsize="19876,28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" path="m17843,v509,,890,254,1143,1016c19367,1651,19622,2540,19748,3937v,1270,128,3048,128,5207c19876,11176,19876,12827,19748,14097v,1270,-253,2286,-381,2921c19114,17780,18860,18288,18605,18669v-253,381,-634,635,-1142,762l,28520,,9238,15939,508c16701,127,17336,,17843,xe" fillcolor="black" stroked="f" strokeweight="0">
                        <v:stroke miterlimit="83231f" joinstyle="miter"/>
                        <v:path arrowok="t" textboxrect="0,0,19876,28520"/>
                      </v:shape>
                      <v:shape id="Shape 647" o:spid="_x0000_s1117" style="position:absolute;left:1115;top:3823;width:210;height:558;visibility:visible;mso-wrap-style:square;v-text-anchor:top" coordsize="21018,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" path="m,l17336,v635,,1143,254,1524,635c19241,1143,19495,1778,19622,2794v126,1016,254,2413,254,4318c19876,9271,19748,10668,19622,11684v-127,889,-381,1524,-762,1905c18479,13970,17971,14224,17336,14224r-4826,c15177,16764,17209,19558,18733,22860v1524,3175,2285,6731,2285,10668c21018,36703,20638,39751,19748,42418v-888,2794,-2031,5080,-3809,7112c14288,51435,12255,53086,9842,54102,7303,55245,4509,55753,1207,55753l,55489,,38860r572,129c3239,38989,5143,38100,6667,36449,8065,34925,8827,32639,8827,29718v,-2413,-635,-4572,-1779,-6604c5779,21082,4001,18923,1588,16891l,16891,,xe" fillcolor="black" stroked="f" strokeweight="0">
                        <v:stroke miterlimit="83231f" joinstyle="miter"/>
                        <v:path arrowok="t" textboxrect="0,0,21018,55753"/>
                      </v:shape>
                      <v:shape id="Shape 648" o:spid="_x0000_s1118" style="position:absolute;left:1115;top:3486;width:199;height:171;visibility:visible;mso-wrap-style:square;v-text-anchor:top" coordsize="19876,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" path="m,l17082,v508,,889,127,1270,381c18605,635,18986,1143,19241,1778v126,635,381,1524,507,2667c19748,5461,19876,6858,19876,8636v,1651,-128,3048,-128,4064c19622,13843,19367,14732,19241,15367v-255,635,-636,1143,-889,1397c17971,17018,17590,17145,17082,17145l,17145,,xe" fillcolor="black" stroked="f" strokeweight="0">
                        <v:stroke miterlimit="83231f" joinstyle="miter"/>
                        <v:path arrowok="t" textboxrect="0,0,19876,17145"/>
                      </v:shape>
                      <v:shape id="Shape 649" o:spid="_x0000_s1119" style="position:absolute;left:1115;top:3086;width:199;height:172;visibility:visible;mso-wrap-style:square;v-text-anchor:top" coordsize="1987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" path="m,l17082,v508,,889,127,1270,508c18605,762,18986,1143,19241,1905v126,635,381,1524,507,2540c19748,5588,19876,6985,19876,8636v,1651,-128,3048,-128,4191c19622,13843,19367,14732,19241,15367v-255,762,-636,1143,-889,1397c17971,17145,17590,17272,17082,17272l,17272,,xe" fillcolor="black" stroked="f" strokeweight="0">
                        <v:stroke miterlimit="83231f" joinstyle="miter"/>
                        <v:path arrowok="t" textboxrect="0,0,19876,17272"/>
                      </v:shape>
                      <v:shape id="Shape 650" o:spid="_x0000_s1120" style="position:absolute;left:1115;top:2687;width:199;height:171;visibility:visible;mso-wrap-style:square;v-text-anchor:top" coordsize="19876,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" path="m,l17082,v508,,889,127,1270,381c18605,635,18986,1143,19241,1778v126,635,381,1397,507,2540c19748,5461,19876,6858,19876,8509v,1778,-128,3175,-128,4191c19622,13843,19367,14732,19241,15367v-255,635,-636,1143,-889,1397c17971,17018,17590,17145,17082,17145l,17145,,xe" fillcolor="black" stroked="f" strokeweight="0">
                        <v:stroke miterlimit="83231f" joinstyle="miter"/>
                        <v:path arrowok="t" textboxrect="0,0,19876,17145"/>
                      </v:shape>
                      <v:shape id="Shape 651" o:spid="_x0000_s1121" style="position:absolute;left:1115;top:2358;width:199;height:171;visibility:visible;mso-wrap-style:square;v-text-anchor:top" coordsize="19876,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" path="m,l17082,v508,,889,127,1270,381c18605,635,18986,1143,19241,1778v126,635,381,1524,507,2667c19748,5461,19876,6858,19876,8636v,1651,-128,3048,-128,4064c19622,13843,19367,14732,19241,15367v-255,635,-636,1143,-889,1397c17971,17018,17590,17145,17082,17145l,17145,,xe" fillcolor="black" stroked="f" strokeweight="0">
                        <v:stroke miterlimit="83231f" joinstyle="miter"/>
                        <v:path arrowok="t" textboxrect="0,0,19876,17145"/>
                      </v:shape>
                      <v:shape id="Shape 652" o:spid="_x0000_s1122" style="position:absolute;left:1115;top:2007;width:199;height:173;visibility:visible;mso-wrap-style:square;v-text-anchor:top" coordsize="1987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" path="m,l17082,v508,,889,127,1270,381c18605,635,18986,1143,19241,1778v126,635,381,1524,507,2667c19748,5461,19876,6858,19876,8636v,1651,-128,3048,-128,4064c19622,13843,19367,14732,19241,15367v-255,635,-636,1143,-889,1397c17971,17018,17590,17272,17082,17272l,17272,,xe" fillcolor="black" stroked="f" strokeweight="0">
                        <v:stroke miterlimit="83231f" joinstyle="miter"/>
                        <v:path arrowok="t" textboxrect="0,0,19876,17272"/>
                      </v:shape>
                      <v:shape id="Shape 653" o:spid="_x0000_s1123" style="position:absolute;left:1115;top:1596;width:199;height:173;visibility:visible;mso-wrap-style:square;v-text-anchor:top" coordsize="1987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" path="m,l17082,v508,,889,127,1270,381c18605,762,18986,1143,19241,1778v126,635,381,1524,507,2667c19748,5588,19876,6985,19876,8636v,1651,-128,3048,-128,4191c19622,13970,19367,14732,19241,15494v-255,635,-636,1016,-889,1270c17971,17018,17590,17272,17082,17272l,17272,,xe" fillcolor="black" stroked="f" strokeweight="0">
                        <v:stroke miterlimit="83231f" joinstyle="miter"/>
                        <v:path arrowok="t" textboxrect="0,0,19876,17272"/>
                      </v:shape>
                      <v:shape id="Shape 654" o:spid="_x0000_s1124" style="position:absolute;left:1115;top:897;width:210;height:555;visibility:visible;mso-wrap-style:square;v-text-anchor:top" coordsize="21018,55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" path="m9589,v889,,1778,,2540,c12764,127,13398,127,13907,254v508,127,889,254,1270,381c15558,889,15811,1143,16192,1397v255,254,762,1143,1271,2413c17971,5207,18605,6858,19114,8890v508,2032,889,4445,1270,7112c20892,18542,21018,21463,21018,24384v,5461,-634,10287,-2032,14351c17590,42799,15558,46228,12764,48895,9970,51689,6414,53721,2223,55118l,55419,,37555,3492,35687c4890,34290,6033,32639,6795,30480v889,-2159,1270,-4699,1270,-7620c8065,19812,7811,17145,7429,14859,6922,12573,6414,10668,5905,9017,5398,7366,4890,5969,4509,4826,4001,3810,3873,2921,3873,2159v,-381,,-762,255,-1016c4254,889,4509,635,4890,508,5398,254,5905,127,6667,127,7429,,8446,,9589,xe" fillcolor="black" stroked="f" strokeweight="0">
                        <v:stroke miterlimit="83231f" joinstyle="miter"/>
                        <v:path arrowok="t" textboxrect="0,0,21018,55419"/>
                      </v:shape>
                      <v:shape id="Shape 655" o:spid="_x0000_s1125" style="position:absolute;left:1115;top:560;width:199;height:172;visibility:visible;mso-wrap-style:square;v-text-anchor:top" coordsize="1987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" path="m,l17082,v508,,889,127,1270,381c18605,635,18986,1143,19241,1778v126,635,381,1524,507,2667c19748,5461,19876,6858,19876,8636v,1651,-128,3048,-128,4064c19622,13843,19367,14732,19241,15367v-255,635,-636,1143,-889,1397c17971,17018,17590,17272,17082,17272l,17272,,xe" fillcolor="black" stroked="f" strokeweight="0">
                        <v:stroke miterlimit="83231f" joinstyle="miter"/>
                        <v:path arrowok="t" textboxrect="0,0,19876,17272"/>
                      </v:shape>
                      <v:shape id="Picture 659" o:spid="_x0000_s1126" type="#_x0000_t75" style="position:absolute;left:259;top:5233;width:4846;height:1905;rotation:-5898237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">
                        <v:imagedata r:id="rId23" o:title=""/>
                      </v:shape>
                      <v:shape id="Shape 661" o:spid="_x0000_s1127" style="position:absolute;left:2153;top:7481;width:692;height:1031;visibility:visible;mso-wrap-style:square;v-text-anchor:top" coordsize="69152,10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" path="m7239,l69152,r,17018l14097,17018r,127l69152,36759r,30286l14097,85979r,127l69152,86106r,17018l7239,103124v-2286,,-4064,-508,-5334,-1778c635,100076,,98425,,96393l,84582c,82550,254,80772,508,79248,889,77724,1524,76454,2286,75311v762,-1143,1778,-2032,3175,-2667c6731,71882,8382,71247,10287,70612l62992,51435r,-254l10414,31369c8509,30734,6858,30099,5461,29464,4191,28702,3175,27940,2286,26924,1524,26035,889,24892,508,23622,254,22352,,20828,,19177l,7112c,5842,254,4826,508,3937,889,3048,1270,2286,1905,1651,2540,1143,3302,635,4191,381,5080,127,6096,,7239,xe" fillcolor="black" stroked="f" strokeweight="0">
                        <v:stroke miterlimit="83231f" joinstyle="miter"/>
                        <v:path arrowok="t" textboxrect="0,0,69152,103124"/>
                      </v:shape>
                      <v:shape id="Shape 662" o:spid="_x0000_s1128" style="position:absolute;left:2367;top:6784;width:478;height:555;visibility:visible;mso-wrap-style:square;v-text-anchor:top" coordsize="47816,55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" path="m24130,l47816,r,16891l38989,16891r,6604c38989,26289,39243,28575,39624,30607v381,1905,1016,3556,1905,4826c42291,36576,43307,37465,44450,38100r3366,736l47816,55489,39751,53721c37084,52324,34925,50165,33274,47498,31496,44704,30226,41275,29464,37211,28575,33020,28194,28321,28194,22860r,-5969l24511,16891v-1905,,-3556,254,-5080,635c18034,17907,16891,18542,15875,19431v-1016,889,-1651,2032,-2159,3556c13335,24384,13081,26289,13081,28448v,2921,254,5461,889,7747c14605,38481,15367,40386,16129,42164v762,1778,1524,3175,2159,4318c18923,47625,19177,48641,19177,49403v,381,-127,889,-381,1270c18415,51054,18034,51435,17399,51689v-635,254,-1397,381,-2159,508c14351,52324,13335,52451,12319,52451v-1397,,-2540,-127,-3302,-381c8128,51816,7366,51435,6731,50800,6096,50165,5334,49022,4572,47371,3810,45847,3048,43942,2286,41783,1651,39624,1016,37338,635,34798,254,32258,,29591,,26924,,22225,508,18034,1397,14732,2286,11303,3810,8509,5715,6223,7620,4064,10160,2540,13208,1524,16256,508,19939,,24130,xe" fillcolor="black" stroked="f" strokeweight="0">
                        <v:stroke miterlimit="83231f" joinstyle="miter"/>
                        <v:path arrowok="t" textboxrect="0,0,47816,55489"/>
                      </v:shape>
                      <v:shape id="Shape 663" o:spid="_x0000_s1129" style="position:absolute;left:2367;top:6226;width:478;height:393;visibility:visible;mso-wrap-style:square;v-text-anchor:top" coordsize="47816,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" path="m5715,v889,,2159,,3810,c11176,,12573,,13589,127v1016,,1905,254,2540,381c16637,635,17145,889,17272,1270v254,254,381,635,381,1143c17653,2667,17526,3175,17399,3556v-127,508,-254,1016,-508,1524c16764,5715,16510,6350,16383,6985v-127,762,-254,1524,-254,2286c16129,10287,16383,11176,16764,12192v381,889,1016,1905,1778,2921c19431,16129,20447,17272,21844,18288v1397,1143,3048,2413,5080,3683l47816,21971r,17272l3937,39243v-508,,-889,-127,-1270,-381c2413,38608,2032,38227,1905,37592v-254,-635,-508,-1397,-635,-2286c1270,34417,1143,33147,1143,31750v,-1397,127,-2667,127,-3556c1397,27178,1651,26416,1905,25908v127,-508,508,-889,762,-1143c3048,24638,3429,24511,3937,24511r7620,c9271,22860,7366,21336,5842,19939,4318,18542,3175,17145,2286,15875,1397,14605,889,13335,508,12065,127,10795,,9525,,8255,,7620,,6985,127,6350v,-762,127,-1397,254,-2159c635,3429,762,2794,1016,2286v127,-508,381,-889,635,-1143c1905,889,2159,635,2413,508,2667,381,3048,381,3556,254,3937,127,4699,127,5715,xe" fillcolor="black" stroked="f" strokeweight="0">
                        <v:stroke miterlimit="83231f" joinstyle="miter"/>
                        <v:path arrowok="t" textboxrect="0,0,47816,39243"/>
                      </v:shape>
                      <v:shape id="Shape 664" o:spid="_x0000_s1130" style="position:absolute;left:2086;top:5571;width:759;height:545;visibility:visible;mso-wrap-style:square;v-text-anchor:top" coordsize="75883,5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" path="m32004,v762,,1397,127,2159,508c35052,889,35814,1397,36703,2032l56896,19939,75883,7658r,19955l60706,37211r15177,l75883,54483r-72835,c2540,54483,2159,54229,1778,53975v-381,-254,-635,-762,-889,-1397c635,51943,381,51054,254,50038,127,48895,,47498,,45847,,44069,127,42672,254,41656,381,40513,635,39624,889,38989v254,-635,508,-1143,889,-1397c2159,37338,2540,37211,3048,37211r53594,l32258,19050v-508,-254,-1016,-762,-1397,-1143c30480,17399,30099,16764,29972,16002v-254,-762,-508,-1651,-635,-2794c29337,12192,29210,10668,29210,9017v,-1778,127,-3175,127,-4318c29464,3556,29718,2540,29972,1905v127,-762,508,-1270,762,-1524c31115,127,31496,,32004,xe" fillcolor="black" stroked="f" strokeweight="0">
                        <v:stroke miterlimit="83231f" joinstyle="miter"/>
                        <v:path arrowok="t" textboxrect="0,0,75883,54483"/>
                      </v:shape>
                      <v:shape id="Shape 665" o:spid="_x0000_s1131" style="position:absolute;left:2367;top:5015;width:478;height:462;visibility:visible;mso-wrap-style:square;v-text-anchor:top" coordsize="47816,4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" path="m47752,r64,13l47816,17211r-2223,823c44577,18923,43688,20066,42926,21336v-635,1397,-1397,3048,-2032,4826c40259,27940,39624,29718,38862,31496v-889,1905,-1778,3683,-2667,5461c35179,38735,33909,40259,32385,41656v-1397,1397,-3175,2540,-5207,3302c25146,45847,22606,46228,19812,46228v-2921,,-5588,-508,-8128,-1651c9271,43434,7239,41783,5461,39624,3683,37465,2413,34925,1397,31750,508,28702,,25273,,21463,,19558,127,17653,381,15875v254,-1778,635,-3429,1016,-4953c1905,9525,2286,8255,2794,7239,3302,6223,3683,5588,3937,5080v381,-381,762,-762,1143,-889c5334,3937,5715,3810,6223,3810v508,-127,1143,-254,1778,-254c8763,3429,9652,3429,10668,3429v1270,,2286,,3048,127c14478,3556,15113,3683,15494,3810v508,254,762,381,1016,762c16637,4826,16637,5080,16637,5461v,381,-127,1016,-635,1905c15494,8255,14986,9398,14478,10668v-635,1270,-1143,2794,-1524,4445c12446,16891,12192,18796,12192,21082v,1524,127,2794,508,3937c12954,26162,13462,27178,13970,27813v635,762,1397,1270,2159,1651c16891,29845,17780,30099,18669,30099v1397,,2667,-508,3556,-1397c23241,27940,24003,26797,24765,25273v762,-1397,1397,-2921,2032,-4826c27432,18669,28194,16891,28956,14986v762,-1778,1651,-3683,2540,-5461c32512,7747,33782,6096,35306,4699,36703,3302,38481,2159,40513,1270,42545,381,44958,,47752,xe" fillcolor="black" stroked="f" strokeweight="0">
                        <v:stroke miterlimit="83231f" joinstyle="miter"/>
                        <v:path arrowok="t" textboxrect="0,0,47816,46228"/>
                      </v:shape>
                      <v:shape id="Shape 666" o:spid="_x0000_s1132" style="position:absolute;left:2845;top:8342;width:199;height:170;visibility:visible;mso-wrap-style:square;v-text-anchor:top" coordsize="19875,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" path="m,l16954,v508,,889,127,1270,381c18605,635,18859,1143,19113,1778v254,762,381,1651,508,2667c19875,5461,19875,6858,19875,8636v,1651,,2921,-254,4064c19494,13843,19367,14732,19113,15367v-254,635,-508,1143,-889,1397c17843,16891,17462,17018,16954,17018l,17018,,xe" fillcolor="black" stroked="f" strokeweight="0">
                        <v:stroke miterlimit="83231f" joinstyle="miter"/>
                        <v:path arrowok="t" textboxrect="0,0,19875,17018"/>
                      </v:shape>
                      <v:shape id="Shape 667" o:spid="_x0000_s1133" style="position:absolute;left:2845;top:7849;width:199;height:303;visibility:visible;mso-wrap-style:square;v-text-anchor:top" coordsize="19875,30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" path="m,l16954,6040v635,127,1016,508,1397,889c18859,7310,19113,7945,19367,8580v254,762,381,1651,381,2795c19875,12390,19875,13787,19875,15311v,1524,,2794,-127,3937c19621,20391,19367,21280,19113,21915v-254,762,-508,1270,-889,1778c17843,24075,17462,24328,16954,24455l,30286,,xe" fillcolor="black" stroked="f" strokeweight="0">
                        <v:stroke miterlimit="83231f" joinstyle="miter"/>
                        <v:path arrowok="t" textboxrect="0,0,19875,30286"/>
                      </v:shape>
                      <v:shape id="Shape 668" o:spid="_x0000_s1134" style="position:absolute;left:2845;top:7481;width:199;height:170;visibility:visible;mso-wrap-style:square;v-text-anchor:top" coordsize="19875,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" path="m,l16954,v508,,889,127,1270,381c18605,635,18859,1016,19113,1651v254,762,381,1524,508,2667c19875,5461,19875,6858,19875,8509v,1651,,3048,-254,4064c19494,13716,19367,14605,19113,15240v-254,635,-508,1016,-889,1397c17843,16891,17462,17018,16954,17018l,17018,,xe" fillcolor="black" stroked="f" strokeweight="0">
                        <v:stroke miterlimit="83231f" joinstyle="miter"/>
                        <v:path arrowok="t" textboxrect="0,0,19875,17018"/>
                      </v:shape>
                      <v:shape id="Shape 669" o:spid="_x0000_s1135" style="position:absolute;left:2845;top:6784;width:210;height:557;visibility:visible;mso-wrap-style:square;v-text-anchor:top" coordsize="21018,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" path="m,l17335,v635,,1143,254,1524,635c19240,1143,19494,1905,19621,2794v127,1016,254,2413,254,4318c19875,9271,19748,10668,19621,11684v-127,889,-381,1524,-762,1905c18478,13970,17970,14224,17335,14224r-4826,c15176,16764,17335,19558,18732,22860v1524,3175,2286,6731,2286,10668c21018,36830,20637,39751,19748,42418v-762,2794,-2032,5080,-3683,7112c14414,51562,12255,53086,9842,54102,7302,55245,4508,55753,1206,55753l,55489,,38836r698,153c3238,38989,5270,38100,6667,36449,8191,34925,8826,32639,8826,29718v,-2413,-635,-4572,-1778,-6604c5778,21082,4000,19050,1587,16891l,16891,,xe" fillcolor="black" stroked="f" strokeweight="0">
                        <v:stroke miterlimit="83231f" joinstyle="miter"/>
                        <v:path arrowok="t" textboxrect="0,0,21018,55753"/>
                      </v:shape>
                      <v:shape id="Shape 670" o:spid="_x0000_s1136" style="position:absolute;left:2845;top:6446;width:199;height:173;visibility:visible;mso-wrap-style:square;v-text-anchor:top" coordsize="19875,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" path="m,l17208,v381,,762,127,1143,381c18732,635,18986,1143,19240,1778v127,635,381,1524,508,2667c19875,5461,19875,6858,19875,8636v,1651,,3048,-127,4191c19621,13843,19367,14732,19240,15367v-254,635,-508,1143,-889,1397c17970,17018,17589,17272,17208,17272l,17272,,xe" fillcolor="black" stroked="f" strokeweight="0">
                        <v:stroke miterlimit="83231f" joinstyle="miter"/>
                        <v:path arrowok="t" textboxrect="0,0,19875,17272"/>
                      </v:shape>
                      <v:shape id="Shape 671" o:spid="_x0000_s1137" style="position:absolute;left:2845;top:5943;width:199;height:173;visibility:visible;mso-wrap-style:square;v-text-anchor:top" coordsize="19875,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" path="m,l17208,v381,,762,127,1143,381c18732,635,18986,1143,19240,1778v127,635,381,1524,508,2667c19875,5461,19875,6858,19875,8636v,1651,,3048,-127,4191c19621,13843,19367,14732,19240,15367v-254,635,-508,1143,-889,1397c17970,17018,17589,17272,17208,17272l,17272,,xe" fillcolor="black" stroked="f" strokeweight="0">
                        <v:stroke miterlimit="83231f" joinstyle="miter"/>
                        <v:path arrowok="t" textboxrect="0,0,19875,17272"/>
                      </v:shape>
                      <v:shape id="Shape 672" o:spid="_x0000_s1138" style="position:absolute;left:2845;top:5548;width:199;height:299;visibility:visible;mso-wrap-style:square;v-text-anchor:top" coordsize="19875,29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" path="m17208,v508,,889,127,1143,381c18732,635,18986,1016,19240,1651v254,762,381,1651,508,2794c19875,5588,19875,6985,19875,8890v,1778,,3302,-127,4572c19621,14605,19494,15494,19367,16256v-254,762,-508,1397,-889,1778c18097,18415,17589,18796,16954,19177l,29899,,9944,13017,1524v889,-508,1778,-889,2413,-1143c16065,127,16700,,17208,xe" fillcolor="black" stroked="f" strokeweight="0">
                        <v:stroke miterlimit="83231f" joinstyle="miter"/>
                        <v:path arrowok="t" textboxrect="0,0,19875,29899"/>
                      </v:shape>
                      <v:shape id="Shape 673" o:spid="_x0000_s1139" style="position:absolute;left:2845;top:5015;width:210;height:466;visibility:visible;mso-wrap-style:square;v-text-anchor:top" coordsize="21018,4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" path="m,l9080,1892v2667,1397,4826,3175,6604,5588c17462,9766,18859,12687,19748,15862v889,3302,1270,6731,1270,10541c21018,28689,20891,30848,20510,33007v-254,2032,-762,3937,-1270,5588c18732,40119,18224,41516,17589,42659v-508,1016,-1016,1905,-1524,2413c15557,45580,14795,45961,13779,46215v-1016,254,-2540,381,-4445,381c7937,46596,6921,46596,6032,46469v-762,-127,-1397,-254,-1905,-381c3746,45834,3365,45707,3238,45326v-127,-254,-254,-508,-254,-1016c2984,43802,3238,43167,3873,42151v508,-1016,1143,-2286,1778,-3683c6413,36944,7048,35293,7683,33388v508,-1905,889,-4191,889,-6604c8572,25260,8318,23863,8064,22593,7683,21450,7302,20307,6667,19418,6032,18529,5270,17894,4381,17386v-889,-381,-1905,-635,-3175,-635l,17198,,xe" fillcolor="black" stroked="f" strokeweight="0">
                        <v:stroke miterlimit="83231f" joinstyle="miter"/>
                        <v:path arrowok="t" textboxrect="0,0,21018,46596"/>
                      </v:shape>
                      <v:shape id="Picture 675" o:spid="_x0000_s1140" type="#_x0000_t75" style="position:absolute;left:2474;top:3810;width:427;height:1890;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">
                        <v:imagedata r:id="rId24" o:title=""/>
                      </v:shape>
                      <w10:anchorlock/>
                    </v:group>
                  </w:pict>
                </mc:Fallback>
              </mc:AlternateContent>
            </w:r>
          </w:p>
        </w:tc>
        <w:tc>
          <w:tcPr>
            <w:tcW w:w="1029" w:type="dxa"/>
            <w:tcBorders>
              <w:top w:val="double" w:sz="12" w:space="0" w:color="000000"/>
              <w:left w:val="single" w:sz="8" w:space="0" w:color="000000"/>
              <w:bottom w:val="single" w:sz="4" w:space="0" w:color="000000"/>
              <w:right w:val="double" w:sz="4" w:space="0" w:color="000000"/>
            </w:tcBorders>
          </w:tcPr>
          <w:p w14:paraId="520E1A0F" w14:textId="77777777" w:rsidR="00C70627" w:rsidRPr="00455891" w:rsidRDefault="00C70627" w:rsidP="000F700E">
            <w:pPr>
              <w:spacing w:line="259" w:lineRule="auto"/>
              <w:ind w:left="161"/>
              <w:rPr>
                <w:rFonts w:cstheme="minorHAnsi"/>
              </w:rPr>
            </w:pPr>
            <w:r w:rsidRPr="00455891">
              <w:rPr>
                <w:rFonts w:cstheme="minorHAnsi"/>
                <w:noProof/>
              </w:rPr>
              <mc:AlternateContent>
                <mc:Choice Requires="wpg">
                  <w:drawing>
                    <wp:inline distT="0" distB="0" distL="0" distR="0" wp14:anchorId="47071560" wp14:editId="75CBDB3D">
                      <wp:extent cx="364234" cy="702752"/>
                      <wp:effectExtent l="0" t="0" r="0" b="0"/>
                      <wp:docPr id="13619" name="Group 13619"/>
                      <wp:cNvGraphicFramePr/>
                      <a:graphic xmlns:a="http://schemas.openxmlformats.org/drawingml/2006/main">
                        <a:graphicData uri="http://schemas.microsoft.com/office/word/2010/wordprocessingGroup">
                          <wpg:wgp>
                            <wpg:cNvGrpSpPr/>
                            <wpg:grpSpPr>
                              <a:xfrm>
                                <a:off x="0" y="0"/>
                                <a:ext cx="364234" cy="702752"/>
                                <a:chOff x="0" y="0"/>
                                <a:chExt cx="364234" cy="702752"/>
                              </a:xfrm>
                            </wpg:grpSpPr>
                            <wps:wsp>
                              <wps:cNvPr id="209" name="Rectangle 209"/>
                              <wps:cNvSpPr/>
                              <wps:spPr>
                                <a:xfrm>
                                  <a:off x="317117" y="559943"/>
                                  <a:ext cx="42144" cy="189937"/>
                                </a:xfrm>
                                <a:prstGeom prst="rect">
                                  <a:avLst/>
                                </a:prstGeom>
                                <a:ln>
                                  <a:noFill/>
                                </a:ln>
                              </wps:spPr>
                              <wps:txbx>
                                <w:txbxContent>
                                  <w:p w14:paraId="2B890663" w14:textId="77777777" w:rsidR="00F6035F" w:rsidRDefault="00F6035F" w:rsidP="00C70627">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677" name="Picture 677"/>
                                <pic:cNvPicPr/>
                              </pic:nvPicPr>
                              <pic:blipFill>
                                <a:blip r:embed="rId25"/>
                                <a:stretch>
                                  <a:fillRect/>
                                </a:stretch>
                              </pic:blipFill>
                              <pic:spPr>
                                <a:xfrm rot="-5399996">
                                  <a:off x="-237426" y="237425"/>
                                  <a:ext cx="841249" cy="190500"/>
                                </a:xfrm>
                                <a:prstGeom prst="rect">
                                  <a:avLst/>
                                </a:prstGeom>
                              </pic:spPr>
                            </pic:pic>
                            <wps:wsp>
                              <wps:cNvPr id="679" name="Shape 679"/>
                              <wps:cNvSpPr/>
                              <wps:spPr>
                                <a:xfrm>
                                  <a:off x="42416" y="611914"/>
                                  <a:ext cx="41275" cy="43787"/>
                                </a:xfrm>
                                <a:custGeom>
                                  <a:avLst/>
                                  <a:gdLst/>
                                  <a:ahLst/>
                                  <a:cxnLst/>
                                  <a:rect l="0" t="0" r="0" b="0"/>
                                  <a:pathLst>
                                    <a:path w="41275" h="43787">
                                      <a:moveTo>
                                        <a:pt x="41275" y="0"/>
                                      </a:moveTo>
                                      <a:lnTo>
                                        <a:pt x="41275" y="17295"/>
                                      </a:lnTo>
                                      <a:lnTo>
                                        <a:pt x="14097" y="26642"/>
                                      </a:lnTo>
                                      <a:lnTo>
                                        <a:pt x="14097" y="26769"/>
                                      </a:lnTo>
                                      <a:lnTo>
                                        <a:pt x="41275" y="26769"/>
                                      </a:lnTo>
                                      <a:lnTo>
                                        <a:pt x="41275" y="43787"/>
                                      </a:lnTo>
                                      <a:lnTo>
                                        <a:pt x="7239" y="43787"/>
                                      </a:lnTo>
                                      <a:cubicBezTo>
                                        <a:pt x="4953" y="43787"/>
                                        <a:pt x="3175" y="43152"/>
                                        <a:pt x="1905" y="41882"/>
                                      </a:cubicBezTo>
                                      <a:cubicBezTo>
                                        <a:pt x="635" y="40739"/>
                                        <a:pt x="0" y="39088"/>
                                        <a:pt x="0" y="37056"/>
                                      </a:cubicBezTo>
                                      <a:lnTo>
                                        <a:pt x="0" y="25245"/>
                                      </a:lnTo>
                                      <a:cubicBezTo>
                                        <a:pt x="0" y="23086"/>
                                        <a:pt x="254" y="21308"/>
                                        <a:pt x="635" y="19784"/>
                                      </a:cubicBezTo>
                                      <a:cubicBezTo>
                                        <a:pt x="889" y="18387"/>
                                        <a:pt x="1524" y="16990"/>
                                        <a:pt x="2286" y="15974"/>
                                      </a:cubicBezTo>
                                      <a:cubicBezTo>
                                        <a:pt x="3048" y="14831"/>
                                        <a:pt x="4191" y="13942"/>
                                        <a:pt x="5461" y="13180"/>
                                      </a:cubicBezTo>
                                      <a:cubicBezTo>
                                        <a:pt x="6731" y="12418"/>
                                        <a:pt x="8382" y="11783"/>
                                        <a:pt x="10287" y="11275"/>
                                      </a:cubicBezTo>
                                      <a:lnTo>
                                        <a:pt x="412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 name="Shape 680"/>
                              <wps:cNvSpPr/>
                              <wps:spPr>
                                <a:xfrm>
                                  <a:off x="42416" y="552450"/>
                                  <a:ext cx="41275" cy="43125"/>
                                </a:xfrm>
                                <a:custGeom>
                                  <a:avLst/>
                                  <a:gdLst/>
                                  <a:ahLst/>
                                  <a:cxnLst/>
                                  <a:rect l="0" t="0" r="0" b="0"/>
                                  <a:pathLst>
                                    <a:path w="41275" h="43125">
                                      <a:moveTo>
                                        <a:pt x="7239" y="0"/>
                                      </a:moveTo>
                                      <a:lnTo>
                                        <a:pt x="41275" y="0"/>
                                      </a:lnTo>
                                      <a:lnTo>
                                        <a:pt x="41275" y="17018"/>
                                      </a:lnTo>
                                      <a:lnTo>
                                        <a:pt x="14097" y="17018"/>
                                      </a:lnTo>
                                      <a:lnTo>
                                        <a:pt x="14097" y="17145"/>
                                      </a:lnTo>
                                      <a:lnTo>
                                        <a:pt x="41275" y="26875"/>
                                      </a:lnTo>
                                      <a:lnTo>
                                        <a:pt x="41275" y="43125"/>
                                      </a:lnTo>
                                      <a:lnTo>
                                        <a:pt x="10414" y="31496"/>
                                      </a:lnTo>
                                      <a:cubicBezTo>
                                        <a:pt x="8510" y="30861"/>
                                        <a:pt x="6858" y="30226"/>
                                        <a:pt x="5588" y="29464"/>
                                      </a:cubicBezTo>
                                      <a:cubicBezTo>
                                        <a:pt x="4191" y="28829"/>
                                        <a:pt x="3175" y="27940"/>
                                        <a:pt x="2286" y="27051"/>
                                      </a:cubicBezTo>
                                      <a:cubicBezTo>
                                        <a:pt x="1524" y="26035"/>
                                        <a:pt x="889" y="25019"/>
                                        <a:pt x="635" y="23749"/>
                                      </a:cubicBezTo>
                                      <a:cubicBezTo>
                                        <a:pt x="254" y="22479"/>
                                        <a:pt x="0" y="20955"/>
                                        <a:pt x="0" y="19304"/>
                                      </a:cubicBezTo>
                                      <a:lnTo>
                                        <a:pt x="0" y="7112"/>
                                      </a:lnTo>
                                      <a:cubicBezTo>
                                        <a:pt x="0" y="5969"/>
                                        <a:pt x="254" y="4826"/>
                                        <a:pt x="508" y="3937"/>
                                      </a:cubicBezTo>
                                      <a:cubicBezTo>
                                        <a:pt x="889" y="3048"/>
                                        <a:pt x="1270" y="2286"/>
                                        <a:pt x="1905" y="1778"/>
                                      </a:cubicBezTo>
                                      <a:cubicBezTo>
                                        <a:pt x="2540" y="1143"/>
                                        <a:pt x="3302" y="762"/>
                                        <a:pt x="4191" y="508"/>
                                      </a:cubicBezTo>
                                      <a:cubicBezTo>
                                        <a:pt x="5080" y="127"/>
                                        <a:pt x="6097" y="0"/>
                                        <a:pt x="723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 name="Shape 681"/>
                              <wps:cNvSpPr/>
                              <wps:spPr>
                                <a:xfrm>
                                  <a:off x="63752" y="474913"/>
                                  <a:ext cx="19939" cy="61030"/>
                                </a:xfrm>
                                <a:custGeom>
                                  <a:avLst/>
                                  <a:gdLst/>
                                  <a:ahLst/>
                                  <a:cxnLst/>
                                  <a:rect l="0" t="0" r="0" b="0"/>
                                  <a:pathLst>
                                    <a:path w="19939" h="61030">
                                      <a:moveTo>
                                        <a:pt x="19939" y="0"/>
                                      </a:moveTo>
                                      <a:lnTo>
                                        <a:pt x="19939" y="18851"/>
                                      </a:lnTo>
                                      <a:lnTo>
                                        <a:pt x="19558" y="18990"/>
                                      </a:lnTo>
                                      <a:cubicBezTo>
                                        <a:pt x="17780" y="20134"/>
                                        <a:pt x="16256" y="21658"/>
                                        <a:pt x="15240" y="23563"/>
                                      </a:cubicBezTo>
                                      <a:cubicBezTo>
                                        <a:pt x="14224" y="25467"/>
                                        <a:pt x="13589" y="27880"/>
                                        <a:pt x="13589" y="30674"/>
                                      </a:cubicBezTo>
                                      <a:cubicBezTo>
                                        <a:pt x="13589" y="33341"/>
                                        <a:pt x="14098" y="35501"/>
                                        <a:pt x="14986" y="37405"/>
                                      </a:cubicBezTo>
                                      <a:cubicBezTo>
                                        <a:pt x="16002" y="39310"/>
                                        <a:pt x="17399" y="40961"/>
                                        <a:pt x="19177" y="42232"/>
                                      </a:cubicBezTo>
                                      <a:lnTo>
                                        <a:pt x="19939" y="42545"/>
                                      </a:lnTo>
                                      <a:lnTo>
                                        <a:pt x="19939" y="61030"/>
                                      </a:lnTo>
                                      <a:lnTo>
                                        <a:pt x="9652" y="55185"/>
                                      </a:lnTo>
                                      <a:cubicBezTo>
                                        <a:pt x="6604" y="52519"/>
                                        <a:pt x="4191" y="48963"/>
                                        <a:pt x="2540" y="44771"/>
                                      </a:cubicBezTo>
                                      <a:cubicBezTo>
                                        <a:pt x="889" y="40580"/>
                                        <a:pt x="0" y="35754"/>
                                        <a:pt x="0" y="30166"/>
                                      </a:cubicBezTo>
                                      <a:cubicBezTo>
                                        <a:pt x="0" y="24705"/>
                                        <a:pt x="762" y="19879"/>
                                        <a:pt x="2286" y="15942"/>
                                      </a:cubicBezTo>
                                      <a:cubicBezTo>
                                        <a:pt x="3683" y="11878"/>
                                        <a:pt x="5842" y="8577"/>
                                        <a:pt x="8763" y="5909"/>
                                      </a:cubicBezTo>
                                      <a:cubicBezTo>
                                        <a:pt x="11685" y="3242"/>
                                        <a:pt x="15240" y="1338"/>
                                        <a:pt x="19431" y="67"/>
                                      </a:cubicBezTo>
                                      <a:lnTo>
                                        <a:pt x="199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 name="Shape 682"/>
                              <wps:cNvSpPr/>
                              <wps:spPr>
                                <a:xfrm>
                                  <a:off x="35939" y="402209"/>
                                  <a:ext cx="47752" cy="59398"/>
                                </a:xfrm>
                                <a:custGeom>
                                  <a:avLst/>
                                  <a:gdLst/>
                                  <a:ahLst/>
                                  <a:cxnLst/>
                                  <a:rect l="0" t="0" r="0" b="0"/>
                                  <a:pathLst>
                                    <a:path w="47752" h="59398">
                                      <a:moveTo>
                                        <a:pt x="2922" y="0"/>
                                      </a:moveTo>
                                      <a:lnTo>
                                        <a:pt x="47752" y="0"/>
                                      </a:lnTo>
                                      <a:lnTo>
                                        <a:pt x="47752" y="21336"/>
                                      </a:lnTo>
                                      <a:lnTo>
                                        <a:pt x="44831" y="24257"/>
                                      </a:lnTo>
                                      <a:cubicBezTo>
                                        <a:pt x="43180" y="26416"/>
                                        <a:pt x="42418" y="28829"/>
                                        <a:pt x="42418" y="31242"/>
                                      </a:cubicBezTo>
                                      <a:cubicBezTo>
                                        <a:pt x="42418" y="33528"/>
                                        <a:pt x="42926" y="35433"/>
                                        <a:pt x="44069" y="37084"/>
                                      </a:cubicBezTo>
                                      <a:lnTo>
                                        <a:pt x="47752" y="40346"/>
                                      </a:lnTo>
                                      <a:lnTo>
                                        <a:pt x="47752" y="59398"/>
                                      </a:lnTo>
                                      <a:lnTo>
                                        <a:pt x="37338" y="54610"/>
                                      </a:lnTo>
                                      <a:cubicBezTo>
                                        <a:pt x="34290" y="52324"/>
                                        <a:pt x="31877" y="49530"/>
                                        <a:pt x="30353" y="46228"/>
                                      </a:cubicBezTo>
                                      <a:cubicBezTo>
                                        <a:pt x="28702" y="42926"/>
                                        <a:pt x="27813" y="39116"/>
                                        <a:pt x="27813" y="34671"/>
                                      </a:cubicBezTo>
                                      <a:cubicBezTo>
                                        <a:pt x="27813" y="31242"/>
                                        <a:pt x="28575" y="28194"/>
                                        <a:pt x="29973" y="25400"/>
                                      </a:cubicBezTo>
                                      <a:cubicBezTo>
                                        <a:pt x="31369" y="22606"/>
                                        <a:pt x="33401" y="19812"/>
                                        <a:pt x="36068" y="17145"/>
                                      </a:cubicBezTo>
                                      <a:lnTo>
                                        <a:pt x="2922" y="17145"/>
                                      </a:lnTo>
                                      <a:cubicBezTo>
                                        <a:pt x="2540" y="17145"/>
                                        <a:pt x="2160" y="17018"/>
                                        <a:pt x="1778" y="16764"/>
                                      </a:cubicBezTo>
                                      <a:cubicBezTo>
                                        <a:pt x="1398" y="16510"/>
                                        <a:pt x="1016" y="16002"/>
                                        <a:pt x="762" y="15367"/>
                                      </a:cubicBezTo>
                                      <a:cubicBezTo>
                                        <a:pt x="508" y="14732"/>
                                        <a:pt x="381" y="13843"/>
                                        <a:pt x="254" y="12700"/>
                                      </a:cubicBezTo>
                                      <a:cubicBezTo>
                                        <a:pt x="127" y="11684"/>
                                        <a:pt x="0" y="10287"/>
                                        <a:pt x="0" y="8509"/>
                                      </a:cubicBezTo>
                                      <a:cubicBezTo>
                                        <a:pt x="0" y="6858"/>
                                        <a:pt x="127" y="5461"/>
                                        <a:pt x="254" y="4445"/>
                                      </a:cubicBezTo>
                                      <a:cubicBezTo>
                                        <a:pt x="381" y="3302"/>
                                        <a:pt x="508" y="2413"/>
                                        <a:pt x="762" y="1778"/>
                                      </a:cubicBezTo>
                                      <a:cubicBezTo>
                                        <a:pt x="1016" y="1143"/>
                                        <a:pt x="1398" y="635"/>
                                        <a:pt x="1778" y="381"/>
                                      </a:cubicBezTo>
                                      <a:cubicBezTo>
                                        <a:pt x="2160" y="127"/>
                                        <a:pt x="2540" y="0"/>
                                        <a:pt x="29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 name="Shape 683"/>
                              <wps:cNvSpPr/>
                              <wps:spPr>
                                <a:xfrm>
                                  <a:off x="63752" y="330445"/>
                                  <a:ext cx="19939" cy="56117"/>
                                </a:xfrm>
                                <a:custGeom>
                                  <a:avLst/>
                                  <a:gdLst/>
                                  <a:ahLst/>
                                  <a:cxnLst/>
                                  <a:rect l="0" t="0" r="0" b="0"/>
                                  <a:pathLst>
                                    <a:path w="19939" h="56117">
                                      <a:moveTo>
                                        <a:pt x="19939" y="0"/>
                                      </a:moveTo>
                                      <a:lnTo>
                                        <a:pt x="19939" y="17252"/>
                                      </a:lnTo>
                                      <a:lnTo>
                                        <a:pt x="16383" y="18171"/>
                                      </a:lnTo>
                                      <a:cubicBezTo>
                                        <a:pt x="13589" y="20329"/>
                                        <a:pt x="12192" y="23504"/>
                                        <a:pt x="12192" y="27822"/>
                                      </a:cubicBezTo>
                                      <a:cubicBezTo>
                                        <a:pt x="12192" y="29982"/>
                                        <a:pt x="12574" y="31886"/>
                                        <a:pt x="13462" y="33537"/>
                                      </a:cubicBezTo>
                                      <a:cubicBezTo>
                                        <a:pt x="14224" y="35189"/>
                                        <a:pt x="15367" y="36585"/>
                                        <a:pt x="16764" y="37602"/>
                                      </a:cubicBezTo>
                                      <a:lnTo>
                                        <a:pt x="19939" y="39148"/>
                                      </a:lnTo>
                                      <a:lnTo>
                                        <a:pt x="19939" y="56117"/>
                                      </a:lnTo>
                                      <a:lnTo>
                                        <a:pt x="9399" y="50302"/>
                                      </a:lnTo>
                                      <a:cubicBezTo>
                                        <a:pt x="6350" y="47634"/>
                                        <a:pt x="4064" y="44333"/>
                                        <a:pt x="2413" y="40522"/>
                                      </a:cubicBezTo>
                                      <a:cubicBezTo>
                                        <a:pt x="762" y="36585"/>
                                        <a:pt x="0" y="32267"/>
                                        <a:pt x="0" y="27441"/>
                                      </a:cubicBezTo>
                                      <a:cubicBezTo>
                                        <a:pt x="0" y="22361"/>
                                        <a:pt x="762" y="17916"/>
                                        <a:pt x="2286" y="14360"/>
                                      </a:cubicBezTo>
                                      <a:cubicBezTo>
                                        <a:pt x="3811" y="10677"/>
                                        <a:pt x="5842" y="7757"/>
                                        <a:pt x="8510" y="5343"/>
                                      </a:cubicBezTo>
                                      <a:cubicBezTo>
                                        <a:pt x="11176" y="3058"/>
                                        <a:pt x="14351" y="1407"/>
                                        <a:pt x="18035" y="264"/>
                                      </a:cubicBezTo>
                                      <a:lnTo>
                                        <a:pt x="199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 name="Shape 684"/>
                              <wps:cNvSpPr/>
                              <wps:spPr>
                                <a:xfrm>
                                  <a:off x="63752" y="276098"/>
                                  <a:ext cx="19939" cy="39243"/>
                                </a:xfrm>
                                <a:custGeom>
                                  <a:avLst/>
                                  <a:gdLst/>
                                  <a:ahLst/>
                                  <a:cxnLst/>
                                  <a:rect l="0" t="0" r="0" b="0"/>
                                  <a:pathLst>
                                    <a:path w="19939" h="39243">
                                      <a:moveTo>
                                        <a:pt x="9652" y="0"/>
                                      </a:moveTo>
                                      <a:cubicBezTo>
                                        <a:pt x="11303" y="0"/>
                                        <a:pt x="12574" y="127"/>
                                        <a:pt x="13589" y="127"/>
                                      </a:cubicBezTo>
                                      <a:cubicBezTo>
                                        <a:pt x="14732" y="254"/>
                                        <a:pt x="15494" y="381"/>
                                        <a:pt x="16129" y="635"/>
                                      </a:cubicBezTo>
                                      <a:cubicBezTo>
                                        <a:pt x="16637" y="762"/>
                                        <a:pt x="17145" y="1016"/>
                                        <a:pt x="17399" y="1270"/>
                                      </a:cubicBezTo>
                                      <a:cubicBezTo>
                                        <a:pt x="17526" y="1651"/>
                                        <a:pt x="17653" y="2032"/>
                                        <a:pt x="17653" y="2413"/>
                                      </a:cubicBezTo>
                                      <a:cubicBezTo>
                                        <a:pt x="17653" y="2794"/>
                                        <a:pt x="17653" y="3175"/>
                                        <a:pt x="17399" y="3683"/>
                                      </a:cubicBezTo>
                                      <a:cubicBezTo>
                                        <a:pt x="17273" y="4064"/>
                                        <a:pt x="17145" y="4572"/>
                                        <a:pt x="16891" y="5207"/>
                                      </a:cubicBezTo>
                                      <a:cubicBezTo>
                                        <a:pt x="16764" y="5715"/>
                                        <a:pt x="16511" y="6350"/>
                                        <a:pt x="16383" y="7112"/>
                                      </a:cubicBezTo>
                                      <a:cubicBezTo>
                                        <a:pt x="16256" y="7747"/>
                                        <a:pt x="16129" y="8509"/>
                                        <a:pt x="16129" y="9398"/>
                                      </a:cubicBezTo>
                                      <a:cubicBezTo>
                                        <a:pt x="16129" y="10287"/>
                                        <a:pt x="16383" y="11303"/>
                                        <a:pt x="16764" y="12192"/>
                                      </a:cubicBezTo>
                                      <a:cubicBezTo>
                                        <a:pt x="17145" y="13208"/>
                                        <a:pt x="17780" y="14224"/>
                                        <a:pt x="18542" y="15240"/>
                                      </a:cubicBezTo>
                                      <a:lnTo>
                                        <a:pt x="19939" y="16583"/>
                                      </a:lnTo>
                                      <a:lnTo>
                                        <a:pt x="19939" y="39243"/>
                                      </a:lnTo>
                                      <a:lnTo>
                                        <a:pt x="3937" y="39243"/>
                                      </a:lnTo>
                                      <a:cubicBezTo>
                                        <a:pt x="3429" y="39243"/>
                                        <a:pt x="3049" y="39116"/>
                                        <a:pt x="2667" y="38862"/>
                                      </a:cubicBezTo>
                                      <a:cubicBezTo>
                                        <a:pt x="2413" y="38735"/>
                                        <a:pt x="2032" y="38227"/>
                                        <a:pt x="1905" y="37719"/>
                                      </a:cubicBezTo>
                                      <a:cubicBezTo>
                                        <a:pt x="1651" y="37084"/>
                                        <a:pt x="1524" y="36322"/>
                                        <a:pt x="1398" y="35433"/>
                                      </a:cubicBezTo>
                                      <a:cubicBezTo>
                                        <a:pt x="1270" y="34417"/>
                                        <a:pt x="1143" y="33274"/>
                                        <a:pt x="1143" y="31877"/>
                                      </a:cubicBezTo>
                                      <a:cubicBezTo>
                                        <a:pt x="1143" y="30353"/>
                                        <a:pt x="1270" y="29210"/>
                                        <a:pt x="1398" y="28194"/>
                                      </a:cubicBezTo>
                                      <a:cubicBezTo>
                                        <a:pt x="1524" y="27305"/>
                                        <a:pt x="1651" y="26543"/>
                                        <a:pt x="1905" y="26035"/>
                                      </a:cubicBezTo>
                                      <a:cubicBezTo>
                                        <a:pt x="2032" y="25527"/>
                                        <a:pt x="2413" y="25146"/>
                                        <a:pt x="2667" y="24892"/>
                                      </a:cubicBezTo>
                                      <a:cubicBezTo>
                                        <a:pt x="3049" y="24638"/>
                                        <a:pt x="3429" y="24511"/>
                                        <a:pt x="3937" y="24511"/>
                                      </a:cubicBezTo>
                                      <a:lnTo>
                                        <a:pt x="11557" y="24511"/>
                                      </a:lnTo>
                                      <a:cubicBezTo>
                                        <a:pt x="9272" y="22987"/>
                                        <a:pt x="7366" y="21463"/>
                                        <a:pt x="5842" y="20066"/>
                                      </a:cubicBezTo>
                                      <a:cubicBezTo>
                                        <a:pt x="4445" y="18669"/>
                                        <a:pt x="3175" y="17272"/>
                                        <a:pt x="2286" y="16002"/>
                                      </a:cubicBezTo>
                                      <a:cubicBezTo>
                                        <a:pt x="1524" y="14732"/>
                                        <a:pt x="889" y="13462"/>
                                        <a:pt x="508" y="12192"/>
                                      </a:cubicBezTo>
                                      <a:cubicBezTo>
                                        <a:pt x="127" y="10922"/>
                                        <a:pt x="0" y="9652"/>
                                        <a:pt x="0" y="8255"/>
                                      </a:cubicBezTo>
                                      <a:cubicBezTo>
                                        <a:pt x="0" y="7747"/>
                                        <a:pt x="0" y="7112"/>
                                        <a:pt x="127" y="6350"/>
                                      </a:cubicBezTo>
                                      <a:cubicBezTo>
                                        <a:pt x="127" y="5715"/>
                                        <a:pt x="254" y="4953"/>
                                        <a:pt x="508" y="4318"/>
                                      </a:cubicBezTo>
                                      <a:cubicBezTo>
                                        <a:pt x="636" y="3556"/>
                                        <a:pt x="762" y="2921"/>
                                        <a:pt x="1016" y="2413"/>
                                      </a:cubicBezTo>
                                      <a:cubicBezTo>
                                        <a:pt x="1270" y="1778"/>
                                        <a:pt x="1398" y="1397"/>
                                        <a:pt x="1651" y="1143"/>
                                      </a:cubicBezTo>
                                      <a:cubicBezTo>
                                        <a:pt x="1905" y="889"/>
                                        <a:pt x="2160" y="762"/>
                                        <a:pt x="2413" y="635"/>
                                      </a:cubicBezTo>
                                      <a:cubicBezTo>
                                        <a:pt x="2667" y="508"/>
                                        <a:pt x="3049" y="381"/>
                                        <a:pt x="3556" y="254"/>
                                      </a:cubicBezTo>
                                      <a:cubicBezTo>
                                        <a:pt x="4064" y="254"/>
                                        <a:pt x="4699" y="127"/>
                                        <a:pt x="5715" y="127"/>
                                      </a:cubicBezTo>
                                      <a:cubicBezTo>
                                        <a:pt x="6604" y="0"/>
                                        <a:pt x="8001" y="0"/>
                                        <a:pt x="96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 name="Shape 685"/>
                              <wps:cNvSpPr/>
                              <wps:spPr>
                                <a:xfrm>
                                  <a:off x="63752" y="213564"/>
                                  <a:ext cx="19939" cy="51866"/>
                                </a:xfrm>
                                <a:custGeom>
                                  <a:avLst/>
                                  <a:gdLst/>
                                  <a:ahLst/>
                                  <a:cxnLst/>
                                  <a:rect l="0" t="0" r="0" b="0"/>
                                  <a:pathLst>
                                    <a:path w="19939" h="51866">
                                      <a:moveTo>
                                        <a:pt x="19939" y="0"/>
                                      </a:moveTo>
                                      <a:lnTo>
                                        <a:pt x="19939" y="16890"/>
                                      </a:lnTo>
                                      <a:lnTo>
                                        <a:pt x="19431" y="16941"/>
                                      </a:lnTo>
                                      <a:cubicBezTo>
                                        <a:pt x="18035" y="17322"/>
                                        <a:pt x="16891" y="17957"/>
                                        <a:pt x="15875" y="18846"/>
                                      </a:cubicBezTo>
                                      <a:cubicBezTo>
                                        <a:pt x="14986" y="19735"/>
                                        <a:pt x="14224" y="21005"/>
                                        <a:pt x="13716" y="22402"/>
                                      </a:cubicBezTo>
                                      <a:cubicBezTo>
                                        <a:pt x="13336" y="23926"/>
                                        <a:pt x="13081" y="25704"/>
                                        <a:pt x="13081" y="27990"/>
                                      </a:cubicBezTo>
                                      <a:cubicBezTo>
                                        <a:pt x="13081" y="30784"/>
                                        <a:pt x="13462" y="33451"/>
                                        <a:pt x="14098" y="35610"/>
                                      </a:cubicBezTo>
                                      <a:cubicBezTo>
                                        <a:pt x="14732" y="37896"/>
                                        <a:pt x="15367" y="39928"/>
                                        <a:pt x="16129" y="41706"/>
                                      </a:cubicBezTo>
                                      <a:cubicBezTo>
                                        <a:pt x="16891" y="43357"/>
                                        <a:pt x="17653" y="44881"/>
                                        <a:pt x="18288" y="46024"/>
                                      </a:cubicBezTo>
                                      <a:cubicBezTo>
                                        <a:pt x="18924" y="47167"/>
                                        <a:pt x="19304" y="48056"/>
                                        <a:pt x="19304" y="48818"/>
                                      </a:cubicBezTo>
                                      <a:cubicBezTo>
                                        <a:pt x="19304" y="49326"/>
                                        <a:pt x="19050" y="49834"/>
                                        <a:pt x="18797" y="50215"/>
                                      </a:cubicBezTo>
                                      <a:cubicBezTo>
                                        <a:pt x="18415" y="50596"/>
                                        <a:pt x="18035" y="50850"/>
                                        <a:pt x="17399" y="51104"/>
                                      </a:cubicBezTo>
                                      <a:cubicBezTo>
                                        <a:pt x="16764" y="51358"/>
                                        <a:pt x="16129" y="51612"/>
                                        <a:pt x="15240" y="51739"/>
                                      </a:cubicBezTo>
                                      <a:cubicBezTo>
                                        <a:pt x="14351" y="51866"/>
                                        <a:pt x="13336" y="51866"/>
                                        <a:pt x="12319" y="51866"/>
                                      </a:cubicBezTo>
                                      <a:cubicBezTo>
                                        <a:pt x="10923" y="51866"/>
                                        <a:pt x="9779" y="51739"/>
                                        <a:pt x="9017" y="51612"/>
                                      </a:cubicBezTo>
                                      <a:cubicBezTo>
                                        <a:pt x="8128" y="51358"/>
                                        <a:pt x="7366" y="50850"/>
                                        <a:pt x="6731" y="50215"/>
                                      </a:cubicBezTo>
                                      <a:cubicBezTo>
                                        <a:pt x="6097" y="49580"/>
                                        <a:pt x="5335" y="48564"/>
                                        <a:pt x="4573" y="46913"/>
                                      </a:cubicBezTo>
                                      <a:cubicBezTo>
                                        <a:pt x="3811" y="45262"/>
                                        <a:pt x="3049" y="43484"/>
                                        <a:pt x="2286" y="41325"/>
                                      </a:cubicBezTo>
                                      <a:cubicBezTo>
                                        <a:pt x="1651" y="39166"/>
                                        <a:pt x="1143" y="36880"/>
                                        <a:pt x="636" y="34340"/>
                                      </a:cubicBezTo>
                                      <a:cubicBezTo>
                                        <a:pt x="254" y="31800"/>
                                        <a:pt x="0" y="29133"/>
                                        <a:pt x="0" y="26466"/>
                                      </a:cubicBezTo>
                                      <a:cubicBezTo>
                                        <a:pt x="0" y="21640"/>
                                        <a:pt x="508" y="17576"/>
                                        <a:pt x="1398" y="14147"/>
                                      </a:cubicBezTo>
                                      <a:cubicBezTo>
                                        <a:pt x="2413" y="10718"/>
                                        <a:pt x="3811" y="7924"/>
                                        <a:pt x="5715" y="5765"/>
                                      </a:cubicBezTo>
                                      <a:cubicBezTo>
                                        <a:pt x="7620" y="3606"/>
                                        <a:pt x="10161" y="1955"/>
                                        <a:pt x="13208" y="939"/>
                                      </a:cubicBezTo>
                                      <a:lnTo>
                                        <a:pt x="199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 name="Shape 686"/>
                              <wps:cNvSpPr/>
                              <wps:spPr>
                                <a:xfrm>
                                  <a:off x="48893" y="160401"/>
                                  <a:ext cx="34798" cy="43180"/>
                                </a:xfrm>
                                <a:custGeom>
                                  <a:avLst/>
                                  <a:gdLst/>
                                  <a:ahLst/>
                                  <a:cxnLst/>
                                  <a:rect l="0" t="0" r="0" b="0"/>
                                  <a:pathLst>
                                    <a:path w="34798" h="43180">
                                      <a:moveTo>
                                        <a:pt x="23495" y="0"/>
                                      </a:moveTo>
                                      <a:cubicBezTo>
                                        <a:pt x="25908" y="0"/>
                                        <a:pt x="27686" y="127"/>
                                        <a:pt x="28829" y="635"/>
                                      </a:cubicBezTo>
                                      <a:cubicBezTo>
                                        <a:pt x="29845" y="1016"/>
                                        <a:pt x="30353" y="1778"/>
                                        <a:pt x="30353" y="2667"/>
                                      </a:cubicBezTo>
                                      <a:lnTo>
                                        <a:pt x="30353" y="16002"/>
                                      </a:lnTo>
                                      <a:lnTo>
                                        <a:pt x="34798" y="16002"/>
                                      </a:lnTo>
                                      <a:lnTo>
                                        <a:pt x="34798" y="33147"/>
                                      </a:lnTo>
                                      <a:lnTo>
                                        <a:pt x="30353" y="33147"/>
                                      </a:lnTo>
                                      <a:lnTo>
                                        <a:pt x="30353" y="40513"/>
                                      </a:lnTo>
                                      <a:cubicBezTo>
                                        <a:pt x="30353" y="41275"/>
                                        <a:pt x="29845" y="42037"/>
                                        <a:pt x="28829" y="42418"/>
                                      </a:cubicBezTo>
                                      <a:cubicBezTo>
                                        <a:pt x="27686" y="42926"/>
                                        <a:pt x="25908" y="43180"/>
                                        <a:pt x="23495" y="43180"/>
                                      </a:cubicBezTo>
                                      <a:cubicBezTo>
                                        <a:pt x="22098" y="43180"/>
                                        <a:pt x="20955" y="43053"/>
                                        <a:pt x="20066" y="42926"/>
                                      </a:cubicBezTo>
                                      <a:cubicBezTo>
                                        <a:pt x="19177" y="42799"/>
                                        <a:pt x="18415" y="42672"/>
                                        <a:pt x="17907" y="42418"/>
                                      </a:cubicBezTo>
                                      <a:cubicBezTo>
                                        <a:pt x="17399" y="42164"/>
                                        <a:pt x="17018" y="41910"/>
                                        <a:pt x="16764" y="41656"/>
                                      </a:cubicBezTo>
                                      <a:cubicBezTo>
                                        <a:pt x="16510" y="41275"/>
                                        <a:pt x="16510" y="40894"/>
                                        <a:pt x="16510" y="40386"/>
                                      </a:cubicBezTo>
                                      <a:lnTo>
                                        <a:pt x="16510" y="33147"/>
                                      </a:lnTo>
                                      <a:lnTo>
                                        <a:pt x="2794" y="33147"/>
                                      </a:lnTo>
                                      <a:cubicBezTo>
                                        <a:pt x="2413" y="33147"/>
                                        <a:pt x="1905" y="33020"/>
                                        <a:pt x="1651" y="32766"/>
                                      </a:cubicBezTo>
                                      <a:cubicBezTo>
                                        <a:pt x="1270" y="32512"/>
                                        <a:pt x="889" y="32004"/>
                                        <a:pt x="635" y="31369"/>
                                      </a:cubicBezTo>
                                      <a:cubicBezTo>
                                        <a:pt x="381" y="30734"/>
                                        <a:pt x="254" y="29845"/>
                                        <a:pt x="127" y="28702"/>
                                      </a:cubicBezTo>
                                      <a:cubicBezTo>
                                        <a:pt x="0" y="27559"/>
                                        <a:pt x="0" y="26289"/>
                                        <a:pt x="0" y="24638"/>
                                      </a:cubicBezTo>
                                      <a:cubicBezTo>
                                        <a:pt x="0" y="22860"/>
                                        <a:pt x="0" y="21463"/>
                                        <a:pt x="127" y="20320"/>
                                      </a:cubicBezTo>
                                      <a:cubicBezTo>
                                        <a:pt x="254" y="19304"/>
                                        <a:pt x="381" y="18415"/>
                                        <a:pt x="635" y="17780"/>
                                      </a:cubicBezTo>
                                      <a:cubicBezTo>
                                        <a:pt x="889" y="17145"/>
                                        <a:pt x="1270" y="16637"/>
                                        <a:pt x="1651" y="16383"/>
                                      </a:cubicBezTo>
                                      <a:cubicBezTo>
                                        <a:pt x="1905" y="16129"/>
                                        <a:pt x="2413" y="16002"/>
                                        <a:pt x="2794" y="16002"/>
                                      </a:cubicBezTo>
                                      <a:lnTo>
                                        <a:pt x="16510" y="16002"/>
                                      </a:lnTo>
                                      <a:lnTo>
                                        <a:pt x="16510" y="2667"/>
                                      </a:lnTo>
                                      <a:cubicBezTo>
                                        <a:pt x="16510" y="2159"/>
                                        <a:pt x="16510" y="1778"/>
                                        <a:pt x="16764" y="1524"/>
                                      </a:cubicBezTo>
                                      <a:cubicBezTo>
                                        <a:pt x="17018" y="1143"/>
                                        <a:pt x="17399" y="889"/>
                                        <a:pt x="17907" y="635"/>
                                      </a:cubicBezTo>
                                      <a:cubicBezTo>
                                        <a:pt x="18415" y="381"/>
                                        <a:pt x="19177" y="254"/>
                                        <a:pt x="20066" y="127"/>
                                      </a:cubicBezTo>
                                      <a:cubicBezTo>
                                        <a:pt x="20955" y="0"/>
                                        <a:pt x="22098" y="0"/>
                                        <a:pt x="234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 name="Shape 687"/>
                              <wps:cNvSpPr/>
                              <wps:spPr>
                                <a:xfrm>
                                  <a:off x="63752" y="87816"/>
                                  <a:ext cx="19939" cy="61031"/>
                                </a:xfrm>
                                <a:custGeom>
                                  <a:avLst/>
                                  <a:gdLst/>
                                  <a:ahLst/>
                                  <a:cxnLst/>
                                  <a:rect l="0" t="0" r="0" b="0"/>
                                  <a:pathLst>
                                    <a:path w="19939" h="61031">
                                      <a:moveTo>
                                        <a:pt x="19939" y="0"/>
                                      </a:moveTo>
                                      <a:lnTo>
                                        <a:pt x="19939" y="18852"/>
                                      </a:lnTo>
                                      <a:lnTo>
                                        <a:pt x="19558" y="18991"/>
                                      </a:lnTo>
                                      <a:cubicBezTo>
                                        <a:pt x="17780" y="20134"/>
                                        <a:pt x="16256" y="21658"/>
                                        <a:pt x="15240" y="23563"/>
                                      </a:cubicBezTo>
                                      <a:cubicBezTo>
                                        <a:pt x="14224" y="25467"/>
                                        <a:pt x="13589" y="27880"/>
                                        <a:pt x="13589" y="30674"/>
                                      </a:cubicBezTo>
                                      <a:cubicBezTo>
                                        <a:pt x="13589" y="33342"/>
                                        <a:pt x="14098" y="35501"/>
                                        <a:pt x="14986" y="37405"/>
                                      </a:cubicBezTo>
                                      <a:cubicBezTo>
                                        <a:pt x="16002" y="39311"/>
                                        <a:pt x="17399" y="40961"/>
                                        <a:pt x="19177" y="42232"/>
                                      </a:cubicBezTo>
                                      <a:lnTo>
                                        <a:pt x="19939" y="42545"/>
                                      </a:lnTo>
                                      <a:lnTo>
                                        <a:pt x="19939" y="61031"/>
                                      </a:lnTo>
                                      <a:lnTo>
                                        <a:pt x="9652" y="55186"/>
                                      </a:lnTo>
                                      <a:cubicBezTo>
                                        <a:pt x="6604" y="52519"/>
                                        <a:pt x="4191" y="48963"/>
                                        <a:pt x="2540" y="44772"/>
                                      </a:cubicBezTo>
                                      <a:cubicBezTo>
                                        <a:pt x="889" y="40580"/>
                                        <a:pt x="0" y="35755"/>
                                        <a:pt x="0" y="30167"/>
                                      </a:cubicBezTo>
                                      <a:cubicBezTo>
                                        <a:pt x="0" y="24705"/>
                                        <a:pt x="762" y="19880"/>
                                        <a:pt x="2286" y="15942"/>
                                      </a:cubicBezTo>
                                      <a:cubicBezTo>
                                        <a:pt x="3683" y="11879"/>
                                        <a:pt x="5842" y="8577"/>
                                        <a:pt x="8763" y="5910"/>
                                      </a:cubicBezTo>
                                      <a:cubicBezTo>
                                        <a:pt x="11685" y="3242"/>
                                        <a:pt x="15240" y="1338"/>
                                        <a:pt x="19431" y="67"/>
                                      </a:cubicBezTo>
                                      <a:lnTo>
                                        <a:pt x="199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 name="Shape 688"/>
                              <wps:cNvSpPr/>
                              <wps:spPr>
                                <a:xfrm>
                                  <a:off x="63752" y="33782"/>
                                  <a:ext cx="19939" cy="39243"/>
                                </a:xfrm>
                                <a:custGeom>
                                  <a:avLst/>
                                  <a:gdLst/>
                                  <a:ahLst/>
                                  <a:cxnLst/>
                                  <a:rect l="0" t="0" r="0" b="0"/>
                                  <a:pathLst>
                                    <a:path w="19939" h="39243">
                                      <a:moveTo>
                                        <a:pt x="9652" y="0"/>
                                      </a:moveTo>
                                      <a:cubicBezTo>
                                        <a:pt x="11303" y="0"/>
                                        <a:pt x="12574" y="127"/>
                                        <a:pt x="13589" y="127"/>
                                      </a:cubicBezTo>
                                      <a:cubicBezTo>
                                        <a:pt x="14732" y="254"/>
                                        <a:pt x="15494" y="381"/>
                                        <a:pt x="16129" y="635"/>
                                      </a:cubicBezTo>
                                      <a:cubicBezTo>
                                        <a:pt x="16637" y="762"/>
                                        <a:pt x="17145" y="1016"/>
                                        <a:pt x="17399" y="1270"/>
                                      </a:cubicBezTo>
                                      <a:cubicBezTo>
                                        <a:pt x="17526" y="1651"/>
                                        <a:pt x="17653" y="2032"/>
                                        <a:pt x="17653" y="2413"/>
                                      </a:cubicBezTo>
                                      <a:cubicBezTo>
                                        <a:pt x="17653" y="2794"/>
                                        <a:pt x="17653" y="3175"/>
                                        <a:pt x="17399" y="3683"/>
                                      </a:cubicBezTo>
                                      <a:cubicBezTo>
                                        <a:pt x="17273" y="4064"/>
                                        <a:pt x="17145" y="4572"/>
                                        <a:pt x="16891" y="5207"/>
                                      </a:cubicBezTo>
                                      <a:cubicBezTo>
                                        <a:pt x="16764" y="5715"/>
                                        <a:pt x="16511" y="6350"/>
                                        <a:pt x="16383" y="7112"/>
                                      </a:cubicBezTo>
                                      <a:cubicBezTo>
                                        <a:pt x="16256" y="7747"/>
                                        <a:pt x="16129" y="8509"/>
                                        <a:pt x="16129" y="9398"/>
                                      </a:cubicBezTo>
                                      <a:cubicBezTo>
                                        <a:pt x="16129" y="10287"/>
                                        <a:pt x="16383" y="11303"/>
                                        <a:pt x="16764" y="12192"/>
                                      </a:cubicBezTo>
                                      <a:cubicBezTo>
                                        <a:pt x="17145" y="13208"/>
                                        <a:pt x="17780" y="14224"/>
                                        <a:pt x="18542" y="15240"/>
                                      </a:cubicBezTo>
                                      <a:lnTo>
                                        <a:pt x="19939" y="16583"/>
                                      </a:lnTo>
                                      <a:lnTo>
                                        <a:pt x="19939" y="39243"/>
                                      </a:lnTo>
                                      <a:lnTo>
                                        <a:pt x="3937" y="39243"/>
                                      </a:lnTo>
                                      <a:cubicBezTo>
                                        <a:pt x="3429" y="39243"/>
                                        <a:pt x="3049" y="39116"/>
                                        <a:pt x="2667" y="38862"/>
                                      </a:cubicBezTo>
                                      <a:cubicBezTo>
                                        <a:pt x="2413" y="38735"/>
                                        <a:pt x="2032" y="38227"/>
                                        <a:pt x="1905" y="37719"/>
                                      </a:cubicBezTo>
                                      <a:cubicBezTo>
                                        <a:pt x="1651" y="37084"/>
                                        <a:pt x="1524" y="36322"/>
                                        <a:pt x="1398" y="35433"/>
                                      </a:cubicBezTo>
                                      <a:cubicBezTo>
                                        <a:pt x="1270" y="34417"/>
                                        <a:pt x="1143" y="33274"/>
                                        <a:pt x="1143" y="31877"/>
                                      </a:cubicBezTo>
                                      <a:cubicBezTo>
                                        <a:pt x="1143" y="30353"/>
                                        <a:pt x="1270" y="29210"/>
                                        <a:pt x="1398" y="28194"/>
                                      </a:cubicBezTo>
                                      <a:cubicBezTo>
                                        <a:pt x="1524" y="27305"/>
                                        <a:pt x="1651" y="26543"/>
                                        <a:pt x="1905" y="26035"/>
                                      </a:cubicBezTo>
                                      <a:cubicBezTo>
                                        <a:pt x="2032" y="25527"/>
                                        <a:pt x="2413" y="25146"/>
                                        <a:pt x="2667" y="24892"/>
                                      </a:cubicBezTo>
                                      <a:cubicBezTo>
                                        <a:pt x="3049" y="24638"/>
                                        <a:pt x="3429" y="24511"/>
                                        <a:pt x="3937" y="24511"/>
                                      </a:cubicBezTo>
                                      <a:lnTo>
                                        <a:pt x="11557" y="24511"/>
                                      </a:lnTo>
                                      <a:cubicBezTo>
                                        <a:pt x="9272" y="22987"/>
                                        <a:pt x="7366" y="21463"/>
                                        <a:pt x="5842" y="20066"/>
                                      </a:cubicBezTo>
                                      <a:cubicBezTo>
                                        <a:pt x="4445" y="18669"/>
                                        <a:pt x="3175" y="17272"/>
                                        <a:pt x="2286" y="16002"/>
                                      </a:cubicBezTo>
                                      <a:cubicBezTo>
                                        <a:pt x="1524" y="14732"/>
                                        <a:pt x="889" y="13462"/>
                                        <a:pt x="508" y="12192"/>
                                      </a:cubicBezTo>
                                      <a:cubicBezTo>
                                        <a:pt x="127" y="10922"/>
                                        <a:pt x="0" y="9652"/>
                                        <a:pt x="0" y="8255"/>
                                      </a:cubicBezTo>
                                      <a:cubicBezTo>
                                        <a:pt x="0" y="7747"/>
                                        <a:pt x="0" y="7112"/>
                                        <a:pt x="127" y="6350"/>
                                      </a:cubicBezTo>
                                      <a:cubicBezTo>
                                        <a:pt x="127" y="5715"/>
                                        <a:pt x="254" y="4953"/>
                                        <a:pt x="508" y="4318"/>
                                      </a:cubicBezTo>
                                      <a:cubicBezTo>
                                        <a:pt x="636" y="3556"/>
                                        <a:pt x="762" y="2921"/>
                                        <a:pt x="1016" y="2413"/>
                                      </a:cubicBezTo>
                                      <a:cubicBezTo>
                                        <a:pt x="1270" y="1778"/>
                                        <a:pt x="1398" y="1397"/>
                                        <a:pt x="1651" y="1143"/>
                                      </a:cubicBezTo>
                                      <a:cubicBezTo>
                                        <a:pt x="1905" y="889"/>
                                        <a:pt x="2160" y="762"/>
                                        <a:pt x="2413" y="635"/>
                                      </a:cubicBezTo>
                                      <a:cubicBezTo>
                                        <a:pt x="2667" y="508"/>
                                        <a:pt x="3049" y="381"/>
                                        <a:pt x="3556" y="254"/>
                                      </a:cubicBezTo>
                                      <a:cubicBezTo>
                                        <a:pt x="4064" y="254"/>
                                        <a:pt x="4699" y="127"/>
                                        <a:pt x="5715" y="127"/>
                                      </a:cubicBezTo>
                                      <a:cubicBezTo>
                                        <a:pt x="6604" y="0"/>
                                        <a:pt x="8001" y="0"/>
                                        <a:pt x="96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6" name="Shape 14796"/>
                              <wps:cNvSpPr/>
                              <wps:spPr>
                                <a:xfrm>
                                  <a:off x="83691" y="638683"/>
                                  <a:ext cx="14415" cy="17018"/>
                                </a:xfrm>
                                <a:custGeom>
                                  <a:avLst/>
                                  <a:gdLst/>
                                  <a:ahLst/>
                                  <a:cxnLst/>
                                  <a:rect l="0" t="0" r="0" b="0"/>
                                  <a:pathLst>
                                    <a:path w="14415" h="17018">
                                      <a:moveTo>
                                        <a:pt x="0" y="0"/>
                                      </a:moveTo>
                                      <a:lnTo>
                                        <a:pt x="14415" y="0"/>
                                      </a:lnTo>
                                      <a:lnTo>
                                        <a:pt x="14415" y="17018"/>
                                      </a:lnTo>
                                      <a:lnTo>
                                        <a:pt x="0" y="17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0" name="Shape 690"/>
                              <wps:cNvSpPr/>
                              <wps:spPr>
                                <a:xfrm>
                                  <a:off x="83691" y="606669"/>
                                  <a:ext cx="14415" cy="22540"/>
                                </a:xfrm>
                                <a:custGeom>
                                  <a:avLst/>
                                  <a:gdLst/>
                                  <a:ahLst/>
                                  <a:cxnLst/>
                                  <a:rect l="0" t="0" r="0" b="0"/>
                                  <a:pathLst>
                                    <a:path w="14415" h="22540">
                                      <a:moveTo>
                                        <a:pt x="14415" y="0"/>
                                      </a:moveTo>
                                      <a:lnTo>
                                        <a:pt x="14415" y="17582"/>
                                      </a:lnTo>
                                      <a:lnTo>
                                        <a:pt x="0" y="22540"/>
                                      </a:lnTo>
                                      <a:lnTo>
                                        <a:pt x="0" y="5245"/>
                                      </a:lnTo>
                                      <a:lnTo>
                                        <a:pt x="144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 name="Shape 691"/>
                              <wps:cNvSpPr/>
                              <wps:spPr>
                                <a:xfrm>
                                  <a:off x="83691" y="579326"/>
                                  <a:ext cx="14415" cy="21681"/>
                                </a:xfrm>
                                <a:custGeom>
                                  <a:avLst/>
                                  <a:gdLst/>
                                  <a:ahLst/>
                                  <a:cxnLst/>
                                  <a:rect l="0" t="0" r="0" b="0"/>
                                  <a:pathLst>
                                    <a:path w="14415" h="21681">
                                      <a:moveTo>
                                        <a:pt x="0" y="0"/>
                                      </a:moveTo>
                                      <a:lnTo>
                                        <a:pt x="14415" y="5161"/>
                                      </a:lnTo>
                                      <a:lnTo>
                                        <a:pt x="14415" y="21681"/>
                                      </a:lnTo>
                                      <a:lnTo>
                                        <a:pt x="0" y="1624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7" name="Shape 14797"/>
                              <wps:cNvSpPr/>
                              <wps:spPr>
                                <a:xfrm>
                                  <a:off x="83691" y="552450"/>
                                  <a:ext cx="14415" cy="17018"/>
                                </a:xfrm>
                                <a:custGeom>
                                  <a:avLst/>
                                  <a:gdLst/>
                                  <a:ahLst/>
                                  <a:cxnLst/>
                                  <a:rect l="0" t="0" r="0" b="0"/>
                                  <a:pathLst>
                                    <a:path w="14415" h="17018">
                                      <a:moveTo>
                                        <a:pt x="0" y="0"/>
                                      </a:moveTo>
                                      <a:lnTo>
                                        <a:pt x="14415" y="0"/>
                                      </a:lnTo>
                                      <a:lnTo>
                                        <a:pt x="14415" y="17018"/>
                                      </a:lnTo>
                                      <a:lnTo>
                                        <a:pt x="0" y="17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 name="Shape 693"/>
                              <wps:cNvSpPr/>
                              <wps:spPr>
                                <a:xfrm>
                                  <a:off x="83691" y="517458"/>
                                  <a:ext cx="14415" cy="20923"/>
                                </a:xfrm>
                                <a:custGeom>
                                  <a:avLst/>
                                  <a:gdLst/>
                                  <a:ahLst/>
                                  <a:cxnLst/>
                                  <a:rect l="0" t="0" r="0" b="0"/>
                                  <a:pathLst>
                                    <a:path w="14415" h="20923">
                                      <a:moveTo>
                                        <a:pt x="0" y="0"/>
                                      </a:moveTo>
                                      <a:lnTo>
                                        <a:pt x="5715" y="2353"/>
                                      </a:lnTo>
                                      <a:cubicBezTo>
                                        <a:pt x="8255" y="2989"/>
                                        <a:pt x="11176" y="3370"/>
                                        <a:pt x="14351" y="3370"/>
                                      </a:cubicBezTo>
                                      <a:lnTo>
                                        <a:pt x="14415" y="3364"/>
                                      </a:lnTo>
                                      <a:lnTo>
                                        <a:pt x="14415" y="20923"/>
                                      </a:lnTo>
                                      <a:lnTo>
                                        <a:pt x="889" y="18990"/>
                                      </a:lnTo>
                                      <a:lnTo>
                                        <a:pt x="0" y="1848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 name="Shape 694"/>
                              <wps:cNvSpPr/>
                              <wps:spPr>
                                <a:xfrm>
                                  <a:off x="83691" y="473075"/>
                                  <a:ext cx="14415" cy="20689"/>
                                </a:xfrm>
                                <a:custGeom>
                                  <a:avLst/>
                                  <a:gdLst/>
                                  <a:ahLst/>
                                  <a:cxnLst/>
                                  <a:rect l="0" t="0" r="0" b="0"/>
                                  <a:pathLst>
                                    <a:path w="14415" h="20689">
                                      <a:moveTo>
                                        <a:pt x="13843" y="0"/>
                                      </a:moveTo>
                                      <a:lnTo>
                                        <a:pt x="14415" y="81"/>
                                      </a:lnTo>
                                      <a:lnTo>
                                        <a:pt x="14415" y="17794"/>
                                      </a:lnTo>
                                      <a:lnTo>
                                        <a:pt x="6223" y="18415"/>
                                      </a:lnTo>
                                      <a:lnTo>
                                        <a:pt x="0" y="20689"/>
                                      </a:lnTo>
                                      <a:lnTo>
                                        <a:pt x="0" y="1837"/>
                                      </a:lnTo>
                                      <a:lnTo>
                                        <a:pt x="13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 name="Shape 695"/>
                              <wps:cNvSpPr/>
                              <wps:spPr>
                                <a:xfrm>
                                  <a:off x="83691" y="442555"/>
                                  <a:ext cx="14415" cy="21007"/>
                                </a:xfrm>
                                <a:custGeom>
                                  <a:avLst/>
                                  <a:gdLst/>
                                  <a:ahLst/>
                                  <a:cxnLst/>
                                  <a:rect l="0" t="0" r="0" b="0"/>
                                  <a:pathLst>
                                    <a:path w="14415" h="21007">
                                      <a:moveTo>
                                        <a:pt x="0" y="0"/>
                                      </a:moveTo>
                                      <a:lnTo>
                                        <a:pt x="762" y="675"/>
                                      </a:lnTo>
                                      <a:cubicBezTo>
                                        <a:pt x="2667" y="1564"/>
                                        <a:pt x="4826" y="2326"/>
                                        <a:pt x="7112" y="2834"/>
                                      </a:cubicBezTo>
                                      <a:cubicBezTo>
                                        <a:pt x="9398" y="3342"/>
                                        <a:pt x="11811" y="3596"/>
                                        <a:pt x="14224" y="3596"/>
                                      </a:cubicBezTo>
                                      <a:lnTo>
                                        <a:pt x="14415" y="3580"/>
                                      </a:lnTo>
                                      <a:lnTo>
                                        <a:pt x="14415" y="21007"/>
                                      </a:lnTo>
                                      <a:lnTo>
                                        <a:pt x="635" y="19344"/>
                                      </a:lnTo>
                                      <a:lnTo>
                                        <a:pt x="0" y="190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 name="Shape 696"/>
                              <wps:cNvSpPr/>
                              <wps:spPr>
                                <a:xfrm>
                                  <a:off x="83691" y="402209"/>
                                  <a:ext cx="14415" cy="21336"/>
                                </a:xfrm>
                                <a:custGeom>
                                  <a:avLst/>
                                  <a:gdLst/>
                                  <a:ahLst/>
                                  <a:cxnLst/>
                                  <a:rect l="0" t="0" r="0" b="0"/>
                                  <a:pathLst>
                                    <a:path w="14415" h="21336">
                                      <a:moveTo>
                                        <a:pt x="0" y="0"/>
                                      </a:moveTo>
                                      <a:lnTo>
                                        <a:pt x="14415" y="0"/>
                                      </a:lnTo>
                                      <a:lnTo>
                                        <a:pt x="14415" y="17145"/>
                                      </a:lnTo>
                                      <a:lnTo>
                                        <a:pt x="4191" y="17145"/>
                                      </a:lnTo>
                                      <a:lnTo>
                                        <a:pt x="0" y="213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 name="Shape 697"/>
                              <wps:cNvSpPr/>
                              <wps:spPr>
                                <a:xfrm>
                                  <a:off x="83691" y="329057"/>
                                  <a:ext cx="14415" cy="59823"/>
                                </a:xfrm>
                                <a:custGeom>
                                  <a:avLst/>
                                  <a:gdLst/>
                                  <a:ahLst/>
                                  <a:cxnLst/>
                                  <a:rect l="0" t="0" r="0" b="0"/>
                                  <a:pathLst>
                                    <a:path w="14415" h="59823">
                                      <a:moveTo>
                                        <a:pt x="10033" y="0"/>
                                      </a:moveTo>
                                      <a:lnTo>
                                        <a:pt x="12700" y="0"/>
                                      </a:lnTo>
                                      <a:lnTo>
                                        <a:pt x="14415" y="510"/>
                                      </a:lnTo>
                                      <a:lnTo>
                                        <a:pt x="14415" y="59823"/>
                                      </a:lnTo>
                                      <a:lnTo>
                                        <a:pt x="508" y="57785"/>
                                      </a:lnTo>
                                      <a:lnTo>
                                        <a:pt x="0" y="57504"/>
                                      </a:lnTo>
                                      <a:lnTo>
                                        <a:pt x="0" y="40536"/>
                                      </a:lnTo>
                                      <a:lnTo>
                                        <a:pt x="1778" y="41402"/>
                                      </a:lnTo>
                                      <a:cubicBezTo>
                                        <a:pt x="3683" y="42037"/>
                                        <a:pt x="5715" y="42291"/>
                                        <a:pt x="7747" y="42418"/>
                                      </a:cubicBezTo>
                                      <a:lnTo>
                                        <a:pt x="7747" y="16637"/>
                                      </a:lnTo>
                                      <a:lnTo>
                                        <a:pt x="0" y="18639"/>
                                      </a:lnTo>
                                      <a:lnTo>
                                        <a:pt x="0" y="1388"/>
                                      </a:lnTo>
                                      <a:lnTo>
                                        <a:pt x="100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 name="Shape 698"/>
                              <wps:cNvSpPr/>
                              <wps:spPr>
                                <a:xfrm>
                                  <a:off x="83691" y="292681"/>
                                  <a:ext cx="14415" cy="22660"/>
                                </a:xfrm>
                                <a:custGeom>
                                  <a:avLst/>
                                  <a:gdLst/>
                                  <a:ahLst/>
                                  <a:cxnLst/>
                                  <a:rect l="0" t="0" r="0" b="0"/>
                                  <a:pathLst>
                                    <a:path w="14415" h="22660">
                                      <a:moveTo>
                                        <a:pt x="0" y="0"/>
                                      </a:moveTo>
                                      <a:lnTo>
                                        <a:pt x="1905" y="1832"/>
                                      </a:lnTo>
                                      <a:cubicBezTo>
                                        <a:pt x="3302" y="2975"/>
                                        <a:pt x="4953" y="4118"/>
                                        <a:pt x="6985" y="5388"/>
                                      </a:cubicBezTo>
                                      <a:lnTo>
                                        <a:pt x="14415" y="5388"/>
                                      </a:lnTo>
                                      <a:lnTo>
                                        <a:pt x="14415" y="22660"/>
                                      </a:lnTo>
                                      <a:lnTo>
                                        <a:pt x="0" y="226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 name="Shape 699"/>
                              <wps:cNvSpPr/>
                              <wps:spPr>
                                <a:xfrm>
                                  <a:off x="83691" y="212979"/>
                                  <a:ext cx="14415" cy="48536"/>
                                </a:xfrm>
                                <a:custGeom>
                                  <a:avLst/>
                                  <a:gdLst/>
                                  <a:ahLst/>
                                  <a:cxnLst/>
                                  <a:rect l="0" t="0" r="0" b="0"/>
                                  <a:pathLst>
                                    <a:path w="14415" h="48536">
                                      <a:moveTo>
                                        <a:pt x="4191" y="0"/>
                                      </a:moveTo>
                                      <a:lnTo>
                                        <a:pt x="14415" y="0"/>
                                      </a:lnTo>
                                      <a:lnTo>
                                        <a:pt x="14415" y="48536"/>
                                      </a:lnTo>
                                      <a:lnTo>
                                        <a:pt x="13335" y="47498"/>
                                      </a:lnTo>
                                      <a:cubicBezTo>
                                        <a:pt x="11557" y="44831"/>
                                        <a:pt x="10287" y="41402"/>
                                        <a:pt x="9525" y="37211"/>
                                      </a:cubicBezTo>
                                      <a:cubicBezTo>
                                        <a:pt x="8636" y="33147"/>
                                        <a:pt x="8255" y="28321"/>
                                        <a:pt x="8255" y="22860"/>
                                      </a:cubicBezTo>
                                      <a:lnTo>
                                        <a:pt x="8255" y="17018"/>
                                      </a:lnTo>
                                      <a:lnTo>
                                        <a:pt x="4572" y="17018"/>
                                      </a:lnTo>
                                      <a:lnTo>
                                        <a:pt x="0" y="17475"/>
                                      </a:lnTo>
                                      <a:lnTo>
                                        <a:pt x="0" y="585"/>
                                      </a:lnTo>
                                      <a:lnTo>
                                        <a:pt x="4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8" name="Shape 14798"/>
                              <wps:cNvSpPr/>
                              <wps:spPr>
                                <a:xfrm>
                                  <a:off x="83691" y="176403"/>
                                  <a:ext cx="14415" cy="17145"/>
                                </a:xfrm>
                                <a:custGeom>
                                  <a:avLst/>
                                  <a:gdLst/>
                                  <a:ahLst/>
                                  <a:cxnLst/>
                                  <a:rect l="0" t="0" r="0" b="0"/>
                                  <a:pathLst>
                                    <a:path w="14415" h="17145">
                                      <a:moveTo>
                                        <a:pt x="0" y="0"/>
                                      </a:moveTo>
                                      <a:lnTo>
                                        <a:pt x="14415" y="0"/>
                                      </a:lnTo>
                                      <a:lnTo>
                                        <a:pt x="14415" y="17145"/>
                                      </a:lnTo>
                                      <a:lnTo>
                                        <a:pt x="0" y="17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 name="Shape 701"/>
                              <wps:cNvSpPr/>
                              <wps:spPr>
                                <a:xfrm>
                                  <a:off x="83691" y="130362"/>
                                  <a:ext cx="14415" cy="20922"/>
                                </a:xfrm>
                                <a:custGeom>
                                  <a:avLst/>
                                  <a:gdLst/>
                                  <a:ahLst/>
                                  <a:cxnLst/>
                                  <a:rect l="0" t="0" r="0" b="0"/>
                                  <a:pathLst>
                                    <a:path w="14415" h="20922">
                                      <a:moveTo>
                                        <a:pt x="0" y="0"/>
                                      </a:moveTo>
                                      <a:lnTo>
                                        <a:pt x="5715" y="2353"/>
                                      </a:lnTo>
                                      <a:cubicBezTo>
                                        <a:pt x="8255" y="2988"/>
                                        <a:pt x="11176" y="3369"/>
                                        <a:pt x="14351" y="3369"/>
                                      </a:cubicBezTo>
                                      <a:lnTo>
                                        <a:pt x="14415" y="3363"/>
                                      </a:lnTo>
                                      <a:lnTo>
                                        <a:pt x="14415" y="20922"/>
                                      </a:lnTo>
                                      <a:lnTo>
                                        <a:pt x="889" y="18990"/>
                                      </a:lnTo>
                                      <a:lnTo>
                                        <a:pt x="0" y="1848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 name="Shape 702"/>
                              <wps:cNvSpPr/>
                              <wps:spPr>
                                <a:xfrm>
                                  <a:off x="83691" y="85979"/>
                                  <a:ext cx="14415" cy="20689"/>
                                </a:xfrm>
                                <a:custGeom>
                                  <a:avLst/>
                                  <a:gdLst/>
                                  <a:ahLst/>
                                  <a:cxnLst/>
                                  <a:rect l="0" t="0" r="0" b="0"/>
                                  <a:pathLst>
                                    <a:path w="14415" h="20689">
                                      <a:moveTo>
                                        <a:pt x="13843" y="0"/>
                                      </a:moveTo>
                                      <a:lnTo>
                                        <a:pt x="14415" y="81"/>
                                      </a:lnTo>
                                      <a:lnTo>
                                        <a:pt x="14415" y="17794"/>
                                      </a:lnTo>
                                      <a:lnTo>
                                        <a:pt x="6223" y="18415"/>
                                      </a:lnTo>
                                      <a:lnTo>
                                        <a:pt x="0" y="20689"/>
                                      </a:lnTo>
                                      <a:lnTo>
                                        <a:pt x="0" y="1837"/>
                                      </a:lnTo>
                                      <a:lnTo>
                                        <a:pt x="13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 name="Shape 703"/>
                              <wps:cNvSpPr/>
                              <wps:spPr>
                                <a:xfrm>
                                  <a:off x="83691" y="50365"/>
                                  <a:ext cx="14415" cy="22660"/>
                                </a:xfrm>
                                <a:custGeom>
                                  <a:avLst/>
                                  <a:gdLst/>
                                  <a:ahLst/>
                                  <a:cxnLst/>
                                  <a:rect l="0" t="0" r="0" b="0"/>
                                  <a:pathLst>
                                    <a:path w="14415" h="22660">
                                      <a:moveTo>
                                        <a:pt x="0" y="0"/>
                                      </a:moveTo>
                                      <a:lnTo>
                                        <a:pt x="1905" y="1832"/>
                                      </a:lnTo>
                                      <a:cubicBezTo>
                                        <a:pt x="3302" y="2975"/>
                                        <a:pt x="4953" y="4118"/>
                                        <a:pt x="6985" y="5388"/>
                                      </a:cubicBezTo>
                                      <a:lnTo>
                                        <a:pt x="14415" y="5388"/>
                                      </a:lnTo>
                                      <a:lnTo>
                                        <a:pt x="14415" y="22660"/>
                                      </a:lnTo>
                                      <a:lnTo>
                                        <a:pt x="0" y="226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9" name="Shape 14799"/>
                              <wps:cNvSpPr/>
                              <wps:spPr>
                                <a:xfrm>
                                  <a:off x="98106" y="638683"/>
                                  <a:ext cx="13462" cy="17018"/>
                                </a:xfrm>
                                <a:custGeom>
                                  <a:avLst/>
                                  <a:gdLst/>
                                  <a:ahLst/>
                                  <a:cxnLst/>
                                  <a:rect l="0" t="0" r="0" b="0"/>
                                  <a:pathLst>
                                    <a:path w="13462" h="17018">
                                      <a:moveTo>
                                        <a:pt x="0" y="0"/>
                                      </a:moveTo>
                                      <a:lnTo>
                                        <a:pt x="13462" y="0"/>
                                      </a:lnTo>
                                      <a:lnTo>
                                        <a:pt x="13462" y="17018"/>
                                      </a:lnTo>
                                      <a:lnTo>
                                        <a:pt x="0" y="17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 name="Shape 705"/>
                              <wps:cNvSpPr/>
                              <wps:spPr>
                                <a:xfrm>
                                  <a:off x="98106" y="584486"/>
                                  <a:ext cx="13462" cy="39765"/>
                                </a:xfrm>
                                <a:custGeom>
                                  <a:avLst/>
                                  <a:gdLst/>
                                  <a:ahLst/>
                                  <a:cxnLst/>
                                  <a:rect l="0" t="0" r="0" b="0"/>
                                  <a:pathLst>
                                    <a:path w="13462" h="39765">
                                      <a:moveTo>
                                        <a:pt x="0" y="0"/>
                                      </a:moveTo>
                                      <a:lnTo>
                                        <a:pt x="13462" y="4820"/>
                                      </a:lnTo>
                                      <a:lnTo>
                                        <a:pt x="13462" y="35136"/>
                                      </a:lnTo>
                                      <a:lnTo>
                                        <a:pt x="0" y="39765"/>
                                      </a:lnTo>
                                      <a:lnTo>
                                        <a:pt x="0" y="22183"/>
                                      </a:lnTo>
                                      <a:lnTo>
                                        <a:pt x="7303" y="19526"/>
                                      </a:lnTo>
                                      <a:lnTo>
                                        <a:pt x="7303" y="19272"/>
                                      </a:lnTo>
                                      <a:lnTo>
                                        <a:pt x="0" y="165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0" name="Shape 14800"/>
                              <wps:cNvSpPr/>
                              <wps:spPr>
                                <a:xfrm>
                                  <a:off x="98106" y="552450"/>
                                  <a:ext cx="13462" cy="17018"/>
                                </a:xfrm>
                                <a:custGeom>
                                  <a:avLst/>
                                  <a:gdLst/>
                                  <a:ahLst/>
                                  <a:cxnLst/>
                                  <a:rect l="0" t="0" r="0" b="0"/>
                                  <a:pathLst>
                                    <a:path w="13462" h="17018">
                                      <a:moveTo>
                                        <a:pt x="0" y="0"/>
                                      </a:moveTo>
                                      <a:lnTo>
                                        <a:pt x="13462" y="0"/>
                                      </a:lnTo>
                                      <a:lnTo>
                                        <a:pt x="13462" y="17018"/>
                                      </a:lnTo>
                                      <a:lnTo>
                                        <a:pt x="0" y="170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 name="Shape 707"/>
                              <wps:cNvSpPr/>
                              <wps:spPr>
                                <a:xfrm>
                                  <a:off x="98106" y="518186"/>
                                  <a:ext cx="13462" cy="20294"/>
                                </a:xfrm>
                                <a:custGeom>
                                  <a:avLst/>
                                  <a:gdLst/>
                                  <a:ahLst/>
                                  <a:cxnLst/>
                                  <a:rect l="0" t="0" r="0" b="0"/>
                                  <a:pathLst>
                                    <a:path w="13462" h="20294">
                                      <a:moveTo>
                                        <a:pt x="13462" y="0"/>
                                      </a:moveTo>
                                      <a:lnTo>
                                        <a:pt x="13462" y="18600"/>
                                      </a:lnTo>
                                      <a:lnTo>
                                        <a:pt x="698" y="20294"/>
                                      </a:lnTo>
                                      <a:lnTo>
                                        <a:pt x="0" y="20195"/>
                                      </a:lnTo>
                                      <a:lnTo>
                                        <a:pt x="0" y="2635"/>
                                      </a:lnTo>
                                      <a:lnTo>
                                        <a:pt x="8319" y="1879"/>
                                      </a:lnTo>
                                      <a:lnTo>
                                        <a:pt x="134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 name="Shape 708"/>
                              <wps:cNvSpPr/>
                              <wps:spPr>
                                <a:xfrm>
                                  <a:off x="98106" y="473156"/>
                                  <a:ext cx="13462" cy="20496"/>
                                </a:xfrm>
                                <a:custGeom>
                                  <a:avLst/>
                                  <a:gdLst/>
                                  <a:ahLst/>
                                  <a:cxnLst/>
                                  <a:rect l="0" t="0" r="0" b="0"/>
                                  <a:pathLst>
                                    <a:path w="13462" h="20496">
                                      <a:moveTo>
                                        <a:pt x="0" y="0"/>
                                      </a:moveTo>
                                      <a:lnTo>
                                        <a:pt x="13462" y="1906"/>
                                      </a:lnTo>
                                      <a:lnTo>
                                        <a:pt x="13462" y="20496"/>
                                      </a:lnTo>
                                      <a:lnTo>
                                        <a:pt x="8827" y="18588"/>
                                      </a:lnTo>
                                      <a:cubicBezTo>
                                        <a:pt x="6286" y="17953"/>
                                        <a:pt x="3366" y="17699"/>
                                        <a:pt x="191" y="17699"/>
                                      </a:cubicBezTo>
                                      <a:lnTo>
                                        <a:pt x="0" y="177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 name="Shape 709"/>
                              <wps:cNvSpPr/>
                              <wps:spPr>
                                <a:xfrm>
                                  <a:off x="98106" y="443543"/>
                                  <a:ext cx="13462" cy="20134"/>
                                </a:xfrm>
                                <a:custGeom>
                                  <a:avLst/>
                                  <a:gdLst/>
                                  <a:ahLst/>
                                  <a:cxnLst/>
                                  <a:rect l="0" t="0" r="0" b="0"/>
                                  <a:pathLst>
                                    <a:path w="13462" h="20134">
                                      <a:moveTo>
                                        <a:pt x="13462" y="0"/>
                                      </a:moveTo>
                                      <a:lnTo>
                                        <a:pt x="13462" y="18771"/>
                                      </a:lnTo>
                                      <a:lnTo>
                                        <a:pt x="953" y="20134"/>
                                      </a:lnTo>
                                      <a:lnTo>
                                        <a:pt x="0" y="20019"/>
                                      </a:lnTo>
                                      <a:lnTo>
                                        <a:pt x="0" y="2591"/>
                                      </a:lnTo>
                                      <a:lnTo>
                                        <a:pt x="7176" y="1972"/>
                                      </a:lnTo>
                                      <a:lnTo>
                                        <a:pt x="134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 name="Shape 710"/>
                              <wps:cNvSpPr/>
                              <wps:spPr>
                                <a:xfrm>
                                  <a:off x="98106" y="402209"/>
                                  <a:ext cx="13462" cy="20136"/>
                                </a:xfrm>
                                <a:custGeom>
                                  <a:avLst/>
                                  <a:gdLst/>
                                  <a:ahLst/>
                                  <a:cxnLst/>
                                  <a:rect l="0" t="0" r="0" b="0"/>
                                  <a:pathLst>
                                    <a:path w="13462" h="20136">
                                      <a:moveTo>
                                        <a:pt x="0" y="0"/>
                                      </a:moveTo>
                                      <a:lnTo>
                                        <a:pt x="13462" y="0"/>
                                      </a:lnTo>
                                      <a:lnTo>
                                        <a:pt x="13462" y="20136"/>
                                      </a:lnTo>
                                      <a:lnTo>
                                        <a:pt x="10096" y="17145"/>
                                      </a:lnTo>
                                      <a:lnTo>
                                        <a:pt x="0" y="171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 name="Shape 711"/>
                              <wps:cNvSpPr/>
                              <wps:spPr>
                                <a:xfrm>
                                  <a:off x="98106" y="329567"/>
                                  <a:ext cx="13462" cy="59434"/>
                                </a:xfrm>
                                <a:custGeom>
                                  <a:avLst/>
                                  <a:gdLst/>
                                  <a:ahLst/>
                                  <a:cxnLst/>
                                  <a:rect l="0" t="0" r="0" b="0"/>
                                  <a:pathLst>
                                    <a:path w="13462" h="59434">
                                      <a:moveTo>
                                        <a:pt x="0" y="0"/>
                                      </a:moveTo>
                                      <a:lnTo>
                                        <a:pt x="2984" y="887"/>
                                      </a:lnTo>
                                      <a:cubicBezTo>
                                        <a:pt x="4001" y="1776"/>
                                        <a:pt x="4508" y="3173"/>
                                        <a:pt x="4508" y="4697"/>
                                      </a:cubicBezTo>
                                      <a:lnTo>
                                        <a:pt x="4508" y="41908"/>
                                      </a:lnTo>
                                      <a:cubicBezTo>
                                        <a:pt x="7048" y="41908"/>
                                        <a:pt x="9461" y="41654"/>
                                        <a:pt x="11620" y="41019"/>
                                      </a:cubicBezTo>
                                      <a:lnTo>
                                        <a:pt x="13462" y="40011"/>
                                      </a:lnTo>
                                      <a:lnTo>
                                        <a:pt x="13462" y="57706"/>
                                      </a:lnTo>
                                      <a:lnTo>
                                        <a:pt x="826" y="59434"/>
                                      </a:lnTo>
                                      <a:lnTo>
                                        <a:pt x="0" y="593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1" name="Shape 14801"/>
                              <wps:cNvSpPr/>
                              <wps:spPr>
                                <a:xfrm>
                                  <a:off x="98106" y="298069"/>
                                  <a:ext cx="13462" cy="17272"/>
                                </a:xfrm>
                                <a:custGeom>
                                  <a:avLst/>
                                  <a:gdLst/>
                                  <a:ahLst/>
                                  <a:cxnLst/>
                                  <a:rect l="0" t="0" r="0" b="0"/>
                                  <a:pathLst>
                                    <a:path w="13462" h="17272">
                                      <a:moveTo>
                                        <a:pt x="0" y="0"/>
                                      </a:moveTo>
                                      <a:lnTo>
                                        <a:pt x="13462" y="0"/>
                                      </a:lnTo>
                                      <a:lnTo>
                                        <a:pt x="13462" y="17272"/>
                                      </a:lnTo>
                                      <a:lnTo>
                                        <a:pt x="0" y="172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Shape 713"/>
                              <wps:cNvSpPr/>
                              <wps:spPr>
                                <a:xfrm>
                                  <a:off x="98106" y="212979"/>
                                  <a:ext cx="13462" cy="55599"/>
                                </a:xfrm>
                                <a:custGeom>
                                  <a:avLst/>
                                  <a:gdLst/>
                                  <a:ahLst/>
                                  <a:cxnLst/>
                                  <a:rect l="0" t="0" r="0" b="0"/>
                                  <a:pathLst>
                                    <a:path w="13462" h="55599">
                                      <a:moveTo>
                                        <a:pt x="0" y="0"/>
                                      </a:moveTo>
                                      <a:lnTo>
                                        <a:pt x="13462" y="0"/>
                                      </a:lnTo>
                                      <a:lnTo>
                                        <a:pt x="13462" y="17018"/>
                                      </a:lnTo>
                                      <a:lnTo>
                                        <a:pt x="4635" y="17018"/>
                                      </a:lnTo>
                                      <a:lnTo>
                                        <a:pt x="4635" y="23495"/>
                                      </a:lnTo>
                                      <a:cubicBezTo>
                                        <a:pt x="4635" y="26289"/>
                                        <a:pt x="4890" y="28702"/>
                                        <a:pt x="5270" y="30607"/>
                                      </a:cubicBezTo>
                                      <a:cubicBezTo>
                                        <a:pt x="5652" y="32639"/>
                                        <a:pt x="6286" y="34163"/>
                                        <a:pt x="7176" y="35433"/>
                                      </a:cubicBezTo>
                                      <a:cubicBezTo>
                                        <a:pt x="7938" y="36703"/>
                                        <a:pt x="8954" y="37592"/>
                                        <a:pt x="10096" y="38100"/>
                                      </a:cubicBezTo>
                                      <a:lnTo>
                                        <a:pt x="13462" y="38836"/>
                                      </a:lnTo>
                                      <a:lnTo>
                                        <a:pt x="13462" y="55599"/>
                                      </a:lnTo>
                                      <a:lnTo>
                                        <a:pt x="5397" y="53721"/>
                                      </a:lnTo>
                                      <a:lnTo>
                                        <a:pt x="0" y="485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 name="Shape 714"/>
                              <wps:cNvSpPr/>
                              <wps:spPr>
                                <a:xfrm>
                                  <a:off x="98106" y="175606"/>
                                  <a:ext cx="13462" cy="17942"/>
                                </a:xfrm>
                                <a:custGeom>
                                  <a:avLst/>
                                  <a:gdLst/>
                                  <a:ahLst/>
                                  <a:cxnLst/>
                                  <a:rect l="0" t="0" r="0" b="0"/>
                                  <a:pathLst>
                                    <a:path w="13462" h="17942">
                                      <a:moveTo>
                                        <a:pt x="13462" y="0"/>
                                      </a:moveTo>
                                      <a:lnTo>
                                        <a:pt x="13462" y="17830"/>
                                      </a:lnTo>
                                      <a:lnTo>
                                        <a:pt x="12509" y="17942"/>
                                      </a:lnTo>
                                      <a:lnTo>
                                        <a:pt x="0" y="17942"/>
                                      </a:lnTo>
                                      <a:lnTo>
                                        <a:pt x="0" y="797"/>
                                      </a:lnTo>
                                      <a:lnTo>
                                        <a:pt x="9843" y="797"/>
                                      </a:lnTo>
                                      <a:lnTo>
                                        <a:pt x="134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 name="Shape 715"/>
                              <wps:cNvSpPr/>
                              <wps:spPr>
                                <a:xfrm>
                                  <a:off x="98106" y="131090"/>
                                  <a:ext cx="13462" cy="20294"/>
                                </a:xfrm>
                                <a:custGeom>
                                  <a:avLst/>
                                  <a:gdLst/>
                                  <a:ahLst/>
                                  <a:cxnLst/>
                                  <a:rect l="0" t="0" r="0" b="0"/>
                                  <a:pathLst>
                                    <a:path w="13462" h="20294">
                                      <a:moveTo>
                                        <a:pt x="13462" y="0"/>
                                      </a:moveTo>
                                      <a:lnTo>
                                        <a:pt x="13462" y="18600"/>
                                      </a:lnTo>
                                      <a:lnTo>
                                        <a:pt x="698" y="20294"/>
                                      </a:lnTo>
                                      <a:lnTo>
                                        <a:pt x="0" y="20195"/>
                                      </a:lnTo>
                                      <a:lnTo>
                                        <a:pt x="0" y="2635"/>
                                      </a:lnTo>
                                      <a:lnTo>
                                        <a:pt x="8319" y="1879"/>
                                      </a:lnTo>
                                      <a:lnTo>
                                        <a:pt x="134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 name="Shape 716"/>
                              <wps:cNvSpPr/>
                              <wps:spPr>
                                <a:xfrm>
                                  <a:off x="98106" y="86060"/>
                                  <a:ext cx="13462" cy="20497"/>
                                </a:xfrm>
                                <a:custGeom>
                                  <a:avLst/>
                                  <a:gdLst/>
                                  <a:ahLst/>
                                  <a:cxnLst/>
                                  <a:rect l="0" t="0" r="0" b="0"/>
                                  <a:pathLst>
                                    <a:path w="13462" h="20497">
                                      <a:moveTo>
                                        <a:pt x="0" y="0"/>
                                      </a:moveTo>
                                      <a:lnTo>
                                        <a:pt x="13462" y="1906"/>
                                      </a:lnTo>
                                      <a:lnTo>
                                        <a:pt x="13462" y="20497"/>
                                      </a:lnTo>
                                      <a:lnTo>
                                        <a:pt x="8827" y="18588"/>
                                      </a:lnTo>
                                      <a:cubicBezTo>
                                        <a:pt x="6286" y="17953"/>
                                        <a:pt x="3366" y="17699"/>
                                        <a:pt x="191" y="17699"/>
                                      </a:cubicBezTo>
                                      <a:lnTo>
                                        <a:pt x="0" y="177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2" name="Shape 14802"/>
                              <wps:cNvSpPr/>
                              <wps:spPr>
                                <a:xfrm>
                                  <a:off x="98106" y="55753"/>
                                  <a:ext cx="13462" cy="17272"/>
                                </a:xfrm>
                                <a:custGeom>
                                  <a:avLst/>
                                  <a:gdLst/>
                                  <a:ahLst/>
                                  <a:cxnLst/>
                                  <a:rect l="0" t="0" r="0" b="0"/>
                                  <a:pathLst>
                                    <a:path w="13462" h="17272">
                                      <a:moveTo>
                                        <a:pt x="0" y="0"/>
                                      </a:moveTo>
                                      <a:lnTo>
                                        <a:pt x="13462" y="0"/>
                                      </a:lnTo>
                                      <a:lnTo>
                                        <a:pt x="13462" y="17272"/>
                                      </a:lnTo>
                                      <a:lnTo>
                                        <a:pt x="0" y="172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 name="Shape 718"/>
                              <wps:cNvSpPr/>
                              <wps:spPr>
                                <a:xfrm>
                                  <a:off x="111568" y="638683"/>
                                  <a:ext cx="19876" cy="17018"/>
                                </a:xfrm>
                                <a:custGeom>
                                  <a:avLst/>
                                  <a:gdLst/>
                                  <a:ahLst/>
                                  <a:cxnLst/>
                                  <a:rect l="0" t="0" r="0" b="0"/>
                                  <a:pathLst>
                                    <a:path w="19876" h="17018">
                                      <a:moveTo>
                                        <a:pt x="0" y="0"/>
                                      </a:moveTo>
                                      <a:lnTo>
                                        <a:pt x="17082" y="0"/>
                                      </a:lnTo>
                                      <a:cubicBezTo>
                                        <a:pt x="17463" y="0"/>
                                        <a:pt x="17844" y="127"/>
                                        <a:pt x="18224" y="381"/>
                                      </a:cubicBezTo>
                                      <a:cubicBezTo>
                                        <a:pt x="18606" y="635"/>
                                        <a:pt x="18986" y="1016"/>
                                        <a:pt x="19114" y="1778"/>
                                      </a:cubicBezTo>
                                      <a:cubicBezTo>
                                        <a:pt x="19368" y="2413"/>
                                        <a:pt x="19621" y="3302"/>
                                        <a:pt x="19748" y="4445"/>
                                      </a:cubicBezTo>
                                      <a:cubicBezTo>
                                        <a:pt x="19876" y="5461"/>
                                        <a:pt x="19876" y="6858"/>
                                        <a:pt x="19876" y="8509"/>
                                      </a:cubicBezTo>
                                      <a:cubicBezTo>
                                        <a:pt x="19876" y="10160"/>
                                        <a:pt x="19876" y="11557"/>
                                        <a:pt x="19748" y="12700"/>
                                      </a:cubicBezTo>
                                      <a:cubicBezTo>
                                        <a:pt x="19621" y="13716"/>
                                        <a:pt x="19368" y="14605"/>
                                        <a:pt x="19114" y="15240"/>
                                      </a:cubicBezTo>
                                      <a:cubicBezTo>
                                        <a:pt x="18986" y="16002"/>
                                        <a:pt x="18606" y="16383"/>
                                        <a:pt x="18224" y="16637"/>
                                      </a:cubicBezTo>
                                      <a:cubicBezTo>
                                        <a:pt x="17844" y="16891"/>
                                        <a:pt x="17463" y="17018"/>
                                        <a:pt x="17082" y="17018"/>
                                      </a:cubicBezTo>
                                      <a:lnTo>
                                        <a:pt x="0" y="170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 name="Shape 719"/>
                              <wps:cNvSpPr/>
                              <wps:spPr>
                                <a:xfrm>
                                  <a:off x="111568" y="589306"/>
                                  <a:ext cx="19876" cy="30316"/>
                                </a:xfrm>
                                <a:custGeom>
                                  <a:avLst/>
                                  <a:gdLst/>
                                  <a:ahLst/>
                                  <a:cxnLst/>
                                  <a:rect l="0" t="0" r="0" b="0"/>
                                  <a:pathLst>
                                    <a:path w="19876" h="30316">
                                      <a:moveTo>
                                        <a:pt x="0" y="0"/>
                                      </a:moveTo>
                                      <a:lnTo>
                                        <a:pt x="16955" y="6070"/>
                                      </a:lnTo>
                                      <a:cubicBezTo>
                                        <a:pt x="17590" y="6197"/>
                                        <a:pt x="18097" y="6451"/>
                                        <a:pt x="18479" y="6959"/>
                                      </a:cubicBezTo>
                                      <a:cubicBezTo>
                                        <a:pt x="18859" y="7340"/>
                                        <a:pt x="19114" y="7848"/>
                                        <a:pt x="19368" y="8610"/>
                                      </a:cubicBezTo>
                                      <a:cubicBezTo>
                                        <a:pt x="19621" y="9245"/>
                                        <a:pt x="19748" y="10134"/>
                                        <a:pt x="19748" y="11277"/>
                                      </a:cubicBezTo>
                                      <a:cubicBezTo>
                                        <a:pt x="19876" y="12420"/>
                                        <a:pt x="19876" y="13690"/>
                                        <a:pt x="19876" y="15214"/>
                                      </a:cubicBezTo>
                                      <a:cubicBezTo>
                                        <a:pt x="19876" y="16865"/>
                                        <a:pt x="19876" y="18135"/>
                                        <a:pt x="19748" y="19278"/>
                                      </a:cubicBezTo>
                                      <a:cubicBezTo>
                                        <a:pt x="19621" y="20294"/>
                                        <a:pt x="19495" y="21183"/>
                                        <a:pt x="19241" y="21945"/>
                                      </a:cubicBezTo>
                                      <a:cubicBezTo>
                                        <a:pt x="18986" y="22580"/>
                                        <a:pt x="18606" y="23215"/>
                                        <a:pt x="18224" y="23596"/>
                                      </a:cubicBezTo>
                                      <a:cubicBezTo>
                                        <a:pt x="17844" y="23977"/>
                                        <a:pt x="17463" y="24358"/>
                                        <a:pt x="16955" y="24485"/>
                                      </a:cubicBezTo>
                                      <a:lnTo>
                                        <a:pt x="0" y="303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 name="Shape 720"/>
                              <wps:cNvSpPr/>
                              <wps:spPr>
                                <a:xfrm>
                                  <a:off x="111568" y="552450"/>
                                  <a:ext cx="19876" cy="17018"/>
                                </a:xfrm>
                                <a:custGeom>
                                  <a:avLst/>
                                  <a:gdLst/>
                                  <a:ahLst/>
                                  <a:cxnLst/>
                                  <a:rect l="0" t="0" r="0" b="0"/>
                                  <a:pathLst>
                                    <a:path w="19876" h="17018">
                                      <a:moveTo>
                                        <a:pt x="0" y="0"/>
                                      </a:moveTo>
                                      <a:lnTo>
                                        <a:pt x="17082" y="0"/>
                                      </a:lnTo>
                                      <a:cubicBezTo>
                                        <a:pt x="17463" y="0"/>
                                        <a:pt x="17844" y="127"/>
                                        <a:pt x="18224" y="381"/>
                                      </a:cubicBezTo>
                                      <a:cubicBezTo>
                                        <a:pt x="18606" y="635"/>
                                        <a:pt x="18986" y="1143"/>
                                        <a:pt x="19114" y="1778"/>
                                      </a:cubicBezTo>
                                      <a:cubicBezTo>
                                        <a:pt x="19368" y="2413"/>
                                        <a:pt x="19621" y="3302"/>
                                        <a:pt x="19748" y="4445"/>
                                      </a:cubicBezTo>
                                      <a:cubicBezTo>
                                        <a:pt x="19876" y="5461"/>
                                        <a:pt x="19876" y="6858"/>
                                        <a:pt x="19876" y="8636"/>
                                      </a:cubicBezTo>
                                      <a:cubicBezTo>
                                        <a:pt x="19876" y="10160"/>
                                        <a:pt x="19876" y="11557"/>
                                        <a:pt x="19748" y="12700"/>
                                      </a:cubicBezTo>
                                      <a:cubicBezTo>
                                        <a:pt x="19621" y="13716"/>
                                        <a:pt x="19368" y="14605"/>
                                        <a:pt x="19114" y="15240"/>
                                      </a:cubicBezTo>
                                      <a:cubicBezTo>
                                        <a:pt x="18986" y="15875"/>
                                        <a:pt x="18606" y="16383"/>
                                        <a:pt x="18224" y="16637"/>
                                      </a:cubicBezTo>
                                      <a:cubicBezTo>
                                        <a:pt x="17844" y="16891"/>
                                        <a:pt x="17463" y="17018"/>
                                        <a:pt x="17082" y="17018"/>
                                      </a:cubicBezTo>
                                      <a:lnTo>
                                        <a:pt x="0" y="170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 name="Shape 721"/>
                              <wps:cNvSpPr/>
                              <wps:spPr>
                                <a:xfrm>
                                  <a:off x="111568" y="475062"/>
                                  <a:ext cx="21019" cy="61724"/>
                                </a:xfrm>
                                <a:custGeom>
                                  <a:avLst/>
                                  <a:gdLst/>
                                  <a:ahLst/>
                                  <a:cxnLst/>
                                  <a:rect l="0" t="0" r="0" b="0"/>
                                  <a:pathLst>
                                    <a:path w="21019" h="61724">
                                      <a:moveTo>
                                        <a:pt x="0" y="0"/>
                                      </a:moveTo>
                                      <a:lnTo>
                                        <a:pt x="318" y="45"/>
                                      </a:lnTo>
                                      <a:cubicBezTo>
                                        <a:pt x="4508" y="1442"/>
                                        <a:pt x="8192" y="3474"/>
                                        <a:pt x="11367" y="6268"/>
                                      </a:cubicBezTo>
                                      <a:cubicBezTo>
                                        <a:pt x="14415" y="9062"/>
                                        <a:pt x="16828" y="12618"/>
                                        <a:pt x="18479" y="16809"/>
                                      </a:cubicBezTo>
                                      <a:cubicBezTo>
                                        <a:pt x="20257" y="21000"/>
                                        <a:pt x="21019" y="25826"/>
                                        <a:pt x="21019" y="31541"/>
                                      </a:cubicBezTo>
                                      <a:cubicBezTo>
                                        <a:pt x="21019" y="36875"/>
                                        <a:pt x="20257" y="41574"/>
                                        <a:pt x="18859" y="45638"/>
                                      </a:cubicBezTo>
                                      <a:cubicBezTo>
                                        <a:pt x="17335" y="49702"/>
                                        <a:pt x="15177" y="53004"/>
                                        <a:pt x="12256" y="55671"/>
                                      </a:cubicBezTo>
                                      <a:cubicBezTo>
                                        <a:pt x="9334" y="58338"/>
                                        <a:pt x="5779" y="60243"/>
                                        <a:pt x="1588" y="61513"/>
                                      </a:cubicBezTo>
                                      <a:lnTo>
                                        <a:pt x="0" y="61724"/>
                                      </a:lnTo>
                                      <a:lnTo>
                                        <a:pt x="0" y="43124"/>
                                      </a:lnTo>
                                      <a:lnTo>
                                        <a:pt x="1460" y="42590"/>
                                      </a:lnTo>
                                      <a:cubicBezTo>
                                        <a:pt x="3239" y="41447"/>
                                        <a:pt x="4763" y="39923"/>
                                        <a:pt x="5779" y="38018"/>
                                      </a:cubicBezTo>
                                      <a:cubicBezTo>
                                        <a:pt x="6795" y="36113"/>
                                        <a:pt x="7303" y="33700"/>
                                        <a:pt x="7303" y="30906"/>
                                      </a:cubicBezTo>
                                      <a:cubicBezTo>
                                        <a:pt x="7303" y="28239"/>
                                        <a:pt x="6795" y="25953"/>
                                        <a:pt x="5906" y="24048"/>
                                      </a:cubicBezTo>
                                      <a:cubicBezTo>
                                        <a:pt x="5017" y="22143"/>
                                        <a:pt x="3620" y="20619"/>
                                        <a:pt x="1842" y="19349"/>
                                      </a:cubicBezTo>
                                      <a:lnTo>
                                        <a:pt x="0" y="185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 name="Shape 722"/>
                              <wps:cNvSpPr/>
                              <wps:spPr>
                                <a:xfrm>
                                  <a:off x="111568" y="402209"/>
                                  <a:ext cx="21019" cy="60106"/>
                                </a:xfrm>
                                <a:custGeom>
                                  <a:avLst/>
                                  <a:gdLst/>
                                  <a:ahLst/>
                                  <a:cxnLst/>
                                  <a:rect l="0" t="0" r="0" b="0"/>
                                  <a:pathLst>
                                    <a:path w="21019" h="60106">
                                      <a:moveTo>
                                        <a:pt x="0" y="0"/>
                                      </a:moveTo>
                                      <a:lnTo>
                                        <a:pt x="17208" y="0"/>
                                      </a:lnTo>
                                      <a:cubicBezTo>
                                        <a:pt x="17717" y="0"/>
                                        <a:pt x="18097" y="127"/>
                                        <a:pt x="18479" y="381"/>
                                      </a:cubicBezTo>
                                      <a:cubicBezTo>
                                        <a:pt x="18733" y="635"/>
                                        <a:pt x="19114" y="1016"/>
                                        <a:pt x="19241" y="1524"/>
                                      </a:cubicBezTo>
                                      <a:cubicBezTo>
                                        <a:pt x="19495" y="2032"/>
                                        <a:pt x="19621" y="2794"/>
                                        <a:pt x="19748" y="3683"/>
                                      </a:cubicBezTo>
                                      <a:cubicBezTo>
                                        <a:pt x="19876" y="4699"/>
                                        <a:pt x="19876" y="5842"/>
                                        <a:pt x="19876" y="7239"/>
                                      </a:cubicBezTo>
                                      <a:cubicBezTo>
                                        <a:pt x="19876" y="8636"/>
                                        <a:pt x="19876" y="9906"/>
                                        <a:pt x="19748" y="10795"/>
                                      </a:cubicBezTo>
                                      <a:cubicBezTo>
                                        <a:pt x="19621" y="11684"/>
                                        <a:pt x="19495" y="12446"/>
                                        <a:pt x="19241" y="12954"/>
                                      </a:cubicBezTo>
                                      <a:cubicBezTo>
                                        <a:pt x="19114" y="13589"/>
                                        <a:pt x="18733" y="13970"/>
                                        <a:pt x="18479" y="14224"/>
                                      </a:cubicBezTo>
                                      <a:cubicBezTo>
                                        <a:pt x="18097" y="14478"/>
                                        <a:pt x="17717" y="14605"/>
                                        <a:pt x="17208" y="14605"/>
                                      </a:cubicBezTo>
                                      <a:lnTo>
                                        <a:pt x="10351" y="14605"/>
                                      </a:lnTo>
                                      <a:cubicBezTo>
                                        <a:pt x="13780" y="17780"/>
                                        <a:pt x="16446" y="21082"/>
                                        <a:pt x="18224" y="24511"/>
                                      </a:cubicBezTo>
                                      <a:cubicBezTo>
                                        <a:pt x="20130" y="27940"/>
                                        <a:pt x="21019" y="31750"/>
                                        <a:pt x="21019" y="35941"/>
                                      </a:cubicBezTo>
                                      <a:cubicBezTo>
                                        <a:pt x="21019" y="40640"/>
                                        <a:pt x="20130" y="44577"/>
                                        <a:pt x="18352" y="47752"/>
                                      </a:cubicBezTo>
                                      <a:cubicBezTo>
                                        <a:pt x="16573" y="50927"/>
                                        <a:pt x="14160" y="53594"/>
                                        <a:pt x="11113" y="55626"/>
                                      </a:cubicBezTo>
                                      <a:cubicBezTo>
                                        <a:pt x="8065" y="57658"/>
                                        <a:pt x="4508" y="59182"/>
                                        <a:pt x="318" y="60071"/>
                                      </a:cubicBezTo>
                                      <a:lnTo>
                                        <a:pt x="0" y="60106"/>
                                      </a:lnTo>
                                      <a:lnTo>
                                        <a:pt x="0" y="41335"/>
                                      </a:lnTo>
                                      <a:lnTo>
                                        <a:pt x="191" y="41275"/>
                                      </a:lnTo>
                                      <a:cubicBezTo>
                                        <a:pt x="2095" y="40386"/>
                                        <a:pt x="3620" y="39116"/>
                                        <a:pt x="4763" y="37465"/>
                                      </a:cubicBezTo>
                                      <a:cubicBezTo>
                                        <a:pt x="5906" y="35941"/>
                                        <a:pt x="6541" y="34036"/>
                                        <a:pt x="6541" y="31623"/>
                                      </a:cubicBezTo>
                                      <a:cubicBezTo>
                                        <a:pt x="6541" y="30480"/>
                                        <a:pt x="6286" y="29337"/>
                                        <a:pt x="6033" y="28194"/>
                                      </a:cubicBezTo>
                                      <a:cubicBezTo>
                                        <a:pt x="5652" y="27051"/>
                                        <a:pt x="5017" y="25908"/>
                                        <a:pt x="4255" y="24765"/>
                                      </a:cubicBezTo>
                                      <a:cubicBezTo>
                                        <a:pt x="3493" y="23622"/>
                                        <a:pt x="2477" y="22352"/>
                                        <a:pt x="1207" y="21209"/>
                                      </a:cubicBezTo>
                                      <a:lnTo>
                                        <a:pt x="0" y="201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 name="Shape 723"/>
                              <wps:cNvSpPr/>
                              <wps:spPr>
                                <a:xfrm>
                                  <a:off x="111568" y="331978"/>
                                  <a:ext cx="21019" cy="55295"/>
                                </a:xfrm>
                                <a:custGeom>
                                  <a:avLst/>
                                  <a:gdLst/>
                                  <a:ahLst/>
                                  <a:cxnLst/>
                                  <a:rect l="0" t="0" r="0" b="0"/>
                                  <a:pathLst>
                                    <a:path w="21019" h="55295">
                                      <a:moveTo>
                                        <a:pt x="6668" y="0"/>
                                      </a:moveTo>
                                      <a:cubicBezTo>
                                        <a:pt x="7430" y="0"/>
                                        <a:pt x="8445" y="0"/>
                                        <a:pt x="9589" y="0"/>
                                      </a:cubicBezTo>
                                      <a:cubicBezTo>
                                        <a:pt x="10605" y="0"/>
                                        <a:pt x="11494" y="0"/>
                                        <a:pt x="12129" y="0"/>
                                      </a:cubicBezTo>
                                      <a:cubicBezTo>
                                        <a:pt x="12891" y="0"/>
                                        <a:pt x="13398" y="127"/>
                                        <a:pt x="13907" y="254"/>
                                      </a:cubicBezTo>
                                      <a:cubicBezTo>
                                        <a:pt x="14415" y="254"/>
                                        <a:pt x="14922" y="508"/>
                                        <a:pt x="15177" y="635"/>
                                      </a:cubicBezTo>
                                      <a:cubicBezTo>
                                        <a:pt x="15558" y="762"/>
                                        <a:pt x="15939" y="1016"/>
                                        <a:pt x="16193" y="1397"/>
                                      </a:cubicBezTo>
                                      <a:cubicBezTo>
                                        <a:pt x="16573" y="1651"/>
                                        <a:pt x="16955" y="2413"/>
                                        <a:pt x="17463" y="3810"/>
                                      </a:cubicBezTo>
                                      <a:cubicBezTo>
                                        <a:pt x="18097" y="5080"/>
                                        <a:pt x="18606" y="6731"/>
                                        <a:pt x="19114" y="8890"/>
                                      </a:cubicBezTo>
                                      <a:cubicBezTo>
                                        <a:pt x="19621" y="10922"/>
                                        <a:pt x="20130" y="13208"/>
                                        <a:pt x="20510" y="15875"/>
                                      </a:cubicBezTo>
                                      <a:cubicBezTo>
                                        <a:pt x="20892" y="18542"/>
                                        <a:pt x="21019" y="21336"/>
                                        <a:pt x="21019" y="24384"/>
                                      </a:cubicBezTo>
                                      <a:cubicBezTo>
                                        <a:pt x="21019" y="29845"/>
                                        <a:pt x="20383" y="34544"/>
                                        <a:pt x="18986" y="38608"/>
                                      </a:cubicBezTo>
                                      <a:cubicBezTo>
                                        <a:pt x="17590" y="42799"/>
                                        <a:pt x="15558" y="46101"/>
                                        <a:pt x="12764" y="48895"/>
                                      </a:cubicBezTo>
                                      <a:cubicBezTo>
                                        <a:pt x="9970" y="51689"/>
                                        <a:pt x="6541" y="53721"/>
                                        <a:pt x="2222" y="54991"/>
                                      </a:cubicBezTo>
                                      <a:lnTo>
                                        <a:pt x="0" y="55295"/>
                                      </a:lnTo>
                                      <a:lnTo>
                                        <a:pt x="0" y="37600"/>
                                      </a:lnTo>
                                      <a:lnTo>
                                        <a:pt x="3493" y="35687"/>
                                      </a:lnTo>
                                      <a:cubicBezTo>
                                        <a:pt x="5017" y="34290"/>
                                        <a:pt x="6159" y="32512"/>
                                        <a:pt x="6921" y="30480"/>
                                      </a:cubicBezTo>
                                      <a:cubicBezTo>
                                        <a:pt x="7683" y="28321"/>
                                        <a:pt x="8065" y="25781"/>
                                        <a:pt x="8065" y="22860"/>
                                      </a:cubicBezTo>
                                      <a:cubicBezTo>
                                        <a:pt x="8065" y="19812"/>
                                        <a:pt x="7810" y="17145"/>
                                        <a:pt x="7430" y="14859"/>
                                      </a:cubicBezTo>
                                      <a:cubicBezTo>
                                        <a:pt x="6921" y="12573"/>
                                        <a:pt x="6541" y="10668"/>
                                        <a:pt x="6033" y="8890"/>
                                      </a:cubicBezTo>
                                      <a:cubicBezTo>
                                        <a:pt x="5397" y="7239"/>
                                        <a:pt x="5017" y="5842"/>
                                        <a:pt x="4508" y="4826"/>
                                      </a:cubicBezTo>
                                      <a:cubicBezTo>
                                        <a:pt x="4128" y="3683"/>
                                        <a:pt x="3873" y="2794"/>
                                        <a:pt x="3873" y="2159"/>
                                      </a:cubicBezTo>
                                      <a:cubicBezTo>
                                        <a:pt x="3873" y="1778"/>
                                        <a:pt x="4001" y="1397"/>
                                        <a:pt x="4128" y="1143"/>
                                      </a:cubicBezTo>
                                      <a:cubicBezTo>
                                        <a:pt x="4255" y="889"/>
                                        <a:pt x="4635" y="635"/>
                                        <a:pt x="5017" y="381"/>
                                      </a:cubicBezTo>
                                      <a:cubicBezTo>
                                        <a:pt x="5397" y="254"/>
                                        <a:pt x="6033" y="127"/>
                                        <a:pt x="66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 name="Shape 724"/>
                              <wps:cNvSpPr/>
                              <wps:spPr>
                                <a:xfrm>
                                  <a:off x="111568" y="298069"/>
                                  <a:ext cx="19876" cy="17272"/>
                                </a:xfrm>
                                <a:custGeom>
                                  <a:avLst/>
                                  <a:gdLst/>
                                  <a:ahLst/>
                                  <a:cxnLst/>
                                  <a:rect l="0" t="0" r="0" b="0"/>
                                  <a:pathLst>
                                    <a:path w="19876" h="17272">
                                      <a:moveTo>
                                        <a:pt x="0" y="0"/>
                                      </a:moveTo>
                                      <a:lnTo>
                                        <a:pt x="17208" y="0"/>
                                      </a:lnTo>
                                      <a:cubicBezTo>
                                        <a:pt x="17590" y="0"/>
                                        <a:pt x="17970" y="127"/>
                                        <a:pt x="18352" y="508"/>
                                      </a:cubicBezTo>
                                      <a:cubicBezTo>
                                        <a:pt x="18733" y="762"/>
                                        <a:pt x="18986" y="1143"/>
                                        <a:pt x="19241" y="1905"/>
                                      </a:cubicBezTo>
                                      <a:cubicBezTo>
                                        <a:pt x="19495" y="2540"/>
                                        <a:pt x="19621" y="3429"/>
                                        <a:pt x="19748" y="4445"/>
                                      </a:cubicBezTo>
                                      <a:cubicBezTo>
                                        <a:pt x="19876" y="5588"/>
                                        <a:pt x="19876" y="6985"/>
                                        <a:pt x="19876" y="8636"/>
                                      </a:cubicBezTo>
                                      <a:cubicBezTo>
                                        <a:pt x="19876" y="10414"/>
                                        <a:pt x="19876" y="11684"/>
                                        <a:pt x="19748" y="12827"/>
                                      </a:cubicBezTo>
                                      <a:cubicBezTo>
                                        <a:pt x="19621" y="13970"/>
                                        <a:pt x="19495" y="14859"/>
                                        <a:pt x="19241" y="15494"/>
                                      </a:cubicBezTo>
                                      <a:cubicBezTo>
                                        <a:pt x="18986" y="16129"/>
                                        <a:pt x="18733" y="16637"/>
                                        <a:pt x="18352" y="16891"/>
                                      </a:cubicBezTo>
                                      <a:cubicBezTo>
                                        <a:pt x="17970" y="17145"/>
                                        <a:pt x="17590" y="17272"/>
                                        <a:pt x="17208"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 name="Shape 725"/>
                              <wps:cNvSpPr/>
                              <wps:spPr>
                                <a:xfrm>
                                  <a:off x="111568" y="212979"/>
                                  <a:ext cx="21019" cy="55880"/>
                                </a:xfrm>
                                <a:custGeom>
                                  <a:avLst/>
                                  <a:gdLst/>
                                  <a:ahLst/>
                                  <a:cxnLst/>
                                  <a:rect l="0" t="0" r="0" b="0"/>
                                  <a:pathLst>
                                    <a:path w="21019" h="55880">
                                      <a:moveTo>
                                        <a:pt x="0" y="0"/>
                                      </a:moveTo>
                                      <a:lnTo>
                                        <a:pt x="17335" y="0"/>
                                      </a:lnTo>
                                      <a:cubicBezTo>
                                        <a:pt x="17970" y="0"/>
                                        <a:pt x="18479" y="254"/>
                                        <a:pt x="18859" y="762"/>
                                      </a:cubicBezTo>
                                      <a:cubicBezTo>
                                        <a:pt x="19241" y="1143"/>
                                        <a:pt x="19495" y="1905"/>
                                        <a:pt x="19621" y="2921"/>
                                      </a:cubicBezTo>
                                      <a:cubicBezTo>
                                        <a:pt x="19876" y="3937"/>
                                        <a:pt x="19876" y="5334"/>
                                        <a:pt x="19876" y="7239"/>
                                      </a:cubicBezTo>
                                      <a:cubicBezTo>
                                        <a:pt x="19876" y="9271"/>
                                        <a:pt x="19876" y="10795"/>
                                        <a:pt x="19621" y="11684"/>
                                      </a:cubicBezTo>
                                      <a:cubicBezTo>
                                        <a:pt x="19495" y="12700"/>
                                        <a:pt x="19241" y="13335"/>
                                        <a:pt x="18859" y="13716"/>
                                      </a:cubicBezTo>
                                      <a:cubicBezTo>
                                        <a:pt x="18479" y="14097"/>
                                        <a:pt x="17970" y="14351"/>
                                        <a:pt x="17335" y="14351"/>
                                      </a:cubicBezTo>
                                      <a:lnTo>
                                        <a:pt x="12509" y="14351"/>
                                      </a:lnTo>
                                      <a:cubicBezTo>
                                        <a:pt x="15177" y="16764"/>
                                        <a:pt x="17335" y="19685"/>
                                        <a:pt x="18859" y="22860"/>
                                      </a:cubicBezTo>
                                      <a:cubicBezTo>
                                        <a:pt x="20257" y="26162"/>
                                        <a:pt x="21019" y="29718"/>
                                        <a:pt x="21019" y="33655"/>
                                      </a:cubicBezTo>
                                      <a:cubicBezTo>
                                        <a:pt x="21019" y="36830"/>
                                        <a:pt x="20638" y="39878"/>
                                        <a:pt x="19748" y="42545"/>
                                      </a:cubicBezTo>
                                      <a:cubicBezTo>
                                        <a:pt x="18986" y="45212"/>
                                        <a:pt x="17717" y="47625"/>
                                        <a:pt x="16066" y="49530"/>
                                      </a:cubicBezTo>
                                      <a:cubicBezTo>
                                        <a:pt x="14415" y="51562"/>
                                        <a:pt x="12256" y="53086"/>
                                        <a:pt x="9843" y="54229"/>
                                      </a:cubicBezTo>
                                      <a:cubicBezTo>
                                        <a:pt x="7430" y="55245"/>
                                        <a:pt x="4508" y="55880"/>
                                        <a:pt x="1207" y="55880"/>
                                      </a:cubicBezTo>
                                      <a:lnTo>
                                        <a:pt x="0" y="55599"/>
                                      </a:lnTo>
                                      <a:lnTo>
                                        <a:pt x="0" y="38836"/>
                                      </a:lnTo>
                                      <a:lnTo>
                                        <a:pt x="698" y="38989"/>
                                      </a:lnTo>
                                      <a:cubicBezTo>
                                        <a:pt x="3239" y="38989"/>
                                        <a:pt x="5270" y="38227"/>
                                        <a:pt x="6668" y="36576"/>
                                      </a:cubicBezTo>
                                      <a:cubicBezTo>
                                        <a:pt x="8192" y="34925"/>
                                        <a:pt x="8827" y="32766"/>
                                        <a:pt x="8827" y="29845"/>
                                      </a:cubicBezTo>
                                      <a:cubicBezTo>
                                        <a:pt x="8827" y="27432"/>
                                        <a:pt x="8319" y="25146"/>
                                        <a:pt x="7048" y="23114"/>
                                      </a:cubicBezTo>
                                      <a:cubicBezTo>
                                        <a:pt x="5779" y="21082"/>
                                        <a:pt x="4001" y="19050"/>
                                        <a:pt x="1588" y="17018"/>
                                      </a:cubicBezTo>
                                      <a:lnTo>
                                        <a:pt x="0" y="170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 name="Shape 726"/>
                              <wps:cNvSpPr/>
                              <wps:spPr>
                                <a:xfrm>
                                  <a:off x="111568" y="160401"/>
                                  <a:ext cx="20892" cy="33034"/>
                                </a:xfrm>
                                <a:custGeom>
                                  <a:avLst/>
                                  <a:gdLst/>
                                  <a:ahLst/>
                                  <a:cxnLst/>
                                  <a:rect l="0" t="0" r="0" b="0"/>
                                  <a:pathLst>
                                    <a:path w="20892" h="33034">
                                      <a:moveTo>
                                        <a:pt x="11113" y="0"/>
                                      </a:moveTo>
                                      <a:cubicBezTo>
                                        <a:pt x="13145" y="0"/>
                                        <a:pt x="14669" y="127"/>
                                        <a:pt x="15811" y="254"/>
                                      </a:cubicBezTo>
                                      <a:cubicBezTo>
                                        <a:pt x="16828" y="508"/>
                                        <a:pt x="17590" y="889"/>
                                        <a:pt x="17970" y="1270"/>
                                      </a:cubicBezTo>
                                      <a:cubicBezTo>
                                        <a:pt x="18479" y="1778"/>
                                        <a:pt x="18859" y="2286"/>
                                        <a:pt x="19241" y="3175"/>
                                      </a:cubicBezTo>
                                      <a:cubicBezTo>
                                        <a:pt x="19495" y="3937"/>
                                        <a:pt x="19876" y="4826"/>
                                        <a:pt x="20130" y="5969"/>
                                      </a:cubicBezTo>
                                      <a:cubicBezTo>
                                        <a:pt x="20383" y="6985"/>
                                        <a:pt x="20510" y="8128"/>
                                        <a:pt x="20638" y="9398"/>
                                      </a:cubicBezTo>
                                      <a:cubicBezTo>
                                        <a:pt x="20765" y="10668"/>
                                        <a:pt x="20892" y="11938"/>
                                        <a:pt x="20892" y="13208"/>
                                      </a:cubicBezTo>
                                      <a:cubicBezTo>
                                        <a:pt x="20892" y="16637"/>
                                        <a:pt x="20383" y="19558"/>
                                        <a:pt x="19621" y="22098"/>
                                      </a:cubicBezTo>
                                      <a:cubicBezTo>
                                        <a:pt x="18733" y="24638"/>
                                        <a:pt x="17335" y="26670"/>
                                        <a:pt x="15558" y="28321"/>
                                      </a:cubicBezTo>
                                      <a:cubicBezTo>
                                        <a:pt x="13780" y="29972"/>
                                        <a:pt x="11494" y="31242"/>
                                        <a:pt x="8699" y="32004"/>
                                      </a:cubicBezTo>
                                      <a:lnTo>
                                        <a:pt x="0" y="33034"/>
                                      </a:lnTo>
                                      <a:lnTo>
                                        <a:pt x="0" y="15204"/>
                                      </a:lnTo>
                                      <a:lnTo>
                                        <a:pt x="3873" y="14351"/>
                                      </a:lnTo>
                                      <a:cubicBezTo>
                                        <a:pt x="5652" y="13335"/>
                                        <a:pt x="6414" y="11430"/>
                                        <a:pt x="6414" y="8763"/>
                                      </a:cubicBezTo>
                                      <a:cubicBezTo>
                                        <a:pt x="6414" y="7874"/>
                                        <a:pt x="6286" y="6985"/>
                                        <a:pt x="6159" y="6350"/>
                                      </a:cubicBezTo>
                                      <a:cubicBezTo>
                                        <a:pt x="6033" y="5588"/>
                                        <a:pt x="5779" y="4953"/>
                                        <a:pt x="5652" y="4318"/>
                                      </a:cubicBezTo>
                                      <a:cubicBezTo>
                                        <a:pt x="5397" y="3810"/>
                                        <a:pt x="5270" y="3302"/>
                                        <a:pt x="5144" y="2921"/>
                                      </a:cubicBezTo>
                                      <a:cubicBezTo>
                                        <a:pt x="4890" y="2540"/>
                                        <a:pt x="4890" y="2159"/>
                                        <a:pt x="4890" y="1905"/>
                                      </a:cubicBezTo>
                                      <a:cubicBezTo>
                                        <a:pt x="4890" y="1524"/>
                                        <a:pt x="4890" y="1270"/>
                                        <a:pt x="5144" y="1016"/>
                                      </a:cubicBezTo>
                                      <a:cubicBezTo>
                                        <a:pt x="5270" y="762"/>
                                        <a:pt x="5524" y="635"/>
                                        <a:pt x="6033" y="508"/>
                                      </a:cubicBezTo>
                                      <a:cubicBezTo>
                                        <a:pt x="6541" y="381"/>
                                        <a:pt x="7176" y="254"/>
                                        <a:pt x="7938" y="127"/>
                                      </a:cubicBezTo>
                                      <a:cubicBezTo>
                                        <a:pt x="8827" y="0"/>
                                        <a:pt x="9843" y="0"/>
                                        <a:pt x="111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 name="Shape 727"/>
                              <wps:cNvSpPr/>
                              <wps:spPr>
                                <a:xfrm>
                                  <a:off x="111568" y="87966"/>
                                  <a:ext cx="21019" cy="61724"/>
                                </a:xfrm>
                                <a:custGeom>
                                  <a:avLst/>
                                  <a:gdLst/>
                                  <a:ahLst/>
                                  <a:cxnLst/>
                                  <a:rect l="0" t="0" r="0" b="0"/>
                                  <a:pathLst>
                                    <a:path w="21019" h="61724">
                                      <a:moveTo>
                                        <a:pt x="0" y="0"/>
                                      </a:moveTo>
                                      <a:lnTo>
                                        <a:pt x="318" y="45"/>
                                      </a:lnTo>
                                      <a:cubicBezTo>
                                        <a:pt x="4508" y="1442"/>
                                        <a:pt x="8192" y="3474"/>
                                        <a:pt x="11367" y="6268"/>
                                      </a:cubicBezTo>
                                      <a:cubicBezTo>
                                        <a:pt x="14415" y="9062"/>
                                        <a:pt x="16828" y="12618"/>
                                        <a:pt x="18479" y="16809"/>
                                      </a:cubicBezTo>
                                      <a:cubicBezTo>
                                        <a:pt x="20257" y="21000"/>
                                        <a:pt x="21019" y="25826"/>
                                        <a:pt x="21019" y="31541"/>
                                      </a:cubicBezTo>
                                      <a:cubicBezTo>
                                        <a:pt x="21019" y="36875"/>
                                        <a:pt x="20257" y="41574"/>
                                        <a:pt x="18859" y="45638"/>
                                      </a:cubicBezTo>
                                      <a:cubicBezTo>
                                        <a:pt x="17335" y="49702"/>
                                        <a:pt x="15177" y="53004"/>
                                        <a:pt x="12256" y="55671"/>
                                      </a:cubicBezTo>
                                      <a:cubicBezTo>
                                        <a:pt x="9334" y="58338"/>
                                        <a:pt x="5779" y="60243"/>
                                        <a:pt x="1588" y="61513"/>
                                      </a:cubicBezTo>
                                      <a:lnTo>
                                        <a:pt x="0" y="61724"/>
                                      </a:lnTo>
                                      <a:lnTo>
                                        <a:pt x="0" y="43124"/>
                                      </a:lnTo>
                                      <a:lnTo>
                                        <a:pt x="1460" y="42590"/>
                                      </a:lnTo>
                                      <a:cubicBezTo>
                                        <a:pt x="3239" y="41447"/>
                                        <a:pt x="4763" y="39923"/>
                                        <a:pt x="5779" y="38018"/>
                                      </a:cubicBezTo>
                                      <a:cubicBezTo>
                                        <a:pt x="6795" y="36113"/>
                                        <a:pt x="7303" y="33700"/>
                                        <a:pt x="7303" y="30906"/>
                                      </a:cubicBezTo>
                                      <a:cubicBezTo>
                                        <a:pt x="7303" y="28239"/>
                                        <a:pt x="6795" y="25953"/>
                                        <a:pt x="5906" y="24048"/>
                                      </a:cubicBezTo>
                                      <a:cubicBezTo>
                                        <a:pt x="5017" y="22143"/>
                                        <a:pt x="3620" y="20619"/>
                                        <a:pt x="1842" y="19349"/>
                                      </a:cubicBezTo>
                                      <a:lnTo>
                                        <a:pt x="0" y="185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 name="Shape 728"/>
                              <wps:cNvSpPr/>
                              <wps:spPr>
                                <a:xfrm>
                                  <a:off x="111568" y="55753"/>
                                  <a:ext cx="19876" cy="17272"/>
                                </a:xfrm>
                                <a:custGeom>
                                  <a:avLst/>
                                  <a:gdLst/>
                                  <a:ahLst/>
                                  <a:cxnLst/>
                                  <a:rect l="0" t="0" r="0" b="0"/>
                                  <a:pathLst>
                                    <a:path w="19876" h="17272">
                                      <a:moveTo>
                                        <a:pt x="0" y="0"/>
                                      </a:moveTo>
                                      <a:lnTo>
                                        <a:pt x="17208" y="0"/>
                                      </a:lnTo>
                                      <a:cubicBezTo>
                                        <a:pt x="17590" y="0"/>
                                        <a:pt x="17970" y="127"/>
                                        <a:pt x="18352" y="508"/>
                                      </a:cubicBezTo>
                                      <a:cubicBezTo>
                                        <a:pt x="18733" y="762"/>
                                        <a:pt x="18986" y="1143"/>
                                        <a:pt x="19241" y="1905"/>
                                      </a:cubicBezTo>
                                      <a:cubicBezTo>
                                        <a:pt x="19495" y="2540"/>
                                        <a:pt x="19621" y="3429"/>
                                        <a:pt x="19748" y="4445"/>
                                      </a:cubicBezTo>
                                      <a:cubicBezTo>
                                        <a:pt x="19876" y="5588"/>
                                        <a:pt x="19876" y="6985"/>
                                        <a:pt x="19876" y="8636"/>
                                      </a:cubicBezTo>
                                      <a:cubicBezTo>
                                        <a:pt x="19876" y="10414"/>
                                        <a:pt x="19876" y="11684"/>
                                        <a:pt x="19748" y="12827"/>
                                      </a:cubicBezTo>
                                      <a:cubicBezTo>
                                        <a:pt x="19621" y="13970"/>
                                        <a:pt x="19495" y="14859"/>
                                        <a:pt x="19241" y="15494"/>
                                      </a:cubicBezTo>
                                      <a:cubicBezTo>
                                        <a:pt x="18986" y="16129"/>
                                        <a:pt x="18733" y="16637"/>
                                        <a:pt x="18352" y="16891"/>
                                      </a:cubicBezTo>
                                      <a:cubicBezTo>
                                        <a:pt x="17970" y="17145"/>
                                        <a:pt x="17590" y="17272"/>
                                        <a:pt x="17208"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32" name="Picture 732"/>
                                <pic:cNvPicPr/>
                              </pic:nvPicPr>
                              <pic:blipFill>
                                <a:blip r:embed="rId26"/>
                                <a:stretch>
                                  <a:fillRect/>
                                </a:stretch>
                              </pic:blipFill>
                              <pic:spPr>
                                <a:xfrm rot="-5399999">
                                  <a:off x="188212" y="488950"/>
                                  <a:ext cx="161544" cy="190500"/>
                                </a:xfrm>
                                <a:prstGeom prst="rect">
                                  <a:avLst/>
                                </a:prstGeom>
                              </pic:spPr>
                            </pic:pic>
                            <wps:wsp>
                              <wps:cNvPr id="734" name="Shape 734"/>
                              <wps:cNvSpPr/>
                              <wps:spPr>
                                <a:xfrm>
                                  <a:off x="216279" y="552069"/>
                                  <a:ext cx="88900" cy="103251"/>
                                </a:xfrm>
                                <a:custGeom>
                                  <a:avLst/>
                                  <a:gdLst/>
                                  <a:ahLst/>
                                  <a:cxnLst/>
                                  <a:rect l="0" t="0" r="0" b="0"/>
                                  <a:pathLst>
                                    <a:path w="88900" h="103251">
                                      <a:moveTo>
                                        <a:pt x="7112" y="0"/>
                                      </a:moveTo>
                                      <a:lnTo>
                                        <a:pt x="86106" y="0"/>
                                      </a:lnTo>
                                      <a:cubicBezTo>
                                        <a:pt x="86487" y="0"/>
                                        <a:pt x="86995" y="127"/>
                                        <a:pt x="87249" y="381"/>
                                      </a:cubicBezTo>
                                      <a:cubicBezTo>
                                        <a:pt x="87630" y="635"/>
                                        <a:pt x="88011" y="1143"/>
                                        <a:pt x="88138" y="1778"/>
                                      </a:cubicBezTo>
                                      <a:cubicBezTo>
                                        <a:pt x="88392" y="2413"/>
                                        <a:pt x="88647" y="3302"/>
                                        <a:pt x="88773" y="4445"/>
                                      </a:cubicBezTo>
                                      <a:cubicBezTo>
                                        <a:pt x="88900" y="5461"/>
                                        <a:pt x="88900" y="6858"/>
                                        <a:pt x="88900" y="8636"/>
                                      </a:cubicBezTo>
                                      <a:cubicBezTo>
                                        <a:pt x="88900" y="10287"/>
                                        <a:pt x="88900" y="11557"/>
                                        <a:pt x="88773" y="12700"/>
                                      </a:cubicBezTo>
                                      <a:cubicBezTo>
                                        <a:pt x="88647" y="13843"/>
                                        <a:pt x="88392" y="14605"/>
                                        <a:pt x="88138" y="15240"/>
                                      </a:cubicBezTo>
                                      <a:cubicBezTo>
                                        <a:pt x="88011" y="16002"/>
                                        <a:pt x="87630" y="16383"/>
                                        <a:pt x="87249" y="16637"/>
                                      </a:cubicBezTo>
                                      <a:cubicBezTo>
                                        <a:pt x="86995" y="16891"/>
                                        <a:pt x="86487" y="17018"/>
                                        <a:pt x="86106" y="17018"/>
                                      </a:cubicBezTo>
                                      <a:lnTo>
                                        <a:pt x="13970" y="17018"/>
                                      </a:lnTo>
                                      <a:lnTo>
                                        <a:pt x="13970" y="17272"/>
                                      </a:lnTo>
                                      <a:lnTo>
                                        <a:pt x="85979" y="42926"/>
                                      </a:lnTo>
                                      <a:cubicBezTo>
                                        <a:pt x="86614" y="43053"/>
                                        <a:pt x="87122" y="43434"/>
                                        <a:pt x="87503" y="43815"/>
                                      </a:cubicBezTo>
                                      <a:cubicBezTo>
                                        <a:pt x="87884" y="44196"/>
                                        <a:pt x="88138" y="44704"/>
                                        <a:pt x="88392" y="45466"/>
                                      </a:cubicBezTo>
                                      <a:cubicBezTo>
                                        <a:pt x="88647" y="46228"/>
                                        <a:pt x="88773" y="47117"/>
                                        <a:pt x="88900" y="48133"/>
                                      </a:cubicBezTo>
                                      <a:cubicBezTo>
                                        <a:pt x="88900" y="49276"/>
                                        <a:pt x="88900" y="50546"/>
                                        <a:pt x="88900" y="52197"/>
                                      </a:cubicBezTo>
                                      <a:cubicBezTo>
                                        <a:pt x="88900" y="53721"/>
                                        <a:pt x="88900" y="54991"/>
                                        <a:pt x="88773" y="56134"/>
                                      </a:cubicBezTo>
                                      <a:cubicBezTo>
                                        <a:pt x="88647" y="57150"/>
                                        <a:pt x="88519" y="58039"/>
                                        <a:pt x="88265" y="58801"/>
                                      </a:cubicBezTo>
                                      <a:cubicBezTo>
                                        <a:pt x="88011" y="59563"/>
                                        <a:pt x="87630" y="60071"/>
                                        <a:pt x="87249" y="60452"/>
                                      </a:cubicBezTo>
                                      <a:cubicBezTo>
                                        <a:pt x="86995" y="60960"/>
                                        <a:pt x="86487" y="61214"/>
                                        <a:pt x="85979" y="61341"/>
                                      </a:cubicBezTo>
                                      <a:lnTo>
                                        <a:pt x="13970" y="86106"/>
                                      </a:lnTo>
                                      <a:lnTo>
                                        <a:pt x="13970" y="86233"/>
                                      </a:lnTo>
                                      <a:lnTo>
                                        <a:pt x="86106" y="86233"/>
                                      </a:lnTo>
                                      <a:cubicBezTo>
                                        <a:pt x="86487" y="86233"/>
                                        <a:pt x="86995" y="86360"/>
                                        <a:pt x="87249" y="86614"/>
                                      </a:cubicBezTo>
                                      <a:cubicBezTo>
                                        <a:pt x="87630" y="86868"/>
                                        <a:pt x="88011" y="87376"/>
                                        <a:pt x="88138" y="88011"/>
                                      </a:cubicBezTo>
                                      <a:cubicBezTo>
                                        <a:pt x="88392" y="88646"/>
                                        <a:pt x="88647" y="89535"/>
                                        <a:pt x="88773" y="90678"/>
                                      </a:cubicBezTo>
                                      <a:cubicBezTo>
                                        <a:pt x="88900" y="91694"/>
                                        <a:pt x="88900" y="93091"/>
                                        <a:pt x="88900" y="94742"/>
                                      </a:cubicBezTo>
                                      <a:cubicBezTo>
                                        <a:pt x="88900" y="96393"/>
                                        <a:pt x="88900" y="97790"/>
                                        <a:pt x="88773" y="98933"/>
                                      </a:cubicBezTo>
                                      <a:cubicBezTo>
                                        <a:pt x="88647" y="99949"/>
                                        <a:pt x="88392" y="100838"/>
                                        <a:pt x="88138" y="101473"/>
                                      </a:cubicBezTo>
                                      <a:cubicBezTo>
                                        <a:pt x="88011" y="102235"/>
                                        <a:pt x="87630" y="102616"/>
                                        <a:pt x="87249" y="102870"/>
                                      </a:cubicBezTo>
                                      <a:cubicBezTo>
                                        <a:pt x="86995" y="103124"/>
                                        <a:pt x="86487" y="103251"/>
                                        <a:pt x="86106" y="103251"/>
                                      </a:cubicBezTo>
                                      <a:lnTo>
                                        <a:pt x="7112" y="103251"/>
                                      </a:lnTo>
                                      <a:cubicBezTo>
                                        <a:pt x="4826" y="103251"/>
                                        <a:pt x="3048" y="102616"/>
                                        <a:pt x="1778" y="101473"/>
                                      </a:cubicBezTo>
                                      <a:cubicBezTo>
                                        <a:pt x="508" y="100203"/>
                                        <a:pt x="0" y="98552"/>
                                        <a:pt x="0" y="96520"/>
                                      </a:cubicBezTo>
                                      <a:lnTo>
                                        <a:pt x="0" y="84709"/>
                                      </a:lnTo>
                                      <a:cubicBezTo>
                                        <a:pt x="0" y="82677"/>
                                        <a:pt x="127" y="80772"/>
                                        <a:pt x="508" y="79375"/>
                                      </a:cubicBezTo>
                                      <a:cubicBezTo>
                                        <a:pt x="762" y="77851"/>
                                        <a:pt x="1397" y="76454"/>
                                        <a:pt x="2159" y="75438"/>
                                      </a:cubicBezTo>
                                      <a:cubicBezTo>
                                        <a:pt x="2922" y="74295"/>
                                        <a:pt x="4064" y="73406"/>
                                        <a:pt x="5334" y="72644"/>
                                      </a:cubicBezTo>
                                      <a:cubicBezTo>
                                        <a:pt x="6604" y="71882"/>
                                        <a:pt x="8255" y="71247"/>
                                        <a:pt x="10160" y="70739"/>
                                      </a:cubicBezTo>
                                      <a:lnTo>
                                        <a:pt x="62992" y="51562"/>
                                      </a:lnTo>
                                      <a:lnTo>
                                        <a:pt x="62992" y="51308"/>
                                      </a:lnTo>
                                      <a:lnTo>
                                        <a:pt x="10287" y="31496"/>
                                      </a:lnTo>
                                      <a:cubicBezTo>
                                        <a:pt x="8382" y="30861"/>
                                        <a:pt x="6731" y="30226"/>
                                        <a:pt x="5461" y="29464"/>
                                      </a:cubicBezTo>
                                      <a:cubicBezTo>
                                        <a:pt x="4064" y="28829"/>
                                        <a:pt x="3048" y="27940"/>
                                        <a:pt x="2159" y="27051"/>
                                      </a:cubicBezTo>
                                      <a:cubicBezTo>
                                        <a:pt x="1397" y="26162"/>
                                        <a:pt x="762" y="25019"/>
                                        <a:pt x="508" y="23749"/>
                                      </a:cubicBezTo>
                                      <a:cubicBezTo>
                                        <a:pt x="127" y="22479"/>
                                        <a:pt x="0" y="20955"/>
                                        <a:pt x="0" y="19304"/>
                                      </a:cubicBezTo>
                                      <a:lnTo>
                                        <a:pt x="0" y="7112"/>
                                      </a:lnTo>
                                      <a:cubicBezTo>
                                        <a:pt x="0" y="5969"/>
                                        <a:pt x="127" y="4826"/>
                                        <a:pt x="381" y="3937"/>
                                      </a:cubicBezTo>
                                      <a:cubicBezTo>
                                        <a:pt x="762" y="3048"/>
                                        <a:pt x="1270" y="2413"/>
                                        <a:pt x="1778" y="1778"/>
                                      </a:cubicBezTo>
                                      <a:cubicBezTo>
                                        <a:pt x="2413" y="1270"/>
                                        <a:pt x="3175" y="762"/>
                                        <a:pt x="4064" y="508"/>
                                      </a:cubicBezTo>
                                      <a:cubicBezTo>
                                        <a:pt x="4953" y="127"/>
                                        <a:pt x="5969" y="0"/>
                                        <a:pt x="71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36" name="Picture 736"/>
                                <pic:cNvPicPr/>
                              </pic:nvPicPr>
                              <pic:blipFill>
                                <a:blip r:embed="rId27"/>
                                <a:stretch>
                                  <a:fillRect/>
                                </a:stretch>
                              </pic:blipFill>
                              <pic:spPr>
                                <a:xfrm rot="-5399999">
                                  <a:off x="108330" y="288417"/>
                                  <a:ext cx="320039" cy="188976"/>
                                </a:xfrm>
                                <a:prstGeom prst="rect">
                                  <a:avLst/>
                                </a:prstGeom>
                              </pic:spPr>
                            </pic:pic>
                            <wps:wsp>
                              <wps:cNvPr id="738" name="Shape 738"/>
                              <wps:cNvSpPr/>
                              <wps:spPr>
                                <a:xfrm>
                                  <a:off x="237615" y="482346"/>
                                  <a:ext cx="47943" cy="55501"/>
                                </a:xfrm>
                                <a:custGeom>
                                  <a:avLst/>
                                  <a:gdLst/>
                                  <a:ahLst/>
                                  <a:cxnLst/>
                                  <a:rect l="0" t="0" r="0" b="0"/>
                                  <a:pathLst>
                                    <a:path w="47943" h="55501">
                                      <a:moveTo>
                                        <a:pt x="24130" y="0"/>
                                      </a:moveTo>
                                      <a:lnTo>
                                        <a:pt x="47943" y="0"/>
                                      </a:lnTo>
                                      <a:lnTo>
                                        <a:pt x="47943" y="16891"/>
                                      </a:lnTo>
                                      <a:lnTo>
                                        <a:pt x="39116" y="16891"/>
                                      </a:lnTo>
                                      <a:lnTo>
                                        <a:pt x="39116" y="23368"/>
                                      </a:lnTo>
                                      <a:cubicBezTo>
                                        <a:pt x="39116" y="26162"/>
                                        <a:pt x="39243" y="28575"/>
                                        <a:pt x="39624" y="30480"/>
                                      </a:cubicBezTo>
                                      <a:cubicBezTo>
                                        <a:pt x="40132" y="32512"/>
                                        <a:pt x="40767" y="34163"/>
                                        <a:pt x="41529" y="35306"/>
                                      </a:cubicBezTo>
                                      <a:cubicBezTo>
                                        <a:pt x="42291" y="36576"/>
                                        <a:pt x="43307" y="37465"/>
                                        <a:pt x="44450" y="38100"/>
                                      </a:cubicBezTo>
                                      <a:lnTo>
                                        <a:pt x="47943" y="38755"/>
                                      </a:lnTo>
                                      <a:lnTo>
                                        <a:pt x="47943" y="55501"/>
                                      </a:lnTo>
                                      <a:lnTo>
                                        <a:pt x="39751" y="53594"/>
                                      </a:lnTo>
                                      <a:cubicBezTo>
                                        <a:pt x="37211" y="52197"/>
                                        <a:pt x="34925" y="50165"/>
                                        <a:pt x="33274" y="47371"/>
                                      </a:cubicBezTo>
                                      <a:cubicBezTo>
                                        <a:pt x="31623" y="44704"/>
                                        <a:pt x="30353" y="41275"/>
                                        <a:pt x="29464" y="37084"/>
                                      </a:cubicBezTo>
                                      <a:cubicBezTo>
                                        <a:pt x="28702" y="33020"/>
                                        <a:pt x="28194" y="28194"/>
                                        <a:pt x="28194" y="22860"/>
                                      </a:cubicBezTo>
                                      <a:lnTo>
                                        <a:pt x="28194" y="16891"/>
                                      </a:lnTo>
                                      <a:lnTo>
                                        <a:pt x="24511" y="16891"/>
                                      </a:lnTo>
                                      <a:cubicBezTo>
                                        <a:pt x="22606" y="16891"/>
                                        <a:pt x="20955" y="17018"/>
                                        <a:pt x="19558" y="17399"/>
                                      </a:cubicBezTo>
                                      <a:cubicBezTo>
                                        <a:pt x="18035" y="17780"/>
                                        <a:pt x="16891" y="18415"/>
                                        <a:pt x="15875" y="19304"/>
                                      </a:cubicBezTo>
                                      <a:cubicBezTo>
                                        <a:pt x="14986" y="20193"/>
                                        <a:pt x="14224" y="21463"/>
                                        <a:pt x="13843" y="22860"/>
                                      </a:cubicBezTo>
                                      <a:cubicBezTo>
                                        <a:pt x="13336" y="24384"/>
                                        <a:pt x="13081" y="26289"/>
                                        <a:pt x="13081" y="28448"/>
                                      </a:cubicBezTo>
                                      <a:cubicBezTo>
                                        <a:pt x="13081" y="31242"/>
                                        <a:pt x="13462" y="33909"/>
                                        <a:pt x="14098" y="36068"/>
                                      </a:cubicBezTo>
                                      <a:cubicBezTo>
                                        <a:pt x="14732" y="38354"/>
                                        <a:pt x="15367" y="40386"/>
                                        <a:pt x="16256" y="42164"/>
                                      </a:cubicBezTo>
                                      <a:cubicBezTo>
                                        <a:pt x="17018" y="43815"/>
                                        <a:pt x="17653" y="45339"/>
                                        <a:pt x="18288" y="46482"/>
                                      </a:cubicBezTo>
                                      <a:cubicBezTo>
                                        <a:pt x="18923" y="47625"/>
                                        <a:pt x="19304" y="48514"/>
                                        <a:pt x="19304" y="49276"/>
                                      </a:cubicBezTo>
                                      <a:cubicBezTo>
                                        <a:pt x="19304" y="49784"/>
                                        <a:pt x="19177" y="50292"/>
                                        <a:pt x="18797" y="50673"/>
                                      </a:cubicBezTo>
                                      <a:cubicBezTo>
                                        <a:pt x="18415" y="51054"/>
                                        <a:pt x="18035" y="51308"/>
                                        <a:pt x="17399" y="51562"/>
                                      </a:cubicBezTo>
                                      <a:cubicBezTo>
                                        <a:pt x="16891" y="51816"/>
                                        <a:pt x="16129" y="52070"/>
                                        <a:pt x="15240" y="52197"/>
                                      </a:cubicBezTo>
                                      <a:cubicBezTo>
                                        <a:pt x="14351" y="52324"/>
                                        <a:pt x="13462" y="52324"/>
                                        <a:pt x="12319" y="52324"/>
                                      </a:cubicBezTo>
                                      <a:cubicBezTo>
                                        <a:pt x="10923" y="52324"/>
                                        <a:pt x="9779" y="52324"/>
                                        <a:pt x="9017" y="52070"/>
                                      </a:cubicBezTo>
                                      <a:cubicBezTo>
                                        <a:pt x="8128" y="51816"/>
                                        <a:pt x="7493" y="51435"/>
                                        <a:pt x="6731" y="50800"/>
                                      </a:cubicBezTo>
                                      <a:cubicBezTo>
                                        <a:pt x="6097" y="50038"/>
                                        <a:pt x="5335" y="49022"/>
                                        <a:pt x="4573" y="47371"/>
                                      </a:cubicBezTo>
                                      <a:cubicBezTo>
                                        <a:pt x="3811" y="45847"/>
                                        <a:pt x="3048" y="43942"/>
                                        <a:pt x="2413" y="41783"/>
                                      </a:cubicBezTo>
                                      <a:cubicBezTo>
                                        <a:pt x="1651" y="39624"/>
                                        <a:pt x="1143" y="37338"/>
                                        <a:pt x="636" y="34798"/>
                                      </a:cubicBezTo>
                                      <a:cubicBezTo>
                                        <a:pt x="254" y="32258"/>
                                        <a:pt x="0" y="29591"/>
                                        <a:pt x="0" y="26924"/>
                                      </a:cubicBezTo>
                                      <a:cubicBezTo>
                                        <a:pt x="0" y="22098"/>
                                        <a:pt x="508" y="18034"/>
                                        <a:pt x="1398" y="14605"/>
                                      </a:cubicBezTo>
                                      <a:cubicBezTo>
                                        <a:pt x="2413" y="11176"/>
                                        <a:pt x="3811" y="8382"/>
                                        <a:pt x="5715" y="6223"/>
                                      </a:cubicBezTo>
                                      <a:cubicBezTo>
                                        <a:pt x="7748" y="4064"/>
                                        <a:pt x="10161" y="2413"/>
                                        <a:pt x="13208" y="1397"/>
                                      </a:cubicBezTo>
                                      <a:cubicBezTo>
                                        <a:pt x="16256" y="381"/>
                                        <a:pt x="19939" y="0"/>
                                        <a:pt x="241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 name="Shape 739"/>
                              <wps:cNvSpPr/>
                              <wps:spPr>
                                <a:xfrm>
                                  <a:off x="237615" y="426466"/>
                                  <a:ext cx="47943" cy="39243"/>
                                </a:xfrm>
                                <a:custGeom>
                                  <a:avLst/>
                                  <a:gdLst/>
                                  <a:ahLst/>
                                  <a:cxnLst/>
                                  <a:rect l="0" t="0" r="0" b="0"/>
                                  <a:pathLst>
                                    <a:path w="47943" h="39243">
                                      <a:moveTo>
                                        <a:pt x="9652" y="0"/>
                                      </a:moveTo>
                                      <a:cubicBezTo>
                                        <a:pt x="11303" y="0"/>
                                        <a:pt x="12573" y="127"/>
                                        <a:pt x="13716" y="127"/>
                                      </a:cubicBezTo>
                                      <a:cubicBezTo>
                                        <a:pt x="14732" y="254"/>
                                        <a:pt x="15494" y="381"/>
                                        <a:pt x="16129" y="635"/>
                                      </a:cubicBezTo>
                                      <a:cubicBezTo>
                                        <a:pt x="16764" y="762"/>
                                        <a:pt x="17145" y="1016"/>
                                        <a:pt x="17399" y="1270"/>
                                      </a:cubicBezTo>
                                      <a:cubicBezTo>
                                        <a:pt x="17526" y="1651"/>
                                        <a:pt x="17653" y="2032"/>
                                        <a:pt x="17653" y="2413"/>
                                      </a:cubicBezTo>
                                      <a:cubicBezTo>
                                        <a:pt x="17653" y="2794"/>
                                        <a:pt x="17653" y="3175"/>
                                        <a:pt x="17399" y="3683"/>
                                      </a:cubicBezTo>
                                      <a:cubicBezTo>
                                        <a:pt x="17273" y="4191"/>
                                        <a:pt x="17145" y="4699"/>
                                        <a:pt x="16891" y="5207"/>
                                      </a:cubicBezTo>
                                      <a:cubicBezTo>
                                        <a:pt x="16764" y="5842"/>
                                        <a:pt x="16637" y="6350"/>
                                        <a:pt x="16383" y="7112"/>
                                      </a:cubicBezTo>
                                      <a:cubicBezTo>
                                        <a:pt x="16256" y="7747"/>
                                        <a:pt x="16256" y="8509"/>
                                        <a:pt x="16256" y="9398"/>
                                      </a:cubicBezTo>
                                      <a:cubicBezTo>
                                        <a:pt x="16256" y="10287"/>
                                        <a:pt x="16383" y="11303"/>
                                        <a:pt x="16764" y="12192"/>
                                      </a:cubicBezTo>
                                      <a:cubicBezTo>
                                        <a:pt x="17145" y="13208"/>
                                        <a:pt x="17780" y="14224"/>
                                        <a:pt x="18542" y="15240"/>
                                      </a:cubicBezTo>
                                      <a:cubicBezTo>
                                        <a:pt x="19431" y="16256"/>
                                        <a:pt x="20448" y="17272"/>
                                        <a:pt x="21844" y="18415"/>
                                      </a:cubicBezTo>
                                      <a:cubicBezTo>
                                        <a:pt x="23241" y="19558"/>
                                        <a:pt x="24892" y="20701"/>
                                        <a:pt x="26924" y="21971"/>
                                      </a:cubicBezTo>
                                      <a:lnTo>
                                        <a:pt x="47943" y="21971"/>
                                      </a:lnTo>
                                      <a:lnTo>
                                        <a:pt x="47943" y="39243"/>
                                      </a:lnTo>
                                      <a:lnTo>
                                        <a:pt x="3937" y="39243"/>
                                      </a:lnTo>
                                      <a:cubicBezTo>
                                        <a:pt x="3429" y="39243"/>
                                        <a:pt x="3048" y="39116"/>
                                        <a:pt x="2794" y="38989"/>
                                      </a:cubicBezTo>
                                      <a:cubicBezTo>
                                        <a:pt x="2413" y="38735"/>
                                        <a:pt x="2160" y="38227"/>
                                        <a:pt x="1905" y="37719"/>
                                      </a:cubicBezTo>
                                      <a:cubicBezTo>
                                        <a:pt x="1651" y="37084"/>
                                        <a:pt x="1524" y="36322"/>
                                        <a:pt x="1398" y="35433"/>
                                      </a:cubicBezTo>
                                      <a:cubicBezTo>
                                        <a:pt x="1270" y="34417"/>
                                        <a:pt x="1143" y="33274"/>
                                        <a:pt x="1143" y="31877"/>
                                      </a:cubicBezTo>
                                      <a:cubicBezTo>
                                        <a:pt x="1143" y="30480"/>
                                        <a:pt x="1270" y="29210"/>
                                        <a:pt x="1398" y="28194"/>
                                      </a:cubicBezTo>
                                      <a:cubicBezTo>
                                        <a:pt x="1524" y="27305"/>
                                        <a:pt x="1651" y="26543"/>
                                        <a:pt x="1905" y="26035"/>
                                      </a:cubicBezTo>
                                      <a:cubicBezTo>
                                        <a:pt x="2160" y="25527"/>
                                        <a:pt x="2413" y="25146"/>
                                        <a:pt x="2794" y="24892"/>
                                      </a:cubicBezTo>
                                      <a:cubicBezTo>
                                        <a:pt x="3048" y="24638"/>
                                        <a:pt x="3429" y="24511"/>
                                        <a:pt x="3937" y="24511"/>
                                      </a:cubicBezTo>
                                      <a:lnTo>
                                        <a:pt x="11557" y="24511"/>
                                      </a:lnTo>
                                      <a:cubicBezTo>
                                        <a:pt x="9272" y="22987"/>
                                        <a:pt x="7366" y="21463"/>
                                        <a:pt x="5842" y="20066"/>
                                      </a:cubicBezTo>
                                      <a:cubicBezTo>
                                        <a:pt x="4445" y="18669"/>
                                        <a:pt x="3175" y="17272"/>
                                        <a:pt x="2413" y="16002"/>
                                      </a:cubicBezTo>
                                      <a:cubicBezTo>
                                        <a:pt x="1524" y="14732"/>
                                        <a:pt x="889" y="13462"/>
                                        <a:pt x="508" y="12192"/>
                                      </a:cubicBezTo>
                                      <a:cubicBezTo>
                                        <a:pt x="254" y="10922"/>
                                        <a:pt x="0" y="9652"/>
                                        <a:pt x="0" y="8382"/>
                                      </a:cubicBezTo>
                                      <a:cubicBezTo>
                                        <a:pt x="0" y="7747"/>
                                        <a:pt x="127" y="7112"/>
                                        <a:pt x="127" y="6350"/>
                                      </a:cubicBezTo>
                                      <a:cubicBezTo>
                                        <a:pt x="254" y="5715"/>
                                        <a:pt x="381" y="5080"/>
                                        <a:pt x="508" y="4318"/>
                                      </a:cubicBezTo>
                                      <a:cubicBezTo>
                                        <a:pt x="636" y="3556"/>
                                        <a:pt x="762" y="2921"/>
                                        <a:pt x="1016" y="2413"/>
                                      </a:cubicBezTo>
                                      <a:cubicBezTo>
                                        <a:pt x="1270" y="1778"/>
                                        <a:pt x="1398" y="1397"/>
                                        <a:pt x="1651" y="1143"/>
                                      </a:cubicBezTo>
                                      <a:cubicBezTo>
                                        <a:pt x="1905" y="889"/>
                                        <a:pt x="2160" y="762"/>
                                        <a:pt x="2413" y="635"/>
                                      </a:cubicBezTo>
                                      <a:cubicBezTo>
                                        <a:pt x="2667" y="508"/>
                                        <a:pt x="3048" y="381"/>
                                        <a:pt x="3556" y="254"/>
                                      </a:cubicBezTo>
                                      <a:cubicBezTo>
                                        <a:pt x="4064" y="254"/>
                                        <a:pt x="4699" y="127"/>
                                        <a:pt x="5715" y="127"/>
                                      </a:cubicBezTo>
                                      <a:cubicBezTo>
                                        <a:pt x="6731" y="127"/>
                                        <a:pt x="8001" y="0"/>
                                        <a:pt x="96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 name="Shape 740"/>
                              <wps:cNvSpPr/>
                              <wps:spPr>
                                <a:xfrm>
                                  <a:off x="209676" y="361061"/>
                                  <a:ext cx="75882" cy="54356"/>
                                </a:xfrm>
                                <a:custGeom>
                                  <a:avLst/>
                                  <a:gdLst/>
                                  <a:ahLst/>
                                  <a:cxnLst/>
                                  <a:rect l="0" t="0" r="0" b="0"/>
                                  <a:pathLst>
                                    <a:path w="75882" h="54356">
                                      <a:moveTo>
                                        <a:pt x="32003" y="0"/>
                                      </a:moveTo>
                                      <a:cubicBezTo>
                                        <a:pt x="32638" y="0"/>
                                        <a:pt x="33400" y="127"/>
                                        <a:pt x="34162" y="508"/>
                                      </a:cubicBezTo>
                                      <a:cubicBezTo>
                                        <a:pt x="34925" y="762"/>
                                        <a:pt x="35687" y="1270"/>
                                        <a:pt x="36575" y="2032"/>
                                      </a:cubicBezTo>
                                      <a:lnTo>
                                        <a:pt x="56896" y="19939"/>
                                      </a:lnTo>
                                      <a:lnTo>
                                        <a:pt x="75882" y="7658"/>
                                      </a:lnTo>
                                      <a:lnTo>
                                        <a:pt x="75882" y="27444"/>
                                      </a:lnTo>
                                      <a:lnTo>
                                        <a:pt x="60578" y="37084"/>
                                      </a:lnTo>
                                      <a:lnTo>
                                        <a:pt x="75882" y="37084"/>
                                      </a:lnTo>
                                      <a:lnTo>
                                        <a:pt x="75882" y="54356"/>
                                      </a:lnTo>
                                      <a:lnTo>
                                        <a:pt x="2921" y="54356"/>
                                      </a:lnTo>
                                      <a:cubicBezTo>
                                        <a:pt x="2412" y="54356"/>
                                        <a:pt x="2032" y="54229"/>
                                        <a:pt x="1650" y="53975"/>
                                      </a:cubicBezTo>
                                      <a:cubicBezTo>
                                        <a:pt x="1270" y="53721"/>
                                        <a:pt x="1015" y="53213"/>
                                        <a:pt x="762" y="52578"/>
                                      </a:cubicBezTo>
                                      <a:cubicBezTo>
                                        <a:pt x="508" y="51943"/>
                                        <a:pt x="381" y="51054"/>
                                        <a:pt x="126" y="49911"/>
                                      </a:cubicBezTo>
                                      <a:cubicBezTo>
                                        <a:pt x="0" y="48895"/>
                                        <a:pt x="0" y="47498"/>
                                        <a:pt x="0" y="45720"/>
                                      </a:cubicBezTo>
                                      <a:cubicBezTo>
                                        <a:pt x="0" y="44069"/>
                                        <a:pt x="0" y="42672"/>
                                        <a:pt x="126" y="41529"/>
                                      </a:cubicBezTo>
                                      <a:cubicBezTo>
                                        <a:pt x="381" y="40513"/>
                                        <a:pt x="508" y="39624"/>
                                        <a:pt x="762" y="38989"/>
                                      </a:cubicBezTo>
                                      <a:cubicBezTo>
                                        <a:pt x="1015" y="38227"/>
                                        <a:pt x="1270" y="37846"/>
                                        <a:pt x="1650" y="37592"/>
                                      </a:cubicBezTo>
                                      <a:cubicBezTo>
                                        <a:pt x="2032" y="37211"/>
                                        <a:pt x="2412" y="37084"/>
                                        <a:pt x="2921" y="37084"/>
                                      </a:cubicBezTo>
                                      <a:lnTo>
                                        <a:pt x="56514" y="37084"/>
                                      </a:lnTo>
                                      <a:lnTo>
                                        <a:pt x="32258" y="19050"/>
                                      </a:lnTo>
                                      <a:cubicBezTo>
                                        <a:pt x="31623" y="18669"/>
                                        <a:pt x="31242" y="18288"/>
                                        <a:pt x="30734" y="17780"/>
                                      </a:cubicBezTo>
                                      <a:cubicBezTo>
                                        <a:pt x="30352" y="17399"/>
                                        <a:pt x="30099" y="16764"/>
                                        <a:pt x="29845" y="16002"/>
                                      </a:cubicBezTo>
                                      <a:cubicBezTo>
                                        <a:pt x="29590" y="15240"/>
                                        <a:pt x="29463" y="14351"/>
                                        <a:pt x="29337" y="13208"/>
                                      </a:cubicBezTo>
                                      <a:cubicBezTo>
                                        <a:pt x="29210" y="12065"/>
                                        <a:pt x="29083" y="10668"/>
                                        <a:pt x="29083" y="8890"/>
                                      </a:cubicBezTo>
                                      <a:cubicBezTo>
                                        <a:pt x="29083" y="7239"/>
                                        <a:pt x="29210" y="5842"/>
                                        <a:pt x="29337" y="4699"/>
                                      </a:cubicBezTo>
                                      <a:cubicBezTo>
                                        <a:pt x="29463" y="3429"/>
                                        <a:pt x="29590" y="2540"/>
                                        <a:pt x="29845" y="1778"/>
                                      </a:cubicBezTo>
                                      <a:cubicBezTo>
                                        <a:pt x="30099" y="1143"/>
                                        <a:pt x="30352" y="635"/>
                                        <a:pt x="30734" y="381"/>
                                      </a:cubicBezTo>
                                      <a:cubicBezTo>
                                        <a:pt x="30987" y="127"/>
                                        <a:pt x="31496" y="0"/>
                                        <a:pt x="3200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 name="Shape 741"/>
                              <wps:cNvSpPr/>
                              <wps:spPr>
                                <a:xfrm>
                                  <a:off x="237615" y="305435"/>
                                  <a:ext cx="47943" cy="46228"/>
                                </a:xfrm>
                                <a:custGeom>
                                  <a:avLst/>
                                  <a:gdLst/>
                                  <a:ahLst/>
                                  <a:cxnLst/>
                                  <a:rect l="0" t="0" r="0" b="0"/>
                                  <a:pathLst>
                                    <a:path w="47943" h="46228">
                                      <a:moveTo>
                                        <a:pt x="47752" y="0"/>
                                      </a:moveTo>
                                      <a:lnTo>
                                        <a:pt x="47943" y="40"/>
                                      </a:lnTo>
                                      <a:lnTo>
                                        <a:pt x="47943" y="17195"/>
                                      </a:lnTo>
                                      <a:lnTo>
                                        <a:pt x="45593" y="18034"/>
                                      </a:lnTo>
                                      <a:cubicBezTo>
                                        <a:pt x="44577" y="18796"/>
                                        <a:pt x="43815" y="19939"/>
                                        <a:pt x="43053" y="21336"/>
                                      </a:cubicBezTo>
                                      <a:cubicBezTo>
                                        <a:pt x="42291" y="22733"/>
                                        <a:pt x="41656" y="24384"/>
                                        <a:pt x="41022" y="26035"/>
                                      </a:cubicBezTo>
                                      <a:cubicBezTo>
                                        <a:pt x="40386" y="27813"/>
                                        <a:pt x="39624" y="29591"/>
                                        <a:pt x="38862" y="31496"/>
                                      </a:cubicBezTo>
                                      <a:cubicBezTo>
                                        <a:pt x="38100" y="33274"/>
                                        <a:pt x="37211" y="35179"/>
                                        <a:pt x="36195" y="36957"/>
                                      </a:cubicBezTo>
                                      <a:cubicBezTo>
                                        <a:pt x="35179" y="38608"/>
                                        <a:pt x="33910" y="40259"/>
                                        <a:pt x="32512" y="41656"/>
                                      </a:cubicBezTo>
                                      <a:cubicBezTo>
                                        <a:pt x="30988" y="43053"/>
                                        <a:pt x="29211" y="44069"/>
                                        <a:pt x="27178" y="44958"/>
                                      </a:cubicBezTo>
                                      <a:cubicBezTo>
                                        <a:pt x="25147" y="45847"/>
                                        <a:pt x="22733" y="46228"/>
                                        <a:pt x="19812" y="46228"/>
                                      </a:cubicBezTo>
                                      <a:cubicBezTo>
                                        <a:pt x="16891" y="46228"/>
                                        <a:pt x="14224" y="45720"/>
                                        <a:pt x="11811" y="44577"/>
                                      </a:cubicBezTo>
                                      <a:cubicBezTo>
                                        <a:pt x="9398" y="43434"/>
                                        <a:pt x="7239" y="41783"/>
                                        <a:pt x="5461" y="39624"/>
                                      </a:cubicBezTo>
                                      <a:cubicBezTo>
                                        <a:pt x="3811" y="37465"/>
                                        <a:pt x="2413" y="34798"/>
                                        <a:pt x="1524" y="31750"/>
                                      </a:cubicBezTo>
                                      <a:cubicBezTo>
                                        <a:pt x="508" y="28702"/>
                                        <a:pt x="0" y="25273"/>
                                        <a:pt x="0" y="21336"/>
                                      </a:cubicBezTo>
                                      <a:cubicBezTo>
                                        <a:pt x="0" y="19431"/>
                                        <a:pt x="127" y="17653"/>
                                        <a:pt x="508" y="15748"/>
                                      </a:cubicBezTo>
                                      <a:cubicBezTo>
                                        <a:pt x="762" y="13970"/>
                                        <a:pt x="1016" y="12319"/>
                                        <a:pt x="1524" y="10922"/>
                                      </a:cubicBezTo>
                                      <a:cubicBezTo>
                                        <a:pt x="1905" y="9398"/>
                                        <a:pt x="2286" y="8255"/>
                                        <a:pt x="2794" y="7239"/>
                                      </a:cubicBezTo>
                                      <a:cubicBezTo>
                                        <a:pt x="3302" y="6223"/>
                                        <a:pt x="3683" y="5461"/>
                                        <a:pt x="4064" y="5080"/>
                                      </a:cubicBezTo>
                                      <a:cubicBezTo>
                                        <a:pt x="4445" y="4572"/>
                                        <a:pt x="4699" y="4318"/>
                                        <a:pt x="5080" y="4191"/>
                                      </a:cubicBezTo>
                                      <a:cubicBezTo>
                                        <a:pt x="5461" y="3937"/>
                                        <a:pt x="5842" y="3810"/>
                                        <a:pt x="6350" y="3683"/>
                                      </a:cubicBezTo>
                                      <a:cubicBezTo>
                                        <a:pt x="6731" y="3683"/>
                                        <a:pt x="7366" y="3556"/>
                                        <a:pt x="8128" y="3429"/>
                                      </a:cubicBezTo>
                                      <a:cubicBezTo>
                                        <a:pt x="8763" y="3429"/>
                                        <a:pt x="9652" y="3429"/>
                                        <a:pt x="10668" y="3429"/>
                                      </a:cubicBezTo>
                                      <a:cubicBezTo>
                                        <a:pt x="11938" y="3429"/>
                                        <a:pt x="12954" y="3429"/>
                                        <a:pt x="13716" y="3429"/>
                                      </a:cubicBezTo>
                                      <a:cubicBezTo>
                                        <a:pt x="14478" y="3556"/>
                                        <a:pt x="15113" y="3683"/>
                                        <a:pt x="15622" y="3810"/>
                                      </a:cubicBezTo>
                                      <a:cubicBezTo>
                                        <a:pt x="16002" y="3937"/>
                                        <a:pt x="16383" y="4191"/>
                                        <a:pt x="16511" y="4445"/>
                                      </a:cubicBezTo>
                                      <a:cubicBezTo>
                                        <a:pt x="16637" y="4699"/>
                                        <a:pt x="16764" y="5080"/>
                                        <a:pt x="16764" y="5461"/>
                                      </a:cubicBezTo>
                                      <a:cubicBezTo>
                                        <a:pt x="16764" y="5842"/>
                                        <a:pt x="16511" y="6477"/>
                                        <a:pt x="16002" y="7366"/>
                                      </a:cubicBezTo>
                                      <a:cubicBezTo>
                                        <a:pt x="15494" y="8255"/>
                                        <a:pt x="14986" y="9271"/>
                                        <a:pt x="14478" y="10668"/>
                                      </a:cubicBezTo>
                                      <a:cubicBezTo>
                                        <a:pt x="13970" y="11938"/>
                                        <a:pt x="13462" y="13462"/>
                                        <a:pt x="12954" y="15113"/>
                                      </a:cubicBezTo>
                                      <a:cubicBezTo>
                                        <a:pt x="12447" y="16891"/>
                                        <a:pt x="12192" y="18796"/>
                                        <a:pt x="12192" y="20955"/>
                                      </a:cubicBezTo>
                                      <a:cubicBezTo>
                                        <a:pt x="12192" y="22479"/>
                                        <a:pt x="12447" y="23876"/>
                                        <a:pt x="12700" y="25019"/>
                                      </a:cubicBezTo>
                                      <a:cubicBezTo>
                                        <a:pt x="13081" y="26162"/>
                                        <a:pt x="13462" y="27051"/>
                                        <a:pt x="14098" y="27813"/>
                                      </a:cubicBezTo>
                                      <a:cubicBezTo>
                                        <a:pt x="14605" y="28575"/>
                                        <a:pt x="15367" y="29083"/>
                                        <a:pt x="16129" y="29464"/>
                                      </a:cubicBezTo>
                                      <a:cubicBezTo>
                                        <a:pt x="17018" y="29845"/>
                                        <a:pt x="17780" y="29972"/>
                                        <a:pt x="18669" y="29972"/>
                                      </a:cubicBezTo>
                                      <a:cubicBezTo>
                                        <a:pt x="20193" y="29972"/>
                                        <a:pt x="21336" y="29591"/>
                                        <a:pt x="22225" y="28702"/>
                                      </a:cubicBezTo>
                                      <a:cubicBezTo>
                                        <a:pt x="23241" y="27813"/>
                                        <a:pt x="24130" y="26670"/>
                                        <a:pt x="24765" y="25273"/>
                                      </a:cubicBezTo>
                                      <a:cubicBezTo>
                                        <a:pt x="25527" y="23876"/>
                                        <a:pt x="26289" y="22225"/>
                                        <a:pt x="26924" y="20447"/>
                                      </a:cubicBezTo>
                                      <a:cubicBezTo>
                                        <a:pt x="27560" y="18669"/>
                                        <a:pt x="28194" y="16891"/>
                                        <a:pt x="28956" y="14986"/>
                                      </a:cubicBezTo>
                                      <a:cubicBezTo>
                                        <a:pt x="29718" y="13081"/>
                                        <a:pt x="30607" y="11303"/>
                                        <a:pt x="31623" y="9525"/>
                                      </a:cubicBezTo>
                                      <a:cubicBezTo>
                                        <a:pt x="32639" y="7747"/>
                                        <a:pt x="33782" y="6096"/>
                                        <a:pt x="35306" y="4699"/>
                                      </a:cubicBezTo>
                                      <a:cubicBezTo>
                                        <a:pt x="36703" y="3302"/>
                                        <a:pt x="38481" y="2159"/>
                                        <a:pt x="40513" y="1270"/>
                                      </a:cubicBezTo>
                                      <a:cubicBezTo>
                                        <a:pt x="42545" y="381"/>
                                        <a:pt x="44958" y="0"/>
                                        <a:pt x="477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 name="Shape 742"/>
                              <wps:cNvSpPr/>
                              <wps:spPr>
                                <a:xfrm>
                                  <a:off x="285558" y="482346"/>
                                  <a:ext cx="21018" cy="55753"/>
                                </a:xfrm>
                                <a:custGeom>
                                  <a:avLst/>
                                  <a:gdLst/>
                                  <a:ahLst/>
                                  <a:cxnLst/>
                                  <a:rect l="0" t="0" r="0" b="0"/>
                                  <a:pathLst>
                                    <a:path w="21018" h="55753">
                                      <a:moveTo>
                                        <a:pt x="0" y="0"/>
                                      </a:moveTo>
                                      <a:lnTo>
                                        <a:pt x="17208" y="0"/>
                                      </a:lnTo>
                                      <a:cubicBezTo>
                                        <a:pt x="17970" y="0"/>
                                        <a:pt x="18352" y="127"/>
                                        <a:pt x="18732" y="635"/>
                                      </a:cubicBezTo>
                                      <a:cubicBezTo>
                                        <a:pt x="19114" y="1143"/>
                                        <a:pt x="19368" y="1778"/>
                                        <a:pt x="19621" y="2794"/>
                                      </a:cubicBezTo>
                                      <a:cubicBezTo>
                                        <a:pt x="19748" y="3810"/>
                                        <a:pt x="19748" y="5207"/>
                                        <a:pt x="19748" y="7112"/>
                                      </a:cubicBezTo>
                                      <a:cubicBezTo>
                                        <a:pt x="19748" y="9144"/>
                                        <a:pt x="19748" y="10668"/>
                                        <a:pt x="19621" y="11557"/>
                                      </a:cubicBezTo>
                                      <a:cubicBezTo>
                                        <a:pt x="19368" y="12573"/>
                                        <a:pt x="19114" y="13208"/>
                                        <a:pt x="18732" y="13589"/>
                                      </a:cubicBezTo>
                                      <a:cubicBezTo>
                                        <a:pt x="18352" y="13970"/>
                                        <a:pt x="17970" y="14224"/>
                                        <a:pt x="17208" y="14224"/>
                                      </a:cubicBezTo>
                                      <a:lnTo>
                                        <a:pt x="12382" y="14224"/>
                                      </a:lnTo>
                                      <a:cubicBezTo>
                                        <a:pt x="15049" y="16637"/>
                                        <a:pt x="17208" y="19558"/>
                                        <a:pt x="18732" y="22733"/>
                                      </a:cubicBezTo>
                                      <a:cubicBezTo>
                                        <a:pt x="20256" y="26035"/>
                                        <a:pt x="21018" y="29591"/>
                                        <a:pt x="21018" y="33528"/>
                                      </a:cubicBezTo>
                                      <a:cubicBezTo>
                                        <a:pt x="21018" y="36703"/>
                                        <a:pt x="20510" y="39751"/>
                                        <a:pt x="19748" y="42418"/>
                                      </a:cubicBezTo>
                                      <a:cubicBezTo>
                                        <a:pt x="18859" y="45085"/>
                                        <a:pt x="17590" y="47498"/>
                                        <a:pt x="15939" y="49530"/>
                                      </a:cubicBezTo>
                                      <a:cubicBezTo>
                                        <a:pt x="14288" y="51435"/>
                                        <a:pt x="12255" y="52959"/>
                                        <a:pt x="9716" y="54102"/>
                                      </a:cubicBezTo>
                                      <a:cubicBezTo>
                                        <a:pt x="7303" y="55245"/>
                                        <a:pt x="4381" y="55753"/>
                                        <a:pt x="1080" y="55753"/>
                                      </a:cubicBezTo>
                                      <a:lnTo>
                                        <a:pt x="0" y="55501"/>
                                      </a:lnTo>
                                      <a:lnTo>
                                        <a:pt x="0" y="38755"/>
                                      </a:lnTo>
                                      <a:lnTo>
                                        <a:pt x="571" y="38862"/>
                                      </a:lnTo>
                                      <a:cubicBezTo>
                                        <a:pt x="3111" y="38862"/>
                                        <a:pt x="5143" y="38100"/>
                                        <a:pt x="6541" y="36449"/>
                                      </a:cubicBezTo>
                                      <a:cubicBezTo>
                                        <a:pt x="8065" y="34798"/>
                                        <a:pt x="8827" y="32639"/>
                                        <a:pt x="8827" y="29718"/>
                                      </a:cubicBezTo>
                                      <a:cubicBezTo>
                                        <a:pt x="8827" y="27305"/>
                                        <a:pt x="8192" y="25019"/>
                                        <a:pt x="6921" y="22987"/>
                                      </a:cubicBezTo>
                                      <a:cubicBezTo>
                                        <a:pt x="5652" y="20955"/>
                                        <a:pt x="3873" y="18923"/>
                                        <a:pt x="1588" y="16891"/>
                                      </a:cubicBezTo>
                                      <a:lnTo>
                                        <a:pt x="0" y="168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 name="Shape 743"/>
                              <wps:cNvSpPr/>
                              <wps:spPr>
                                <a:xfrm>
                                  <a:off x="285558" y="448437"/>
                                  <a:ext cx="19748" cy="17272"/>
                                </a:xfrm>
                                <a:custGeom>
                                  <a:avLst/>
                                  <a:gdLst/>
                                  <a:ahLst/>
                                  <a:cxnLst/>
                                  <a:rect l="0" t="0" r="0" b="0"/>
                                  <a:pathLst>
                                    <a:path w="19748" h="17272">
                                      <a:moveTo>
                                        <a:pt x="0" y="0"/>
                                      </a:moveTo>
                                      <a:lnTo>
                                        <a:pt x="17081" y="0"/>
                                      </a:lnTo>
                                      <a:cubicBezTo>
                                        <a:pt x="17463" y="0"/>
                                        <a:pt x="17970" y="127"/>
                                        <a:pt x="18224" y="508"/>
                                      </a:cubicBezTo>
                                      <a:cubicBezTo>
                                        <a:pt x="18605" y="762"/>
                                        <a:pt x="18859" y="1143"/>
                                        <a:pt x="19114" y="1905"/>
                                      </a:cubicBezTo>
                                      <a:cubicBezTo>
                                        <a:pt x="19368" y="2540"/>
                                        <a:pt x="19494" y="3429"/>
                                        <a:pt x="19621" y="4445"/>
                                      </a:cubicBezTo>
                                      <a:cubicBezTo>
                                        <a:pt x="19748" y="5588"/>
                                        <a:pt x="19748" y="6985"/>
                                        <a:pt x="19748" y="8636"/>
                                      </a:cubicBezTo>
                                      <a:cubicBezTo>
                                        <a:pt x="19748" y="10414"/>
                                        <a:pt x="19748" y="11811"/>
                                        <a:pt x="19621" y="12827"/>
                                      </a:cubicBezTo>
                                      <a:cubicBezTo>
                                        <a:pt x="19494" y="13970"/>
                                        <a:pt x="19368" y="14859"/>
                                        <a:pt x="19114" y="15494"/>
                                      </a:cubicBezTo>
                                      <a:cubicBezTo>
                                        <a:pt x="18859" y="16129"/>
                                        <a:pt x="18605" y="16637"/>
                                        <a:pt x="18224" y="16891"/>
                                      </a:cubicBezTo>
                                      <a:cubicBezTo>
                                        <a:pt x="17970" y="17145"/>
                                        <a:pt x="17463" y="17272"/>
                                        <a:pt x="17081"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 name="Shape 744"/>
                              <wps:cNvSpPr/>
                              <wps:spPr>
                                <a:xfrm>
                                  <a:off x="285558" y="398145"/>
                                  <a:ext cx="19748" cy="17272"/>
                                </a:xfrm>
                                <a:custGeom>
                                  <a:avLst/>
                                  <a:gdLst/>
                                  <a:ahLst/>
                                  <a:cxnLst/>
                                  <a:rect l="0" t="0" r="0" b="0"/>
                                  <a:pathLst>
                                    <a:path w="19748" h="17272">
                                      <a:moveTo>
                                        <a:pt x="0" y="0"/>
                                      </a:moveTo>
                                      <a:lnTo>
                                        <a:pt x="17081" y="0"/>
                                      </a:lnTo>
                                      <a:cubicBezTo>
                                        <a:pt x="17463" y="0"/>
                                        <a:pt x="17970" y="127"/>
                                        <a:pt x="18224" y="508"/>
                                      </a:cubicBezTo>
                                      <a:cubicBezTo>
                                        <a:pt x="18605" y="762"/>
                                        <a:pt x="18859" y="1143"/>
                                        <a:pt x="19114" y="1905"/>
                                      </a:cubicBezTo>
                                      <a:cubicBezTo>
                                        <a:pt x="19368" y="2540"/>
                                        <a:pt x="19494" y="3429"/>
                                        <a:pt x="19621" y="4445"/>
                                      </a:cubicBezTo>
                                      <a:cubicBezTo>
                                        <a:pt x="19748" y="5588"/>
                                        <a:pt x="19748" y="6985"/>
                                        <a:pt x="19748" y="8636"/>
                                      </a:cubicBezTo>
                                      <a:cubicBezTo>
                                        <a:pt x="19748" y="10414"/>
                                        <a:pt x="19748" y="11811"/>
                                        <a:pt x="19621" y="12827"/>
                                      </a:cubicBezTo>
                                      <a:cubicBezTo>
                                        <a:pt x="19494" y="13970"/>
                                        <a:pt x="19368" y="14859"/>
                                        <a:pt x="19114" y="15494"/>
                                      </a:cubicBezTo>
                                      <a:cubicBezTo>
                                        <a:pt x="18859" y="16129"/>
                                        <a:pt x="18605" y="16637"/>
                                        <a:pt x="18224" y="16891"/>
                                      </a:cubicBezTo>
                                      <a:cubicBezTo>
                                        <a:pt x="17970" y="17145"/>
                                        <a:pt x="17463" y="17272"/>
                                        <a:pt x="17081" y="17272"/>
                                      </a:cubicBezTo>
                                      <a:lnTo>
                                        <a:pt x="0" y="172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 name="Shape 745"/>
                              <wps:cNvSpPr/>
                              <wps:spPr>
                                <a:xfrm>
                                  <a:off x="285558" y="358648"/>
                                  <a:ext cx="19748" cy="29857"/>
                                </a:xfrm>
                                <a:custGeom>
                                  <a:avLst/>
                                  <a:gdLst/>
                                  <a:ahLst/>
                                  <a:cxnLst/>
                                  <a:rect l="0" t="0" r="0" b="0"/>
                                  <a:pathLst>
                                    <a:path w="19748" h="29857">
                                      <a:moveTo>
                                        <a:pt x="17081" y="0"/>
                                      </a:moveTo>
                                      <a:cubicBezTo>
                                        <a:pt x="17590" y="0"/>
                                        <a:pt x="17970" y="127"/>
                                        <a:pt x="18352" y="381"/>
                                      </a:cubicBezTo>
                                      <a:cubicBezTo>
                                        <a:pt x="18732" y="635"/>
                                        <a:pt x="18986" y="1143"/>
                                        <a:pt x="19114" y="1778"/>
                                      </a:cubicBezTo>
                                      <a:cubicBezTo>
                                        <a:pt x="19368" y="2413"/>
                                        <a:pt x="19494" y="3302"/>
                                        <a:pt x="19621" y="4445"/>
                                      </a:cubicBezTo>
                                      <a:cubicBezTo>
                                        <a:pt x="19748" y="5588"/>
                                        <a:pt x="19748" y="7112"/>
                                        <a:pt x="19748" y="8890"/>
                                      </a:cubicBezTo>
                                      <a:cubicBezTo>
                                        <a:pt x="19748" y="10795"/>
                                        <a:pt x="19748" y="12319"/>
                                        <a:pt x="19621" y="13462"/>
                                      </a:cubicBezTo>
                                      <a:cubicBezTo>
                                        <a:pt x="19621" y="14605"/>
                                        <a:pt x="19368" y="15621"/>
                                        <a:pt x="19241" y="16383"/>
                                      </a:cubicBezTo>
                                      <a:cubicBezTo>
                                        <a:pt x="18986" y="17145"/>
                                        <a:pt x="18732" y="17653"/>
                                        <a:pt x="18352" y="18161"/>
                                      </a:cubicBezTo>
                                      <a:cubicBezTo>
                                        <a:pt x="17970" y="18542"/>
                                        <a:pt x="17463" y="18923"/>
                                        <a:pt x="16955" y="19177"/>
                                      </a:cubicBezTo>
                                      <a:lnTo>
                                        <a:pt x="0" y="29857"/>
                                      </a:lnTo>
                                      <a:lnTo>
                                        <a:pt x="0" y="10071"/>
                                      </a:lnTo>
                                      <a:lnTo>
                                        <a:pt x="13018" y="1651"/>
                                      </a:lnTo>
                                      <a:cubicBezTo>
                                        <a:pt x="13906" y="1016"/>
                                        <a:pt x="14668" y="635"/>
                                        <a:pt x="15304" y="381"/>
                                      </a:cubicBezTo>
                                      <a:cubicBezTo>
                                        <a:pt x="15939" y="127"/>
                                        <a:pt x="16573" y="0"/>
                                        <a:pt x="170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 name="Shape 746"/>
                              <wps:cNvSpPr/>
                              <wps:spPr>
                                <a:xfrm>
                                  <a:off x="285558" y="305475"/>
                                  <a:ext cx="21018" cy="46569"/>
                                </a:xfrm>
                                <a:custGeom>
                                  <a:avLst/>
                                  <a:gdLst/>
                                  <a:ahLst/>
                                  <a:cxnLst/>
                                  <a:rect l="0" t="0" r="0" b="0"/>
                                  <a:pathLst>
                                    <a:path w="21018" h="46569">
                                      <a:moveTo>
                                        <a:pt x="0" y="0"/>
                                      </a:moveTo>
                                      <a:lnTo>
                                        <a:pt x="8954" y="1865"/>
                                      </a:lnTo>
                                      <a:cubicBezTo>
                                        <a:pt x="11620" y="3135"/>
                                        <a:pt x="13906" y="5040"/>
                                        <a:pt x="15684" y="7326"/>
                                      </a:cubicBezTo>
                                      <a:cubicBezTo>
                                        <a:pt x="17463" y="9739"/>
                                        <a:pt x="18732" y="12533"/>
                                        <a:pt x="19621" y="15835"/>
                                      </a:cubicBezTo>
                                      <a:cubicBezTo>
                                        <a:pt x="20510" y="19010"/>
                                        <a:pt x="21018" y="22566"/>
                                        <a:pt x="21018" y="26376"/>
                                      </a:cubicBezTo>
                                      <a:cubicBezTo>
                                        <a:pt x="21018" y="28662"/>
                                        <a:pt x="20765" y="30821"/>
                                        <a:pt x="20510" y="32853"/>
                                      </a:cubicBezTo>
                                      <a:cubicBezTo>
                                        <a:pt x="20130" y="35012"/>
                                        <a:pt x="19621" y="36790"/>
                                        <a:pt x="19114" y="38441"/>
                                      </a:cubicBezTo>
                                      <a:cubicBezTo>
                                        <a:pt x="18605" y="40092"/>
                                        <a:pt x="18097" y="41489"/>
                                        <a:pt x="17590" y="42632"/>
                                      </a:cubicBezTo>
                                      <a:cubicBezTo>
                                        <a:pt x="16955" y="43648"/>
                                        <a:pt x="16446" y="44410"/>
                                        <a:pt x="16066" y="44918"/>
                                      </a:cubicBezTo>
                                      <a:cubicBezTo>
                                        <a:pt x="15557" y="45426"/>
                                        <a:pt x="14795" y="45807"/>
                                        <a:pt x="13780" y="46188"/>
                                      </a:cubicBezTo>
                                      <a:cubicBezTo>
                                        <a:pt x="12764" y="46442"/>
                                        <a:pt x="11240" y="46569"/>
                                        <a:pt x="9207" y="46569"/>
                                      </a:cubicBezTo>
                                      <a:cubicBezTo>
                                        <a:pt x="7810" y="46569"/>
                                        <a:pt x="6794" y="46442"/>
                                        <a:pt x="6032" y="46442"/>
                                      </a:cubicBezTo>
                                      <a:cubicBezTo>
                                        <a:pt x="5270" y="46315"/>
                                        <a:pt x="4508" y="46188"/>
                                        <a:pt x="4128" y="45934"/>
                                      </a:cubicBezTo>
                                      <a:cubicBezTo>
                                        <a:pt x="3619" y="45807"/>
                                        <a:pt x="3239" y="45553"/>
                                        <a:pt x="3111" y="45299"/>
                                      </a:cubicBezTo>
                                      <a:cubicBezTo>
                                        <a:pt x="2984" y="45045"/>
                                        <a:pt x="2857" y="44664"/>
                                        <a:pt x="2857" y="44283"/>
                                      </a:cubicBezTo>
                                      <a:cubicBezTo>
                                        <a:pt x="2857" y="43775"/>
                                        <a:pt x="3239" y="43013"/>
                                        <a:pt x="3746" y="41997"/>
                                      </a:cubicBezTo>
                                      <a:cubicBezTo>
                                        <a:pt x="4381" y="41108"/>
                                        <a:pt x="4890" y="39838"/>
                                        <a:pt x="5652" y="38441"/>
                                      </a:cubicBezTo>
                                      <a:cubicBezTo>
                                        <a:pt x="6286" y="36917"/>
                                        <a:pt x="6921" y="35266"/>
                                        <a:pt x="7556" y="33234"/>
                                      </a:cubicBezTo>
                                      <a:cubicBezTo>
                                        <a:pt x="8192" y="31329"/>
                                        <a:pt x="8445" y="29170"/>
                                        <a:pt x="8445" y="26630"/>
                                      </a:cubicBezTo>
                                      <a:cubicBezTo>
                                        <a:pt x="8445" y="25106"/>
                                        <a:pt x="8318" y="23709"/>
                                        <a:pt x="7938" y="22566"/>
                                      </a:cubicBezTo>
                                      <a:cubicBezTo>
                                        <a:pt x="7683" y="21296"/>
                                        <a:pt x="7176" y="20280"/>
                                        <a:pt x="6541" y="19391"/>
                                      </a:cubicBezTo>
                                      <a:cubicBezTo>
                                        <a:pt x="6032" y="18502"/>
                                        <a:pt x="5270" y="17867"/>
                                        <a:pt x="4381" y="17359"/>
                                      </a:cubicBezTo>
                                      <a:cubicBezTo>
                                        <a:pt x="3366" y="16978"/>
                                        <a:pt x="2349" y="16724"/>
                                        <a:pt x="1206" y="16724"/>
                                      </a:cubicBezTo>
                                      <a:lnTo>
                                        <a:pt x="0" y="171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48" name="Picture 748"/>
                                <pic:cNvPicPr/>
                              </pic:nvPicPr>
                              <pic:blipFill>
                                <a:blip r:embed="rId21"/>
                                <a:stretch>
                                  <a:fillRect/>
                                </a:stretch>
                              </pic:blipFill>
                              <pic:spPr>
                                <a:xfrm rot="-5399999">
                                  <a:off x="247394" y="186055"/>
                                  <a:ext cx="42672" cy="188976"/>
                                </a:xfrm>
                                <a:prstGeom prst="rect">
                                  <a:avLst/>
                                </a:prstGeom>
                              </pic:spPr>
                            </pic:pic>
                          </wpg:wgp>
                        </a:graphicData>
                      </a:graphic>
                    </wp:inline>
                  </w:drawing>
                </mc:Choice>
                <mc:Fallback>
                  <w:pict>
                    <v:group w14:anchorId="47071560" id="Group 13619" o:spid="_x0000_s1141" style="width:28.7pt;height:55.35pt;mso-position-horizontal-relative:char;mso-position-vertical-relative:line" coordsize="3642,70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">
                      <v:rect id="Rectangle 209" o:spid="_x0000_s1142" style="position:absolute;left:3171;top:559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2B890663" w14:textId="77777777" w:rsidR="00F6035F" w:rsidRDefault="00F6035F" w:rsidP="00C70627">
                              <w:pPr>
                                <w:spacing w:after="160" w:line="259" w:lineRule="auto"/>
                              </w:pPr>
                              <w:r>
                                <w:t xml:space="preserve"> </w:t>
                              </w:r>
                            </w:p>
                          </w:txbxContent>
                        </v:textbox>
                      </v:rect>
                      <v:shape id="Picture 677" o:spid="_x0000_s1143" type="#_x0000_t75" style="position:absolute;left:-2374;top:2374;width:8411;height:1905;rotation:-5898236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">
                        <v:imagedata r:id="rId28" o:title=""/>
                      </v:shape>
                      <v:shape id="Shape 679" o:spid="_x0000_s1144" style="position:absolute;left:424;top:6119;width:412;height:438;visibility:visible;mso-wrap-style:square;v-text-anchor:top" coordsize="41275,43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" path="m41275,r,17295l14097,26642r,127l41275,26769r,17018l7239,43787v-2286,,-4064,-635,-5334,-1905c635,40739,,39088,,37056l,25245c,23086,254,21308,635,19784v254,-1397,889,-2794,1651,-3810c3048,14831,4191,13942,5461,13180v1270,-762,2921,-1397,4826,-1905l41275,xe" fillcolor="black" stroked="f" strokeweight="0">
                        <v:stroke miterlimit="83231f" joinstyle="miter"/>
                        <v:path arrowok="t" textboxrect="0,0,41275,43787"/>
                      </v:shape>
                      <v:shape id="Shape 680" o:spid="_x0000_s1145" style="position:absolute;left:424;top:5524;width:412;height:431;visibility:visible;mso-wrap-style:square;v-text-anchor:top" coordsize="41275,4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" path="m7239,l41275,r,17018l14097,17018r,127l41275,26875r,16250l10414,31496c8510,30861,6858,30226,5588,29464,4191,28829,3175,27940,2286,27051,1524,26035,889,25019,635,23749,254,22479,,20955,,19304l,7112c,5969,254,4826,508,3937,889,3048,1270,2286,1905,1778,2540,1143,3302,762,4191,508,5080,127,6097,,7239,xe" fillcolor="black" stroked="f" strokeweight="0">
                        <v:stroke miterlimit="83231f" joinstyle="miter"/>
                        <v:path arrowok="t" textboxrect="0,0,41275,43125"/>
                      </v:shape>
                      <v:shape id="Shape 681" o:spid="_x0000_s1146" style="position:absolute;left:637;top:4749;width:199;height:610;visibility:visible;mso-wrap-style:square;v-text-anchor:top" coordsize="19939,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" path="m19939,r,18851l19558,18990v-1778,1144,-3302,2668,-4318,4573c14224,25467,13589,27880,13589,30674v,2667,509,4827,1397,6731c16002,39310,17399,40961,19177,42232r762,313l19939,61030,9652,55185c6604,52519,4191,48963,2540,44771,889,40580,,35754,,30166,,24705,762,19879,2286,15942,3683,11878,5842,8577,8763,5909,11685,3242,15240,1338,19431,67l19939,xe" fillcolor="black" stroked="f" strokeweight="0">
                        <v:stroke miterlimit="83231f" joinstyle="miter"/>
                        <v:path arrowok="t" textboxrect="0,0,19939,61030"/>
                      </v:shape>
                      <v:shape id="Shape 682" o:spid="_x0000_s1147" style="position:absolute;left:359;top:4022;width:477;height:594;visibility:visible;mso-wrap-style:square;v-text-anchor:top" coordsize="47752,59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" path="m2922,l47752,r,21336l44831,24257v-1651,2159,-2413,4572,-2413,6985c42418,33528,42926,35433,44069,37084r3683,3262l47752,59398,37338,54610c34290,52324,31877,49530,30353,46228,28702,42926,27813,39116,27813,34671v,-3429,762,-6477,2160,-9271c31369,22606,33401,19812,36068,17145r-33146,c2540,17145,2160,17018,1778,16764,1398,16510,1016,16002,762,15367,508,14732,381,13843,254,12700,127,11684,,10287,,8509,,6858,127,5461,254,4445,381,3302,508,2413,762,1778,1016,1143,1398,635,1778,381,2160,127,2540,,2922,xe" fillcolor="black" stroked="f" strokeweight="0">
                        <v:stroke miterlimit="83231f" joinstyle="miter"/>
                        <v:path arrowok="t" textboxrect="0,0,47752,59398"/>
                      </v:shape>
                      <v:shape id="Shape 683" o:spid="_x0000_s1148" style="position:absolute;left:637;top:3304;width:199;height:561;visibility:visible;mso-wrap-style:square;v-text-anchor:top" coordsize="19939,56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" path="m19939,r,17252l16383,18171v-2794,2158,-4191,5333,-4191,9651c12192,29982,12574,31886,13462,33537v762,1652,1905,3048,3302,4065l19939,39148r,16969l9399,50302c6350,47634,4064,44333,2413,40522,762,36585,,32267,,27441,,22361,762,17916,2286,14360,3811,10677,5842,7757,8510,5343,11176,3058,14351,1407,18035,264l19939,xe" fillcolor="black" stroked="f" strokeweight="0">
                        <v:stroke miterlimit="83231f" joinstyle="miter"/>
                        <v:path arrowok="t" textboxrect="0,0,19939,56117"/>
                      </v:shape>
                      <v:shape id="Shape 684" o:spid="_x0000_s1149" style="position:absolute;left:637;top:2760;width:199;height:393;visibility:visible;mso-wrap-style:square;v-text-anchor:top" coordsize="19939,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" path="m9652,v1651,,2922,127,3937,127c14732,254,15494,381,16129,635v508,127,1016,381,1270,635c17526,1651,17653,2032,17653,2413v,381,,762,-254,1270c17273,4064,17145,4572,16891,5207v-127,508,-380,1143,-508,1905c16256,7747,16129,8509,16129,9398v,889,254,1905,635,2794c17145,13208,17780,14224,18542,15240r1397,1343l19939,39243r-16002,c3429,39243,3049,39116,2667,38862v-254,-127,-635,-635,-762,-1143c1651,37084,1524,36322,1398,35433,1270,34417,1143,33274,1143,31877v,-1524,127,-2667,255,-3683c1524,27305,1651,26543,1905,26035v127,-508,508,-889,762,-1143c3049,24638,3429,24511,3937,24511r7620,c9272,22987,7366,21463,5842,20066,4445,18669,3175,17272,2286,16002,1524,14732,889,13462,508,12192,127,10922,,9652,,8255,,7747,,7112,127,6350v,-635,127,-1397,381,-2032c636,3556,762,2921,1016,2413v254,-635,382,-1016,635,-1270c1905,889,2160,762,2413,635,2667,508,3049,381,3556,254v508,,1143,-127,2159,-127c6604,,8001,,9652,xe" fillcolor="black" stroked="f" strokeweight="0">
                        <v:stroke miterlimit="83231f" joinstyle="miter"/>
                        <v:path arrowok="t" textboxrect="0,0,19939,39243"/>
                      </v:shape>
                      <v:shape id="Shape 685" o:spid="_x0000_s1150" style="position:absolute;left:637;top:2135;width:199;height:519;visibility:visible;mso-wrap-style:square;v-text-anchor:top" coordsize="19939,5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" path="m19939,r,16890l19431,16941v-1396,381,-2540,1016,-3556,1905c14986,19735,14224,21005,13716,22402v-380,1524,-635,3302,-635,5588c13081,30784,13462,33451,14098,35610v634,2286,1269,4318,2031,6096c16891,43357,17653,44881,18288,46024v636,1143,1016,2032,1016,2794c19304,49326,19050,49834,18797,50215v-382,381,-762,635,-1398,889c16764,51358,16129,51612,15240,51739v-889,127,-1904,127,-2921,127c10923,51866,9779,51739,9017,51612,8128,51358,7366,50850,6731,50215,6097,49580,5335,48564,4573,46913,3811,45262,3049,43484,2286,41325,1651,39166,1143,36880,636,34340,254,31800,,29133,,26466,,21640,508,17576,1398,14147,2413,10718,3811,7924,5715,5765,7620,3606,10161,1955,13208,939l19939,xe" fillcolor="black" stroked="f" strokeweight="0">
                        <v:stroke miterlimit="83231f" joinstyle="miter"/>
                        <v:path arrowok="t" textboxrect="0,0,19939,51866"/>
                      </v:shape>
                      <v:shape id="Shape 686" o:spid="_x0000_s1151" style="position:absolute;left:488;top:1604;width:348;height:431;visibility:visible;mso-wrap-style:square;v-text-anchor:top" coordsize="34798,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" path="m23495,v2413,,4191,127,5334,635c29845,1016,30353,1778,30353,2667r,13335l34798,16002r,17145l30353,33147r,7366c30353,41275,29845,42037,28829,42418v-1143,508,-2921,762,-5334,762c22098,43180,20955,43053,20066,42926v-889,-127,-1651,-254,-2159,-508c17399,42164,17018,41910,16764,41656v-254,-381,-254,-762,-254,-1270l16510,33147r-13716,c2413,33147,1905,33020,1651,32766,1270,32512,889,32004,635,31369,381,30734,254,29845,127,28702,,27559,,26289,,24638,,22860,,21463,127,20320,254,19304,381,18415,635,17780v254,-635,635,-1143,1016,-1397c1905,16129,2413,16002,2794,16002r13716,l16510,2667v,-508,,-889,254,-1143c17018,1143,17399,889,17907,635v508,-254,1270,-381,2159,-508c20955,,22098,,23495,xe" fillcolor="black" stroked="f" strokeweight="0">
                        <v:stroke miterlimit="83231f" joinstyle="miter"/>
                        <v:path arrowok="t" textboxrect="0,0,34798,43180"/>
                      </v:shape>
                      <v:shape id="Shape 687" o:spid="_x0000_s1152" style="position:absolute;left:637;top:878;width:199;height:610;visibility:visible;mso-wrap-style:square;v-text-anchor:top" coordsize="19939,6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" path="m19939,r,18852l19558,18991v-1778,1143,-3302,2667,-4318,4572c14224,25467,13589,27880,13589,30674v,2668,509,4827,1397,6731c16002,39311,17399,40961,19177,42232r762,313l19939,61031,9652,55186c6604,52519,4191,48963,2540,44772,889,40580,,35755,,30167,,24705,762,19880,2286,15942,3683,11879,5842,8577,8763,5910,11685,3242,15240,1338,19431,67l19939,xe" fillcolor="black" stroked="f" strokeweight="0">
                        <v:stroke miterlimit="83231f" joinstyle="miter"/>
                        <v:path arrowok="t" textboxrect="0,0,19939,61031"/>
                      </v:shape>
                      <v:shape id="Shape 688" o:spid="_x0000_s1153" style="position:absolute;left:637;top:337;width:199;height:393;visibility:visible;mso-wrap-style:square;v-text-anchor:top" coordsize="19939,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" path="m9652,v1651,,2922,127,3937,127c14732,254,15494,381,16129,635v508,127,1016,381,1270,635c17526,1651,17653,2032,17653,2413v,381,,762,-254,1270c17273,4064,17145,4572,16891,5207v-127,508,-380,1143,-508,1905c16256,7747,16129,8509,16129,9398v,889,254,1905,635,2794c17145,13208,17780,14224,18542,15240r1397,1343l19939,39243r-16002,c3429,39243,3049,39116,2667,38862v-254,-127,-635,-635,-762,-1143c1651,37084,1524,36322,1398,35433,1270,34417,1143,33274,1143,31877v,-1524,127,-2667,255,-3683c1524,27305,1651,26543,1905,26035v127,-508,508,-889,762,-1143c3049,24638,3429,24511,3937,24511r7620,c9272,22987,7366,21463,5842,20066,4445,18669,3175,17272,2286,16002,1524,14732,889,13462,508,12192,127,10922,,9652,,8255,,7747,,7112,127,6350v,-635,127,-1397,381,-2032c636,3556,762,2921,1016,2413v254,-635,382,-1016,635,-1270c1905,889,2160,762,2413,635,2667,508,3049,381,3556,254v508,,1143,-127,2159,-127c6604,,8001,,9652,xe" fillcolor="black" stroked="f" strokeweight="0">
                        <v:stroke miterlimit="83231f" joinstyle="miter"/>
                        <v:path arrowok="t" textboxrect="0,0,19939,39243"/>
                      </v:shape>
                      <v:shape id="Shape 14796" o:spid="_x0000_s1154" style="position:absolute;left:836;top:6386;width:145;height:171;visibility:visible;mso-wrap-style:square;v-text-anchor:top" coordsize="14415,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" path="m,l14415,r,17018l,17018,,e" fillcolor="black" stroked="f" strokeweight="0">
                        <v:stroke miterlimit="83231f" joinstyle="miter"/>
                        <v:path arrowok="t" textboxrect="0,0,14415,17018"/>
                      </v:shape>
                      <v:shape id="Shape 690" o:spid="_x0000_s1155" style="position:absolute;left:836;top:6066;width:145;height:226;visibility:visible;mso-wrap-style:square;v-text-anchor:top" coordsize="14415,2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" path="m14415,r,17582l,22540,,5245,14415,xe" fillcolor="black" stroked="f" strokeweight="0">
                        <v:stroke miterlimit="83231f" joinstyle="miter"/>
                        <v:path arrowok="t" textboxrect="0,0,14415,22540"/>
                      </v:shape>
                      <v:shape id="Shape 691" o:spid="_x0000_s1156" style="position:absolute;left:836;top:5793;width:145;height:217;visibility:visible;mso-wrap-style:square;v-text-anchor:top" coordsize="14415,21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" path="m,l14415,5161r,16520l,16249,,xe" fillcolor="black" stroked="f" strokeweight="0">
                        <v:stroke miterlimit="83231f" joinstyle="miter"/>
                        <v:path arrowok="t" textboxrect="0,0,14415,21681"/>
                      </v:shape>
                      <v:shape id="Shape 14797" o:spid="_x0000_s1157" style="position:absolute;left:836;top:5524;width:145;height:170;visibility:visible;mso-wrap-style:square;v-text-anchor:top" coordsize="14415,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" path="m,l14415,r,17018l,17018,,e" fillcolor="black" stroked="f" strokeweight="0">
                        <v:stroke miterlimit="83231f" joinstyle="miter"/>
                        <v:path arrowok="t" textboxrect="0,0,14415,17018"/>
                      </v:shape>
                      <v:shape id="Shape 693" o:spid="_x0000_s1158" style="position:absolute;left:836;top:5174;width:145;height:209;visibility:visible;mso-wrap-style:square;v-text-anchor:top" coordsize="14415,20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" path="m,l5715,2353v2540,636,5461,1017,8636,1017l14415,3364r,17559l889,18990,,18485,,xe" fillcolor="black" stroked="f" strokeweight="0">
                        <v:stroke miterlimit="83231f" joinstyle="miter"/>
                        <v:path arrowok="t" textboxrect="0,0,14415,20923"/>
                      </v:shape>
                      <v:shape id="Shape 694" o:spid="_x0000_s1159" style="position:absolute;left:836;top:4730;width:145;height:207;visibility:visible;mso-wrap-style:square;v-text-anchor:top" coordsize="14415,2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" path="m13843,r572,81l14415,17794r-8192,621l,20689,,1837,13843,xe" fillcolor="black" stroked="f" strokeweight="0">
                        <v:stroke miterlimit="83231f" joinstyle="miter"/>
                        <v:path arrowok="t" textboxrect="0,0,14415,20689"/>
                      </v:shape>
                      <v:shape id="Shape 695" o:spid="_x0000_s1160" style="position:absolute;left:836;top:4425;width:145;height:210;visibility:visible;mso-wrap-style:square;v-text-anchor:top" coordsize="14415,21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" path="m,l762,675v1905,889,4064,1651,6350,2159c9398,3342,11811,3596,14224,3596r191,-16l14415,21007,635,19344,,19052,,xe" fillcolor="black" stroked="f" strokeweight="0">
                        <v:stroke miterlimit="83231f" joinstyle="miter"/>
                        <v:path arrowok="t" textboxrect="0,0,14415,21007"/>
                      </v:shape>
                      <v:shape id="Shape 696" o:spid="_x0000_s1161" style="position:absolute;left:836;top:4022;width:145;height:213;visibility:visible;mso-wrap-style:square;v-text-anchor:top" coordsize="14415,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" path="m,l14415,r,17145l4191,17145,,21336,,xe" fillcolor="black" stroked="f" strokeweight="0">
                        <v:stroke miterlimit="83231f" joinstyle="miter"/>
                        <v:path arrowok="t" textboxrect="0,0,14415,21336"/>
                      </v:shape>
                      <v:shape id="Shape 697" o:spid="_x0000_s1162" style="position:absolute;left:836;top:3290;width:145;height:598;visibility:visible;mso-wrap-style:square;v-text-anchor:top" coordsize="14415,59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" path="m10033,r2667,l14415,510r,59313l508,57785,,57504,,40536r1778,866c3683,42037,5715,42291,7747,42418r,-25781l,18639,,1388,10033,xe" fillcolor="black" stroked="f" strokeweight="0">
                        <v:stroke miterlimit="83231f" joinstyle="miter"/>
                        <v:path arrowok="t" textboxrect="0,0,14415,59823"/>
                      </v:shape>
                      <v:shape id="Shape 698" o:spid="_x0000_s1163" style="position:absolute;left:836;top:2926;width:145;height:227;visibility:visible;mso-wrap-style:square;v-text-anchor:top" coordsize="14415,2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" path="m,l1905,1832c3302,2975,4953,4118,6985,5388r7430,l14415,22660,,22660,,xe" fillcolor="black" stroked="f" strokeweight="0">
                        <v:stroke miterlimit="83231f" joinstyle="miter"/>
                        <v:path arrowok="t" textboxrect="0,0,14415,22660"/>
                      </v:shape>
                      <v:shape id="Shape 699" o:spid="_x0000_s1164" style="position:absolute;left:836;top:2129;width:145;height:486;visibility:visible;mso-wrap-style:square;v-text-anchor:top" coordsize="14415,48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" path="m4191,l14415,r,48536l13335,47498c11557,44831,10287,41402,9525,37211,8636,33147,8255,28321,8255,22860r,-5842l4572,17018,,17475,,585,4191,xe" fillcolor="black" stroked="f" strokeweight="0">
                        <v:stroke miterlimit="83231f" joinstyle="miter"/>
                        <v:path arrowok="t" textboxrect="0,0,14415,48536"/>
                      </v:shape>
                      <v:shape id="Shape 14798" o:spid="_x0000_s1165" style="position:absolute;left:836;top:1764;width:145;height:171;visibility:visible;mso-wrap-style:square;v-text-anchor:top" coordsize="1441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" path="m,l14415,r,17145l,17145,,e" fillcolor="black" stroked="f" strokeweight="0">
                        <v:stroke miterlimit="83231f" joinstyle="miter"/>
                        <v:path arrowok="t" textboxrect="0,0,14415,17145"/>
                      </v:shape>
                      <v:shape id="Shape 701" o:spid="_x0000_s1166" style="position:absolute;left:836;top:1303;width:145;height:209;visibility:visible;mso-wrap-style:square;v-text-anchor:top" coordsize="14415,2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" path="m,l5715,2353v2540,635,5461,1016,8636,1016l14415,3363r,17559l889,18990,,18485,,xe" fillcolor="black" stroked="f" strokeweight="0">
                        <v:stroke miterlimit="83231f" joinstyle="miter"/>
                        <v:path arrowok="t" textboxrect="0,0,14415,20922"/>
                      </v:shape>
                      <v:shape id="Shape 702" o:spid="_x0000_s1167" style="position:absolute;left:836;top:859;width:145;height:207;visibility:visible;mso-wrap-style:square;v-text-anchor:top" coordsize="14415,2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" path="m13843,r572,81l14415,17794r-8192,621l,20689,,1837,13843,xe" fillcolor="black" stroked="f" strokeweight="0">
                        <v:stroke miterlimit="83231f" joinstyle="miter"/>
                        <v:path arrowok="t" textboxrect="0,0,14415,20689"/>
                      </v:shape>
                      <v:shape id="Shape 703" o:spid="_x0000_s1168" style="position:absolute;left:836;top:503;width:145;height:227;visibility:visible;mso-wrap-style:square;v-text-anchor:top" coordsize="14415,2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" path="m,l1905,1832c3302,2975,4953,4118,6985,5388r7430,l14415,22660,,22660,,xe" fillcolor="black" stroked="f" strokeweight="0">
                        <v:stroke miterlimit="83231f" joinstyle="miter"/>
                        <v:path arrowok="t" textboxrect="0,0,14415,22660"/>
                      </v:shape>
                      <v:shape id="Shape 14799" o:spid="_x0000_s1169" style="position:absolute;left:981;top:6386;width:134;height:171;visibility:visible;mso-wrap-style:square;v-text-anchor:top" coordsize="13462,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" path="m,l13462,r,17018l,17018,,e" fillcolor="black" stroked="f" strokeweight="0">
                        <v:stroke miterlimit="83231f" joinstyle="miter"/>
                        <v:path arrowok="t" textboxrect="0,0,13462,17018"/>
                      </v:shape>
                      <v:shape id="Shape 705" o:spid="_x0000_s1170" style="position:absolute;left:981;top:5844;width:134;height:398;visibility:visible;mso-wrap-style:square;v-text-anchor:top" coordsize="13462,39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" path="m,l13462,4820r,30316l,39765,,22183,7303,19526r,-254l,16520,,xe" fillcolor="black" stroked="f" strokeweight="0">
                        <v:stroke miterlimit="83231f" joinstyle="miter"/>
                        <v:path arrowok="t" textboxrect="0,0,13462,39765"/>
                      </v:shape>
                      <v:shape id="Shape 14800" o:spid="_x0000_s1171" style="position:absolute;left:981;top:5524;width:134;height:170;visibility:visible;mso-wrap-style:square;v-text-anchor:top" coordsize="13462,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" path="m,l13462,r,17018l,17018,,e" fillcolor="black" stroked="f" strokeweight="0">
                        <v:stroke miterlimit="83231f" joinstyle="miter"/>
                        <v:path arrowok="t" textboxrect="0,0,13462,17018"/>
                      </v:shape>
                      <v:shape id="Shape 707" o:spid="_x0000_s1172" style="position:absolute;left:981;top:5181;width:134;height:203;visibility:visible;mso-wrap-style:square;v-text-anchor:top" coordsize="13462,2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" path="m13462,r,18600l698,20294,,20195,,2635,8319,1879,13462,xe" fillcolor="black" stroked="f" strokeweight="0">
                        <v:stroke miterlimit="83231f" joinstyle="miter"/>
                        <v:path arrowok="t" textboxrect="0,0,13462,20294"/>
                      </v:shape>
                      <v:shape id="Shape 708" o:spid="_x0000_s1173" style="position:absolute;left:981;top:4731;width:134;height:205;visibility:visible;mso-wrap-style:square;v-text-anchor:top" coordsize="13462,20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" path="m,l13462,1906r,18590l8827,18588c6286,17953,3366,17699,191,17699l,17713,,xe" fillcolor="black" stroked="f" strokeweight="0">
                        <v:stroke miterlimit="83231f" joinstyle="miter"/>
                        <v:path arrowok="t" textboxrect="0,0,13462,20496"/>
                      </v:shape>
                      <v:shape id="Shape 709" o:spid="_x0000_s1174" style="position:absolute;left:981;top:4435;width:134;height:201;visibility:visible;mso-wrap-style:square;v-text-anchor:top" coordsize="13462,20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" path="m13462,r,18771l953,20134,,20019,,2591,7176,1972,13462,xe" fillcolor="black" stroked="f" strokeweight="0">
                        <v:stroke miterlimit="83231f" joinstyle="miter"/>
                        <v:path arrowok="t" textboxrect="0,0,13462,20134"/>
                      </v:shape>
                      <v:shape id="Shape 710" o:spid="_x0000_s1175" style="position:absolute;left:981;top:4022;width:134;height:201;visibility:visible;mso-wrap-style:square;v-text-anchor:top" coordsize="13462,2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" path="m,l13462,r,20136l10096,17145,,17145,,xe" fillcolor="black" stroked="f" strokeweight="0">
                        <v:stroke miterlimit="83231f" joinstyle="miter"/>
                        <v:path arrowok="t" textboxrect="0,0,13462,20136"/>
                      </v:shape>
                      <v:shape id="Shape 711" o:spid="_x0000_s1176" style="position:absolute;left:981;top:3295;width:134;height:595;visibility:visible;mso-wrap-style:square;v-text-anchor:top" coordsize="13462,59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" path="m,l2984,887v1017,889,1524,2286,1524,3810l4508,41908v2540,,4953,-254,7112,-889l13462,40011r,17695l826,59434,,59313,,xe" fillcolor="black" stroked="f" strokeweight="0">
                        <v:stroke miterlimit="83231f" joinstyle="miter"/>
                        <v:path arrowok="t" textboxrect="0,0,13462,59434"/>
                      </v:shape>
                      <v:shape id="Shape 14801" o:spid="_x0000_s1177" style="position:absolute;left:981;top:2980;width:134;height:173;visibility:visible;mso-wrap-style:square;v-text-anchor:top" coordsize="13462,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" path="m,l13462,r,17272l,17272,,e" fillcolor="black" stroked="f" strokeweight="0">
                        <v:stroke miterlimit="83231f" joinstyle="miter"/>
                        <v:path arrowok="t" textboxrect="0,0,13462,17272"/>
                      </v:shape>
                      <v:shape id="Shape 713" o:spid="_x0000_s1178" style="position:absolute;left:981;top:2129;width:134;height:556;visibility:visible;mso-wrap-style:square;v-text-anchor:top" coordsize="13462,55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" path="m,l13462,r,17018l4635,17018r,6477c4635,26289,4890,28702,5270,30607v382,2032,1016,3556,1906,4826c7938,36703,8954,37592,10096,38100r3366,736l13462,55599,5397,53721,,48536,,xe" fillcolor="black" stroked="f" strokeweight="0">
                        <v:stroke miterlimit="83231f" joinstyle="miter"/>
                        <v:path arrowok="t" textboxrect="0,0,13462,55599"/>
                      </v:shape>
                      <v:shape id="Shape 714" o:spid="_x0000_s1179" style="position:absolute;left:981;top:1756;width:134;height:179;visibility:visible;mso-wrap-style:square;v-text-anchor:top" coordsize="13462,17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" path="m13462,r,17830l12509,17942,,17942,,797r9843,l13462,xe" fillcolor="black" stroked="f" strokeweight="0">
                        <v:stroke miterlimit="83231f" joinstyle="miter"/>
                        <v:path arrowok="t" textboxrect="0,0,13462,17942"/>
                      </v:shape>
                      <v:shape id="Shape 715" o:spid="_x0000_s1180" style="position:absolute;left:981;top:1310;width:134;height:203;visibility:visible;mso-wrap-style:square;v-text-anchor:top" coordsize="13462,2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" path="m13462,r,18600l698,20294,,20195,,2635,8319,1879,13462,xe" fillcolor="black" stroked="f" strokeweight="0">
                        <v:stroke miterlimit="83231f" joinstyle="miter"/>
                        <v:path arrowok="t" textboxrect="0,0,13462,20294"/>
                      </v:shape>
                      <v:shape id="Shape 716" o:spid="_x0000_s1181" style="position:absolute;left:981;top:860;width:134;height:205;visibility:visible;mso-wrap-style:square;v-text-anchor:top" coordsize="13462,20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" path="m,l13462,1906r,18591l8827,18588c6286,17953,3366,17699,191,17699l,17713,,xe" fillcolor="black" stroked="f" strokeweight="0">
                        <v:stroke miterlimit="83231f" joinstyle="miter"/>
                        <v:path arrowok="t" textboxrect="0,0,13462,20497"/>
                      </v:shape>
                      <v:shape id="Shape 14802" o:spid="_x0000_s1182" style="position:absolute;left:981;top:557;width:134;height:173;visibility:visible;mso-wrap-style:square;v-text-anchor:top" coordsize="13462,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" path="m,l13462,r,17272l,17272,,e" fillcolor="black" stroked="f" strokeweight="0">
                        <v:stroke miterlimit="83231f" joinstyle="miter"/>
                        <v:path arrowok="t" textboxrect="0,0,13462,17272"/>
                      </v:shape>
                      <v:shape id="Shape 718" o:spid="_x0000_s1183" style="position:absolute;left:1115;top:6386;width:199;height:171;visibility:visible;mso-wrap-style:square;v-text-anchor:top" coordsize="19876,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" path="m,l17082,v381,,762,127,1142,381c18606,635,18986,1016,19114,1778v254,635,507,1524,634,2667c19876,5461,19876,6858,19876,8509v,1651,,3048,-128,4191c19621,13716,19368,14605,19114,15240v-128,762,-508,1143,-890,1397c17844,16891,17463,17018,17082,17018l,17018,,xe" fillcolor="black" stroked="f" strokeweight="0">
                        <v:stroke miterlimit="83231f" joinstyle="miter"/>
                        <v:path arrowok="t" textboxrect="0,0,19876,17018"/>
                      </v:shape>
                      <v:shape id="Shape 719" o:spid="_x0000_s1184" style="position:absolute;left:1115;top:5893;width:199;height:303;visibility:visible;mso-wrap-style:square;v-text-anchor:top" coordsize="19876,3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" path="m,l16955,6070v635,127,1142,381,1524,889c18859,7340,19114,7848,19368,8610v253,635,380,1524,380,2667c19876,12420,19876,13690,19876,15214v,1651,,2921,-128,4064c19621,20294,19495,21183,19241,21945v-255,635,-635,1270,-1017,1651c17844,23977,17463,24358,16955,24485l,30316,,xe" fillcolor="black" stroked="f" strokeweight="0">
                        <v:stroke miterlimit="83231f" joinstyle="miter"/>
                        <v:path arrowok="t" textboxrect="0,0,19876,30316"/>
                      </v:shape>
                      <v:shape id="Shape 720" o:spid="_x0000_s1185" style="position:absolute;left:1115;top:5524;width:199;height:170;visibility:visible;mso-wrap-style:square;v-text-anchor:top" coordsize="19876,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" path="m,l17082,v381,,762,127,1142,381c18606,635,18986,1143,19114,1778v254,635,507,1524,634,2667c19876,5461,19876,6858,19876,8636v,1524,,2921,-128,4064c19621,13716,19368,14605,19114,15240v-128,635,-508,1143,-890,1397c17844,16891,17463,17018,17082,17018l,17018,,xe" fillcolor="black" stroked="f" strokeweight="0">
                        <v:stroke miterlimit="83231f" joinstyle="miter"/>
                        <v:path arrowok="t" textboxrect="0,0,19876,17018"/>
                      </v:shape>
                      <v:shape id="Shape 721" o:spid="_x0000_s1186" style="position:absolute;left:1115;top:4750;width:210;height:617;visibility:visible;mso-wrap-style:square;v-text-anchor:top" coordsize="21019,6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" path="m,l318,45c4508,1442,8192,3474,11367,6268v3048,2794,5461,6350,7112,10541c20257,21000,21019,25826,21019,31541v,5334,-762,10033,-2160,14097c17335,49702,15177,53004,12256,55671,9334,58338,5779,60243,1588,61513l,61724,,43124r1460,-534c3239,41447,4763,39923,5779,38018,6795,36113,7303,33700,7303,30906v,-2667,-508,-4953,-1397,-6858c5017,22143,3620,20619,1842,19349l,18590,,xe" fillcolor="black" stroked="f" strokeweight="0">
                        <v:stroke miterlimit="83231f" joinstyle="miter"/>
                        <v:path arrowok="t" textboxrect="0,0,21019,61724"/>
                      </v:shape>
                      <v:shape id="Shape 722" o:spid="_x0000_s1187" style="position:absolute;left:1115;top:4022;width:210;height:601;visibility:visible;mso-wrap-style:square;v-text-anchor:top" coordsize="21019,60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" path="m,l17208,v509,,889,127,1271,381c18733,635,19114,1016,19241,1524v254,508,380,1270,507,2159c19876,4699,19876,5842,19876,7239v,1397,,2667,-128,3556c19621,11684,19495,12446,19241,12954v-127,635,-508,1016,-762,1270c18097,14478,17717,14605,17208,14605r-6857,c13780,17780,16446,21082,18224,24511v1906,3429,2795,7239,2795,11430c21019,40640,20130,44577,18352,47752v-1779,3175,-4192,5842,-7239,7874c8065,57658,4508,59182,318,60071l,60106,,41335r191,-60c2095,40386,3620,39116,4763,37465,5906,35941,6541,34036,6541,31623v,-1143,-255,-2286,-508,-3429c5652,27051,5017,25908,4255,24765,3493,23622,2477,22352,1207,21209l,20136,,xe" fillcolor="black" stroked="f" strokeweight="0">
                        <v:stroke miterlimit="83231f" joinstyle="miter"/>
                        <v:path arrowok="t" textboxrect="0,0,21019,60106"/>
                      </v:shape>
                      <v:shape id="Shape 723" o:spid="_x0000_s1188" style="position:absolute;left:1115;top:3319;width:210;height:553;visibility:visible;mso-wrap-style:square;v-text-anchor:top" coordsize="21019,5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" path="m6668,v762,,1777,,2921,c10605,,11494,,12129,v762,,1269,127,1778,254c14415,254,14922,508,15177,635v381,127,762,381,1016,762c16573,1651,16955,2413,17463,3810v634,1270,1143,2921,1651,5080c19621,10922,20130,13208,20510,15875v382,2667,509,5461,509,8509c21019,29845,20383,34544,18986,38608v-1396,4191,-3428,7493,-6222,10287c9970,51689,6541,53721,2222,54991l,55295,,37600,3493,35687c5017,34290,6159,32512,6921,30480v762,-2159,1144,-4699,1144,-7620c8065,19812,7810,17145,7430,14859,6921,12573,6541,10668,6033,8890,5397,7239,5017,5842,4508,4826,4128,3683,3873,2794,3873,2159v,-381,128,-762,255,-1016c4255,889,4635,635,5017,381,5397,254,6033,127,6668,xe" fillcolor="black" stroked="f" strokeweight="0">
                        <v:stroke miterlimit="83231f" joinstyle="miter"/>
                        <v:path arrowok="t" textboxrect="0,0,21019,55295"/>
                      </v:shape>
                      <v:shape id="Shape 724" o:spid="_x0000_s1189" style="position:absolute;left:1115;top:2980;width:199;height:173;visibility:visible;mso-wrap-style:square;v-text-anchor:top" coordsize="1987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" path="m,l17208,v382,,762,127,1144,508c18733,762,18986,1143,19241,1905v254,635,380,1524,507,2540c19876,5588,19876,6985,19876,8636v,1778,,3048,-128,4191c19621,13970,19495,14859,19241,15494v-255,635,-508,1143,-889,1397c17970,17145,17590,17272,17208,17272l,17272,,xe" fillcolor="black" stroked="f" strokeweight="0">
                        <v:stroke miterlimit="83231f" joinstyle="miter"/>
                        <v:path arrowok="t" textboxrect="0,0,19876,17272"/>
                      </v:shape>
                      <v:shape id="Shape 725" o:spid="_x0000_s1190" style="position:absolute;left:1115;top:2129;width:210;height:559;visibility:visible;mso-wrap-style:square;v-text-anchor:top" coordsize="21019,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" path="m,l17335,v635,,1144,254,1524,762c19241,1143,19495,1905,19621,2921v255,1016,255,2413,255,4318c19876,9271,19876,10795,19621,11684v-126,1016,-380,1651,-762,2032c18479,14097,17970,14351,17335,14351r-4826,c15177,16764,17335,19685,18859,22860v1398,3302,2160,6858,2160,10795c21019,36830,20638,39878,19748,42545v-762,2667,-2031,5080,-3682,6985c14415,51562,12256,53086,9843,54229,7430,55245,4508,55880,1207,55880l,55599,,38836r698,153c3239,38989,5270,38227,6668,36576,8192,34925,8827,32766,8827,29845v,-2413,-508,-4699,-1779,-6731c5779,21082,4001,19050,1588,17018l,17018,,xe" fillcolor="black" stroked="f" strokeweight="0">
                        <v:stroke miterlimit="83231f" joinstyle="miter"/>
                        <v:path arrowok="t" textboxrect="0,0,21019,55880"/>
                      </v:shape>
                      <v:shape id="Shape 726" o:spid="_x0000_s1191" style="position:absolute;left:1115;top:1604;width:209;height:330;visibility:visible;mso-wrap-style:square;v-text-anchor:top" coordsize="20892,33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" path="m11113,v2032,,3556,127,4698,254c16828,508,17590,889,17970,1270v509,508,889,1016,1271,1905c19495,3937,19876,4826,20130,5969v253,1016,380,2159,508,3429c20765,10668,20892,11938,20892,13208v,3429,-509,6350,-1271,8890c18733,24638,17335,26670,15558,28321v-1778,1651,-4064,2921,-6859,3683l,33034,,15204r3873,-853c5652,13335,6414,11430,6414,8763v,-889,-128,-1778,-255,-2413c6033,5588,5779,4953,5652,4318,5397,3810,5270,3302,5144,2921,4890,2540,4890,2159,4890,1905v,-381,,-635,254,-889c5270,762,5524,635,6033,508,6541,381,7176,254,7938,127,8827,,9843,,11113,xe" fillcolor="black" stroked="f" strokeweight="0">
                        <v:stroke miterlimit="83231f" joinstyle="miter"/>
                        <v:path arrowok="t" textboxrect="0,0,20892,33034"/>
                      </v:shape>
                      <v:shape id="Shape 727" o:spid="_x0000_s1192" style="position:absolute;left:1115;top:879;width:210;height:617;visibility:visible;mso-wrap-style:square;v-text-anchor:top" coordsize="21019,6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" path="m,l318,45c4508,1442,8192,3474,11367,6268v3048,2794,5461,6350,7112,10541c20257,21000,21019,25826,21019,31541v,5334,-762,10033,-2160,14097c17335,49702,15177,53004,12256,55671,9334,58338,5779,60243,1588,61513l,61724,,43124r1460,-534c3239,41447,4763,39923,5779,38018,6795,36113,7303,33700,7303,30906v,-2667,-508,-4953,-1397,-6858c5017,22143,3620,20619,1842,19349l,18591,,xe" fillcolor="black" stroked="f" strokeweight="0">
                        <v:stroke miterlimit="83231f" joinstyle="miter"/>
                        <v:path arrowok="t" textboxrect="0,0,21019,61724"/>
                      </v:shape>
                      <v:shape id="Shape 728" o:spid="_x0000_s1193" style="position:absolute;left:1115;top:557;width:199;height:173;visibility:visible;mso-wrap-style:square;v-text-anchor:top" coordsize="19876,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" path="m,l17208,v382,,762,127,1144,508c18733,762,18986,1143,19241,1905v254,635,380,1524,507,2540c19876,5588,19876,6985,19876,8636v,1778,,3048,-128,4191c19621,13970,19495,14859,19241,15494v-255,635,-508,1143,-889,1397c17970,17145,17590,17272,17208,17272l,17272,,xe" fillcolor="black" stroked="f" strokeweight="0">
                        <v:stroke miterlimit="83231f" joinstyle="miter"/>
                        <v:path arrowok="t" textboxrect="0,0,19876,17272"/>
                      </v:shape>
                      <v:shape id="Picture 732" o:spid="_x0000_s1194" type="#_x0000_t75" style="position:absolute;left:1882;top:4889;width:1615;height:1905;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">
                        <v:imagedata r:id="rId29" o:title=""/>
                      </v:shape>
                      <v:shape id="Shape 734" o:spid="_x0000_s1195" style="position:absolute;left:2162;top:5520;width:889;height:1033;visibility:visible;mso-wrap-style:square;v-text-anchor:top" coordsize="88900,10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" path="m7112,l86106,v381,,889,127,1143,381c87630,635,88011,1143,88138,1778v254,635,509,1524,635,2667c88900,5461,88900,6858,88900,8636v,1651,,2921,-127,4064c88647,13843,88392,14605,88138,15240v-127,762,-508,1143,-889,1397c86995,16891,86487,17018,86106,17018r-72136,l13970,17272,85979,42926v635,127,1143,508,1524,889c87884,44196,88138,44704,88392,45466v255,762,381,1651,508,2667c88900,49276,88900,50546,88900,52197v,1524,,2794,-127,3937c88647,57150,88519,58039,88265,58801v-254,762,-635,1270,-1016,1651c86995,60960,86487,61214,85979,61341l13970,86106r,127l86106,86233v381,,889,127,1143,381c87630,86868,88011,87376,88138,88011v254,635,509,1524,635,2667c88900,91694,88900,93091,88900,94742v,1651,,3048,-127,4191c88647,99949,88392,100838,88138,101473v-127,762,-508,1143,-889,1397c86995,103124,86487,103251,86106,103251r-78994,c4826,103251,3048,102616,1778,101473,508,100203,,98552,,96520l,84709c,82677,127,80772,508,79375v254,-1524,889,-2921,1651,-3937c2922,74295,4064,73406,5334,72644v1270,-762,2921,-1397,4826,-1905l62992,51562r,-254l10287,31496c8382,30861,6731,30226,5461,29464,4064,28829,3048,27940,2159,27051,1397,26162,762,25019,508,23749,127,22479,,20955,,19304l,7112c,5969,127,4826,381,3937,762,3048,1270,2413,1778,1778,2413,1270,3175,762,4064,508,4953,127,5969,,7112,xe" fillcolor="black" stroked="f" strokeweight="0">
                        <v:stroke miterlimit="83231f" joinstyle="miter"/>
                        <v:path arrowok="t" textboxrect="0,0,88900,103251"/>
                      </v:shape>
                      <v:shape id="Picture 736" o:spid="_x0000_s1196" type="#_x0000_t75" style="position:absolute;left:1082;top:2884;width:3201;height:1890;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">
                        <v:imagedata r:id="rId30" o:title=""/>
                      </v:shape>
                      <v:shape id="Shape 738" o:spid="_x0000_s1197" style="position:absolute;left:2376;top:4823;width:479;height:555;visibility:visible;mso-wrap-style:square;v-text-anchor:top" coordsize="47943,55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" path="m24130,l47943,r,16891l39116,16891r,6477c39116,26162,39243,28575,39624,30480v508,2032,1143,3683,1905,4826c42291,36576,43307,37465,44450,38100r3493,655l47943,55501,39751,53594c37211,52197,34925,50165,33274,47371,31623,44704,30353,41275,29464,37084,28702,33020,28194,28194,28194,22860r,-5969l24511,16891v-1905,,-3556,127,-4953,508c18035,17780,16891,18415,15875,19304v-889,889,-1651,2159,-2032,3556c13336,24384,13081,26289,13081,28448v,2794,381,5461,1017,7620c14732,38354,15367,40386,16256,42164v762,1651,1397,3175,2032,4318c18923,47625,19304,48514,19304,49276v,508,-127,1016,-507,1397c18415,51054,18035,51308,17399,51562v-508,254,-1270,508,-2159,635c14351,52324,13462,52324,12319,52324v-1396,,-2540,,-3302,-254c8128,51816,7493,51435,6731,50800,6097,50038,5335,49022,4573,47371,3811,45847,3048,43942,2413,41783,1651,39624,1143,37338,636,34798,254,32258,,29591,,26924,,22098,508,18034,1398,14605,2413,11176,3811,8382,5715,6223,7748,4064,10161,2413,13208,1397,16256,381,19939,,24130,xe" fillcolor="black" stroked="f" strokeweight="0">
                        <v:stroke miterlimit="83231f" joinstyle="miter"/>
                        <v:path arrowok="t" textboxrect="0,0,47943,55501"/>
                      </v:shape>
                      <v:shape id="Shape 739" o:spid="_x0000_s1198" style="position:absolute;left:2376;top:4264;width:479;height:393;visibility:visible;mso-wrap-style:square;v-text-anchor:top" coordsize="47943,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" path="m9652,v1651,,2921,127,4064,127c14732,254,15494,381,16129,635v635,127,1016,381,1270,635c17526,1651,17653,2032,17653,2413v,381,,762,-254,1270c17273,4191,17145,4699,16891,5207v-127,635,-254,1143,-508,1905c16256,7747,16256,8509,16256,9398v,889,127,1905,508,2794c17145,13208,17780,14224,18542,15240v889,1016,1906,2032,3302,3175c23241,19558,24892,20701,26924,21971r21019,l47943,39243r-44006,c3429,39243,3048,39116,2794,38989v-381,-254,-634,-762,-889,-1270c1651,37084,1524,36322,1398,35433,1270,34417,1143,33274,1143,31877v,-1397,127,-2667,255,-3683c1524,27305,1651,26543,1905,26035v255,-508,508,-889,889,-1143c3048,24638,3429,24511,3937,24511r7620,c9272,22987,7366,21463,5842,20066,4445,18669,3175,17272,2413,16002,1524,14732,889,13462,508,12192,254,10922,,9652,,8382,,7747,127,7112,127,6350,254,5715,381,5080,508,4318,636,3556,762,2921,1016,2413v254,-635,382,-1016,635,-1270c1905,889,2160,762,2413,635,2667,508,3048,381,3556,254v508,,1143,-127,2159,-127c6731,127,8001,,9652,xe" fillcolor="black" stroked="f" strokeweight="0">
                        <v:stroke miterlimit="83231f" joinstyle="miter"/>
                        <v:path arrowok="t" textboxrect="0,0,47943,39243"/>
                      </v:shape>
                      <v:shape id="Shape 740" o:spid="_x0000_s1199" style="position:absolute;left:2096;top:3610;width:759;height:544;visibility:visible;mso-wrap-style:square;v-text-anchor:top" coordsize="75882,5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" path="m32003,v635,,1397,127,2159,508c34925,762,35687,1270,36575,2032l56896,19939,75882,7658r,19786l60578,37084r15304,l75882,54356r-72961,c2412,54356,2032,54229,1650,53975v-380,-254,-635,-762,-888,-1397c508,51943,381,51054,126,49911,,48895,,47498,,45720,,44069,,42672,126,41529,381,40513,508,39624,762,38989v253,-762,508,-1143,888,-1397c2032,37211,2412,37084,2921,37084r53593,l32258,19050v-635,-381,-1016,-762,-1524,-1270c30352,17399,30099,16764,29845,16002v-255,-762,-382,-1651,-508,-2794c29210,12065,29083,10668,29083,8890v,-1651,127,-3048,254,-4191c29463,3429,29590,2540,29845,1778v254,-635,507,-1143,889,-1397c30987,127,31496,,32003,xe" fillcolor="black" stroked="f" strokeweight="0">
                        <v:stroke miterlimit="83231f" joinstyle="miter"/>
                        <v:path arrowok="t" textboxrect="0,0,75882,54356"/>
                      </v:shape>
                      <v:shape id="Shape 741" o:spid="_x0000_s1200" style="position:absolute;left:2376;top:3054;width:479;height:462;visibility:visible;mso-wrap-style:square;v-text-anchor:top" coordsize="47943,4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" path="m47752,r191,40l47943,17195r-2350,839c44577,18796,43815,19939,43053,21336v-762,1397,-1397,3048,-2031,4699c40386,27813,39624,29591,38862,31496v-762,1778,-1651,3683,-2667,5461c35179,38608,33910,40259,32512,41656v-1524,1397,-3301,2413,-5334,3302c25147,45847,22733,46228,19812,46228v-2921,,-5588,-508,-8001,-1651c9398,43434,7239,41783,5461,39624,3811,37465,2413,34798,1524,31750,508,28702,,25273,,21336,,19431,127,17653,508,15748v254,-1778,508,-3429,1016,-4826c1905,9398,2286,8255,2794,7239,3302,6223,3683,5461,4064,5080v381,-508,635,-762,1016,-889c5461,3937,5842,3810,6350,3683v381,,1016,-127,1778,-254c8763,3429,9652,3429,10668,3429v1270,,2286,,3048,c14478,3556,15113,3683,15622,3810v380,127,761,381,889,635c16637,4699,16764,5080,16764,5461v,381,-253,1016,-762,1905c15494,8255,14986,9271,14478,10668v-508,1270,-1016,2794,-1524,4445c12447,16891,12192,18796,12192,20955v,1524,255,2921,508,4064c13081,26162,13462,27051,14098,27813v507,762,1269,1270,2031,1651c17018,29845,17780,29972,18669,29972v1524,,2667,-381,3556,-1270c23241,27813,24130,26670,24765,25273v762,-1397,1524,-3048,2159,-4826c27560,18669,28194,16891,28956,14986v762,-1905,1651,-3683,2667,-5461c32639,7747,33782,6096,35306,4699,36703,3302,38481,2159,40513,1270,42545,381,44958,,47752,xe" fillcolor="black" stroked="f" strokeweight="0">
                        <v:stroke miterlimit="83231f" joinstyle="miter"/>
                        <v:path arrowok="t" textboxrect="0,0,47943,46228"/>
                      </v:shape>
                      <v:shape id="Shape 742" o:spid="_x0000_s1201" style="position:absolute;left:2855;top:4823;width:210;height:557;visibility:visible;mso-wrap-style:square;v-text-anchor:top" coordsize="21018,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" path="m,l17208,v762,,1144,127,1524,635c19114,1143,19368,1778,19621,2794v127,1016,127,2413,127,4318c19748,9144,19748,10668,19621,11557v-253,1016,-507,1651,-889,2032c18352,13970,17970,14224,17208,14224r-4826,c15049,16637,17208,19558,18732,22733v1524,3302,2286,6858,2286,10795c21018,36703,20510,39751,19748,42418v-889,2667,-2158,5080,-3809,7112c14288,51435,12255,52959,9716,54102,7303,55245,4381,55753,1080,55753l,55501,,38755r571,107c3111,38862,5143,38100,6541,36449,8065,34798,8827,32639,8827,29718v,-2413,-635,-4699,-1906,-6731c5652,20955,3873,18923,1588,16891l,16891,,xe" fillcolor="black" stroked="f" strokeweight="0">
                        <v:stroke miterlimit="83231f" joinstyle="miter"/>
                        <v:path arrowok="t" textboxrect="0,0,21018,55753"/>
                      </v:shape>
                      <v:shape id="Shape 743" o:spid="_x0000_s1202" style="position:absolute;left:2855;top:4484;width:198;height:173;visibility:visible;mso-wrap-style:square;v-text-anchor:top" coordsize="19748,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" path="m,l17081,v382,,889,127,1143,508c18605,762,18859,1143,19114,1905v254,635,380,1524,507,2540c19748,5588,19748,6985,19748,8636v,1778,,3175,-127,4191c19494,13970,19368,14859,19114,15494v-255,635,-509,1143,-890,1397c17970,17145,17463,17272,17081,17272l,17272,,xe" fillcolor="black" stroked="f" strokeweight="0">
                        <v:stroke miterlimit="83231f" joinstyle="miter"/>
                        <v:path arrowok="t" textboxrect="0,0,19748,17272"/>
                      </v:shape>
                      <v:shape id="Shape 744" o:spid="_x0000_s1203" style="position:absolute;left:2855;top:3981;width:198;height:173;visibility:visible;mso-wrap-style:square;v-text-anchor:top" coordsize="19748,1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" path="m,l17081,v382,,889,127,1143,508c18605,762,18859,1143,19114,1905v254,635,380,1524,507,2540c19748,5588,19748,6985,19748,8636v,1778,,3175,-127,4191c19494,13970,19368,14859,19114,15494v-255,635,-509,1143,-890,1397c17970,17145,17463,17272,17081,17272l,17272,,xe" fillcolor="black" stroked="f" strokeweight="0">
                        <v:stroke miterlimit="83231f" joinstyle="miter"/>
                        <v:path arrowok="t" textboxrect="0,0,19748,17272"/>
                      </v:shape>
                      <v:shape id="Shape 745" o:spid="_x0000_s1204" style="position:absolute;left:2855;top:3586;width:198;height:299;visibility:visible;mso-wrap-style:square;v-text-anchor:top" coordsize="19748,29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" path="m17081,v509,,889,127,1271,381c18732,635,18986,1143,19114,1778v254,635,380,1524,507,2667c19748,5588,19748,7112,19748,8890v,1905,,3429,-127,4572c19621,14605,19368,15621,19241,16383v-255,762,-509,1270,-889,1778c17970,18542,17463,18923,16955,19177l,29857,,10071,13018,1651c13906,1016,14668,635,15304,381,15939,127,16573,,17081,xe" fillcolor="black" stroked="f" strokeweight="0">
                        <v:stroke miterlimit="83231f" joinstyle="miter"/>
                        <v:path arrowok="t" textboxrect="0,0,19748,29857"/>
                      </v:shape>
                      <v:shape id="Shape 746" o:spid="_x0000_s1205" style="position:absolute;left:2855;top:3054;width:210;height:466;visibility:visible;mso-wrap-style:square;v-text-anchor:top" coordsize="21018,4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" path="m,l8954,1865v2666,1270,4952,3175,6730,5461c17463,9739,18732,12533,19621,15835v889,3175,1397,6731,1397,10541c21018,28662,20765,30821,20510,32853v-380,2159,-889,3937,-1396,5588c18605,40092,18097,41489,17590,42632v-635,1016,-1144,1778,-1524,2286c15557,45426,14795,45807,13780,46188v-1016,254,-2540,381,-4573,381c7810,46569,6794,46442,6032,46442v-762,-127,-1524,-254,-1904,-508c3619,45807,3239,45553,3111,45299v-127,-254,-254,-635,-254,-1016c2857,43775,3239,43013,3746,41997v635,-889,1144,-2159,1906,-3556c6286,36917,6921,35266,7556,33234v636,-1905,889,-4064,889,-6604c8445,25106,8318,23709,7938,22566,7683,21296,7176,20280,6541,19391,6032,18502,5270,17867,4381,17359,3366,16978,2349,16724,1206,16724l,17155,,xe" fillcolor="black" stroked="f" strokeweight="0">
                        <v:stroke miterlimit="83231f" joinstyle="miter"/>
                        <v:path arrowok="t" textboxrect="0,0,21018,46569"/>
                      </v:shape>
                      <v:shape id="Picture 748" o:spid="_x0000_s1206" type="#_x0000_t75" style="position:absolute;left:2474;top:1860;width:426;height:1890;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">
                        <v:imagedata r:id="rId24" o:title=""/>
                      </v:shape>
                      <w10:anchorlock/>
                    </v:group>
                  </w:pict>
                </mc:Fallback>
              </mc:AlternateContent>
            </w:r>
          </w:p>
        </w:tc>
      </w:tr>
      <w:tr w:rsidR="00056289" w:rsidRPr="00455891" w14:paraId="42B11A74" w14:textId="77777777" w:rsidTr="00BE4C03">
        <w:trPr>
          <w:trHeight w:val="284"/>
        </w:trPr>
        <w:tc>
          <w:tcPr>
            <w:tcW w:w="569" w:type="dxa"/>
            <w:vMerge w:val="restart"/>
            <w:tcBorders>
              <w:top w:val="double" w:sz="15" w:space="0" w:color="000000"/>
              <w:left w:val="double" w:sz="4" w:space="0" w:color="000000"/>
              <w:bottom w:val="single" w:sz="4" w:space="0" w:color="000000"/>
              <w:right w:val="single" w:sz="8" w:space="0" w:color="000000"/>
            </w:tcBorders>
            <w:vAlign w:val="bottom"/>
          </w:tcPr>
          <w:p w14:paraId="6A7A1CF3" w14:textId="77777777" w:rsidR="00C70627" w:rsidRPr="00455891" w:rsidRDefault="00C70627" w:rsidP="000F700E">
            <w:pPr>
              <w:spacing w:line="259" w:lineRule="auto"/>
              <w:ind w:right="19"/>
              <w:jc w:val="right"/>
              <w:rPr>
                <w:rFonts w:cstheme="minorHAnsi"/>
              </w:rPr>
            </w:pPr>
            <w:r w:rsidRPr="00455891">
              <w:rPr>
                <w:rFonts w:cstheme="minorHAnsi"/>
                <w:noProof/>
              </w:rPr>
              <mc:AlternateContent>
                <mc:Choice Requires="wpg">
                  <w:drawing>
                    <wp:inline distT="0" distB="0" distL="0" distR="0" wp14:anchorId="28A6AB6C" wp14:editId="1D0B163E">
                      <wp:extent cx="190500" cy="841248"/>
                      <wp:effectExtent l="0" t="0" r="0" b="0"/>
                      <wp:docPr id="13626" name="Group 13626"/>
                      <wp:cNvGraphicFramePr/>
                      <a:graphic xmlns:a="http://schemas.openxmlformats.org/drawingml/2006/main">
                        <a:graphicData uri="http://schemas.microsoft.com/office/word/2010/wordprocessingGroup">
                          <wpg:wgp>
                            <wpg:cNvGrpSpPr/>
                            <wpg:grpSpPr>
                              <a:xfrm>
                                <a:off x="0" y="0"/>
                                <a:ext cx="190500" cy="841248"/>
                                <a:chOff x="0" y="0"/>
                                <a:chExt cx="190500" cy="841248"/>
                              </a:xfrm>
                            </wpg:grpSpPr>
                            <pic:pic xmlns:pic="http://schemas.openxmlformats.org/drawingml/2006/picture">
                              <pic:nvPicPr>
                                <pic:cNvPr id="750" name="Picture 750"/>
                                <pic:cNvPicPr/>
                              </pic:nvPicPr>
                              <pic:blipFill>
                                <a:blip r:embed="rId25"/>
                                <a:stretch>
                                  <a:fillRect/>
                                </a:stretch>
                              </pic:blipFill>
                              <pic:spPr>
                                <a:xfrm rot="-5399999">
                                  <a:off x="-325373" y="325374"/>
                                  <a:ext cx="841248" cy="190500"/>
                                </a:xfrm>
                                <a:prstGeom prst="rect">
                                  <a:avLst/>
                                </a:prstGeom>
                              </pic:spPr>
                            </pic:pic>
                            <wps:wsp>
                              <wps:cNvPr id="752" name="Shape 752"/>
                              <wps:cNvSpPr/>
                              <wps:spPr>
                                <a:xfrm>
                                  <a:off x="41173" y="755269"/>
                                  <a:ext cx="45523" cy="79174"/>
                                </a:xfrm>
                                <a:custGeom>
                                  <a:avLst/>
                                  <a:gdLst/>
                                  <a:ahLst/>
                                  <a:cxnLst/>
                                  <a:rect l="0" t="0" r="0" b="0"/>
                                  <a:pathLst>
                                    <a:path w="45523" h="79174">
                                      <a:moveTo>
                                        <a:pt x="44501" y="0"/>
                                      </a:moveTo>
                                      <a:lnTo>
                                        <a:pt x="45523" y="61"/>
                                      </a:lnTo>
                                      <a:lnTo>
                                        <a:pt x="45523" y="12465"/>
                                      </a:lnTo>
                                      <a:lnTo>
                                        <a:pt x="45314" y="12446"/>
                                      </a:lnTo>
                                      <a:cubicBezTo>
                                        <a:pt x="40297" y="12446"/>
                                        <a:pt x="35649" y="12827"/>
                                        <a:pt x="31356" y="13716"/>
                                      </a:cubicBezTo>
                                      <a:cubicBezTo>
                                        <a:pt x="27064" y="14605"/>
                                        <a:pt x="23330" y="16129"/>
                                        <a:pt x="20155" y="18161"/>
                                      </a:cubicBezTo>
                                      <a:cubicBezTo>
                                        <a:pt x="16993" y="20193"/>
                                        <a:pt x="14516" y="22987"/>
                                        <a:pt x="12725" y="26543"/>
                                      </a:cubicBezTo>
                                      <a:cubicBezTo>
                                        <a:pt x="10947" y="29972"/>
                                        <a:pt x="10058" y="34290"/>
                                        <a:pt x="10058" y="39370"/>
                                      </a:cubicBezTo>
                                      <a:cubicBezTo>
                                        <a:pt x="10058" y="44450"/>
                                        <a:pt x="11011" y="48768"/>
                                        <a:pt x="12903" y="52197"/>
                                      </a:cubicBezTo>
                                      <a:cubicBezTo>
                                        <a:pt x="14796" y="55753"/>
                                        <a:pt x="17348" y="58547"/>
                                        <a:pt x="20574" y="60706"/>
                                      </a:cubicBezTo>
                                      <a:cubicBezTo>
                                        <a:pt x="23787" y="62865"/>
                                        <a:pt x="27521" y="64389"/>
                                        <a:pt x="31763" y="65278"/>
                                      </a:cubicBezTo>
                                      <a:cubicBezTo>
                                        <a:pt x="36004" y="66294"/>
                                        <a:pt x="40500" y="66802"/>
                                        <a:pt x="45250" y="66802"/>
                                      </a:cubicBezTo>
                                      <a:lnTo>
                                        <a:pt x="45523" y="66775"/>
                                      </a:lnTo>
                                      <a:lnTo>
                                        <a:pt x="45523" y="79174"/>
                                      </a:lnTo>
                                      <a:lnTo>
                                        <a:pt x="27000" y="76708"/>
                                      </a:lnTo>
                                      <a:cubicBezTo>
                                        <a:pt x="21323" y="74930"/>
                                        <a:pt x="16485" y="72390"/>
                                        <a:pt x="12497" y="69088"/>
                                      </a:cubicBezTo>
                                      <a:cubicBezTo>
                                        <a:pt x="8496" y="65659"/>
                                        <a:pt x="5423" y="61468"/>
                                        <a:pt x="3251" y="56388"/>
                                      </a:cubicBezTo>
                                      <a:cubicBezTo>
                                        <a:pt x="1079" y="51308"/>
                                        <a:pt x="0" y="45466"/>
                                        <a:pt x="0" y="38735"/>
                                      </a:cubicBezTo>
                                      <a:cubicBezTo>
                                        <a:pt x="0" y="32385"/>
                                        <a:pt x="978" y="26797"/>
                                        <a:pt x="2946" y="21971"/>
                                      </a:cubicBezTo>
                                      <a:cubicBezTo>
                                        <a:pt x="4902" y="17145"/>
                                        <a:pt x="7772" y="13081"/>
                                        <a:pt x="11532" y="9779"/>
                                      </a:cubicBezTo>
                                      <a:cubicBezTo>
                                        <a:pt x="15304" y="6604"/>
                                        <a:pt x="19939" y="4064"/>
                                        <a:pt x="25464" y="2413"/>
                                      </a:cubicBezTo>
                                      <a:cubicBezTo>
                                        <a:pt x="30988" y="762"/>
                                        <a:pt x="37325" y="0"/>
                                        <a:pt x="445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 name="Shape 753"/>
                              <wps:cNvSpPr/>
                              <wps:spPr>
                                <a:xfrm>
                                  <a:off x="65608" y="725297"/>
                                  <a:ext cx="21088" cy="11303"/>
                                </a:xfrm>
                                <a:custGeom>
                                  <a:avLst/>
                                  <a:gdLst/>
                                  <a:ahLst/>
                                  <a:cxnLst/>
                                  <a:rect l="0" t="0" r="0" b="0"/>
                                  <a:pathLst>
                                    <a:path w="21088" h="11303">
                                      <a:moveTo>
                                        <a:pt x="2121" y="0"/>
                                      </a:moveTo>
                                      <a:lnTo>
                                        <a:pt x="21088" y="0"/>
                                      </a:lnTo>
                                      <a:lnTo>
                                        <a:pt x="21088" y="11303"/>
                                      </a:lnTo>
                                      <a:lnTo>
                                        <a:pt x="2121" y="11303"/>
                                      </a:lnTo>
                                      <a:cubicBezTo>
                                        <a:pt x="1765" y="11303"/>
                                        <a:pt x="1448" y="11303"/>
                                        <a:pt x="1207" y="11049"/>
                                      </a:cubicBezTo>
                                      <a:cubicBezTo>
                                        <a:pt x="952" y="10922"/>
                                        <a:pt x="724" y="10668"/>
                                        <a:pt x="521" y="10160"/>
                                      </a:cubicBezTo>
                                      <a:cubicBezTo>
                                        <a:pt x="318" y="9652"/>
                                        <a:pt x="178" y="9144"/>
                                        <a:pt x="102" y="8382"/>
                                      </a:cubicBezTo>
                                      <a:cubicBezTo>
                                        <a:pt x="38" y="7620"/>
                                        <a:pt x="0" y="6731"/>
                                        <a:pt x="0" y="5715"/>
                                      </a:cubicBezTo>
                                      <a:cubicBezTo>
                                        <a:pt x="0" y="4572"/>
                                        <a:pt x="38" y="3683"/>
                                        <a:pt x="102" y="2921"/>
                                      </a:cubicBezTo>
                                      <a:cubicBezTo>
                                        <a:pt x="178" y="2159"/>
                                        <a:pt x="318" y="1651"/>
                                        <a:pt x="521" y="1143"/>
                                      </a:cubicBezTo>
                                      <a:cubicBezTo>
                                        <a:pt x="724" y="762"/>
                                        <a:pt x="952" y="381"/>
                                        <a:pt x="1207" y="254"/>
                                      </a:cubicBezTo>
                                      <a:cubicBezTo>
                                        <a:pt x="1448" y="0"/>
                                        <a:pt x="1765" y="0"/>
                                        <a:pt x="21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 name="Shape 754"/>
                              <wps:cNvSpPr/>
                              <wps:spPr>
                                <a:xfrm>
                                  <a:off x="65608" y="683514"/>
                                  <a:ext cx="21088" cy="11303"/>
                                </a:xfrm>
                                <a:custGeom>
                                  <a:avLst/>
                                  <a:gdLst/>
                                  <a:ahLst/>
                                  <a:cxnLst/>
                                  <a:rect l="0" t="0" r="0" b="0"/>
                                  <a:pathLst>
                                    <a:path w="21088" h="11303">
                                      <a:moveTo>
                                        <a:pt x="2121" y="0"/>
                                      </a:moveTo>
                                      <a:lnTo>
                                        <a:pt x="21088" y="0"/>
                                      </a:lnTo>
                                      <a:lnTo>
                                        <a:pt x="21088" y="11303"/>
                                      </a:lnTo>
                                      <a:lnTo>
                                        <a:pt x="2121" y="11303"/>
                                      </a:lnTo>
                                      <a:cubicBezTo>
                                        <a:pt x="1765" y="11303"/>
                                        <a:pt x="1448" y="11303"/>
                                        <a:pt x="1207" y="11176"/>
                                      </a:cubicBezTo>
                                      <a:cubicBezTo>
                                        <a:pt x="952" y="10922"/>
                                        <a:pt x="724" y="10668"/>
                                        <a:pt x="521" y="10160"/>
                                      </a:cubicBezTo>
                                      <a:cubicBezTo>
                                        <a:pt x="318" y="9779"/>
                                        <a:pt x="178" y="9144"/>
                                        <a:pt x="102" y="8509"/>
                                      </a:cubicBezTo>
                                      <a:cubicBezTo>
                                        <a:pt x="38" y="7747"/>
                                        <a:pt x="0" y="6858"/>
                                        <a:pt x="0" y="5715"/>
                                      </a:cubicBezTo>
                                      <a:cubicBezTo>
                                        <a:pt x="0" y="4572"/>
                                        <a:pt x="38" y="3683"/>
                                        <a:pt x="102" y="2921"/>
                                      </a:cubicBezTo>
                                      <a:cubicBezTo>
                                        <a:pt x="178" y="2159"/>
                                        <a:pt x="318" y="1651"/>
                                        <a:pt x="521" y="1270"/>
                                      </a:cubicBezTo>
                                      <a:cubicBezTo>
                                        <a:pt x="724" y="762"/>
                                        <a:pt x="952" y="508"/>
                                        <a:pt x="1207" y="254"/>
                                      </a:cubicBezTo>
                                      <a:cubicBezTo>
                                        <a:pt x="1448" y="127"/>
                                        <a:pt x="1765" y="0"/>
                                        <a:pt x="21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 name="Shape 755"/>
                              <wps:cNvSpPr/>
                              <wps:spPr>
                                <a:xfrm>
                                  <a:off x="64656" y="611574"/>
                                  <a:ext cx="22041" cy="53959"/>
                                </a:xfrm>
                                <a:custGeom>
                                  <a:avLst/>
                                  <a:gdLst/>
                                  <a:ahLst/>
                                  <a:cxnLst/>
                                  <a:rect l="0" t="0" r="0" b="0"/>
                                  <a:pathLst>
                                    <a:path w="22041" h="53959">
                                      <a:moveTo>
                                        <a:pt x="22041" y="0"/>
                                      </a:moveTo>
                                      <a:lnTo>
                                        <a:pt x="22041" y="11986"/>
                                      </a:lnTo>
                                      <a:lnTo>
                                        <a:pt x="13894" y="14282"/>
                                      </a:lnTo>
                                      <a:cubicBezTo>
                                        <a:pt x="10516" y="17076"/>
                                        <a:pt x="8826" y="21267"/>
                                        <a:pt x="8826" y="26728"/>
                                      </a:cubicBezTo>
                                      <a:cubicBezTo>
                                        <a:pt x="8826" y="29522"/>
                                        <a:pt x="9360" y="31935"/>
                                        <a:pt x="10401" y="34094"/>
                                      </a:cubicBezTo>
                                      <a:cubicBezTo>
                                        <a:pt x="11455" y="36126"/>
                                        <a:pt x="12840" y="37904"/>
                                        <a:pt x="14580" y="39301"/>
                                      </a:cubicBezTo>
                                      <a:cubicBezTo>
                                        <a:pt x="16319" y="40825"/>
                                        <a:pt x="18339" y="41841"/>
                                        <a:pt x="20638" y="42603"/>
                                      </a:cubicBezTo>
                                      <a:lnTo>
                                        <a:pt x="22041" y="42875"/>
                                      </a:lnTo>
                                      <a:lnTo>
                                        <a:pt x="22041" y="53959"/>
                                      </a:lnTo>
                                      <a:lnTo>
                                        <a:pt x="19888" y="53653"/>
                                      </a:lnTo>
                                      <a:cubicBezTo>
                                        <a:pt x="15659" y="52255"/>
                                        <a:pt x="12078" y="50223"/>
                                        <a:pt x="9131" y="47684"/>
                                      </a:cubicBezTo>
                                      <a:cubicBezTo>
                                        <a:pt x="6198" y="45143"/>
                                        <a:pt x="3937" y="41968"/>
                                        <a:pt x="2362" y="38412"/>
                                      </a:cubicBezTo>
                                      <a:cubicBezTo>
                                        <a:pt x="787" y="34729"/>
                                        <a:pt x="0" y="30665"/>
                                        <a:pt x="0" y="26093"/>
                                      </a:cubicBezTo>
                                      <a:cubicBezTo>
                                        <a:pt x="0" y="21267"/>
                                        <a:pt x="775" y="17076"/>
                                        <a:pt x="2324" y="13774"/>
                                      </a:cubicBezTo>
                                      <a:cubicBezTo>
                                        <a:pt x="3873" y="10345"/>
                                        <a:pt x="5969" y="7551"/>
                                        <a:pt x="8585" y="5392"/>
                                      </a:cubicBezTo>
                                      <a:cubicBezTo>
                                        <a:pt x="11214" y="3106"/>
                                        <a:pt x="14300" y="1582"/>
                                        <a:pt x="17831" y="566"/>
                                      </a:cubicBezTo>
                                      <a:lnTo>
                                        <a:pt x="220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 name="Shape 756"/>
                              <wps:cNvSpPr/>
                              <wps:spPr>
                                <a:xfrm>
                                  <a:off x="64656" y="557530"/>
                                  <a:ext cx="22041" cy="38989"/>
                                </a:xfrm>
                                <a:custGeom>
                                  <a:avLst/>
                                  <a:gdLst/>
                                  <a:ahLst/>
                                  <a:cxnLst/>
                                  <a:rect l="0" t="0" r="0" b="0"/>
                                  <a:pathLst>
                                    <a:path w="22041" h="38989">
                                      <a:moveTo>
                                        <a:pt x="9030" y="0"/>
                                      </a:moveTo>
                                      <a:cubicBezTo>
                                        <a:pt x="9804" y="0"/>
                                        <a:pt x="10477" y="0"/>
                                        <a:pt x="11049" y="127"/>
                                      </a:cubicBezTo>
                                      <a:cubicBezTo>
                                        <a:pt x="11620" y="127"/>
                                        <a:pt x="12090" y="254"/>
                                        <a:pt x="12459" y="381"/>
                                      </a:cubicBezTo>
                                      <a:cubicBezTo>
                                        <a:pt x="12827" y="635"/>
                                        <a:pt x="13081" y="762"/>
                                        <a:pt x="13246" y="1016"/>
                                      </a:cubicBezTo>
                                      <a:cubicBezTo>
                                        <a:pt x="13398" y="1270"/>
                                        <a:pt x="13487" y="1524"/>
                                        <a:pt x="13487" y="1778"/>
                                      </a:cubicBezTo>
                                      <a:cubicBezTo>
                                        <a:pt x="13487" y="2159"/>
                                        <a:pt x="13233" y="2794"/>
                                        <a:pt x="12725" y="3556"/>
                                      </a:cubicBezTo>
                                      <a:cubicBezTo>
                                        <a:pt x="12230" y="4318"/>
                                        <a:pt x="11697" y="5334"/>
                                        <a:pt x="11125" y="6604"/>
                                      </a:cubicBezTo>
                                      <a:cubicBezTo>
                                        <a:pt x="10554" y="7747"/>
                                        <a:pt x="10020" y="9271"/>
                                        <a:pt x="9512" y="10922"/>
                                      </a:cubicBezTo>
                                      <a:cubicBezTo>
                                        <a:pt x="9017" y="12573"/>
                                        <a:pt x="8763" y="14478"/>
                                        <a:pt x="8763" y="16637"/>
                                      </a:cubicBezTo>
                                      <a:cubicBezTo>
                                        <a:pt x="8763" y="18542"/>
                                        <a:pt x="8979" y="20193"/>
                                        <a:pt x="9411" y="21717"/>
                                      </a:cubicBezTo>
                                      <a:cubicBezTo>
                                        <a:pt x="9842" y="23114"/>
                                        <a:pt x="10465" y="24384"/>
                                        <a:pt x="11265" y="25273"/>
                                      </a:cubicBezTo>
                                      <a:cubicBezTo>
                                        <a:pt x="12052" y="26162"/>
                                        <a:pt x="13005" y="26924"/>
                                        <a:pt x="14097" y="27432"/>
                                      </a:cubicBezTo>
                                      <a:cubicBezTo>
                                        <a:pt x="15202" y="27813"/>
                                        <a:pt x="16383" y="28067"/>
                                        <a:pt x="17666" y="28067"/>
                                      </a:cubicBezTo>
                                      <a:lnTo>
                                        <a:pt x="22041" y="26827"/>
                                      </a:lnTo>
                                      <a:lnTo>
                                        <a:pt x="22041" y="38243"/>
                                      </a:lnTo>
                                      <a:lnTo>
                                        <a:pt x="18275" y="38989"/>
                                      </a:lnTo>
                                      <a:cubicBezTo>
                                        <a:pt x="15862" y="38989"/>
                                        <a:pt x="13538" y="38481"/>
                                        <a:pt x="11328" y="37465"/>
                                      </a:cubicBezTo>
                                      <a:cubicBezTo>
                                        <a:pt x="9119" y="36576"/>
                                        <a:pt x="7175" y="35179"/>
                                        <a:pt x="5512" y="33274"/>
                                      </a:cubicBezTo>
                                      <a:cubicBezTo>
                                        <a:pt x="3848" y="31496"/>
                                        <a:pt x="2502" y="29083"/>
                                        <a:pt x="1499" y="26289"/>
                                      </a:cubicBezTo>
                                      <a:cubicBezTo>
                                        <a:pt x="495" y="23495"/>
                                        <a:pt x="0" y="20193"/>
                                        <a:pt x="0" y="16510"/>
                                      </a:cubicBezTo>
                                      <a:cubicBezTo>
                                        <a:pt x="0" y="14859"/>
                                        <a:pt x="140" y="13208"/>
                                        <a:pt x="406" y="11557"/>
                                      </a:cubicBezTo>
                                      <a:cubicBezTo>
                                        <a:pt x="686" y="9906"/>
                                        <a:pt x="1029" y="8382"/>
                                        <a:pt x="1435" y="7112"/>
                                      </a:cubicBezTo>
                                      <a:cubicBezTo>
                                        <a:pt x="1841" y="5715"/>
                                        <a:pt x="2286" y="4699"/>
                                        <a:pt x="2769" y="3683"/>
                                      </a:cubicBezTo>
                                      <a:cubicBezTo>
                                        <a:pt x="3251" y="2794"/>
                                        <a:pt x="3670" y="2032"/>
                                        <a:pt x="4039" y="1524"/>
                                      </a:cubicBezTo>
                                      <a:cubicBezTo>
                                        <a:pt x="4407" y="1143"/>
                                        <a:pt x="4724" y="762"/>
                                        <a:pt x="4991" y="635"/>
                                      </a:cubicBezTo>
                                      <a:cubicBezTo>
                                        <a:pt x="5270" y="508"/>
                                        <a:pt x="5575" y="381"/>
                                        <a:pt x="5918" y="254"/>
                                      </a:cubicBezTo>
                                      <a:cubicBezTo>
                                        <a:pt x="6261" y="254"/>
                                        <a:pt x="6680" y="127"/>
                                        <a:pt x="7188" y="127"/>
                                      </a:cubicBezTo>
                                      <a:cubicBezTo>
                                        <a:pt x="7683" y="0"/>
                                        <a:pt x="8306" y="0"/>
                                        <a:pt x="90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7" name="Shape 757"/>
                              <wps:cNvSpPr/>
                              <wps:spPr>
                                <a:xfrm>
                                  <a:off x="49111" y="506095"/>
                                  <a:ext cx="37586" cy="40259"/>
                                </a:xfrm>
                                <a:custGeom>
                                  <a:avLst/>
                                  <a:gdLst/>
                                  <a:ahLst/>
                                  <a:cxnLst/>
                                  <a:rect l="0" t="0" r="0" b="0"/>
                                  <a:pathLst>
                                    <a:path w="37586" h="40259">
                                      <a:moveTo>
                                        <a:pt x="21565" y="0"/>
                                      </a:moveTo>
                                      <a:cubicBezTo>
                                        <a:pt x="23216" y="0"/>
                                        <a:pt x="24397" y="254"/>
                                        <a:pt x="25121" y="635"/>
                                      </a:cubicBezTo>
                                      <a:cubicBezTo>
                                        <a:pt x="25857" y="1016"/>
                                        <a:pt x="26226" y="1651"/>
                                        <a:pt x="26226" y="2286"/>
                                      </a:cubicBezTo>
                                      <a:lnTo>
                                        <a:pt x="26226" y="18161"/>
                                      </a:lnTo>
                                      <a:lnTo>
                                        <a:pt x="37586" y="18161"/>
                                      </a:lnTo>
                                      <a:lnTo>
                                        <a:pt x="37586" y="29464"/>
                                      </a:lnTo>
                                      <a:lnTo>
                                        <a:pt x="26226" y="29464"/>
                                      </a:lnTo>
                                      <a:lnTo>
                                        <a:pt x="26226" y="37973"/>
                                      </a:lnTo>
                                      <a:cubicBezTo>
                                        <a:pt x="26226" y="38735"/>
                                        <a:pt x="25857" y="39243"/>
                                        <a:pt x="25121" y="39624"/>
                                      </a:cubicBezTo>
                                      <a:cubicBezTo>
                                        <a:pt x="24397" y="40132"/>
                                        <a:pt x="23216" y="40259"/>
                                        <a:pt x="21565" y="40259"/>
                                      </a:cubicBezTo>
                                      <a:cubicBezTo>
                                        <a:pt x="20701" y="40259"/>
                                        <a:pt x="19964" y="40259"/>
                                        <a:pt x="19380" y="40132"/>
                                      </a:cubicBezTo>
                                      <a:cubicBezTo>
                                        <a:pt x="18783" y="40005"/>
                                        <a:pt x="18288" y="39878"/>
                                        <a:pt x="17907" y="39624"/>
                                      </a:cubicBezTo>
                                      <a:cubicBezTo>
                                        <a:pt x="17513" y="39497"/>
                                        <a:pt x="17247" y="39243"/>
                                        <a:pt x="17082" y="38989"/>
                                      </a:cubicBezTo>
                                      <a:cubicBezTo>
                                        <a:pt x="16929" y="38608"/>
                                        <a:pt x="16840" y="38354"/>
                                        <a:pt x="16840" y="37973"/>
                                      </a:cubicBezTo>
                                      <a:lnTo>
                                        <a:pt x="16840" y="29464"/>
                                      </a:lnTo>
                                      <a:lnTo>
                                        <a:pt x="2197" y="29464"/>
                                      </a:lnTo>
                                      <a:cubicBezTo>
                                        <a:pt x="1867" y="29464"/>
                                        <a:pt x="1575" y="29337"/>
                                        <a:pt x="1308" y="29210"/>
                                      </a:cubicBezTo>
                                      <a:cubicBezTo>
                                        <a:pt x="1029" y="28956"/>
                                        <a:pt x="787" y="28702"/>
                                        <a:pt x="584" y="28321"/>
                                      </a:cubicBezTo>
                                      <a:cubicBezTo>
                                        <a:pt x="381" y="27813"/>
                                        <a:pt x="229" y="27305"/>
                                        <a:pt x="140" y="26543"/>
                                      </a:cubicBezTo>
                                      <a:cubicBezTo>
                                        <a:pt x="51" y="25781"/>
                                        <a:pt x="0" y="24892"/>
                                        <a:pt x="0" y="23749"/>
                                      </a:cubicBezTo>
                                      <a:cubicBezTo>
                                        <a:pt x="0" y="22606"/>
                                        <a:pt x="51" y="21717"/>
                                        <a:pt x="140" y="20955"/>
                                      </a:cubicBezTo>
                                      <a:cubicBezTo>
                                        <a:pt x="229" y="20193"/>
                                        <a:pt x="381" y="19685"/>
                                        <a:pt x="584" y="19304"/>
                                      </a:cubicBezTo>
                                      <a:cubicBezTo>
                                        <a:pt x="787" y="18923"/>
                                        <a:pt x="1029" y="18542"/>
                                        <a:pt x="1308" y="18415"/>
                                      </a:cubicBezTo>
                                      <a:cubicBezTo>
                                        <a:pt x="1575" y="18161"/>
                                        <a:pt x="1867" y="18161"/>
                                        <a:pt x="2197" y="18161"/>
                                      </a:cubicBezTo>
                                      <a:lnTo>
                                        <a:pt x="16840" y="18161"/>
                                      </a:lnTo>
                                      <a:lnTo>
                                        <a:pt x="16840" y="2286"/>
                                      </a:lnTo>
                                      <a:cubicBezTo>
                                        <a:pt x="16840" y="1905"/>
                                        <a:pt x="16929" y="1651"/>
                                        <a:pt x="17082" y="1397"/>
                                      </a:cubicBezTo>
                                      <a:cubicBezTo>
                                        <a:pt x="17247" y="1016"/>
                                        <a:pt x="17513" y="762"/>
                                        <a:pt x="17907" y="635"/>
                                      </a:cubicBezTo>
                                      <a:cubicBezTo>
                                        <a:pt x="18288" y="381"/>
                                        <a:pt x="18783" y="254"/>
                                        <a:pt x="19380" y="127"/>
                                      </a:cubicBezTo>
                                      <a:cubicBezTo>
                                        <a:pt x="19964" y="127"/>
                                        <a:pt x="20701" y="0"/>
                                        <a:pt x="215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8" name="Shape 758"/>
                              <wps:cNvSpPr/>
                              <wps:spPr>
                                <a:xfrm>
                                  <a:off x="65608" y="479679"/>
                                  <a:ext cx="21088" cy="11303"/>
                                </a:xfrm>
                                <a:custGeom>
                                  <a:avLst/>
                                  <a:gdLst/>
                                  <a:ahLst/>
                                  <a:cxnLst/>
                                  <a:rect l="0" t="0" r="0" b="0"/>
                                  <a:pathLst>
                                    <a:path w="21088" h="11303">
                                      <a:moveTo>
                                        <a:pt x="2121" y="0"/>
                                      </a:moveTo>
                                      <a:lnTo>
                                        <a:pt x="21088" y="0"/>
                                      </a:lnTo>
                                      <a:lnTo>
                                        <a:pt x="21088" y="11303"/>
                                      </a:lnTo>
                                      <a:lnTo>
                                        <a:pt x="2121" y="11303"/>
                                      </a:lnTo>
                                      <a:cubicBezTo>
                                        <a:pt x="1803" y="11303"/>
                                        <a:pt x="1511" y="11176"/>
                                        <a:pt x="1232" y="11049"/>
                                      </a:cubicBezTo>
                                      <a:cubicBezTo>
                                        <a:pt x="965" y="10795"/>
                                        <a:pt x="737" y="10541"/>
                                        <a:pt x="546" y="10160"/>
                                      </a:cubicBezTo>
                                      <a:cubicBezTo>
                                        <a:pt x="368" y="9652"/>
                                        <a:pt x="229" y="9144"/>
                                        <a:pt x="140" y="8382"/>
                                      </a:cubicBezTo>
                                      <a:cubicBezTo>
                                        <a:pt x="51" y="7620"/>
                                        <a:pt x="0" y="6731"/>
                                        <a:pt x="0" y="5588"/>
                                      </a:cubicBezTo>
                                      <a:cubicBezTo>
                                        <a:pt x="0" y="4445"/>
                                        <a:pt x="51" y="3556"/>
                                        <a:pt x="140" y="2794"/>
                                      </a:cubicBezTo>
                                      <a:cubicBezTo>
                                        <a:pt x="229" y="2032"/>
                                        <a:pt x="368" y="1524"/>
                                        <a:pt x="546" y="1143"/>
                                      </a:cubicBezTo>
                                      <a:cubicBezTo>
                                        <a:pt x="737" y="762"/>
                                        <a:pt x="965" y="381"/>
                                        <a:pt x="1232" y="254"/>
                                      </a:cubicBezTo>
                                      <a:cubicBezTo>
                                        <a:pt x="1511" y="0"/>
                                        <a:pt x="1803" y="0"/>
                                        <a:pt x="21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 name="Shape 759"/>
                              <wps:cNvSpPr/>
                              <wps:spPr>
                                <a:xfrm>
                                  <a:off x="40208" y="478282"/>
                                  <a:ext cx="13564" cy="13970"/>
                                </a:xfrm>
                                <a:custGeom>
                                  <a:avLst/>
                                  <a:gdLst/>
                                  <a:ahLst/>
                                  <a:cxnLst/>
                                  <a:rect l="0" t="0" r="0" b="0"/>
                                  <a:pathLst>
                                    <a:path w="13564" h="13970">
                                      <a:moveTo>
                                        <a:pt x="6718" y="0"/>
                                      </a:moveTo>
                                      <a:cubicBezTo>
                                        <a:pt x="9360" y="0"/>
                                        <a:pt x="11163" y="508"/>
                                        <a:pt x="12116" y="1524"/>
                                      </a:cubicBezTo>
                                      <a:cubicBezTo>
                                        <a:pt x="13081" y="2540"/>
                                        <a:pt x="13564" y="4445"/>
                                        <a:pt x="13564" y="7112"/>
                                      </a:cubicBezTo>
                                      <a:cubicBezTo>
                                        <a:pt x="13564" y="9779"/>
                                        <a:pt x="13094" y="11557"/>
                                        <a:pt x="12154" y="12573"/>
                                      </a:cubicBezTo>
                                      <a:cubicBezTo>
                                        <a:pt x="11227" y="13462"/>
                                        <a:pt x="9449" y="13970"/>
                                        <a:pt x="6845" y="13970"/>
                                      </a:cubicBezTo>
                                      <a:cubicBezTo>
                                        <a:pt x="4204" y="13970"/>
                                        <a:pt x="2400" y="13462"/>
                                        <a:pt x="1448" y="12446"/>
                                      </a:cubicBezTo>
                                      <a:cubicBezTo>
                                        <a:pt x="483" y="11557"/>
                                        <a:pt x="0" y="9652"/>
                                        <a:pt x="0" y="6985"/>
                                      </a:cubicBezTo>
                                      <a:cubicBezTo>
                                        <a:pt x="0" y="4318"/>
                                        <a:pt x="470" y="2540"/>
                                        <a:pt x="1410" y="1524"/>
                                      </a:cubicBezTo>
                                      <a:cubicBezTo>
                                        <a:pt x="2349" y="508"/>
                                        <a:pt x="4115" y="0"/>
                                        <a:pt x="67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0" name="Shape 760"/>
                              <wps:cNvSpPr/>
                              <wps:spPr>
                                <a:xfrm>
                                  <a:off x="64656" y="404628"/>
                                  <a:ext cx="22041" cy="58376"/>
                                </a:xfrm>
                                <a:custGeom>
                                  <a:avLst/>
                                  <a:gdLst/>
                                  <a:ahLst/>
                                  <a:cxnLst/>
                                  <a:rect l="0" t="0" r="0" b="0"/>
                                  <a:pathLst>
                                    <a:path w="22041" h="58376">
                                      <a:moveTo>
                                        <a:pt x="22041" y="0"/>
                                      </a:moveTo>
                                      <a:lnTo>
                                        <a:pt x="22041" y="12134"/>
                                      </a:lnTo>
                                      <a:lnTo>
                                        <a:pt x="16700" y="14218"/>
                                      </a:lnTo>
                                      <a:cubicBezTo>
                                        <a:pt x="14465" y="15615"/>
                                        <a:pt x="12700" y="17647"/>
                                        <a:pt x="11392" y="20060"/>
                                      </a:cubicBezTo>
                                      <a:cubicBezTo>
                                        <a:pt x="10096" y="22473"/>
                                        <a:pt x="9449" y="25521"/>
                                        <a:pt x="9449" y="29204"/>
                                      </a:cubicBezTo>
                                      <a:cubicBezTo>
                                        <a:pt x="9449" y="32506"/>
                                        <a:pt x="10033" y="35427"/>
                                        <a:pt x="11227" y="37840"/>
                                      </a:cubicBezTo>
                                      <a:cubicBezTo>
                                        <a:pt x="12408" y="40253"/>
                                        <a:pt x="14084" y="42285"/>
                                        <a:pt x="16256" y="43809"/>
                                      </a:cubicBezTo>
                                      <a:lnTo>
                                        <a:pt x="22041" y="46382"/>
                                      </a:lnTo>
                                      <a:lnTo>
                                        <a:pt x="22041" y="58376"/>
                                      </a:lnTo>
                                      <a:lnTo>
                                        <a:pt x="20574" y="58160"/>
                                      </a:lnTo>
                                      <a:cubicBezTo>
                                        <a:pt x="16345" y="56890"/>
                                        <a:pt x="12713" y="54858"/>
                                        <a:pt x="9652" y="52318"/>
                                      </a:cubicBezTo>
                                      <a:cubicBezTo>
                                        <a:pt x="6591" y="49651"/>
                                        <a:pt x="4216" y="46349"/>
                                        <a:pt x="2527" y="42412"/>
                                      </a:cubicBezTo>
                                      <a:cubicBezTo>
                                        <a:pt x="838" y="38602"/>
                                        <a:pt x="0" y="33903"/>
                                        <a:pt x="0" y="28696"/>
                                      </a:cubicBezTo>
                                      <a:cubicBezTo>
                                        <a:pt x="0" y="23616"/>
                                        <a:pt x="749" y="19171"/>
                                        <a:pt x="2261" y="15488"/>
                                      </a:cubicBezTo>
                                      <a:cubicBezTo>
                                        <a:pt x="3759" y="11678"/>
                                        <a:pt x="5956" y="8503"/>
                                        <a:pt x="8826" y="6090"/>
                                      </a:cubicBezTo>
                                      <a:cubicBezTo>
                                        <a:pt x="11709" y="3550"/>
                                        <a:pt x="15202" y="1645"/>
                                        <a:pt x="19304" y="375"/>
                                      </a:cubicBezTo>
                                      <a:lnTo>
                                        <a:pt x="220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 name="Shape 761"/>
                              <wps:cNvSpPr/>
                              <wps:spPr>
                                <a:xfrm>
                                  <a:off x="64656" y="333254"/>
                                  <a:ext cx="22041" cy="52572"/>
                                </a:xfrm>
                                <a:custGeom>
                                  <a:avLst/>
                                  <a:gdLst/>
                                  <a:ahLst/>
                                  <a:cxnLst/>
                                  <a:rect l="0" t="0" r="0" b="0"/>
                                  <a:pathLst>
                                    <a:path w="22041" h="52572">
                                      <a:moveTo>
                                        <a:pt x="22041" y="0"/>
                                      </a:moveTo>
                                      <a:lnTo>
                                        <a:pt x="22041" y="11380"/>
                                      </a:lnTo>
                                      <a:lnTo>
                                        <a:pt x="20129" y="11551"/>
                                      </a:lnTo>
                                      <a:cubicBezTo>
                                        <a:pt x="17983" y="12186"/>
                                        <a:pt x="16129" y="12948"/>
                                        <a:pt x="14580" y="13964"/>
                                      </a:cubicBezTo>
                                      <a:cubicBezTo>
                                        <a:pt x="13030" y="14980"/>
                                        <a:pt x="11836" y="16377"/>
                                        <a:pt x="11024" y="18028"/>
                                      </a:cubicBezTo>
                                      <a:cubicBezTo>
                                        <a:pt x="10198" y="19679"/>
                                        <a:pt x="9792" y="21584"/>
                                        <a:pt x="9792" y="23870"/>
                                      </a:cubicBezTo>
                                      <a:cubicBezTo>
                                        <a:pt x="9792" y="26664"/>
                                        <a:pt x="10795" y="29458"/>
                                        <a:pt x="12802" y="32379"/>
                                      </a:cubicBezTo>
                                      <a:cubicBezTo>
                                        <a:pt x="14808" y="35173"/>
                                        <a:pt x="17755" y="38094"/>
                                        <a:pt x="21628" y="41269"/>
                                      </a:cubicBezTo>
                                      <a:lnTo>
                                        <a:pt x="22041" y="41269"/>
                                      </a:lnTo>
                                      <a:lnTo>
                                        <a:pt x="22041" y="52572"/>
                                      </a:lnTo>
                                      <a:lnTo>
                                        <a:pt x="3073" y="52572"/>
                                      </a:lnTo>
                                      <a:cubicBezTo>
                                        <a:pt x="2718" y="52572"/>
                                        <a:pt x="2400" y="52445"/>
                                        <a:pt x="2159" y="52318"/>
                                      </a:cubicBezTo>
                                      <a:cubicBezTo>
                                        <a:pt x="1905" y="52191"/>
                                        <a:pt x="1676" y="51937"/>
                                        <a:pt x="1473" y="51429"/>
                                      </a:cubicBezTo>
                                      <a:cubicBezTo>
                                        <a:pt x="1270" y="51048"/>
                                        <a:pt x="1130" y="50540"/>
                                        <a:pt x="1054" y="49905"/>
                                      </a:cubicBezTo>
                                      <a:cubicBezTo>
                                        <a:pt x="991" y="49270"/>
                                        <a:pt x="952" y="48381"/>
                                        <a:pt x="952" y="47365"/>
                                      </a:cubicBezTo>
                                      <a:cubicBezTo>
                                        <a:pt x="952" y="46349"/>
                                        <a:pt x="991" y="45587"/>
                                        <a:pt x="1054" y="44825"/>
                                      </a:cubicBezTo>
                                      <a:cubicBezTo>
                                        <a:pt x="1130" y="44190"/>
                                        <a:pt x="1270" y="43682"/>
                                        <a:pt x="1473" y="43301"/>
                                      </a:cubicBezTo>
                                      <a:cubicBezTo>
                                        <a:pt x="1676" y="42920"/>
                                        <a:pt x="1905" y="42666"/>
                                        <a:pt x="2159" y="42539"/>
                                      </a:cubicBezTo>
                                      <a:cubicBezTo>
                                        <a:pt x="2400" y="42412"/>
                                        <a:pt x="2718" y="42285"/>
                                        <a:pt x="3073" y="42285"/>
                                      </a:cubicBezTo>
                                      <a:lnTo>
                                        <a:pt x="11227" y="42285"/>
                                      </a:lnTo>
                                      <a:cubicBezTo>
                                        <a:pt x="7341" y="38856"/>
                                        <a:pt x="4508" y="35427"/>
                                        <a:pt x="2705" y="31998"/>
                                      </a:cubicBezTo>
                                      <a:cubicBezTo>
                                        <a:pt x="902" y="28442"/>
                                        <a:pt x="0" y="25013"/>
                                        <a:pt x="0" y="21457"/>
                                      </a:cubicBezTo>
                                      <a:cubicBezTo>
                                        <a:pt x="0" y="17393"/>
                                        <a:pt x="698" y="13964"/>
                                        <a:pt x="2083" y="11170"/>
                                      </a:cubicBezTo>
                                      <a:cubicBezTo>
                                        <a:pt x="3480" y="8376"/>
                                        <a:pt x="5334" y="6090"/>
                                        <a:pt x="7671" y="4312"/>
                                      </a:cubicBezTo>
                                      <a:cubicBezTo>
                                        <a:pt x="9995" y="2534"/>
                                        <a:pt x="12725" y="1391"/>
                                        <a:pt x="15850" y="629"/>
                                      </a:cubicBezTo>
                                      <a:lnTo>
                                        <a:pt x="220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2" name="Shape 762"/>
                              <wps:cNvSpPr/>
                              <wps:spPr>
                                <a:xfrm>
                                  <a:off x="41859" y="246126"/>
                                  <a:ext cx="44837" cy="33020"/>
                                </a:xfrm>
                                <a:custGeom>
                                  <a:avLst/>
                                  <a:gdLst/>
                                  <a:ahLst/>
                                  <a:cxnLst/>
                                  <a:rect l="0" t="0" r="0" b="0"/>
                                  <a:pathLst>
                                    <a:path w="44837" h="33020">
                                      <a:moveTo>
                                        <a:pt x="1918" y="0"/>
                                      </a:moveTo>
                                      <a:lnTo>
                                        <a:pt x="44837" y="0"/>
                                      </a:lnTo>
                                      <a:lnTo>
                                        <a:pt x="44837" y="11811"/>
                                      </a:lnTo>
                                      <a:lnTo>
                                        <a:pt x="12382" y="11811"/>
                                      </a:lnTo>
                                      <a:lnTo>
                                        <a:pt x="22593" y="28829"/>
                                      </a:lnTo>
                                      <a:cubicBezTo>
                                        <a:pt x="23051" y="29718"/>
                                        <a:pt x="23317" y="30480"/>
                                        <a:pt x="23406" y="30988"/>
                                      </a:cubicBezTo>
                                      <a:cubicBezTo>
                                        <a:pt x="23508" y="31496"/>
                                        <a:pt x="23393" y="31877"/>
                                        <a:pt x="23101" y="32258"/>
                                      </a:cubicBezTo>
                                      <a:cubicBezTo>
                                        <a:pt x="22809" y="32512"/>
                                        <a:pt x="22314" y="32766"/>
                                        <a:pt x="21628" y="32893"/>
                                      </a:cubicBezTo>
                                      <a:cubicBezTo>
                                        <a:pt x="20942" y="33020"/>
                                        <a:pt x="20079" y="33020"/>
                                        <a:pt x="19025" y="33020"/>
                                      </a:cubicBezTo>
                                      <a:cubicBezTo>
                                        <a:pt x="18250" y="33020"/>
                                        <a:pt x="17590" y="33020"/>
                                        <a:pt x="17043" y="32893"/>
                                      </a:cubicBezTo>
                                      <a:cubicBezTo>
                                        <a:pt x="16497" y="32893"/>
                                        <a:pt x="16040" y="32766"/>
                                        <a:pt x="15672" y="32639"/>
                                      </a:cubicBezTo>
                                      <a:cubicBezTo>
                                        <a:pt x="15304" y="32512"/>
                                        <a:pt x="14986" y="32258"/>
                                        <a:pt x="14719" y="32004"/>
                                      </a:cubicBezTo>
                                      <a:cubicBezTo>
                                        <a:pt x="14440" y="31750"/>
                                        <a:pt x="14173" y="31496"/>
                                        <a:pt x="13894" y="31115"/>
                                      </a:cubicBezTo>
                                      <a:lnTo>
                                        <a:pt x="813" y="10668"/>
                                      </a:lnTo>
                                      <a:cubicBezTo>
                                        <a:pt x="686" y="10541"/>
                                        <a:pt x="572" y="10287"/>
                                        <a:pt x="470" y="10033"/>
                                      </a:cubicBezTo>
                                      <a:cubicBezTo>
                                        <a:pt x="381" y="9652"/>
                                        <a:pt x="292" y="9398"/>
                                        <a:pt x="203" y="8890"/>
                                      </a:cubicBezTo>
                                      <a:cubicBezTo>
                                        <a:pt x="114" y="8509"/>
                                        <a:pt x="51" y="8001"/>
                                        <a:pt x="25" y="7493"/>
                                      </a:cubicBezTo>
                                      <a:cubicBezTo>
                                        <a:pt x="13" y="6985"/>
                                        <a:pt x="0" y="6223"/>
                                        <a:pt x="0" y="5461"/>
                                      </a:cubicBezTo>
                                      <a:cubicBezTo>
                                        <a:pt x="0" y="4318"/>
                                        <a:pt x="38" y="3429"/>
                                        <a:pt x="140" y="2667"/>
                                      </a:cubicBezTo>
                                      <a:cubicBezTo>
                                        <a:pt x="229" y="2032"/>
                                        <a:pt x="356" y="1397"/>
                                        <a:pt x="508" y="1016"/>
                                      </a:cubicBezTo>
                                      <a:cubicBezTo>
                                        <a:pt x="673" y="635"/>
                                        <a:pt x="876" y="381"/>
                                        <a:pt x="1130" y="127"/>
                                      </a:cubicBezTo>
                                      <a:cubicBezTo>
                                        <a:pt x="1372" y="0"/>
                                        <a:pt x="1638" y="0"/>
                                        <a:pt x="19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 name="Shape 763"/>
                              <wps:cNvSpPr/>
                              <wps:spPr>
                                <a:xfrm>
                                  <a:off x="86697" y="744347"/>
                                  <a:ext cx="57436" cy="90170"/>
                                </a:xfrm>
                                <a:custGeom>
                                  <a:avLst/>
                                  <a:gdLst/>
                                  <a:ahLst/>
                                  <a:cxnLst/>
                                  <a:rect l="0" t="0" r="0" b="0"/>
                                  <a:pathLst>
                                    <a:path w="57436" h="90170">
                                      <a:moveTo>
                                        <a:pt x="52165" y="0"/>
                                      </a:moveTo>
                                      <a:cubicBezTo>
                                        <a:pt x="53219" y="0"/>
                                        <a:pt x="54096" y="127"/>
                                        <a:pt x="54807" y="254"/>
                                      </a:cubicBezTo>
                                      <a:cubicBezTo>
                                        <a:pt x="55505" y="254"/>
                                        <a:pt x="56064" y="508"/>
                                        <a:pt x="56445" y="762"/>
                                      </a:cubicBezTo>
                                      <a:cubicBezTo>
                                        <a:pt x="56839" y="889"/>
                                        <a:pt x="57093" y="1143"/>
                                        <a:pt x="57233" y="1524"/>
                                      </a:cubicBezTo>
                                      <a:cubicBezTo>
                                        <a:pt x="57372" y="1778"/>
                                        <a:pt x="57436" y="2032"/>
                                        <a:pt x="57436" y="2286"/>
                                      </a:cubicBezTo>
                                      <a:cubicBezTo>
                                        <a:pt x="57436" y="3175"/>
                                        <a:pt x="57067" y="4699"/>
                                        <a:pt x="56305" y="6731"/>
                                      </a:cubicBezTo>
                                      <a:cubicBezTo>
                                        <a:pt x="55556" y="8763"/>
                                        <a:pt x="54464" y="11049"/>
                                        <a:pt x="53029" y="13716"/>
                                      </a:cubicBezTo>
                                      <a:cubicBezTo>
                                        <a:pt x="51581" y="16383"/>
                                        <a:pt x="49841" y="19177"/>
                                        <a:pt x="47784" y="22225"/>
                                      </a:cubicBezTo>
                                      <a:cubicBezTo>
                                        <a:pt x="45739" y="25273"/>
                                        <a:pt x="43339" y="28194"/>
                                        <a:pt x="40596" y="30988"/>
                                      </a:cubicBezTo>
                                      <a:cubicBezTo>
                                        <a:pt x="41967" y="33274"/>
                                        <a:pt x="43148" y="36068"/>
                                        <a:pt x="44164" y="39497"/>
                                      </a:cubicBezTo>
                                      <a:cubicBezTo>
                                        <a:pt x="45168" y="42926"/>
                                        <a:pt x="45663" y="46863"/>
                                        <a:pt x="45663" y="51435"/>
                                      </a:cubicBezTo>
                                      <a:cubicBezTo>
                                        <a:pt x="45663" y="58039"/>
                                        <a:pt x="44685" y="63754"/>
                                        <a:pt x="42716" y="68707"/>
                                      </a:cubicBezTo>
                                      <a:cubicBezTo>
                                        <a:pt x="40761" y="73533"/>
                                        <a:pt x="37878" y="77597"/>
                                        <a:pt x="34093" y="80772"/>
                                      </a:cubicBezTo>
                                      <a:cubicBezTo>
                                        <a:pt x="30309" y="83947"/>
                                        <a:pt x="25597" y="86233"/>
                                        <a:pt x="19958" y="87757"/>
                                      </a:cubicBezTo>
                                      <a:cubicBezTo>
                                        <a:pt x="14319" y="89408"/>
                                        <a:pt x="7855" y="90170"/>
                                        <a:pt x="552" y="90170"/>
                                      </a:cubicBezTo>
                                      <a:lnTo>
                                        <a:pt x="0" y="90096"/>
                                      </a:lnTo>
                                      <a:lnTo>
                                        <a:pt x="0" y="77697"/>
                                      </a:lnTo>
                                      <a:lnTo>
                                        <a:pt x="14065" y="76327"/>
                                      </a:lnTo>
                                      <a:cubicBezTo>
                                        <a:pt x="18434" y="75438"/>
                                        <a:pt x="22206" y="74041"/>
                                        <a:pt x="25394" y="72009"/>
                                      </a:cubicBezTo>
                                      <a:cubicBezTo>
                                        <a:pt x="28594" y="69977"/>
                                        <a:pt x="31071" y="67183"/>
                                        <a:pt x="32823" y="63754"/>
                                      </a:cubicBezTo>
                                      <a:cubicBezTo>
                                        <a:pt x="34588" y="60325"/>
                                        <a:pt x="35465" y="56007"/>
                                        <a:pt x="35465" y="50800"/>
                                      </a:cubicBezTo>
                                      <a:cubicBezTo>
                                        <a:pt x="35465" y="45593"/>
                                        <a:pt x="34500" y="41275"/>
                                        <a:pt x="32595" y="37719"/>
                                      </a:cubicBezTo>
                                      <a:cubicBezTo>
                                        <a:pt x="30677" y="34290"/>
                                        <a:pt x="28086" y="31369"/>
                                        <a:pt x="24822" y="29210"/>
                                      </a:cubicBezTo>
                                      <a:cubicBezTo>
                                        <a:pt x="21558" y="27178"/>
                                        <a:pt x="17761" y="25654"/>
                                        <a:pt x="13456" y="24638"/>
                                      </a:cubicBezTo>
                                      <a:lnTo>
                                        <a:pt x="0" y="23387"/>
                                      </a:lnTo>
                                      <a:lnTo>
                                        <a:pt x="0" y="10983"/>
                                      </a:lnTo>
                                      <a:lnTo>
                                        <a:pt x="9582" y="11557"/>
                                      </a:lnTo>
                                      <a:cubicBezTo>
                                        <a:pt x="12960" y="11938"/>
                                        <a:pt x="16161" y="12700"/>
                                        <a:pt x="19171" y="13589"/>
                                      </a:cubicBezTo>
                                      <a:cubicBezTo>
                                        <a:pt x="22181" y="14605"/>
                                        <a:pt x="24962" y="15748"/>
                                        <a:pt x="27527" y="17145"/>
                                      </a:cubicBezTo>
                                      <a:cubicBezTo>
                                        <a:pt x="30080" y="18542"/>
                                        <a:pt x="32379" y="20193"/>
                                        <a:pt x="34436" y="22098"/>
                                      </a:cubicBezTo>
                                      <a:cubicBezTo>
                                        <a:pt x="37179" y="18796"/>
                                        <a:pt x="39313" y="15875"/>
                                        <a:pt x="40837" y="13335"/>
                                      </a:cubicBezTo>
                                      <a:cubicBezTo>
                                        <a:pt x="42361" y="10922"/>
                                        <a:pt x="43517" y="8763"/>
                                        <a:pt x="44291" y="7112"/>
                                      </a:cubicBezTo>
                                      <a:cubicBezTo>
                                        <a:pt x="45066" y="5461"/>
                                        <a:pt x="45625" y="4191"/>
                                        <a:pt x="45968" y="3302"/>
                                      </a:cubicBezTo>
                                      <a:cubicBezTo>
                                        <a:pt x="46311" y="2413"/>
                                        <a:pt x="46704" y="1778"/>
                                        <a:pt x="47136" y="1270"/>
                                      </a:cubicBezTo>
                                      <a:cubicBezTo>
                                        <a:pt x="47568" y="762"/>
                                        <a:pt x="48190" y="508"/>
                                        <a:pt x="48990" y="254"/>
                                      </a:cubicBezTo>
                                      <a:cubicBezTo>
                                        <a:pt x="49778" y="127"/>
                                        <a:pt x="50844" y="0"/>
                                        <a:pt x="521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 name="Shape 764"/>
                              <wps:cNvSpPr/>
                              <wps:spPr>
                                <a:xfrm>
                                  <a:off x="86697" y="683514"/>
                                  <a:ext cx="45663" cy="53086"/>
                                </a:xfrm>
                                <a:custGeom>
                                  <a:avLst/>
                                  <a:gdLst/>
                                  <a:ahLst/>
                                  <a:cxnLst/>
                                  <a:rect l="0" t="0" r="0" b="0"/>
                                  <a:pathLst>
                                    <a:path w="45663" h="53086">
                                      <a:moveTo>
                                        <a:pt x="0" y="0"/>
                                      </a:moveTo>
                                      <a:lnTo>
                                        <a:pt x="42653" y="0"/>
                                      </a:lnTo>
                                      <a:cubicBezTo>
                                        <a:pt x="43021" y="0"/>
                                        <a:pt x="43326" y="127"/>
                                        <a:pt x="43580" y="254"/>
                                      </a:cubicBezTo>
                                      <a:cubicBezTo>
                                        <a:pt x="43821" y="381"/>
                                        <a:pt x="44050" y="635"/>
                                        <a:pt x="44228" y="1143"/>
                                      </a:cubicBezTo>
                                      <a:cubicBezTo>
                                        <a:pt x="44406" y="1524"/>
                                        <a:pt x="44545" y="2032"/>
                                        <a:pt x="44634" y="2667"/>
                                      </a:cubicBezTo>
                                      <a:cubicBezTo>
                                        <a:pt x="44723" y="3302"/>
                                        <a:pt x="44774" y="4191"/>
                                        <a:pt x="44774" y="5080"/>
                                      </a:cubicBezTo>
                                      <a:cubicBezTo>
                                        <a:pt x="44774" y="6223"/>
                                        <a:pt x="44723" y="6985"/>
                                        <a:pt x="44634" y="7747"/>
                                      </a:cubicBezTo>
                                      <a:cubicBezTo>
                                        <a:pt x="44545" y="8382"/>
                                        <a:pt x="44406" y="8890"/>
                                        <a:pt x="44228" y="9271"/>
                                      </a:cubicBezTo>
                                      <a:cubicBezTo>
                                        <a:pt x="44050" y="9652"/>
                                        <a:pt x="43821" y="9906"/>
                                        <a:pt x="43580" y="10033"/>
                                      </a:cubicBezTo>
                                      <a:cubicBezTo>
                                        <a:pt x="43326" y="10160"/>
                                        <a:pt x="43021" y="10287"/>
                                        <a:pt x="42653" y="10287"/>
                                      </a:cubicBezTo>
                                      <a:lnTo>
                                        <a:pt x="34500" y="10287"/>
                                      </a:lnTo>
                                      <a:cubicBezTo>
                                        <a:pt x="38386" y="13716"/>
                                        <a:pt x="41218" y="17272"/>
                                        <a:pt x="42996" y="20701"/>
                                      </a:cubicBezTo>
                                      <a:cubicBezTo>
                                        <a:pt x="44774" y="24130"/>
                                        <a:pt x="45663" y="27559"/>
                                        <a:pt x="45663" y="31115"/>
                                      </a:cubicBezTo>
                                      <a:cubicBezTo>
                                        <a:pt x="45663" y="35179"/>
                                        <a:pt x="44977" y="38608"/>
                                        <a:pt x="43605" y="41402"/>
                                      </a:cubicBezTo>
                                      <a:cubicBezTo>
                                        <a:pt x="42247" y="44196"/>
                                        <a:pt x="40380" y="46482"/>
                                        <a:pt x="38030" y="48260"/>
                                      </a:cubicBezTo>
                                      <a:cubicBezTo>
                                        <a:pt x="35681" y="50038"/>
                                        <a:pt x="32937" y="51181"/>
                                        <a:pt x="29813" y="51943"/>
                                      </a:cubicBezTo>
                                      <a:cubicBezTo>
                                        <a:pt x="26689" y="52705"/>
                                        <a:pt x="22892" y="53086"/>
                                        <a:pt x="18421" y="53086"/>
                                      </a:cubicBezTo>
                                      <a:lnTo>
                                        <a:pt x="0" y="53086"/>
                                      </a:lnTo>
                                      <a:lnTo>
                                        <a:pt x="0" y="41783"/>
                                      </a:lnTo>
                                      <a:lnTo>
                                        <a:pt x="16910" y="41783"/>
                                      </a:lnTo>
                                      <a:cubicBezTo>
                                        <a:pt x="20517" y="41783"/>
                                        <a:pt x="23400" y="41529"/>
                                        <a:pt x="25571" y="41021"/>
                                      </a:cubicBezTo>
                                      <a:cubicBezTo>
                                        <a:pt x="27743" y="40386"/>
                                        <a:pt x="29585" y="39624"/>
                                        <a:pt x="31121" y="38608"/>
                                      </a:cubicBezTo>
                                      <a:cubicBezTo>
                                        <a:pt x="32645" y="37465"/>
                                        <a:pt x="33826" y="36195"/>
                                        <a:pt x="34677" y="34544"/>
                                      </a:cubicBezTo>
                                      <a:cubicBezTo>
                                        <a:pt x="35516" y="32893"/>
                                        <a:pt x="35947" y="30988"/>
                                        <a:pt x="35947" y="28702"/>
                                      </a:cubicBezTo>
                                      <a:cubicBezTo>
                                        <a:pt x="35947" y="25908"/>
                                        <a:pt x="34944" y="23114"/>
                                        <a:pt x="32925" y="20320"/>
                                      </a:cubicBezTo>
                                      <a:cubicBezTo>
                                        <a:pt x="30918" y="17526"/>
                                        <a:pt x="27984" y="14478"/>
                                        <a:pt x="24098" y="11303"/>
                                      </a:cubicBezTo>
                                      <a:lnTo>
                                        <a:pt x="0" y="1130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 name="Shape 765"/>
                              <wps:cNvSpPr/>
                              <wps:spPr>
                                <a:xfrm>
                                  <a:off x="86697" y="610616"/>
                                  <a:ext cx="45663" cy="56642"/>
                                </a:xfrm>
                                <a:custGeom>
                                  <a:avLst/>
                                  <a:gdLst/>
                                  <a:ahLst/>
                                  <a:cxnLst/>
                                  <a:rect l="0" t="0" r="0" b="0"/>
                                  <a:pathLst>
                                    <a:path w="45663" h="56642">
                                      <a:moveTo>
                                        <a:pt x="7118" y="0"/>
                                      </a:moveTo>
                                      <a:lnTo>
                                        <a:pt x="9176" y="0"/>
                                      </a:lnTo>
                                      <a:cubicBezTo>
                                        <a:pt x="10954" y="0"/>
                                        <a:pt x="12224" y="381"/>
                                        <a:pt x="12973" y="1270"/>
                                      </a:cubicBezTo>
                                      <a:cubicBezTo>
                                        <a:pt x="13722" y="2159"/>
                                        <a:pt x="14103" y="3175"/>
                                        <a:pt x="14103" y="4318"/>
                                      </a:cubicBezTo>
                                      <a:lnTo>
                                        <a:pt x="14103" y="44958"/>
                                      </a:lnTo>
                                      <a:cubicBezTo>
                                        <a:pt x="17532" y="44958"/>
                                        <a:pt x="20606" y="44577"/>
                                        <a:pt x="23349" y="43942"/>
                                      </a:cubicBezTo>
                                      <a:cubicBezTo>
                                        <a:pt x="26079" y="43180"/>
                                        <a:pt x="28429" y="42037"/>
                                        <a:pt x="30397" y="40513"/>
                                      </a:cubicBezTo>
                                      <a:cubicBezTo>
                                        <a:pt x="32366" y="38862"/>
                                        <a:pt x="33865" y="36703"/>
                                        <a:pt x="34919" y="34163"/>
                                      </a:cubicBezTo>
                                      <a:cubicBezTo>
                                        <a:pt x="35960" y="31623"/>
                                        <a:pt x="36493" y="28448"/>
                                        <a:pt x="36493" y="24765"/>
                                      </a:cubicBezTo>
                                      <a:cubicBezTo>
                                        <a:pt x="36493" y="21844"/>
                                        <a:pt x="36252" y="19177"/>
                                        <a:pt x="35770" y="16891"/>
                                      </a:cubicBezTo>
                                      <a:cubicBezTo>
                                        <a:pt x="35287" y="14605"/>
                                        <a:pt x="34754" y="12700"/>
                                        <a:pt x="34157" y="10922"/>
                                      </a:cubicBezTo>
                                      <a:cubicBezTo>
                                        <a:pt x="33572" y="9271"/>
                                        <a:pt x="33039" y="7874"/>
                                        <a:pt x="32556" y="6858"/>
                                      </a:cubicBezTo>
                                      <a:cubicBezTo>
                                        <a:pt x="32074" y="5715"/>
                                        <a:pt x="31833" y="4953"/>
                                        <a:pt x="31833" y="4445"/>
                                      </a:cubicBezTo>
                                      <a:cubicBezTo>
                                        <a:pt x="31833" y="4064"/>
                                        <a:pt x="31921" y="3810"/>
                                        <a:pt x="32074" y="3556"/>
                                      </a:cubicBezTo>
                                      <a:cubicBezTo>
                                        <a:pt x="32239" y="3302"/>
                                        <a:pt x="32480" y="3048"/>
                                        <a:pt x="32798" y="2921"/>
                                      </a:cubicBezTo>
                                      <a:cubicBezTo>
                                        <a:pt x="33115" y="2794"/>
                                        <a:pt x="33560" y="2667"/>
                                        <a:pt x="34131" y="2667"/>
                                      </a:cubicBezTo>
                                      <a:cubicBezTo>
                                        <a:pt x="34703" y="2540"/>
                                        <a:pt x="35401" y="2540"/>
                                        <a:pt x="36214" y="2540"/>
                                      </a:cubicBezTo>
                                      <a:cubicBezTo>
                                        <a:pt x="36811" y="2540"/>
                                        <a:pt x="37319" y="2540"/>
                                        <a:pt x="37763" y="2667"/>
                                      </a:cubicBezTo>
                                      <a:cubicBezTo>
                                        <a:pt x="38195" y="2667"/>
                                        <a:pt x="38576" y="2667"/>
                                        <a:pt x="38919" y="2794"/>
                                      </a:cubicBezTo>
                                      <a:cubicBezTo>
                                        <a:pt x="39262" y="2794"/>
                                        <a:pt x="39567" y="2921"/>
                                        <a:pt x="39846" y="3175"/>
                                      </a:cubicBezTo>
                                      <a:cubicBezTo>
                                        <a:pt x="40113" y="3302"/>
                                        <a:pt x="40380" y="3429"/>
                                        <a:pt x="40634" y="3683"/>
                                      </a:cubicBezTo>
                                      <a:cubicBezTo>
                                        <a:pt x="40888" y="3937"/>
                                        <a:pt x="41294" y="4699"/>
                                        <a:pt x="41866" y="5969"/>
                                      </a:cubicBezTo>
                                      <a:cubicBezTo>
                                        <a:pt x="42437" y="7239"/>
                                        <a:pt x="42996" y="8763"/>
                                        <a:pt x="43542" y="10795"/>
                                      </a:cubicBezTo>
                                      <a:cubicBezTo>
                                        <a:pt x="44088" y="12700"/>
                                        <a:pt x="44583" y="14986"/>
                                        <a:pt x="45015" y="17526"/>
                                      </a:cubicBezTo>
                                      <a:cubicBezTo>
                                        <a:pt x="45447" y="20193"/>
                                        <a:pt x="45663" y="22860"/>
                                        <a:pt x="45663" y="25781"/>
                                      </a:cubicBezTo>
                                      <a:cubicBezTo>
                                        <a:pt x="45663" y="30861"/>
                                        <a:pt x="44952" y="35306"/>
                                        <a:pt x="43542" y="39116"/>
                                      </a:cubicBezTo>
                                      <a:cubicBezTo>
                                        <a:pt x="42132" y="42926"/>
                                        <a:pt x="40024" y="46101"/>
                                        <a:pt x="37243" y="48768"/>
                                      </a:cubicBezTo>
                                      <a:cubicBezTo>
                                        <a:pt x="34461" y="51308"/>
                                        <a:pt x="30969" y="53340"/>
                                        <a:pt x="26765" y="54610"/>
                                      </a:cubicBezTo>
                                      <a:cubicBezTo>
                                        <a:pt x="22574" y="56007"/>
                                        <a:pt x="17685" y="56642"/>
                                        <a:pt x="12122" y="56642"/>
                                      </a:cubicBezTo>
                                      <a:lnTo>
                                        <a:pt x="0" y="54917"/>
                                      </a:lnTo>
                                      <a:lnTo>
                                        <a:pt x="0" y="43832"/>
                                      </a:lnTo>
                                      <a:lnTo>
                                        <a:pt x="5823" y="44958"/>
                                      </a:lnTo>
                                      <a:lnTo>
                                        <a:pt x="5823" y="11303"/>
                                      </a:lnTo>
                                      <a:lnTo>
                                        <a:pt x="0" y="12944"/>
                                      </a:lnTo>
                                      <a:lnTo>
                                        <a:pt x="0" y="958"/>
                                      </a:lnTo>
                                      <a:lnTo>
                                        <a:pt x="71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 name="Shape 766"/>
                              <wps:cNvSpPr/>
                              <wps:spPr>
                                <a:xfrm>
                                  <a:off x="86697" y="554355"/>
                                  <a:ext cx="45663" cy="43561"/>
                                </a:xfrm>
                                <a:custGeom>
                                  <a:avLst/>
                                  <a:gdLst/>
                                  <a:ahLst/>
                                  <a:cxnLst/>
                                  <a:rect l="0" t="0" r="0" b="0"/>
                                  <a:pathLst>
                                    <a:path w="45663" h="43561">
                                      <a:moveTo>
                                        <a:pt x="25876" y="0"/>
                                      </a:moveTo>
                                      <a:cubicBezTo>
                                        <a:pt x="29026" y="0"/>
                                        <a:pt x="31833" y="635"/>
                                        <a:pt x="34296" y="1778"/>
                                      </a:cubicBezTo>
                                      <a:cubicBezTo>
                                        <a:pt x="36760" y="2921"/>
                                        <a:pt x="38843" y="4572"/>
                                        <a:pt x="40532" y="6731"/>
                                      </a:cubicBezTo>
                                      <a:cubicBezTo>
                                        <a:pt x="42221" y="8890"/>
                                        <a:pt x="43491" y="11430"/>
                                        <a:pt x="44367" y="14351"/>
                                      </a:cubicBezTo>
                                      <a:cubicBezTo>
                                        <a:pt x="45231" y="17399"/>
                                        <a:pt x="45663" y="20574"/>
                                        <a:pt x="45663" y="24130"/>
                                      </a:cubicBezTo>
                                      <a:cubicBezTo>
                                        <a:pt x="45663" y="26416"/>
                                        <a:pt x="45498" y="28448"/>
                                        <a:pt x="45155" y="30480"/>
                                      </a:cubicBezTo>
                                      <a:cubicBezTo>
                                        <a:pt x="44812" y="32385"/>
                                        <a:pt x="44380" y="34163"/>
                                        <a:pt x="43847" y="35814"/>
                                      </a:cubicBezTo>
                                      <a:cubicBezTo>
                                        <a:pt x="43326" y="37338"/>
                                        <a:pt x="42780" y="38735"/>
                                        <a:pt x="42208" y="39751"/>
                                      </a:cubicBezTo>
                                      <a:cubicBezTo>
                                        <a:pt x="41637" y="40894"/>
                                        <a:pt x="41129" y="41656"/>
                                        <a:pt x="40672" y="42164"/>
                                      </a:cubicBezTo>
                                      <a:cubicBezTo>
                                        <a:pt x="40215" y="42672"/>
                                        <a:pt x="39567" y="43053"/>
                                        <a:pt x="38754" y="43307"/>
                                      </a:cubicBezTo>
                                      <a:cubicBezTo>
                                        <a:pt x="37929" y="43434"/>
                                        <a:pt x="36811" y="43561"/>
                                        <a:pt x="35401" y="43561"/>
                                      </a:cubicBezTo>
                                      <a:cubicBezTo>
                                        <a:pt x="34525" y="43561"/>
                                        <a:pt x="33801" y="43561"/>
                                        <a:pt x="33204" y="43434"/>
                                      </a:cubicBezTo>
                                      <a:cubicBezTo>
                                        <a:pt x="32607" y="43434"/>
                                        <a:pt x="32137" y="43307"/>
                                        <a:pt x="31769" y="43180"/>
                                      </a:cubicBezTo>
                                      <a:cubicBezTo>
                                        <a:pt x="31401" y="43053"/>
                                        <a:pt x="31134" y="42799"/>
                                        <a:pt x="30982" y="42545"/>
                                      </a:cubicBezTo>
                                      <a:cubicBezTo>
                                        <a:pt x="30817" y="42291"/>
                                        <a:pt x="30740" y="42037"/>
                                        <a:pt x="30740" y="41656"/>
                                      </a:cubicBezTo>
                                      <a:cubicBezTo>
                                        <a:pt x="30740" y="41148"/>
                                        <a:pt x="31045" y="40386"/>
                                        <a:pt x="31667" y="39497"/>
                                      </a:cubicBezTo>
                                      <a:cubicBezTo>
                                        <a:pt x="32277" y="38481"/>
                                        <a:pt x="32950" y="37211"/>
                                        <a:pt x="33687" y="35814"/>
                                      </a:cubicBezTo>
                                      <a:cubicBezTo>
                                        <a:pt x="34411" y="34417"/>
                                        <a:pt x="35084" y="32639"/>
                                        <a:pt x="35706" y="30734"/>
                                      </a:cubicBezTo>
                                      <a:cubicBezTo>
                                        <a:pt x="36316" y="28829"/>
                                        <a:pt x="36633" y="26543"/>
                                        <a:pt x="36633" y="24003"/>
                                      </a:cubicBezTo>
                                      <a:cubicBezTo>
                                        <a:pt x="36633" y="22098"/>
                                        <a:pt x="36417" y="20320"/>
                                        <a:pt x="36011" y="18796"/>
                                      </a:cubicBezTo>
                                      <a:cubicBezTo>
                                        <a:pt x="35604" y="17145"/>
                                        <a:pt x="34995" y="15875"/>
                                        <a:pt x="34195" y="14732"/>
                                      </a:cubicBezTo>
                                      <a:cubicBezTo>
                                        <a:pt x="33395" y="13589"/>
                                        <a:pt x="32379" y="12700"/>
                                        <a:pt x="31147" y="12065"/>
                                      </a:cubicBezTo>
                                      <a:cubicBezTo>
                                        <a:pt x="29915" y="11430"/>
                                        <a:pt x="28454" y="11176"/>
                                        <a:pt x="26765" y="11176"/>
                                      </a:cubicBezTo>
                                      <a:cubicBezTo>
                                        <a:pt x="25038" y="11176"/>
                                        <a:pt x="23578" y="11557"/>
                                        <a:pt x="22384" y="12446"/>
                                      </a:cubicBezTo>
                                      <a:cubicBezTo>
                                        <a:pt x="21203" y="13335"/>
                                        <a:pt x="20149" y="14605"/>
                                        <a:pt x="19234" y="16002"/>
                                      </a:cubicBezTo>
                                      <a:cubicBezTo>
                                        <a:pt x="18320" y="17526"/>
                                        <a:pt x="17520" y="19177"/>
                                        <a:pt x="16808" y="20955"/>
                                      </a:cubicBezTo>
                                      <a:cubicBezTo>
                                        <a:pt x="16097" y="22733"/>
                                        <a:pt x="15361" y="24638"/>
                                        <a:pt x="14586" y="26543"/>
                                      </a:cubicBezTo>
                                      <a:cubicBezTo>
                                        <a:pt x="13811" y="28575"/>
                                        <a:pt x="12935" y="30480"/>
                                        <a:pt x="11944" y="32258"/>
                                      </a:cubicBezTo>
                                      <a:cubicBezTo>
                                        <a:pt x="10966" y="34163"/>
                                        <a:pt x="9773" y="35814"/>
                                        <a:pt x="8350" y="37211"/>
                                      </a:cubicBezTo>
                                      <a:cubicBezTo>
                                        <a:pt x="6941" y="38735"/>
                                        <a:pt x="5251" y="39878"/>
                                        <a:pt x="3283" y="40767"/>
                                      </a:cubicBezTo>
                                      <a:lnTo>
                                        <a:pt x="0" y="41418"/>
                                      </a:lnTo>
                                      <a:lnTo>
                                        <a:pt x="0" y="30002"/>
                                      </a:lnTo>
                                      <a:lnTo>
                                        <a:pt x="108" y="29972"/>
                                      </a:lnTo>
                                      <a:cubicBezTo>
                                        <a:pt x="1314" y="28956"/>
                                        <a:pt x="2369" y="27813"/>
                                        <a:pt x="3283" y="26416"/>
                                      </a:cubicBezTo>
                                      <a:cubicBezTo>
                                        <a:pt x="4197" y="24892"/>
                                        <a:pt x="5023" y="23241"/>
                                        <a:pt x="5747" y="21336"/>
                                      </a:cubicBezTo>
                                      <a:cubicBezTo>
                                        <a:pt x="6483" y="19431"/>
                                        <a:pt x="7233" y="17526"/>
                                        <a:pt x="8007" y="15621"/>
                                      </a:cubicBezTo>
                                      <a:cubicBezTo>
                                        <a:pt x="8782" y="13716"/>
                                        <a:pt x="9658" y="11811"/>
                                        <a:pt x="10611" y="9906"/>
                                      </a:cubicBezTo>
                                      <a:cubicBezTo>
                                        <a:pt x="11576" y="8001"/>
                                        <a:pt x="12732" y="6350"/>
                                        <a:pt x="14103" y="4826"/>
                                      </a:cubicBezTo>
                                      <a:cubicBezTo>
                                        <a:pt x="15475" y="3429"/>
                                        <a:pt x="17113" y="2159"/>
                                        <a:pt x="19031" y="1270"/>
                                      </a:cubicBezTo>
                                      <a:cubicBezTo>
                                        <a:pt x="20949" y="381"/>
                                        <a:pt x="23235" y="0"/>
                                        <a:pt x="258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 name="Shape 767"/>
                              <wps:cNvSpPr/>
                              <wps:spPr>
                                <a:xfrm>
                                  <a:off x="86697" y="506095"/>
                                  <a:ext cx="45523" cy="29464"/>
                                </a:xfrm>
                                <a:custGeom>
                                  <a:avLst/>
                                  <a:gdLst/>
                                  <a:ahLst/>
                                  <a:cxnLst/>
                                  <a:rect l="0" t="0" r="0" b="0"/>
                                  <a:pathLst>
                                    <a:path w="45523" h="29464">
                                      <a:moveTo>
                                        <a:pt x="38132" y="0"/>
                                      </a:moveTo>
                                      <a:cubicBezTo>
                                        <a:pt x="39453" y="0"/>
                                        <a:pt x="40507" y="127"/>
                                        <a:pt x="41281" y="254"/>
                                      </a:cubicBezTo>
                                      <a:cubicBezTo>
                                        <a:pt x="42056" y="508"/>
                                        <a:pt x="42628" y="762"/>
                                        <a:pt x="42996" y="1143"/>
                                      </a:cubicBezTo>
                                      <a:cubicBezTo>
                                        <a:pt x="43364" y="1524"/>
                                        <a:pt x="43707" y="2032"/>
                                        <a:pt x="44025" y="2794"/>
                                      </a:cubicBezTo>
                                      <a:cubicBezTo>
                                        <a:pt x="44342" y="3556"/>
                                        <a:pt x="44609" y="4318"/>
                                        <a:pt x="44812" y="5334"/>
                                      </a:cubicBezTo>
                                      <a:cubicBezTo>
                                        <a:pt x="45015" y="6223"/>
                                        <a:pt x="45180" y="7239"/>
                                        <a:pt x="45320" y="8255"/>
                                      </a:cubicBezTo>
                                      <a:cubicBezTo>
                                        <a:pt x="45460" y="9271"/>
                                        <a:pt x="45523" y="10287"/>
                                        <a:pt x="45523" y="11430"/>
                                      </a:cubicBezTo>
                                      <a:cubicBezTo>
                                        <a:pt x="45523" y="14605"/>
                                        <a:pt x="45104" y="17272"/>
                                        <a:pt x="44266" y="19558"/>
                                      </a:cubicBezTo>
                                      <a:cubicBezTo>
                                        <a:pt x="43415" y="21844"/>
                                        <a:pt x="42145" y="23749"/>
                                        <a:pt x="40430" y="25273"/>
                                      </a:cubicBezTo>
                                      <a:cubicBezTo>
                                        <a:pt x="38716" y="26670"/>
                                        <a:pt x="36544" y="27813"/>
                                        <a:pt x="33928" y="28448"/>
                                      </a:cubicBezTo>
                                      <a:cubicBezTo>
                                        <a:pt x="31299" y="29083"/>
                                        <a:pt x="28213" y="29464"/>
                                        <a:pt x="24644" y="29464"/>
                                      </a:cubicBezTo>
                                      <a:lnTo>
                                        <a:pt x="0" y="29464"/>
                                      </a:lnTo>
                                      <a:lnTo>
                                        <a:pt x="0" y="18161"/>
                                      </a:lnTo>
                                      <a:lnTo>
                                        <a:pt x="23006" y="18161"/>
                                      </a:lnTo>
                                      <a:cubicBezTo>
                                        <a:pt x="27248" y="18161"/>
                                        <a:pt x="30461" y="17526"/>
                                        <a:pt x="32620" y="16256"/>
                                      </a:cubicBezTo>
                                      <a:cubicBezTo>
                                        <a:pt x="34792" y="14986"/>
                                        <a:pt x="35871" y="12700"/>
                                        <a:pt x="35871" y="9525"/>
                                      </a:cubicBezTo>
                                      <a:cubicBezTo>
                                        <a:pt x="35871" y="8382"/>
                                        <a:pt x="35770" y="7493"/>
                                        <a:pt x="35566" y="6731"/>
                                      </a:cubicBezTo>
                                      <a:cubicBezTo>
                                        <a:pt x="35363" y="5842"/>
                                        <a:pt x="35147" y="5080"/>
                                        <a:pt x="34919" y="4445"/>
                                      </a:cubicBezTo>
                                      <a:cubicBezTo>
                                        <a:pt x="34690" y="3810"/>
                                        <a:pt x="34474" y="3302"/>
                                        <a:pt x="34271" y="2794"/>
                                      </a:cubicBezTo>
                                      <a:cubicBezTo>
                                        <a:pt x="34055" y="2413"/>
                                        <a:pt x="33953" y="2032"/>
                                        <a:pt x="33953" y="1651"/>
                                      </a:cubicBezTo>
                                      <a:cubicBezTo>
                                        <a:pt x="33953" y="1397"/>
                                        <a:pt x="34017" y="1143"/>
                                        <a:pt x="34131" y="1016"/>
                                      </a:cubicBezTo>
                                      <a:cubicBezTo>
                                        <a:pt x="34246" y="762"/>
                                        <a:pt x="34461" y="635"/>
                                        <a:pt x="34779" y="508"/>
                                      </a:cubicBezTo>
                                      <a:cubicBezTo>
                                        <a:pt x="35096" y="381"/>
                                        <a:pt x="35528" y="254"/>
                                        <a:pt x="36074" y="127"/>
                                      </a:cubicBezTo>
                                      <a:cubicBezTo>
                                        <a:pt x="36633" y="127"/>
                                        <a:pt x="37306" y="0"/>
                                        <a:pt x="381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 name="Shape 768"/>
                              <wps:cNvSpPr/>
                              <wps:spPr>
                                <a:xfrm>
                                  <a:off x="86697" y="479679"/>
                                  <a:ext cx="44774" cy="11303"/>
                                </a:xfrm>
                                <a:custGeom>
                                  <a:avLst/>
                                  <a:gdLst/>
                                  <a:ahLst/>
                                  <a:cxnLst/>
                                  <a:rect l="0" t="0" r="0" b="0"/>
                                  <a:pathLst>
                                    <a:path w="44774" h="11303">
                                      <a:moveTo>
                                        <a:pt x="0" y="0"/>
                                      </a:moveTo>
                                      <a:lnTo>
                                        <a:pt x="42653" y="0"/>
                                      </a:lnTo>
                                      <a:cubicBezTo>
                                        <a:pt x="43021" y="0"/>
                                        <a:pt x="43326" y="0"/>
                                        <a:pt x="43580" y="254"/>
                                      </a:cubicBezTo>
                                      <a:cubicBezTo>
                                        <a:pt x="43821" y="381"/>
                                        <a:pt x="44050" y="762"/>
                                        <a:pt x="44228" y="1143"/>
                                      </a:cubicBezTo>
                                      <a:cubicBezTo>
                                        <a:pt x="44406" y="1524"/>
                                        <a:pt x="44545" y="2032"/>
                                        <a:pt x="44634" y="2794"/>
                                      </a:cubicBezTo>
                                      <a:cubicBezTo>
                                        <a:pt x="44723" y="3556"/>
                                        <a:pt x="44774" y="4445"/>
                                        <a:pt x="44774" y="5588"/>
                                      </a:cubicBezTo>
                                      <a:cubicBezTo>
                                        <a:pt x="44774" y="6731"/>
                                        <a:pt x="44723" y="7620"/>
                                        <a:pt x="44634" y="8382"/>
                                      </a:cubicBezTo>
                                      <a:cubicBezTo>
                                        <a:pt x="44545" y="9144"/>
                                        <a:pt x="44406" y="9652"/>
                                        <a:pt x="44228" y="10160"/>
                                      </a:cubicBezTo>
                                      <a:cubicBezTo>
                                        <a:pt x="44050" y="10541"/>
                                        <a:pt x="43821" y="10795"/>
                                        <a:pt x="43580" y="11049"/>
                                      </a:cubicBezTo>
                                      <a:cubicBezTo>
                                        <a:pt x="43326" y="11176"/>
                                        <a:pt x="43021" y="11303"/>
                                        <a:pt x="42653" y="11303"/>
                                      </a:cubicBezTo>
                                      <a:lnTo>
                                        <a:pt x="0" y="1130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 name="Shape 769"/>
                              <wps:cNvSpPr/>
                              <wps:spPr>
                                <a:xfrm>
                                  <a:off x="86697" y="403098"/>
                                  <a:ext cx="45663" cy="61722"/>
                                </a:xfrm>
                                <a:custGeom>
                                  <a:avLst/>
                                  <a:gdLst/>
                                  <a:ahLst/>
                                  <a:cxnLst/>
                                  <a:rect l="0" t="0" r="0" b="0"/>
                                  <a:pathLst>
                                    <a:path w="45663" h="61722">
                                      <a:moveTo>
                                        <a:pt x="11157" y="0"/>
                                      </a:moveTo>
                                      <a:cubicBezTo>
                                        <a:pt x="16186" y="0"/>
                                        <a:pt x="20796" y="762"/>
                                        <a:pt x="25025" y="2032"/>
                                      </a:cubicBezTo>
                                      <a:cubicBezTo>
                                        <a:pt x="29242" y="3302"/>
                                        <a:pt x="32887" y="5334"/>
                                        <a:pt x="35947" y="8001"/>
                                      </a:cubicBezTo>
                                      <a:cubicBezTo>
                                        <a:pt x="38995" y="10541"/>
                                        <a:pt x="41383" y="13843"/>
                                        <a:pt x="43097" y="17780"/>
                                      </a:cubicBezTo>
                                      <a:cubicBezTo>
                                        <a:pt x="44812" y="21717"/>
                                        <a:pt x="45663" y="26289"/>
                                        <a:pt x="45663" y="31496"/>
                                      </a:cubicBezTo>
                                      <a:cubicBezTo>
                                        <a:pt x="45663" y="36576"/>
                                        <a:pt x="44914" y="41021"/>
                                        <a:pt x="43402" y="44831"/>
                                      </a:cubicBezTo>
                                      <a:cubicBezTo>
                                        <a:pt x="41904" y="48514"/>
                                        <a:pt x="39707" y="51689"/>
                                        <a:pt x="36836" y="54229"/>
                                      </a:cubicBezTo>
                                      <a:cubicBezTo>
                                        <a:pt x="33953" y="56769"/>
                                        <a:pt x="30461" y="58547"/>
                                        <a:pt x="26359" y="59817"/>
                                      </a:cubicBezTo>
                                      <a:cubicBezTo>
                                        <a:pt x="22257" y="61087"/>
                                        <a:pt x="17596" y="61722"/>
                                        <a:pt x="12389" y="61722"/>
                                      </a:cubicBezTo>
                                      <a:lnTo>
                                        <a:pt x="0" y="59905"/>
                                      </a:lnTo>
                                      <a:lnTo>
                                        <a:pt x="0" y="47912"/>
                                      </a:lnTo>
                                      <a:lnTo>
                                        <a:pt x="1924" y="48768"/>
                                      </a:lnTo>
                                      <a:cubicBezTo>
                                        <a:pt x="4883" y="49530"/>
                                        <a:pt x="8122" y="49911"/>
                                        <a:pt x="11640" y="49911"/>
                                      </a:cubicBezTo>
                                      <a:cubicBezTo>
                                        <a:pt x="15018" y="49911"/>
                                        <a:pt x="18193" y="49657"/>
                                        <a:pt x="21152" y="49022"/>
                                      </a:cubicBezTo>
                                      <a:cubicBezTo>
                                        <a:pt x="24124" y="48387"/>
                                        <a:pt x="26714" y="47371"/>
                                        <a:pt x="28924" y="45974"/>
                                      </a:cubicBezTo>
                                      <a:cubicBezTo>
                                        <a:pt x="31134" y="44450"/>
                                        <a:pt x="32899" y="42545"/>
                                        <a:pt x="34195" y="40132"/>
                                      </a:cubicBezTo>
                                      <a:cubicBezTo>
                                        <a:pt x="35503" y="37592"/>
                                        <a:pt x="36151" y="34544"/>
                                        <a:pt x="36151" y="30988"/>
                                      </a:cubicBezTo>
                                      <a:cubicBezTo>
                                        <a:pt x="36151" y="27686"/>
                                        <a:pt x="35554" y="24765"/>
                                        <a:pt x="34373" y="22352"/>
                                      </a:cubicBezTo>
                                      <a:cubicBezTo>
                                        <a:pt x="33179" y="19939"/>
                                        <a:pt x="31515" y="17907"/>
                                        <a:pt x="29369" y="16256"/>
                                      </a:cubicBezTo>
                                      <a:cubicBezTo>
                                        <a:pt x="27222" y="14732"/>
                                        <a:pt x="24670" y="13589"/>
                                        <a:pt x="21698" y="12827"/>
                                      </a:cubicBezTo>
                                      <a:cubicBezTo>
                                        <a:pt x="18739" y="12065"/>
                                        <a:pt x="15475" y="11811"/>
                                        <a:pt x="11919" y="11811"/>
                                      </a:cubicBezTo>
                                      <a:cubicBezTo>
                                        <a:pt x="8579" y="11811"/>
                                        <a:pt x="5429" y="12065"/>
                                        <a:pt x="2470" y="12700"/>
                                      </a:cubicBezTo>
                                      <a:lnTo>
                                        <a:pt x="0" y="13664"/>
                                      </a:lnTo>
                                      <a:lnTo>
                                        <a:pt x="0" y="1530"/>
                                      </a:lnTo>
                                      <a:lnTo>
                                        <a:pt x="111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 name="Shape 770"/>
                              <wps:cNvSpPr/>
                              <wps:spPr>
                                <a:xfrm>
                                  <a:off x="86697" y="374523"/>
                                  <a:ext cx="44774" cy="11303"/>
                                </a:xfrm>
                                <a:custGeom>
                                  <a:avLst/>
                                  <a:gdLst/>
                                  <a:ahLst/>
                                  <a:cxnLst/>
                                  <a:rect l="0" t="0" r="0" b="0"/>
                                  <a:pathLst>
                                    <a:path w="44774" h="11303">
                                      <a:moveTo>
                                        <a:pt x="0" y="0"/>
                                      </a:moveTo>
                                      <a:lnTo>
                                        <a:pt x="42653" y="0"/>
                                      </a:lnTo>
                                      <a:cubicBezTo>
                                        <a:pt x="43021" y="0"/>
                                        <a:pt x="43326" y="0"/>
                                        <a:pt x="43580" y="254"/>
                                      </a:cubicBezTo>
                                      <a:cubicBezTo>
                                        <a:pt x="43821" y="381"/>
                                        <a:pt x="44050" y="762"/>
                                        <a:pt x="44228" y="1143"/>
                                      </a:cubicBezTo>
                                      <a:cubicBezTo>
                                        <a:pt x="44406" y="1524"/>
                                        <a:pt x="44545" y="2032"/>
                                        <a:pt x="44634" y="2794"/>
                                      </a:cubicBezTo>
                                      <a:cubicBezTo>
                                        <a:pt x="44723" y="3556"/>
                                        <a:pt x="44774" y="4445"/>
                                        <a:pt x="44774" y="5588"/>
                                      </a:cubicBezTo>
                                      <a:cubicBezTo>
                                        <a:pt x="44774" y="6731"/>
                                        <a:pt x="44723" y="7620"/>
                                        <a:pt x="44634" y="8382"/>
                                      </a:cubicBezTo>
                                      <a:cubicBezTo>
                                        <a:pt x="44545" y="9144"/>
                                        <a:pt x="44406" y="9652"/>
                                        <a:pt x="44228" y="10160"/>
                                      </a:cubicBezTo>
                                      <a:cubicBezTo>
                                        <a:pt x="44050" y="10541"/>
                                        <a:pt x="43821" y="10795"/>
                                        <a:pt x="43580" y="11049"/>
                                      </a:cubicBezTo>
                                      <a:cubicBezTo>
                                        <a:pt x="43326" y="11176"/>
                                        <a:pt x="43021" y="11303"/>
                                        <a:pt x="42653" y="11303"/>
                                      </a:cubicBezTo>
                                      <a:lnTo>
                                        <a:pt x="0" y="1130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 name="Shape 771"/>
                              <wps:cNvSpPr/>
                              <wps:spPr>
                                <a:xfrm>
                                  <a:off x="86697" y="332740"/>
                                  <a:ext cx="44774" cy="11893"/>
                                </a:xfrm>
                                <a:custGeom>
                                  <a:avLst/>
                                  <a:gdLst/>
                                  <a:ahLst/>
                                  <a:cxnLst/>
                                  <a:rect l="0" t="0" r="0" b="0"/>
                                  <a:pathLst>
                                    <a:path w="44774" h="11893">
                                      <a:moveTo>
                                        <a:pt x="5061" y="0"/>
                                      </a:moveTo>
                                      <a:lnTo>
                                        <a:pt x="42653" y="0"/>
                                      </a:lnTo>
                                      <a:cubicBezTo>
                                        <a:pt x="43021" y="0"/>
                                        <a:pt x="43326" y="0"/>
                                        <a:pt x="43580" y="254"/>
                                      </a:cubicBezTo>
                                      <a:cubicBezTo>
                                        <a:pt x="43821" y="381"/>
                                        <a:pt x="44050" y="762"/>
                                        <a:pt x="44228" y="1143"/>
                                      </a:cubicBezTo>
                                      <a:cubicBezTo>
                                        <a:pt x="44406" y="1524"/>
                                        <a:pt x="44545" y="2159"/>
                                        <a:pt x="44634" y="2794"/>
                                      </a:cubicBezTo>
                                      <a:cubicBezTo>
                                        <a:pt x="44723" y="3556"/>
                                        <a:pt x="44774" y="4445"/>
                                        <a:pt x="44774" y="5588"/>
                                      </a:cubicBezTo>
                                      <a:cubicBezTo>
                                        <a:pt x="44774" y="6731"/>
                                        <a:pt x="44723" y="7620"/>
                                        <a:pt x="44634" y="8382"/>
                                      </a:cubicBezTo>
                                      <a:cubicBezTo>
                                        <a:pt x="44545" y="9144"/>
                                        <a:pt x="44406" y="9652"/>
                                        <a:pt x="44228" y="10160"/>
                                      </a:cubicBezTo>
                                      <a:cubicBezTo>
                                        <a:pt x="44050" y="10541"/>
                                        <a:pt x="43821" y="10795"/>
                                        <a:pt x="43580" y="11049"/>
                                      </a:cubicBezTo>
                                      <a:cubicBezTo>
                                        <a:pt x="43326" y="11176"/>
                                        <a:pt x="43021" y="11303"/>
                                        <a:pt x="42653" y="11303"/>
                                      </a:cubicBezTo>
                                      <a:lnTo>
                                        <a:pt x="6572" y="11303"/>
                                      </a:lnTo>
                                      <a:lnTo>
                                        <a:pt x="0" y="11893"/>
                                      </a:lnTo>
                                      <a:lnTo>
                                        <a:pt x="0" y="514"/>
                                      </a:lnTo>
                                      <a:lnTo>
                                        <a:pt x="50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 name="Shape 772"/>
                              <wps:cNvSpPr/>
                              <wps:spPr>
                                <a:xfrm>
                                  <a:off x="86697" y="227584"/>
                                  <a:ext cx="44367" cy="51308"/>
                                </a:xfrm>
                                <a:custGeom>
                                  <a:avLst/>
                                  <a:gdLst/>
                                  <a:ahLst/>
                                  <a:cxnLst/>
                                  <a:rect l="0" t="0" r="0" b="0"/>
                                  <a:pathLst>
                                    <a:path w="44367" h="51308">
                                      <a:moveTo>
                                        <a:pt x="39707" y="0"/>
                                      </a:moveTo>
                                      <a:cubicBezTo>
                                        <a:pt x="40570" y="0"/>
                                        <a:pt x="41307" y="127"/>
                                        <a:pt x="41904" y="254"/>
                                      </a:cubicBezTo>
                                      <a:cubicBezTo>
                                        <a:pt x="42488" y="381"/>
                                        <a:pt x="42970" y="508"/>
                                        <a:pt x="43339" y="762"/>
                                      </a:cubicBezTo>
                                      <a:cubicBezTo>
                                        <a:pt x="43707" y="1016"/>
                                        <a:pt x="43961" y="1270"/>
                                        <a:pt x="44126" y="1524"/>
                                      </a:cubicBezTo>
                                      <a:cubicBezTo>
                                        <a:pt x="44279" y="1905"/>
                                        <a:pt x="44367" y="2159"/>
                                        <a:pt x="44367" y="2540"/>
                                      </a:cubicBezTo>
                                      <a:lnTo>
                                        <a:pt x="44367" y="48768"/>
                                      </a:lnTo>
                                      <a:cubicBezTo>
                                        <a:pt x="44367" y="49149"/>
                                        <a:pt x="44279" y="49403"/>
                                        <a:pt x="44126" y="49657"/>
                                      </a:cubicBezTo>
                                      <a:cubicBezTo>
                                        <a:pt x="43961" y="49911"/>
                                        <a:pt x="43707" y="50165"/>
                                        <a:pt x="43339" y="50419"/>
                                      </a:cubicBezTo>
                                      <a:cubicBezTo>
                                        <a:pt x="42970" y="50673"/>
                                        <a:pt x="42488" y="50927"/>
                                        <a:pt x="41904" y="51054"/>
                                      </a:cubicBezTo>
                                      <a:cubicBezTo>
                                        <a:pt x="41307" y="51181"/>
                                        <a:pt x="40570" y="51308"/>
                                        <a:pt x="39707" y="51308"/>
                                      </a:cubicBezTo>
                                      <a:cubicBezTo>
                                        <a:pt x="38881" y="51308"/>
                                        <a:pt x="38183" y="51181"/>
                                        <a:pt x="37586" y="51054"/>
                                      </a:cubicBezTo>
                                      <a:cubicBezTo>
                                        <a:pt x="36989" y="50927"/>
                                        <a:pt x="36506" y="50673"/>
                                        <a:pt x="36112" y="50546"/>
                                      </a:cubicBezTo>
                                      <a:cubicBezTo>
                                        <a:pt x="35731" y="50292"/>
                                        <a:pt x="35427" y="50038"/>
                                        <a:pt x="35223" y="49784"/>
                                      </a:cubicBezTo>
                                      <a:cubicBezTo>
                                        <a:pt x="35020" y="49530"/>
                                        <a:pt x="34919" y="49149"/>
                                        <a:pt x="34919" y="48768"/>
                                      </a:cubicBezTo>
                                      <a:lnTo>
                                        <a:pt x="34919" y="30353"/>
                                      </a:lnTo>
                                      <a:lnTo>
                                        <a:pt x="0" y="30353"/>
                                      </a:lnTo>
                                      <a:lnTo>
                                        <a:pt x="0" y="18542"/>
                                      </a:lnTo>
                                      <a:lnTo>
                                        <a:pt x="34919" y="18542"/>
                                      </a:lnTo>
                                      <a:lnTo>
                                        <a:pt x="34919" y="2540"/>
                                      </a:lnTo>
                                      <a:cubicBezTo>
                                        <a:pt x="34919" y="2159"/>
                                        <a:pt x="35020" y="1778"/>
                                        <a:pt x="35223" y="1524"/>
                                      </a:cubicBezTo>
                                      <a:cubicBezTo>
                                        <a:pt x="35427" y="1143"/>
                                        <a:pt x="35731" y="889"/>
                                        <a:pt x="36112" y="635"/>
                                      </a:cubicBezTo>
                                      <a:cubicBezTo>
                                        <a:pt x="36506" y="508"/>
                                        <a:pt x="36989" y="381"/>
                                        <a:pt x="37586" y="254"/>
                                      </a:cubicBezTo>
                                      <a:cubicBezTo>
                                        <a:pt x="38183" y="127"/>
                                        <a:pt x="38881" y="0"/>
                                        <a:pt x="397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D779C06" id="Group 13626" o:spid="_x0000_s1026" style="width:15pt;height:66.25pt;mso-position-horizontal-relative:char;mso-position-vertical-relative:line" coordsize="1905,8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&#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">
                      <v:shape id="Picture 750" o:spid="_x0000_s1027" type="#_x0000_t75" style="position:absolute;left:-3253;top:3253;width:8412;height:1905;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">
                        <v:imagedata r:id="rId31" o:title=""/>
                      </v:shape>
                      <v:shape id="Shape 752" o:spid="_x0000_s1028" style="position:absolute;left:411;top:7552;width:455;height:792;visibility:visible;mso-wrap-style:square;v-text-anchor:top" coordsize="45523,79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" path="m44501,r1022,61l45523,12465r-209,-19c40297,12446,35649,12827,31356,13716v-4292,889,-8026,2413,-11201,4445c16993,20193,14516,22987,12725,26543v-1778,3429,-2667,7747,-2667,12827c10058,44450,11011,48768,12903,52197v1893,3556,4445,6350,7671,8509c23787,62865,27521,64389,31763,65278v4241,1016,8737,1524,13487,1524l45523,66775r,12399l27000,76708c21323,74930,16485,72390,12497,69088,8496,65659,5423,61468,3251,56388,1079,51308,,45466,,38735,,32385,978,26797,2946,21971,4902,17145,7772,13081,11532,9779,15304,6604,19939,4064,25464,2413,30988,762,37325,,44501,xe" fillcolor="black" stroked="f" strokeweight="0">
                        <v:stroke miterlimit="83231f" joinstyle="miter"/>
                        <v:path arrowok="t" textboxrect="0,0,45523,79174"/>
                      </v:shape>
                      <v:shape id="Shape 753" o:spid="_x0000_s1029" style="position:absolute;left:656;top:7252;width:210;height:114;visibility:visible;mso-wrap-style:square;v-text-anchor:top" coordsize="21088,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" path="m2121,l21088,r,11303l2121,11303v-356,,-673,,-914,-254c952,10922,724,10668,521,10160,318,9652,178,9144,102,8382,38,7620,,6731,,5715,,4572,38,3683,102,2921,178,2159,318,1651,521,1143,724,762,952,381,1207,254,1448,,1765,,2121,xe" fillcolor="black" stroked="f" strokeweight="0">
                        <v:stroke miterlimit="83231f" joinstyle="miter"/>
                        <v:path arrowok="t" textboxrect="0,0,21088,11303"/>
                      </v:shape>
                      <v:shape id="Shape 754" o:spid="_x0000_s1030" style="position:absolute;left:656;top:6835;width:210;height:113;visibility:visible;mso-wrap-style:square;v-text-anchor:top" coordsize="21088,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" path="m2121,l21088,r,11303l2121,11303v-356,,-673,,-914,-127c952,10922,724,10668,521,10160,318,9779,178,9144,102,8509,38,7747,,6858,,5715,,4572,38,3683,102,2921,178,2159,318,1651,521,1270,724,762,952,508,1207,254,1448,127,1765,,2121,xe" fillcolor="black" stroked="f" strokeweight="0">
                        <v:stroke miterlimit="83231f" joinstyle="miter"/>
                        <v:path arrowok="t" textboxrect="0,0,21088,11303"/>
                      </v:shape>
                      <v:shape id="Shape 755" o:spid="_x0000_s1031" style="position:absolute;left:646;top:6115;width:220;height:540;visibility:visible;mso-wrap-style:square;v-text-anchor:top" coordsize="22041,53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" path="m22041,r,11986l13894,14282c10516,17076,8826,21267,8826,26728v,2794,534,5207,1575,7366c11455,36126,12840,37904,14580,39301v1739,1524,3759,2540,6058,3302l22041,42875r,11084l19888,53653c15659,52255,12078,50223,9131,47684,6198,45143,3937,41968,2362,38412,787,34729,,30665,,26093,,21267,775,17076,2324,13774,3873,10345,5969,7551,8585,5392,11214,3106,14300,1582,17831,566l22041,xe" fillcolor="black" stroked="f" strokeweight="0">
                        <v:stroke miterlimit="83231f" joinstyle="miter"/>
                        <v:path arrowok="t" textboxrect="0,0,22041,53959"/>
                      </v:shape>
                      <v:shape id="Shape 756" o:spid="_x0000_s1032" style="position:absolute;left:646;top:5575;width:220;height:390;visibility:visible;mso-wrap-style:square;v-text-anchor:top" coordsize="22041,3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" path="m9030,v774,,1447,,2019,127c11620,127,12090,254,12459,381v368,254,622,381,787,635c13398,1270,13487,1524,13487,1778v,381,-254,1016,-762,1778c12230,4318,11697,5334,11125,6604v-571,1143,-1105,2667,-1613,4318c9017,12573,8763,14478,8763,16637v,1905,216,3556,648,5080c9842,23114,10465,24384,11265,25273v787,889,1740,1651,2832,2159c15202,27813,16383,28067,17666,28067r4375,-1240l22041,38243r-3766,746c15862,38989,13538,38481,11328,37465,9119,36576,7175,35179,5512,33274,3848,31496,2502,29083,1499,26289,495,23495,,20193,,16510,,14859,140,13208,406,11557,686,9906,1029,8382,1435,7112,1841,5715,2286,4699,2769,3683,3251,2794,3670,2032,4039,1524v368,-381,685,-762,952,-889c5270,508,5575,381,5918,254v343,,762,-127,1270,-127c7683,,8306,,9030,xe" fillcolor="black" stroked="f" strokeweight="0">
                        <v:stroke miterlimit="83231f" joinstyle="miter"/>
                        <v:path arrowok="t" textboxrect="0,0,22041,38989"/>
                      </v:shape>
                      <v:shape id="Shape 757" o:spid="_x0000_s1033" style="position:absolute;left:491;top:5060;width:375;height:403;visibility:visible;mso-wrap-style:square;v-text-anchor:top" coordsize="37586,40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" path="m21565,v1651,,2832,254,3556,635c25857,1016,26226,1651,26226,2286r,15875l37586,18161r,11303l26226,29464r,8509c26226,38735,25857,39243,25121,39624v-724,508,-1905,635,-3556,635c20701,40259,19964,40259,19380,40132v-597,-127,-1092,-254,-1473,-508c17513,39497,17247,39243,17082,38989v-153,-381,-242,-635,-242,-1016l16840,29464r-14643,c1867,29464,1575,29337,1308,29210v-279,-254,-521,-508,-724,-889c381,27813,229,27305,140,26543,51,25781,,24892,,23749,,22606,51,21717,140,20955v89,-762,241,-1270,444,-1651c787,18923,1029,18542,1308,18415v267,-254,559,-254,889,-254l16840,18161r,-15875c16840,1905,16929,1651,17082,1397v165,-381,431,-635,825,-762c18288,381,18783,254,19380,127,19964,127,20701,,21565,xe" fillcolor="black" stroked="f" strokeweight="0">
                        <v:stroke miterlimit="83231f" joinstyle="miter"/>
                        <v:path arrowok="t" textboxrect="0,0,37586,40259"/>
                      </v:shape>
                      <v:shape id="Shape 758" o:spid="_x0000_s1034" style="position:absolute;left:656;top:4796;width:210;height:113;visibility:visible;mso-wrap-style:square;v-text-anchor:top" coordsize="21088,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" path="m2121,l21088,r,11303l2121,11303v-318,,-610,-127,-889,-254c965,10795,737,10541,546,10160,368,9652,229,9144,140,8382,51,7620,,6731,,5588,,4445,51,3556,140,2794,229,2032,368,1524,546,1143,737,762,965,381,1232,254,1511,,1803,,2121,xe" fillcolor="black" stroked="f" strokeweight="0">
                        <v:stroke miterlimit="83231f" joinstyle="miter"/>
                        <v:path arrowok="t" textboxrect="0,0,21088,11303"/>
                      </v:shape>
                      <v:shape id="Shape 759" o:spid="_x0000_s1035" style="position:absolute;left:402;top:4782;width:135;height:140;visibility:visible;mso-wrap-style:square;v-text-anchor:top" coordsize="13564,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" path="m6718,v2642,,4445,508,5398,1524c13081,2540,13564,4445,13564,7112v,2667,-470,4445,-1410,5461c11227,13462,9449,13970,6845,13970v-2641,,-4445,-508,-5397,-1524c483,11557,,9652,,6985,,4318,470,2540,1410,1524,2349,508,4115,,6718,xe" fillcolor="black" stroked="f" strokeweight="0">
                        <v:stroke miterlimit="83231f" joinstyle="miter"/>
                        <v:path arrowok="t" textboxrect="0,0,13564,13970"/>
                      </v:shape>
                      <v:shape id="Shape 760" o:spid="_x0000_s1036" style="position:absolute;left:646;top:4046;width:220;height:584;visibility:visible;mso-wrap-style:square;v-text-anchor:top" coordsize="22041,58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" path="m22041,r,12134l16700,14218v-2235,1397,-4000,3429,-5308,5842c10096,22473,9449,25521,9449,29204v,3302,584,6223,1778,8636c12408,40253,14084,42285,16256,43809r5785,2573l22041,58376r-1467,-216c16345,56890,12713,54858,9652,52318,6591,49651,4216,46349,2527,42412,838,38602,,33903,,28696,,23616,749,19171,2261,15488,3759,11678,5956,8503,8826,6090,11709,3550,15202,1645,19304,375l22041,xe" fillcolor="black" stroked="f" strokeweight="0">
                        <v:stroke miterlimit="83231f" joinstyle="miter"/>
                        <v:path arrowok="t" textboxrect="0,0,22041,58376"/>
                      </v:shape>
                      <v:shape id="Shape 761" o:spid="_x0000_s1037" style="position:absolute;left:646;top:3332;width:220;height:526;visibility:visible;mso-wrap-style:square;v-text-anchor:top" coordsize="22041,52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" path="m22041,r,11380l20129,11551v-2146,635,-4000,1397,-5549,2413c13030,14980,11836,16377,11024,18028v-826,1651,-1232,3556,-1232,5842c9792,26664,10795,29458,12802,32379v2006,2794,4953,5715,8826,8890l22041,41269r,11303l3073,52572v-355,,-673,-127,-914,-254c1905,52191,1676,51937,1473,51429v-203,-381,-343,-889,-419,-1524c991,49270,952,48381,952,47365v,-1016,39,-1778,102,-2540c1130,44190,1270,43682,1473,43301v203,-381,432,-635,686,-762c2400,42412,2718,42285,3073,42285r8154,c7341,38856,4508,35427,2705,31998,902,28442,,25013,,21457,,17393,698,13964,2083,11170,3480,8376,5334,6090,7671,4312,9995,2534,12725,1391,15850,629l22041,xe" fillcolor="black" stroked="f" strokeweight="0">
                        <v:stroke miterlimit="83231f" joinstyle="miter"/>
                        <v:path arrowok="t" textboxrect="0,0,22041,52572"/>
                      </v:shape>
                      <v:shape id="Shape 762" o:spid="_x0000_s1038" style="position:absolute;left:418;top:2461;width:448;height:330;visibility:visible;mso-wrap-style:square;v-text-anchor:top" coordsize="44837,33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" path="m1918,l44837,r,11811l12382,11811,22593,28829v458,889,724,1651,813,2159c23508,31496,23393,31877,23101,32258v-292,254,-787,508,-1473,635c20942,33020,20079,33020,19025,33020v-775,,-1435,,-1982,-127c16497,32893,16040,32766,15672,32639v-368,-127,-686,-381,-953,-635c14440,31750,14173,31496,13894,31115l813,10668c686,10541,572,10287,470,10033,381,9652,292,9398,203,8890,114,8509,51,8001,25,7493,13,6985,,6223,,5461,,4318,38,3429,140,2667,229,2032,356,1397,508,1016,673,635,876,381,1130,127,1372,,1638,,1918,xe" fillcolor="black" stroked="f" strokeweight="0">
                        <v:stroke miterlimit="83231f" joinstyle="miter"/>
                        <v:path arrowok="t" textboxrect="0,0,44837,33020"/>
                      </v:shape>
                      <v:shape id="Shape 763" o:spid="_x0000_s1039" style="position:absolute;left:866;top:7443;width:575;height:902;visibility:visible;mso-wrap-style:square;v-text-anchor:top" coordsize="57436,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" path="m52165,v1054,,1931,127,2642,254c55505,254,56064,508,56445,762v394,127,648,381,788,762c57372,1778,57436,2032,57436,2286v,889,-369,2413,-1131,4445c55556,8763,54464,11049,53029,13716v-1448,2667,-3188,5461,-5245,8509c45739,25273,43339,28194,40596,30988v1371,2286,2552,5080,3568,8509c45168,42926,45663,46863,45663,51435v,6604,-978,12319,-2947,17272c40761,73533,37878,77597,34093,80772v-3784,3175,-8496,5461,-14135,6985c14319,89408,7855,90170,552,90170l,90096,,77697,14065,76327v4369,-889,8141,-2286,11329,-4318c28594,69977,31071,67183,32823,63754v1765,-3429,2642,-7747,2642,-12954c35465,45593,34500,41275,32595,37719,30677,34290,28086,31369,24822,29210,21558,27178,17761,25654,13456,24638l,23387,,10983r9582,574c12960,11938,16161,12700,19171,13589v3010,1016,5791,2159,8356,3556c30080,18542,32379,20193,34436,22098v2743,-3302,4877,-6223,6401,-8763c42361,10922,43517,8763,44291,7112v775,-1651,1334,-2921,1677,-3810c46311,2413,46704,1778,47136,1270,47568,762,48190,508,48990,254,49778,127,50844,,52165,xe" fillcolor="black" stroked="f" strokeweight="0">
                        <v:stroke miterlimit="83231f" joinstyle="miter"/>
                        <v:path arrowok="t" textboxrect="0,0,57436,90170"/>
                      </v:shape>
                      <v:shape id="Shape 764" o:spid="_x0000_s1040" style="position:absolute;left:866;top:6835;width:457;height:531;visibility:visible;mso-wrap-style:square;v-text-anchor:top" coordsize="45663,5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" path="m,l42653,v368,,673,127,927,254c43821,381,44050,635,44228,1143v178,381,317,889,406,1524c44723,3302,44774,4191,44774,5080v,1143,-51,1905,-140,2667c44545,8382,44406,8890,44228,9271v-178,381,-407,635,-648,762c43326,10160,43021,10287,42653,10287r-8153,c38386,13716,41218,17272,42996,20701v1778,3429,2667,6858,2667,10414c45663,35179,44977,38608,43605,41402v-1358,2794,-3225,5080,-5575,6858c35681,50038,32937,51181,29813,51943v-3124,762,-6921,1143,-11392,1143l,53086,,41783r16910,c20517,41783,23400,41529,25571,41021v2172,-635,4014,-1397,5550,-2413c32645,37465,33826,36195,34677,34544v839,-1651,1270,-3556,1270,-5842c35947,25908,34944,23114,32925,20320,30918,17526,27984,14478,24098,11303l,11303,,xe" fillcolor="black" stroked="f" strokeweight="0">
                        <v:stroke miterlimit="83231f" joinstyle="miter"/>
                        <v:path arrowok="t" textboxrect="0,0,45663,53086"/>
                      </v:shape>
                      <v:shape id="Shape 765" o:spid="_x0000_s1041" style="position:absolute;left:866;top:6106;width:457;height:566;visibility:visible;mso-wrap-style:square;v-text-anchor:top" coordsize="45663,5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" path="m7118,l9176,v1778,,3048,381,3797,1270c13722,2159,14103,3175,14103,4318r,40640c17532,44958,20606,44577,23349,43942v2730,-762,5080,-1905,7048,-3429c32366,38862,33865,36703,34919,34163v1041,-2540,1574,-5715,1574,-9398c36493,21844,36252,19177,35770,16891v-483,-2286,-1016,-4191,-1613,-5969c33572,9271,33039,7874,32556,6858,32074,5715,31833,4953,31833,4445v,-381,88,-635,241,-889c32239,3302,32480,3048,32798,2921v317,-127,762,-254,1333,-254c34703,2540,35401,2540,36214,2540v597,,1105,,1549,127c38195,2667,38576,2667,38919,2794v343,,648,127,927,381c40113,3302,40380,3429,40634,3683v254,254,660,1016,1232,2286c42437,7239,42996,8763,43542,10795v546,1905,1041,4191,1473,6731c45447,20193,45663,22860,45663,25781v,5080,-711,9525,-2121,13335c42132,42926,40024,46101,37243,48768v-2782,2540,-6274,4572,-10478,5842c22574,56007,17685,56642,12122,56642l,54917,,43832r5823,1126l5823,11303,,12944,,958,7118,xe" fillcolor="black" stroked="f" strokeweight="0">
                        <v:stroke miterlimit="83231f" joinstyle="miter"/>
                        <v:path arrowok="t" textboxrect="0,0,45663,56642"/>
                      </v:shape>
                      <v:shape id="Shape 766" o:spid="_x0000_s1042" style="position:absolute;left:866;top:5543;width:457;height:436;visibility:visible;mso-wrap-style:square;v-text-anchor:top" coordsize="45663,4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" path="m25876,v3150,,5957,635,8420,1778c36760,2921,38843,4572,40532,6731v1689,2159,2959,4699,3835,7620c45231,17399,45663,20574,45663,24130v,2286,-165,4318,-508,6350c44812,32385,44380,34163,43847,35814v-521,1524,-1067,2921,-1639,3937c41637,40894,41129,41656,40672,42164v-457,508,-1105,889,-1918,1143c37929,43434,36811,43561,35401,43561v-876,,-1600,,-2197,-127c32607,43434,32137,43307,31769,43180v-368,-127,-635,-381,-787,-635c30817,42291,30740,42037,30740,41656v,-508,305,-1270,927,-2159c32277,38481,32950,37211,33687,35814v724,-1397,1397,-3175,2019,-5080c36316,28829,36633,26543,36633,24003v,-1905,-216,-3683,-622,-5207c35604,17145,34995,15875,34195,14732v-800,-1143,-1816,-2032,-3048,-2667c29915,11430,28454,11176,26765,11176v-1727,,-3187,381,-4381,1270c21203,13335,20149,14605,19234,16002v-914,1524,-1714,3175,-2426,4953c16097,22733,15361,24638,14586,26543v-775,2032,-1651,3937,-2642,5715c10966,34163,9773,35814,8350,37211,6941,38735,5251,39878,3283,40767l,41418,,30002r108,-30c1314,28956,2369,27813,3283,26416v914,-1524,1740,-3175,2464,-5080c6483,19431,7233,17526,8007,15621v775,-1905,1651,-3810,2604,-5715c11576,8001,12732,6350,14103,4826,15475,3429,17113,2159,19031,1270,20949,381,23235,,25876,xe" fillcolor="black" stroked="f" strokeweight="0">
                        <v:stroke miterlimit="83231f" joinstyle="miter"/>
                        <v:path arrowok="t" textboxrect="0,0,45663,43561"/>
                      </v:shape>
                      <v:shape id="Shape 767" o:spid="_x0000_s1043" style="position:absolute;left:866;top:5060;width:456;height:295;visibility:visible;mso-wrap-style:square;v-text-anchor:top" coordsize="45523,2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" path="m38132,v1321,,2375,127,3149,254c42056,508,42628,762,42996,1143v368,381,711,889,1029,1651c44342,3556,44609,4318,44812,5334v203,889,368,1905,508,2921c45460,9271,45523,10287,45523,11430v,3175,-419,5842,-1257,8128c43415,21844,42145,23749,40430,25273v-1714,1397,-3886,2540,-6502,3175c31299,29083,28213,29464,24644,29464l,29464,,18161r23006,c27248,18161,30461,17526,32620,16256v2172,-1270,3251,-3556,3251,-6731c35871,8382,35770,7493,35566,6731v-203,-889,-419,-1651,-647,-2286c34690,3810,34474,3302,34271,2794v-216,-381,-318,-762,-318,-1143c33953,1397,34017,1143,34131,1016v115,-254,330,-381,648,-508c35096,381,35528,254,36074,127,36633,127,37306,,38132,xe" fillcolor="black" stroked="f" strokeweight="0">
                        <v:stroke miterlimit="83231f" joinstyle="miter"/>
                        <v:path arrowok="t" textboxrect="0,0,45523,29464"/>
                      </v:shape>
                      <v:shape id="Shape 768" o:spid="_x0000_s1044" style="position:absolute;left:866;top:4796;width:448;height:113;visibility:visible;mso-wrap-style:square;v-text-anchor:top" coordsize="44774,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" path="m,l42653,v368,,673,,927,254c43821,381,44050,762,44228,1143v178,381,317,889,406,1651c44723,3556,44774,4445,44774,5588v,1143,-51,2032,-140,2794c44545,9144,44406,9652,44228,10160v-178,381,-407,635,-648,889c43326,11176,43021,11303,42653,11303l,11303,,xe" fillcolor="black" stroked="f" strokeweight="0">
                        <v:stroke miterlimit="83231f" joinstyle="miter"/>
                        <v:path arrowok="t" textboxrect="0,0,44774,11303"/>
                      </v:shape>
                      <v:shape id="Shape 769" o:spid="_x0000_s1045" style="position:absolute;left:866;top:4030;width:457;height:618;visibility:visible;mso-wrap-style:square;v-text-anchor:top" coordsize="45663,6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" path="m11157,v5029,,9639,762,13868,2032c29242,3302,32887,5334,35947,8001v3048,2540,5436,5842,7150,9779c44812,21717,45663,26289,45663,31496v,5080,-749,9525,-2261,13335c41904,48514,39707,51689,36836,54229v-2883,2540,-6375,4318,-10477,5588c22257,61087,17596,61722,12389,61722l,59905,,47912r1924,856c4883,49530,8122,49911,11640,49911v3378,,6553,-254,9512,-889c24124,48387,26714,47371,28924,45974v2210,-1524,3975,-3429,5271,-5842c35503,37592,36151,34544,36151,30988v,-3302,-597,-6223,-1778,-8636c33179,19939,31515,17907,29369,16256,27222,14732,24670,13589,21698,12827v-2959,-762,-6223,-1016,-9779,-1016c8579,11811,5429,12065,2470,12700l,13664,,1530,11157,xe" fillcolor="black" stroked="f" strokeweight="0">
                        <v:stroke miterlimit="83231f" joinstyle="miter"/>
                        <v:path arrowok="t" textboxrect="0,0,45663,61722"/>
                      </v:shape>
                      <v:shape id="Shape 770" o:spid="_x0000_s1046" style="position:absolute;left:866;top:3745;width:448;height:113;visibility:visible;mso-wrap-style:square;v-text-anchor:top" coordsize="44774,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" path="m,l42653,v368,,673,,927,254c43821,381,44050,762,44228,1143v178,381,317,889,406,1651c44723,3556,44774,4445,44774,5588v,1143,-51,2032,-140,2794c44545,9144,44406,9652,44228,10160v-178,381,-407,635,-648,889c43326,11176,43021,11303,42653,11303l,11303,,xe" fillcolor="black" stroked="f" strokeweight="0">
                        <v:stroke miterlimit="83231f" joinstyle="miter"/>
                        <v:path arrowok="t" textboxrect="0,0,44774,11303"/>
                      </v:shape>
                      <v:shape id="Shape 771" o:spid="_x0000_s1047" style="position:absolute;left:866;top:3327;width:448;height:119;visibility:visible;mso-wrap-style:square;v-text-anchor:top" coordsize="44774,11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" path="m5061,l42653,v368,,673,,927,254c43821,381,44050,762,44228,1143v178,381,317,1016,406,1651c44723,3556,44774,4445,44774,5588v,1143,-51,2032,-140,2794c44545,9144,44406,9652,44228,10160v-178,381,-407,635,-648,889c43326,11176,43021,11303,42653,11303r-36081,l,11893,,514,5061,xe" fillcolor="black" stroked="f" strokeweight="0">
                        <v:stroke miterlimit="83231f" joinstyle="miter"/>
                        <v:path arrowok="t" textboxrect="0,0,44774,11893"/>
                      </v:shape>
                      <v:shape id="Shape 772" o:spid="_x0000_s1048" style="position:absolute;left:866;top:2275;width:444;height:513;visibility:visible;mso-wrap-style:square;v-text-anchor:top" coordsize="44367,5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" path="m39707,v863,,1600,127,2197,254c42488,381,42970,508,43339,762v368,254,622,508,787,762c44279,1905,44367,2159,44367,2540r,46228c44367,49149,44279,49403,44126,49657v-165,254,-419,508,-787,762c42970,50673,42488,50927,41904,51054v-597,127,-1334,254,-2197,254c38881,51308,38183,51181,37586,51054v-597,-127,-1080,-381,-1474,-508c35731,50292,35427,50038,35223,49784v-203,-254,-304,-635,-304,-1016l34919,30353,,30353,,18542r34919,l34919,2540v,-381,101,-762,304,-1016c35427,1143,35731,889,36112,635v394,-127,877,-254,1474,-381c38183,127,38881,,39707,xe" fillcolor="black" stroked="f" strokeweight="0">
                        <v:stroke miterlimit="83231f" joinstyle="miter"/>
                        <v:path arrowok="t" textboxrect="0,0,44367,51308"/>
                      </v:shape>
                      <w10:anchorlock/>
                    </v:group>
                  </w:pict>
                </mc:Fallback>
              </mc:AlternateContent>
            </w:r>
            <w:r w:rsidRPr="00455891">
              <w:rPr>
                <w:rFonts w:cstheme="minorHAnsi"/>
              </w:rPr>
              <w:t xml:space="preserve"> </w:t>
            </w:r>
          </w:p>
        </w:tc>
        <w:tc>
          <w:tcPr>
            <w:tcW w:w="704" w:type="dxa"/>
            <w:tcBorders>
              <w:top w:val="single" w:sz="4" w:space="0" w:color="000000"/>
              <w:left w:val="single" w:sz="8" w:space="0" w:color="000000"/>
              <w:bottom w:val="single" w:sz="4" w:space="0" w:color="000000"/>
              <w:right w:val="single" w:sz="4" w:space="0" w:color="000000"/>
            </w:tcBorders>
            <w:vAlign w:val="center"/>
          </w:tcPr>
          <w:p w14:paraId="69B57703" w14:textId="77777777" w:rsidR="00C70627" w:rsidRPr="00455891" w:rsidRDefault="00C70627" w:rsidP="000F700E">
            <w:pPr>
              <w:spacing w:line="259" w:lineRule="auto"/>
              <w:rPr>
                <w:rFonts w:cstheme="minorHAnsi"/>
              </w:rPr>
            </w:pPr>
            <w:r w:rsidRPr="00455891">
              <w:rPr>
                <w:rFonts w:cstheme="minorHAnsi"/>
              </w:rPr>
              <w:t xml:space="preserve">Q1.1  </w:t>
            </w:r>
          </w:p>
        </w:tc>
        <w:tc>
          <w:tcPr>
            <w:tcW w:w="5724" w:type="dxa"/>
            <w:gridSpan w:val="3"/>
            <w:tcBorders>
              <w:top w:val="single" w:sz="4" w:space="0" w:color="000000"/>
              <w:left w:val="single" w:sz="4" w:space="0" w:color="000000"/>
              <w:bottom w:val="single" w:sz="4" w:space="0" w:color="000000"/>
              <w:right w:val="single" w:sz="8" w:space="0" w:color="000000"/>
            </w:tcBorders>
          </w:tcPr>
          <w:p w14:paraId="71A38BAC" w14:textId="77777777" w:rsidR="00C70627" w:rsidRPr="00455891" w:rsidRDefault="00C70627" w:rsidP="000F700E">
            <w:pPr>
              <w:spacing w:line="259" w:lineRule="auto"/>
              <w:ind w:left="2"/>
              <w:rPr>
                <w:rFonts w:cstheme="minorHAnsi"/>
              </w:rPr>
            </w:pPr>
            <w:r w:rsidRPr="00455891">
              <w:rPr>
                <w:rFonts w:cstheme="minorHAnsi"/>
              </w:rPr>
              <w:t xml:space="preserve">Introduction to 16-bit, 32- bit or 64-bit operating systems </w:t>
            </w:r>
          </w:p>
        </w:tc>
        <w:tc>
          <w:tcPr>
            <w:tcW w:w="920" w:type="dxa"/>
            <w:gridSpan w:val="2"/>
            <w:tcBorders>
              <w:top w:val="single" w:sz="4" w:space="0" w:color="000000"/>
              <w:left w:val="single" w:sz="8" w:space="0" w:color="000000"/>
              <w:bottom w:val="single" w:sz="4" w:space="0" w:color="000000"/>
              <w:right w:val="single" w:sz="8" w:space="0" w:color="000000"/>
            </w:tcBorders>
            <w:vAlign w:val="center"/>
          </w:tcPr>
          <w:p w14:paraId="2A3240AB" w14:textId="77777777" w:rsidR="00C70627" w:rsidRPr="00455891" w:rsidRDefault="00C70627" w:rsidP="000F700E">
            <w:pPr>
              <w:spacing w:line="259" w:lineRule="auto"/>
              <w:ind w:right="96"/>
              <w:jc w:val="center"/>
              <w:rPr>
                <w:rFonts w:cstheme="minorHAnsi"/>
              </w:rPr>
            </w:pPr>
            <w:r w:rsidRPr="00455891">
              <w:rPr>
                <w:rFonts w:cstheme="minorHAnsi"/>
              </w:rPr>
              <w:t xml:space="preserve">01 </w:t>
            </w:r>
          </w:p>
        </w:tc>
        <w:tc>
          <w:tcPr>
            <w:tcW w:w="920" w:type="dxa"/>
            <w:tcBorders>
              <w:top w:val="single" w:sz="4" w:space="0" w:color="000000"/>
              <w:left w:val="single" w:sz="8" w:space="0" w:color="000000"/>
              <w:bottom w:val="single" w:sz="4" w:space="0" w:color="000000"/>
              <w:right w:val="single" w:sz="8" w:space="0" w:color="000000"/>
            </w:tcBorders>
            <w:vAlign w:val="center"/>
          </w:tcPr>
          <w:p w14:paraId="64E7AB46" w14:textId="77777777" w:rsidR="00C70627" w:rsidRPr="00455891" w:rsidRDefault="00C70627" w:rsidP="000F700E">
            <w:pPr>
              <w:spacing w:line="259" w:lineRule="auto"/>
              <w:ind w:left="48"/>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single" w:sz="4" w:space="0" w:color="000000"/>
              <w:right w:val="double" w:sz="4" w:space="0" w:color="000000"/>
            </w:tcBorders>
            <w:vAlign w:val="center"/>
          </w:tcPr>
          <w:p w14:paraId="26A27D64" w14:textId="77777777" w:rsidR="00C70627" w:rsidRPr="00455891" w:rsidRDefault="00C70627" w:rsidP="000F700E">
            <w:pPr>
              <w:spacing w:line="259" w:lineRule="auto"/>
              <w:ind w:left="2"/>
              <w:rPr>
                <w:rFonts w:cstheme="minorHAnsi"/>
              </w:rPr>
            </w:pPr>
            <w:r w:rsidRPr="00455891">
              <w:rPr>
                <w:rFonts w:cstheme="minorHAnsi"/>
              </w:rPr>
              <w:t xml:space="preserve">  </w:t>
            </w:r>
          </w:p>
        </w:tc>
      </w:tr>
      <w:tr w:rsidR="00056289" w:rsidRPr="00455891" w14:paraId="58104504" w14:textId="77777777" w:rsidTr="00BE4C03">
        <w:trPr>
          <w:trHeight w:val="305"/>
        </w:trPr>
        <w:tc>
          <w:tcPr>
            <w:tcW w:w="0" w:type="auto"/>
            <w:vMerge/>
            <w:tcBorders>
              <w:top w:val="nil"/>
              <w:left w:val="double" w:sz="4" w:space="0" w:color="000000"/>
              <w:bottom w:val="nil"/>
              <w:right w:val="single" w:sz="8" w:space="0" w:color="000000"/>
            </w:tcBorders>
          </w:tcPr>
          <w:p w14:paraId="1F50A5AA" w14:textId="77777777" w:rsidR="00C70627" w:rsidRPr="00455891" w:rsidRDefault="00C70627" w:rsidP="000F700E">
            <w:pPr>
              <w:spacing w:after="160" w:line="259" w:lineRule="auto"/>
              <w:rPr>
                <w:rFonts w:cstheme="minorHAnsi"/>
              </w:rPr>
            </w:pPr>
          </w:p>
        </w:tc>
        <w:tc>
          <w:tcPr>
            <w:tcW w:w="704" w:type="dxa"/>
            <w:tcBorders>
              <w:top w:val="single" w:sz="4" w:space="0" w:color="000000"/>
              <w:left w:val="single" w:sz="8" w:space="0" w:color="000000"/>
              <w:bottom w:val="single" w:sz="4" w:space="0" w:color="000000"/>
              <w:right w:val="single" w:sz="4" w:space="0" w:color="000000"/>
            </w:tcBorders>
            <w:vAlign w:val="center"/>
          </w:tcPr>
          <w:p w14:paraId="73F03635" w14:textId="77777777" w:rsidR="00C70627" w:rsidRPr="00455891" w:rsidRDefault="00C70627" w:rsidP="000F700E">
            <w:pPr>
              <w:spacing w:line="259" w:lineRule="auto"/>
              <w:rPr>
                <w:rFonts w:cstheme="minorHAnsi"/>
              </w:rPr>
            </w:pPr>
            <w:r w:rsidRPr="00455891">
              <w:rPr>
                <w:rFonts w:cstheme="minorHAnsi"/>
              </w:rPr>
              <w:t xml:space="preserve">Q1.2  </w:t>
            </w:r>
          </w:p>
        </w:tc>
        <w:tc>
          <w:tcPr>
            <w:tcW w:w="5724" w:type="dxa"/>
            <w:gridSpan w:val="3"/>
            <w:tcBorders>
              <w:top w:val="single" w:sz="4" w:space="0" w:color="000000"/>
              <w:left w:val="single" w:sz="4" w:space="0" w:color="000000"/>
              <w:bottom w:val="single" w:sz="4" w:space="0" w:color="000000"/>
              <w:right w:val="single" w:sz="8" w:space="0" w:color="000000"/>
            </w:tcBorders>
          </w:tcPr>
          <w:p w14:paraId="615C8C15" w14:textId="77777777" w:rsidR="00C70627" w:rsidRPr="00455891" w:rsidRDefault="00C70627" w:rsidP="000F700E">
            <w:pPr>
              <w:spacing w:line="259" w:lineRule="auto"/>
              <w:ind w:left="2" w:right="17"/>
              <w:rPr>
                <w:rFonts w:cstheme="minorHAnsi"/>
              </w:rPr>
            </w:pPr>
            <w:r w:rsidRPr="00455891">
              <w:rPr>
                <w:rFonts w:cstheme="minorHAnsi"/>
              </w:rPr>
              <w:t xml:space="preserve">Reasons for the transition from 16-bit to 32- bit and 32-bit to 64-bit operating systems </w:t>
            </w:r>
          </w:p>
        </w:tc>
        <w:tc>
          <w:tcPr>
            <w:tcW w:w="920" w:type="dxa"/>
            <w:gridSpan w:val="2"/>
            <w:tcBorders>
              <w:top w:val="single" w:sz="4" w:space="0" w:color="000000"/>
              <w:left w:val="single" w:sz="8" w:space="0" w:color="000000"/>
              <w:bottom w:val="single" w:sz="4" w:space="0" w:color="000000"/>
              <w:right w:val="single" w:sz="8" w:space="0" w:color="000000"/>
            </w:tcBorders>
            <w:vAlign w:val="center"/>
          </w:tcPr>
          <w:p w14:paraId="3676F325" w14:textId="77777777" w:rsidR="00C70627" w:rsidRPr="00455891" w:rsidRDefault="00C70627" w:rsidP="000F700E">
            <w:pPr>
              <w:spacing w:line="259" w:lineRule="auto"/>
              <w:ind w:right="96"/>
              <w:jc w:val="center"/>
              <w:rPr>
                <w:rFonts w:cstheme="minorHAnsi"/>
              </w:rPr>
            </w:pPr>
            <w:r w:rsidRPr="00455891">
              <w:rPr>
                <w:rFonts w:cstheme="minorHAnsi"/>
              </w:rPr>
              <w:t xml:space="preserve">01 </w:t>
            </w:r>
          </w:p>
        </w:tc>
        <w:tc>
          <w:tcPr>
            <w:tcW w:w="920" w:type="dxa"/>
            <w:tcBorders>
              <w:top w:val="single" w:sz="4" w:space="0" w:color="000000"/>
              <w:left w:val="single" w:sz="8" w:space="0" w:color="000000"/>
              <w:bottom w:val="single" w:sz="4" w:space="0" w:color="000000"/>
              <w:right w:val="single" w:sz="8" w:space="0" w:color="000000"/>
            </w:tcBorders>
            <w:vAlign w:val="center"/>
          </w:tcPr>
          <w:p w14:paraId="0C5AB367" w14:textId="77777777" w:rsidR="00C70627" w:rsidRPr="00455891" w:rsidRDefault="00C70627" w:rsidP="000F700E">
            <w:pPr>
              <w:spacing w:line="259" w:lineRule="auto"/>
              <w:ind w:left="48"/>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single" w:sz="4" w:space="0" w:color="000000"/>
              <w:right w:val="double" w:sz="4" w:space="0" w:color="000000"/>
            </w:tcBorders>
            <w:vAlign w:val="center"/>
          </w:tcPr>
          <w:p w14:paraId="0EA12B8C" w14:textId="77777777" w:rsidR="00C70627" w:rsidRPr="00455891" w:rsidRDefault="00C70627" w:rsidP="000F700E">
            <w:pPr>
              <w:spacing w:line="259" w:lineRule="auto"/>
              <w:ind w:left="2"/>
              <w:rPr>
                <w:rFonts w:cstheme="minorHAnsi"/>
              </w:rPr>
            </w:pPr>
            <w:r w:rsidRPr="00455891">
              <w:rPr>
                <w:rFonts w:cstheme="minorHAnsi"/>
              </w:rPr>
              <w:t xml:space="preserve">  </w:t>
            </w:r>
          </w:p>
        </w:tc>
      </w:tr>
      <w:tr w:rsidR="00056289" w:rsidRPr="00455891" w14:paraId="74DC433E" w14:textId="77777777" w:rsidTr="00BE4C03">
        <w:trPr>
          <w:trHeight w:val="304"/>
        </w:trPr>
        <w:tc>
          <w:tcPr>
            <w:tcW w:w="0" w:type="auto"/>
            <w:vMerge/>
            <w:tcBorders>
              <w:top w:val="nil"/>
              <w:left w:val="double" w:sz="4" w:space="0" w:color="000000"/>
              <w:bottom w:val="nil"/>
              <w:right w:val="single" w:sz="8" w:space="0" w:color="000000"/>
            </w:tcBorders>
          </w:tcPr>
          <w:p w14:paraId="03349C46" w14:textId="77777777" w:rsidR="00C70627" w:rsidRPr="00455891" w:rsidRDefault="00C70627" w:rsidP="000F700E">
            <w:pPr>
              <w:spacing w:after="160" w:line="259" w:lineRule="auto"/>
              <w:rPr>
                <w:rFonts w:cstheme="minorHAnsi"/>
              </w:rPr>
            </w:pPr>
          </w:p>
        </w:tc>
        <w:tc>
          <w:tcPr>
            <w:tcW w:w="704" w:type="dxa"/>
            <w:tcBorders>
              <w:top w:val="single" w:sz="4" w:space="0" w:color="000000"/>
              <w:left w:val="single" w:sz="8" w:space="0" w:color="000000"/>
              <w:bottom w:val="single" w:sz="4" w:space="0" w:color="000000"/>
              <w:right w:val="single" w:sz="4" w:space="0" w:color="000000"/>
            </w:tcBorders>
            <w:vAlign w:val="center"/>
          </w:tcPr>
          <w:p w14:paraId="145BD989" w14:textId="77777777" w:rsidR="00C70627" w:rsidRPr="00455891" w:rsidRDefault="00C70627" w:rsidP="000F700E">
            <w:pPr>
              <w:spacing w:line="259" w:lineRule="auto"/>
              <w:rPr>
                <w:rFonts w:cstheme="minorHAnsi"/>
              </w:rPr>
            </w:pPr>
            <w:r w:rsidRPr="00455891">
              <w:rPr>
                <w:rFonts w:cstheme="minorHAnsi"/>
              </w:rPr>
              <w:t xml:space="preserve">Q1.3  </w:t>
            </w:r>
          </w:p>
        </w:tc>
        <w:tc>
          <w:tcPr>
            <w:tcW w:w="5724" w:type="dxa"/>
            <w:gridSpan w:val="3"/>
            <w:tcBorders>
              <w:top w:val="single" w:sz="4" w:space="0" w:color="000000"/>
              <w:left w:val="single" w:sz="4" w:space="0" w:color="000000"/>
              <w:bottom w:val="single" w:sz="4" w:space="0" w:color="000000"/>
              <w:right w:val="single" w:sz="8" w:space="0" w:color="000000"/>
            </w:tcBorders>
          </w:tcPr>
          <w:p w14:paraId="22B527C7" w14:textId="77777777" w:rsidR="00C70627" w:rsidRPr="00455891" w:rsidRDefault="00C70627" w:rsidP="000F700E">
            <w:pPr>
              <w:spacing w:line="259" w:lineRule="auto"/>
              <w:ind w:left="2"/>
              <w:rPr>
                <w:rFonts w:cstheme="minorHAnsi"/>
              </w:rPr>
            </w:pPr>
            <w:r w:rsidRPr="00455891">
              <w:rPr>
                <w:rFonts w:cstheme="minorHAnsi"/>
              </w:rPr>
              <w:t xml:space="preserve">Reasons for the transition from 64-bit to 128-bit operating systems </w:t>
            </w:r>
          </w:p>
        </w:tc>
        <w:tc>
          <w:tcPr>
            <w:tcW w:w="920" w:type="dxa"/>
            <w:gridSpan w:val="2"/>
            <w:tcBorders>
              <w:top w:val="single" w:sz="4" w:space="0" w:color="000000"/>
              <w:left w:val="single" w:sz="8" w:space="0" w:color="000000"/>
              <w:bottom w:val="single" w:sz="4" w:space="0" w:color="000000"/>
              <w:right w:val="single" w:sz="8" w:space="0" w:color="000000"/>
            </w:tcBorders>
            <w:vAlign w:val="center"/>
          </w:tcPr>
          <w:p w14:paraId="1AC3C0F5" w14:textId="77777777" w:rsidR="00C70627" w:rsidRPr="00455891" w:rsidRDefault="00C70627" w:rsidP="000F700E">
            <w:pPr>
              <w:spacing w:line="259" w:lineRule="auto"/>
              <w:ind w:right="96"/>
              <w:jc w:val="center"/>
              <w:rPr>
                <w:rFonts w:cstheme="minorHAnsi"/>
              </w:rPr>
            </w:pPr>
            <w:r w:rsidRPr="00455891">
              <w:rPr>
                <w:rFonts w:cstheme="minorHAnsi"/>
              </w:rPr>
              <w:t xml:space="preserve">02 </w:t>
            </w:r>
          </w:p>
        </w:tc>
        <w:tc>
          <w:tcPr>
            <w:tcW w:w="920" w:type="dxa"/>
            <w:tcBorders>
              <w:top w:val="single" w:sz="4" w:space="0" w:color="000000"/>
              <w:left w:val="single" w:sz="8" w:space="0" w:color="000000"/>
              <w:bottom w:val="single" w:sz="4" w:space="0" w:color="000000"/>
              <w:right w:val="single" w:sz="8" w:space="0" w:color="000000"/>
            </w:tcBorders>
            <w:vAlign w:val="center"/>
          </w:tcPr>
          <w:p w14:paraId="62CE2B4D" w14:textId="77777777" w:rsidR="00C70627" w:rsidRPr="00455891" w:rsidRDefault="00C70627" w:rsidP="000F700E">
            <w:pPr>
              <w:spacing w:line="259" w:lineRule="auto"/>
              <w:ind w:left="48"/>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single" w:sz="4" w:space="0" w:color="000000"/>
              <w:right w:val="double" w:sz="4" w:space="0" w:color="000000"/>
            </w:tcBorders>
            <w:vAlign w:val="center"/>
          </w:tcPr>
          <w:p w14:paraId="1A6020EF" w14:textId="77777777" w:rsidR="00C70627" w:rsidRPr="00455891" w:rsidRDefault="00C70627" w:rsidP="000F700E">
            <w:pPr>
              <w:spacing w:line="259" w:lineRule="auto"/>
              <w:ind w:left="2"/>
              <w:rPr>
                <w:rFonts w:cstheme="minorHAnsi"/>
              </w:rPr>
            </w:pPr>
            <w:r w:rsidRPr="00455891">
              <w:rPr>
                <w:rFonts w:cstheme="minorHAnsi"/>
              </w:rPr>
              <w:t xml:space="preserve">  </w:t>
            </w:r>
          </w:p>
        </w:tc>
      </w:tr>
      <w:tr w:rsidR="00056289" w:rsidRPr="00455891" w14:paraId="29A990C3" w14:textId="77777777" w:rsidTr="00BE4C03">
        <w:trPr>
          <w:trHeight w:val="305"/>
        </w:trPr>
        <w:tc>
          <w:tcPr>
            <w:tcW w:w="0" w:type="auto"/>
            <w:vMerge/>
            <w:tcBorders>
              <w:top w:val="nil"/>
              <w:left w:val="double" w:sz="4" w:space="0" w:color="000000"/>
              <w:bottom w:val="nil"/>
              <w:right w:val="single" w:sz="8" w:space="0" w:color="000000"/>
            </w:tcBorders>
          </w:tcPr>
          <w:p w14:paraId="410C9A3C" w14:textId="77777777" w:rsidR="00C70627" w:rsidRPr="00455891" w:rsidRDefault="00C70627" w:rsidP="000F700E">
            <w:pPr>
              <w:spacing w:after="160" w:line="259" w:lineRule="auto"/>
              <w:rPr>
                <w:rFonts w:cstheme="minorHAnsi"/>
              </w:rPr>
            </w:pPr>
          </w:p>
        </w:tc>
        <w:tc>
          <w:tcPr>
            <w:tcW w:w="704" w:type="dxa"/>
            <w:tcBorders>
              <w:top w:val="single" w:sz="4" w:space="0" w:color="000000"/>
              <w:left w:val="single" w:sz="8" w:space="0" w:color="000000"/>
              <w:bottom w:val="single" w:sz="4" w:space="0" w:color="000000"/>
              <w:right w:val="single" w:sz="4" w:space="0" w:color="000000"/>
            </w:tcBorders>
            <w:vAlign w:val="center"/>
          </w:tcPr>
          <w:p w14:paraId="1B85BB41" w14:textId="77777777" w:rsidR="00C70627" w:rsidRPr="00455891" w:rsidRDefault="00C70627" w:rsidP="000F700E">
            <w:pPr>
              <w:spacing w:line="259" w:lineRule="auto"/>
              <w:rPr>
                <w:rFonts w:cstheme="minorHAnsi"/>
              </w:rPr>
            </w:pPr>
            <w:r w:rsidRPr="00455891">
              <w:rPr>
                <w:rFonts w:cstheme="minorHAnsi"/>
              </w:rPr>
              <w:t xml:space="preserve">A1.4 </w:t>
            </w:r>
          </w:p>
        </w:tc>
        <w:tc>
          <w:tcPr>
            <w:tcW w:w="5724" w:type="dxa"/>
            <w:gridSpan w:val="3"/>
            <w:tcBorders>
              <w:top w:val="single" w:sz="4" w:space="0" w:color="000000"/>
              <w:left w:val="single" w:sz="4" w:space="0" w:color="000000"/>
              <w:bottom w:val="single" w:sz="4" w:space="0" w:color="000000"/>
              <w:right w:val="single" w:sz="8" w:space="0" w:color="000000"/>
            </w:tcBorders>
          </w:tcPr>
          <w:p w14:paraId="746D5CB7" w14:textId="77777777" w:rsidR="00C70627" w:rsidRPr="00455891" w:rsidRDefault="00C70627" w:rsidP="000F700E">
            <w:pPr>
              <w:spacing w:line="259" w:lineRule="auto"/>
              <w:ind w:left="2"/>
              <w:rPr>
                <w:rFonts w:cstheme="minorHAnsi"/>
              </w:rPr>
            </w:pPr>
            <w:r w:rsidRPr="00455891">
              <w:rPr>
                <w:rFonts w:cstheme="minorHAnsi"/>
              </w:rPr>
              <w:t xml:space="preserve">Stance with justification </w:t>
            </w:r>
          </w:p>
        </w:tc>
        <w:tc>
          <w:tcPr>
            <w:tcW w:w="920" w:type="dxa"/>
            <w:gridSpan w:val="2"/>
            <w:tcBorders>
              <w:top w:val="single" w:sz="4" w:space="0" w:color="000000"/>
              <w:left w:val="single" w:sz="8" w:space="0" w:color="000000"/>
              <w:bottom w:val="single" w:sz="4" w:space="0" w:color="000000"/>
              <w:right w:val="single" w:sz="8" w:space="0" w:color="000000"/>
            </w:tcBorders>
            <w:vAlign w:val="center"/>
          </w:tcPr>
          <w:p w14:paraId="228AC9D9" w14:textId="77777777" w:rsidR="00C70627" w:rsidRPr="00455891" w:rsidRDefault="00C70627" w:rsidP="000F700E">
            <w:pPr>
              <w:spacing w:line="259" w:lineRule="auto"/>
              <w:ind w:right="96"/>
              <w:jc w:val="center"/>
              <w:rPr>
                <w:rFonts w:cstheme="minorHAnsi"/>
              </w:rPr>
            </w:pPr>
            <w:r w:rsidRPr="00455891">
              <w:rPr>
                <w:rFonts w:cstheme="minorHAnsi"/>
              </w:rPr>
              <w:t xml:space="preserve">01 </w:t>
            </w:r>
          </w:p>
        </w:tc>
        <w:tc>
          <w:tcPr>
            <w:tcW w:w="920" w:type="dxa"/>
            <w:tcBorders>
              <w:top w:val="single" w:sz="4" w:space="0" w:color="000000"/>
              <w:left w:val="single" w:sz="8" w:space="0" w:color="000000"/>
              <w:bottom w:val="single" w:sz="4" w:space="0" w:color="000000"/>
              <w:right w:val="single" w:sz="8" w:space="0" w:color="000000"/>
            </w:tcBorders>
            <w:vAlign w:val="center"/>
          </w:tcPr>
          <w:p w14:paraId="416E5CEE" w14:textId="77777777" w:rsidR="00C70627" w:rsidRPr="00455891" w:rsidRDefault="00C70627" w:rsidP="000F700E">
            <w:pPr>
              <w:spacing w:line="259" w:lineRule="auto"/>
              <w:ind w:right="2"/>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single" w:sz="4" w:space="0" w:color="000000"/>
              <w:right w:val="double" w:sz="4" w:space="0" w:color="000000"/>
            </w:tcBorders>
            <w:vAlign w:val="center"/>
          </w:tcPr>
          <w:p w14:paraId="41EFDACC" w14:textId="77777777" w:rsidR="00C70627" w:rsidRPr="00455891" w:rsidRDefault="00C70627" w:rsidP="000F700E">
            <w:pPr>
              <w:spacing w:line="259" w:lineRule="auto"/>
              <w:ind w:left="2"/>
              <w:rPr>
                <w:rFonts w:cstheme="minorHAnsi"/>
              </w:rPr>
            </w:pPr>
            <w:r w:rsidRPr="00455891">
              <w:rPr>
                <w:rFonts w:cstheme="minorHAnsi"/>
              </w:rPr>
              <w:t xml:space="preserve"> </w:t>
            </w:r>
          </w:p>
        </w:tc>
      </w:tr>
      <w:tr w:rsidR="00056289" w:rsidRPr="00455891" w14:paraId="58E57608" w14:textId="77777777" w:rsidTr="00BE4C03">
        <w:trPr>
          <w:trHeight w:val="276"/>
        </w:trPr>
        <w:tc>
          <w:tcPr>
            <w:tcW w:w="0" w:type="auto"/>
            <w:vMerge/>
            <w:tcBorders>
              <w:top w:val="nil"/>
              <w:left w:val="double" w:sz="4" w:space="0" w:color="000000"/>
              <w:bottom w:val="single" w:sz="4" w:space="0" w:color="000000"/>
              <w:right w:val="single" w:sz="8" w:space="0" w:color="000000"/>
            </w:tcBorders>
          </w:tcPr>
          <w:p w14:paraId="69235BB5" w14:textId="77777777" w:rsidR="00C70627" w:rsidRPr="00455891" w:rsidRDefault="00C70627" w:rsidP="000F700E">
            <w:pPr>
              <w:spacing w:after="160" w:line="259" w:lineRule="auto"/>
              <w:rPr>
                <w:rFonts w:cstheme="minorHAnsi"/>
              </w:rPr>
            </w:pPr>
          </w:p>
        </w:tc>
        <w:tc>
          <w:tcPr>
            <w:tcW w:w="704" w:type="dxa"/>
            <w:tcBorders>
              <w:top w:val="single" w:sz="4" w:space="0" w:color="000000"/>
              <w:left w:val="single" w:sz="8" w:space="0" w:color="000000"/>
              <w:bottom w:val="single" w:sz="4" w:space="0" w:color="000000"/>
              <w:right w:val="single" w:sz="4" w:space="0" w:color="000000"/>
            </w:tcBorders>
            <w:vAlign w:val="center"/>
          </w:tcPr>
          <w:p w14:paraId="0C822AEA" w14:textId="77777777" w:rsidR="00C70627" w:rsidRPr="00455891" w:rsidRDefault="00C70627" w:rsidP="000F700E">
            <w:pPr>
              <w:spacing w:line="259" w:lineRule="auto"/>
              <w:rPr>
                <w:rFonts w:cstheme="minorHAnsi"/>
              </w:rPr>
            </w:pPr>
            <w:r w:rsidRPr="00455891">
              <w:rPr>
                <w:rFonts w:cstheme="minorHAnsi"/>
              </w:rPr>
              <w:t xml:space="preserve">  </w:t>
            </w:r>
          </w:p>
        </w:tc>
        <w:tc>
          <w:tcPr>
            <w:tcW w:w="5724" w:type="dxa"/>
            <w:gridSpan w:val="3"/>
            <w:tcBorders>
              <w:top w:val="single" w:sz="4" w:space="0" w:color="000000"/>
              <w:left w:val="single" w:sz="4" w:space="0" w:color="000000"/>
              <w:bottom w:val="single" w:sz="4" w:space="0" w:color="000000"/>
              <w:right w:val="single" w:sz="8" w:space="0" w:color="000000"/>
            </w:tcBorders>
          </w:tcPr>
          <w:p w14:paraId="78B505A8" w14:textId="77777777" w:rsidR="00C70627" w:rsidRPr="00455891" w:rsidRDefault="00C70627" w:rsidP="000F700E">
            <w:pPr>
              <w:spacing w:line="259" w:lineRule="auto"/>
              <w:ind w:right="99"/>
              <w:jc w:val="right"/>
              <w:rPr>
                <w:rFonts w:cstheme="minorHAnsi"/>
              </w:rPr>
            </w:pPr>
            <w:r w:rsidRPr="00455891">
              <w:rPr>
                <w:rFonts w:eastAsia="Calibri" w:cstheme="minorHAnsi"/>
                <w:b/>
              </w:rPr>
              <w:t xml:space="preserve">Part A </w:t>
            </w:r>
            <w:r w:rsidRPr="00455891">
              <w:rPr>
                <w:rFonts w:cstheme="minorHAnsi"/>
              </w:rPr>
              <w:t xml:space="preserve"> </w:t>
            </w:r>
          </w:p>
          <w:p w14:paraId="53A6F624" w14:textId="77777777" w:rsidR="00C70627" w:rsidRPr="00455891" w:rsidRDefault="00C70627" w:rsidP="000F700E">
            <w:pPr>
              <w:spacing w:line="259" w:lineRule="auto"/>
              <w:jc w:val="right"/>
              <w:rPr>
                <w:rFonts w:cstheme="minorHAnsi"/>
              </w:rPr>
            </w:pPr>
            <w:r w:rsidRPr="00455891">
              <w:rPr>
                <w:rFonts w:eastAsia="Calibri" w:cstheme="minorHAnsi"/>
                <w:b/>
              </w:rPr>
              <w:t xml:space="preserve"> </w:t>
            </w:r>
          </w:p>
        </w:tc>
        <w:tc>
          <w:tcPr>
            <w:tcW w:w="920" w:type="dxa"/>
            <w:gridSpan w:val="2"/>
            <w:tcBorders>
              <w:top w:val="single" w:sz="4" w:space="0" w:color="000000"/>
              <w:left w:val="single" w:sz="8" w:space="0" w:color="000000"/>
              <w:bottom w:val="single" w:sz="4" w:space="0" w:color="000000"/>
              <w:right w:val="single" w:sz="8" w:space="0" w:color="000000"/>
            </w:tcBorders>
            <w:vAlign w:val="center"/>
          </w:tcPr>
          <w:p w14:paraId="473DA383" w14:textId="77777777" w:rsidR="00C70627" w:rsidRPr="00455891" w:rsidRDefault="00C70627" w:rsidP="000F700E">
            <w:pPr>
              <w:spacing w:line="259" w:lineRule="auto"/>
              <w:ind w:right="101"/>
              <w:jc w:val="center"/>
              <w:rPr>
                <w:rFonts w:cstheme="minorHAnsi"/>
              </w:rPr>
            </w:pPr>
            <w:r w:rsidRPr="00455891">
              <w:rPr>
                <w:rFonts w:eastAsia="Calibri" w:cstheme="minorHAnsi"/>
                <w:b/>
              </w:rPr>
              <w:t xml:space="preserve">05 </w:t>
            </w:r>
            <w:r w:rsidRPr="00455891">
              <w:rPr>
                <w:rFonts w:cstheme="minorHAnsi"/>
              </w:rPr>
              <w:t xml:space="preserve"> </w:t>
            </w:r>
          </w:p>
        </w:tc>
        <w:tc>
          <w:tcPr>
            <w:tcW w:w="920" w:type="dxa"/>
            <w:tcBorders>
              <w:top w:val="single" w:sz="4" w:space="0" w:color="000000"/>
              <w:left w:val="single" w:sz="8" w:space="0" w:color="000000"/>
              <w:bottom w:val="single" w:sz="4" w:space="0" w:color="000000"/>
              <w:right w:val="single" w:sz="8" w:space="0" w:color="000000"/>
            </w:tcBorders>
            <w:vAlign w:val="center"/>
          </w:tcPr>
          <w:p w14:paraId="22B6A9AA" w14:textId="77777777" w:rsidR="00C70627" w:rsidRPr="00455891" w:rsidRDefault="00C70627" w:rsidP="000F700E">
            <w:pPr>
              <w:spacing w:line="259" w:lineRule="auto"/>
              <w:ind w:left="48"/>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single" w:sz="4" w:space="0" w:color="000000"/>
              <w:right w:val="double" w:sz="4" w:space="0" w:color="000000"/>
            </w:tcBorders>
            <w:vAlign w:val="center"/>
          </w:tcPr>
          <w:p w14:paraId="5497A6C3" w14:textId="77777777" w:rsidR="00C70627" w:rsidRPr="00455891" w:rsidRDefault="00C70627" w:rsidP="000F700E">
            <w:pPr>
              <w:spacing w:line="259" w:lineRule="auto"/>
              <w:ind w:left="2"/>
              <w:rPr>
                <w:rFonts w:cstheme="minorHAnsi"/>
              </w:rPr>
            </w:pPr>
            <w:r w:rsidRPr="00455891">
              <w:rPr>
                <w:rFonts w:cstheme="minorHAnsi"/>
              </w:rPr>
              <w:t xml:space="preserve">  </w:t>
            </w:r>
          </w:p>
        </w:tc>
      </w:tr>
      <w:tr w:rsidR="00056289" w:rsidRPr="00455891" w14:paraId="115BFD71" w14:textId="77777777" w:rsidTr="00BE4C03">
        <w:trPr>
          <w:trHeight w:val="502"/>
        </w:trPr>
        <w:tc>
          <w:tcPr>
            <w:tcW w:w="569" w:type="dxa"/>
            <w:vMerge w:val="restart"/>
            <w:tcBorders>
              <w:top w:val="single" w:sz="4" w:space="0" w:color="000000"/>
              <w:left w:val="double" w:sz="4" w:space="0" w:color="000000"/>
              <w:bottom w:val="nil"/>
              <w:right w:val="single" w:sz="8" w:space="0" w:color="000000"/>
            </w:tcBorders>
            <w:vAlign w:val="bottom"/>
          </w:tcPr>
          <w:p w14:paraId="75EE0006" w14:textId="77777777" w:rsidR="00C70627" w:rsidRPr="00455891" w:rsidRDefault="00C70627" w:rsidP="000F700E">
            <w:pPr>
              <w:spacing w:after="46" w:line="259" w:lineRule="auto"/>
              <w:ind w:left="66"/>
              <w:rPr>
                <w:rFonts w:cstheme="minorHAnsi"/>
              </w:rPr>
            </w:pPr>
            <w:r w:rsidRPr="00455891">
              <w:rPr>
                <w:rFonts w:cstheme="minorHAnsi"/>
                <w:noProof/>
              </w:rPr>
              <mc:AlternateContent>
                <mc:Choice Requires="wpg">
                  <w:drawing>
                    <wp:inline distT="0" distB="0" distL="0" distR="0" wp14:anchorId="4D61115A" wp14:editId="1FE398D1">
                      <wp:extent cx="189230" cy="700213"/>
                      <wp:effectExtent l="0" t="0" r="0" b="0"/>
                      <wp:docPr id="13841" name="Group 13841"/>
                      <wp:cNvGraphicFramePr/>
                      <a:graphic xmlns:a="http://schemas.openxmlformats.org/drawingml/2006/main">
                        <a:graphicData uri="http://schemas.microsoft.com/office/word/2010/wordprocessingGroup">
                          <wpg:wgp>
                            <wpg:cNvGrpSpPr/>
                            <wpg:grpSpPr>
                              <a:xfrm>
                                <a:off x="0" y="0"/>
                                <a:ext cx="189230" cy="700213"/>
                                <a:chOff x="0" y="0"/>
                                <a:chExt cx="189230" cy="700213"/>
                              </a:xfrm>
                            </wpg:grpSpPr>
                            <wps:wsp>
                              <wps:cNvPr id="472" name="Rectangle 472"/>
                              <wps:cNvSpPr/>
                              <wps:spPr>
                                <a:xfrm>
                                  <a:off x="143764" y="557403"/>
                                  <a:ext cx="42144" cy="189937"/>
                                </a:xfrm>
                                <a:prstGeom prst="rect">
                                  <a:avLst/>
                                </a:prstGeom>
                                <a:ln>
                                  <a:noFill/>
                                </a:ln>
                              </wps:spPr>
                              <wps:txbx>
                                <w:txbxContent>
                                  <w:p w14:paraId="42C6DFC1" w14:textId="77777777" w:rsidR="00F6035F" w:rsidRDefault="00F6035F" w:rsidP="00C70627">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776" name="Picture 776"/>
                                <pic:cNvPicPr/>
                              </pic:nvPicPr>
                              <pic:blipFill>
                                <a:blip r:embed="rId32"/>
                                <a:stretch>
                                  <a:fillRect/>
                                </a:stretch>
                              </pic:blipFill>
                              <pic:spPr>
                                <a:xfrm rot="-5399998">
                                  <a:off x="-412050" y="236918"/>
                                  <a:ext cx="838200" cy="188976"/>
                                </a:xfrm>
                                <a:prstGeom prst="rect">
                                  <a:avLst/>
                                </a:prstGeom>
                              </pic:spPr>
                            </pic:pic>
                            <wps:wsp>
                              <wps:cNvPr id="778" name="Shape 778"/>
                              <wps:cNvSpPr/>
                              <wps:spPr>
                                <a:xfrm>
                                  <a:off x="64910" y="609023"/>
                                  <a:ext cx="18345" cy="52298"/>
                                </a:xfrm>
                                <a:custGeom>
                                  <a:avLst/>
                                  <a:gdLst/>
                                  <a:ahLst/>
                                  <a:cxnLst/>
                                  <a:rect l="0" t="0" r="0" b="0"/>
                                  <a:pathLst>
                                    <a:path w="18345" h="52298">
                                      <a:moveTo>
                                        <a:pt x="18345" y="0"/>
                                      </a:moveTo>
                                      <a:lnTo>
                                        <a:pt x="18345" y="12531"/>
                                      </a:lnTo>
                                      <a:lnTo>
                                        <a:pt x="13894" y="13785"/>
                                      </a:lnTo>
                                      <a:cubicBezTo>
                                        <a:pt x="10516" y="16579"/>
                                        <a:pt x="8826" y="20770"/>
                                        <a:pt x="8826" y="26231"/>
                                      </a:cubicBezTo>
                                      <a:cubicBezTo>
                                        <a:pt x="8826" y="29025"/>
                                        <a:pt x="9360" y="31438"/>
                                        <a:pt x="10401" y="33597"/>
                                      </a:cubicBezTo>
                                      <a:cubicBezTo>
                                        <a:pt x="11455" y="35629"/>
                                        <a:pt x="12852" y="37407"/>
                                        <a:pt x="14580" y="38931"/>
                                      </a:cubicBezTo>
                                      <a:lnTo>
                                        <a:pt x="18345" y="40984"/>
                                      </a:lnTo>
                                      <a:lnTo>
                                        <a:pt x="18345" y="52298"/>
                                      </a:lnTo>
                                      <a:lnTo>
                                        <a:pt x="9144" y="47186"/>
                                      </a:lnTo>
                                      <a:cubicBezTo>
                                        <a:pt x="6198" y="44646"/>
                                        <a:pt x="3937" y="41471"/>
                                        <a:pt x="2362" y="37916"/>
                                      </a:cubicBezTo>
                                      <a:cubicBezTo>
                                        <a:pt x="787" y="34232"/>
                                        <a:pt x="0" y="30168"/>
                                        <a:pt x="0" y="25596"/>
                                      </a:cubicBezTo>
                                      <a:cubicBezTo>
                                        <a:pt x="0" y="20770"/>
                                        <a:pt x="775" y="16706"/>
                                        <a:pt x="2324" y="13277"/>
                                      </a:cubicBezTo>
                                      <a:cubicBezTo>
                                        <a:pt x="3874" y="9848"/>
                                        <a:pt x="5969" y="7054"/>
                                        <a:pt x="8598" y="4895"/>
                                      </a:cubicBezTo>
                                      <a:cubicBezTo>
                                        <a:pt x="11214" y="2736"/>
                                        <a:pt x="14300" y="1085"/>
                                        <a:pt x="17831" y="69"/>
                                      </a:cubicBezTo>
                                      <a:lnTo>
                                        <a:pt x="183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 name="Shape 779"/>
                              <wps:cNvSpPr/>
                              <wps:spPr>
                                <a:xfrm>
                                  <a:off x="64910" y="554482"/>
                                  <a:ext cx="18345" cy="38989"/>
                                </a:xfrm>
                                <a:custGeom>
                                  <a:avLst/>
                                  <a:gdLst/>
                                  <a:ahLst/>
                                  <a:cxnLst/>
                                  <a:rect l="0" t="0" r="0" b="0"/>
                                  <a:pathLst>
                                    <a:path w="18345" h="38989">
                                      <a:moveTo>
                                        <a:pt x="9042" y="0"/>
                                      </a:moveTo>
                                      <a:cubicBezTo>
                                        <a:pt x="9817" y="0"/>
                                        <a:pt x="10490" y="0"/>
                                        <a:pt x="11062" y="127"/>
                                      </a:cubicBezTo>
                                      <a:cubicBezTo>
                                        <a:pt x="11633" y="127"/>
                                        <a:pt x="12090" y="254"/>
                                        <a:pt x="12459" y="381"/>
                                      </a:cubicBezTo>
                                      <a:cubicBezTo>
                                        <a:pt x="12827" y="635"/>
                                        <a:pt x="13094" y="762"/>
                                        <a:pt x="13246" y="1016"/>
                                      </a:cubicBezTo>
                                      <a:cubicBezTo>
                                        <a:pt x="13411" y="1270"/>
                                        <a:pt x="13487" y="1524"/>
                                        <a:pt x="13487" y="1778"/>
                                      </a:cubicBezTo>
                                      <a:cubicBezTo>
                                        <a:pt x="13487" y="2159"/>
                                        <a:pt x="13233" y="2794"/>
                                        <a:pt x="12738" y="3556"/>
                                      </a:cubicBezTo>
                                      <a:cubicBezTo>
                                        <a:pt x="12230" y="4318"/>
                                        <a:pt x="11697" y="5334"/>
                                        <a:pt x="11125" y="6604"/>
                                      </a:cubicBezTo>
                                      <a:cubicBezTo>
                                        <a:pt x="10554" y="7747"/>
                                        <a:pt x="10020" y="9271"/>
                                        <a:pt x="9512" y="10922"/>
                                      </a:cubicBezTo>
                                      <a:cubicBezTo>
                                        <a:pt x="9017" y="12573"/>
                                        <a:pt x="8763" y="14478"/>
                                        <a:pt x="8763" y="16637"/>
                                      </a:cubicBezTo>
                                      <a:cubicBezTo>
                                        <a:pt x="8763" y="18542"/>
                                        <a:pt x="8979" y="20193"/>
                                        <a:pt x="9411" y="21717"/>
                                      </a:cubicBezTo>
                                      <a:cubicBezTo>
                                        <a:pt x="9842" y="23114"/>
                                        <a:pt x="10465" y="24384"/>
                                        <a:pt x="11265" y="25273"/>
                                      </a:cubicBezTo>
                                      <a:cubicBezTo>
                                        <a:pt x="12065" y="26289"/>
                                        <a:pt x="13005" y="26924"/>
                                        <a:pt x="14097" y="27432"/>
                                      </a:cubicBezTo>
                                      <a:cubicBezTo>
                                        <a:pt x="15202" y="27940"/>
                                        <a:pt x="16383" y="28194"/>
                                        <a:pt x="17666" y="28194"/>
                                      </a:cubicBezTo>
                                      <a:lnTo>
                                        <a:pt x="18345" y="27982"/>
                                      </a:lnTo>
                                      <a:lnTo>
                                        <a:pt x="18345" y="38975"/>
                                      </a:lnTo>
                                      <a:lnTo>
                                        <a:pt x="18275" y="38989"/>
                                      </a:lnTo>
                                      <a:cubicBezTo>
                                        <a:pt x="15862" y="38989"/>
                                        <a:pt x="13538" y="38481"/>
                                        <a:pt x="11328" y="37592"/>
                                      </a:cubicBezTo>
                                      <a:cubicBezTo>
                                        <a:pt x="9119" y="36576"/>
                                        <a:pt x="7175" y="35179"/>
                                        <a:pt x="5512" y="33274"/>
                                      </a:cubicBezTo>
                                      <a:cubicBezTo>
                                        <a:pt x="3848" y="31496"/>
                                        <a:pt x="2515" y="29083"/>
                                        <a:pt x="1511" y="26289"/>
                                      </a:cubicBezTo>
                                      <a:cubicBezTo>
                                        <a:pt x="508" y="23495"/>
                                        <a:pt x="0" y="20193"/>
                                        <a:pt x="0" y="16510"/>
                                      </a:cubicBezTo>
                                      <a:cubicBezTo>
                                        <a:pt x="0" y="14859"/>
                                        <a:pt x="140" y="13208"/>
                                        <a:pt x="406" y="11557"/>
                                      </a:cubicBezTo>
                                      <a:cubicBezTo>
                                        <a:pt x="686" y="9906"/>
                                        <a:pt x="1029" y="8382"/>
                                        <a:pt x="1435" y="7112"/>
                                      </a:cubicBezTo>
                                      <a:cubicBezTo>
                                        <a:pt x="1854" y="5842"/>
                                        <a:pt x="2299" y="4699"/>
                                        <a:pt x="2769" y="3683"/>
                                      </a:cubicBezTo>
                                      <a:cubicBezTo>
                                        <a:pt x="3251" y="2794"/>
                                        <a:pt x="3670" y="2032"/>
                                        <a:pt x="4039" y="1651"/>
                                      </a:cubicBezTo>
                                      <a:cubicBezTo>
                                        <a:pt x="4407" y="1143"/>
                                        <a:pt x="4724" y="762"/>
                                        <a:pt x="5004" y="635"/>
                                      </a:cubicBezTo>
                                      <a:cubicBezTo>
                                        <a:pt x="5270" y="508"/>
                                        <a:pt x="5575" y="381"/>
                                        <a:pt x="5918" y="254"/>
                                      </a:cubicBezTo>
                                      <a:cubicBezTo>
                                        <a:pt x="6261" y="254"/>
                                        <a:pt x="6693" y="127"/>
                                        <a:pt x="7188" y="127"/>
                                      </a:cubicBezTo>
                                      <a:cubicBezTo>
                                        <a:pt x="7696" y="0"/>
                                        <a:pt x="8306" y="0"/>
                                        <a:pt x="90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 name="Shape 780"/>
                              <wps:cNvSpPr/>
                              <wps:spPr>
                                <a:xfrm>
                                  <a:off x="49365" y="503048"/>
                                  <a:ext cx="33890" cy="40259"/>
                                </a:xfrm>
                                <a:custGeom>
                                  <a:avLst/>
                                  <a:gdLst/>
                                  <a:ahLst/>
                                  <a:cxnLst/>
                                  <a:rect l="0" t="0" r="0" b="0"/>
                                  <a:pathLst>
                                    <a:path w="33890" h="40259">
                                      <a:moveTo>
                                        <a:pt x="21565" y="0"/>
                                      </a:moveTo>
                                      <a:cubicBezTo>
                                        <a:pt x="23216" y="0"/>
                                        <a:pt x="24397" y="253"/>
                                        <a:pt x="25133" y="635"/>
                                      </a:cubicBezTo>
                                      <a:cubicBezTo>
                                        <a:pt x="25857" y="1143"/>
                                        <a:pt x="26226" y="1651"/>
                                        <a:pt x="26226" y="2286"/>
                                      </a:cubicBezTo>
                                      <a:lnTo>
                                        <a:pt x="26226" y="18161"/>
                                      </a:lnTo>
                                      <a:lnTo>
                                        <a:pt x="33890" y="18161"/>
                                      </a:lnTo>
                                      <a:lnTo>
                                        <a:pt x="33890" y="29464"/>
                                      </a:lnTo>
                                      <a:lnTo>
                                        <a:pt x="26226" y="29464"/>
                                      </a:lnTo>
                                      <a:lnTo>
                                        <a:pt x="26226" y="38100"/>
                                      </a:lnTo>
                                      <a:cubicBezTo>
                                        <a:pt x="26226" y="38735"/>
                                        <a:pt x="25857" y="39243"/>
                                        <a:pt x="25133" y="39751"/>
                                      </a:cubicBezTo>
                                      <a:cubicBezTo>
                                        <a:pt x="24397" y="40132"/>
                                        <a:pt x="23216" y="40259"/>
                                        <a:pt x="21565" y="40259"/>
                                      </a:cubicBezTo>
                                      <a:cubicBezTo>
                                        <a:pt x="20701" y="40259"/>
                                        <a:pt x="19977" y="40259"/>
                                        <a:pt x="19380" y="40132"/>
                                      </a:cubicBezTo>
                                      <a:cubicBezTo>
                                        <a:pt x="18783" y="40005"/>
                                        <a:pt x="18301" y="39877"/>
                                        <a:pt x="17907" y="39751"/>
                                      </a:cubicBezTo>
                                      <a:cubicBezTo>
                                        <a:pt x="17513" y="39497"/>
                                        <a:pt x="17247" y="39243"/>
                                        <a:pt x="17082" y="38989"/>
                                      </a:cubicBezTo>
                                      <a:cubicBezTo>
                                        <a:pt x="16929" y="38735"/>
                                        <a:pt x="16840" y="38353"/>
                                        <a:pt x="16840" y="37973"/>
                                      </a:cubicBezTo>
                                      <a:lnTo>
                                        <a:pt x="16840" y="29464"/>
                                      </a:lnTo>
                                      <a:lnTo>
                                        <a:pt x="2197" y="29464"/>
                                      </a:lnTo>
                                      <a:cubicBezTo>
                                        <a:pt x="1880" y="29464"/>
                                        <a:pt x="1575" y="29337"/>
                                        <a:pt x="1308" y="29210"/>
                                      </a:cubicBezTo>
                                      <a:cubicBezTo>
                                        <a:pt x="1029" y="29083"/>
                                        <a:pt x="787" y="28702"/>
                                        <a:pt x="584" y="28321"/>
                                      </a:cubicBezTo>
                                      <a:cubicBezTo>
                                        <a:pt x="381" y="27813"/>
                                        <a:pt x="229" y="27305"/>
                                        <a:pt x="140" y="26543"/>
                                      </a:cubicBezTo>
                                      <a:cubicBezTo>
                                        <a:pt x="51" y="25781"/>
                                        <a:pt x="0" y="24892"/>
                                        <a:pt x="0" y="23876"/>
                                      </a:cubicBezTo>
                                      <a:cubicBezTo>
                                        <a:pt x="0" y="22733"/>
                                        <a:pt x="51" y="21717"/>
                                        <a:pt x="140" y="20955"/>
                                      </a:cubicBezTo>
                                      <a:cubicBezTo>
                                        <a:pt x="229" y="20320"/>
                                        <a:pt x="381" y="19685"/>
                                        <a:pt x="584" y="19303"/>
                                      </a:cubicBezTo>
                                      <a:cubicBezTo>
                                        <a:pt x="787" y="18923"/>
                                        <a:pt x="1029" y="18542"/>
                                        <a:pt x="1308" y="18415"/>
                                      </a:cubicBezTo>
                                      <a:cubicBezTo>
                                        <a:pt x="1575" y="18161"/>
                                        <a:pt x="1880" y="18161"/>
                                        <a:pt x="2197" y="18161"/>
                                      </a:cubicBezTo>
                                      <a:lnTo>
                                        <a:pt x="16840" y="18161"/>
                                      </a:lnTo>
                                      <a:lnTo>
                                        <a:pt x="16840" y="2286"/>
                                      </a:lnTo>
                                      <a:cubicBezTo>
                                        <a:pt x="16840" y="1905"/>
                                        <a:pt x="16929" y="1651"/>
                                        <a:pt x="17082" y="1397"/>
                                      </a:cubicBezTo>
                                      <a:cubicBezTo>
                                        <a:pt x="17247" y="1143"/>
                                        <a:pt x="17513" y="889"/>
                                        <a:pt x="17907" y="635"/>
                                      </a:cubicBezTo>
                                      <a:cubicBezTo>
                                        <a:pt x="18301" y="381"/>
                                        <a:pt x="18783" y="253"/>
                                        <a:pt x="19380" y="253"/>
                                      </a:cubicBezTo>
                                      <a:cubicBezTo>
                                        <a:pt x="19977" y="127"/>
                                        <a:pt x="20701" y="0"/>
                                        <a:pt x="215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 name="Shape 781"/>
                              <wps:cNvSpPr/>
                              <wps:spPr>
                                <a:xfrm>
                                  <a:off x="65862" y="476631"/>
                                  <a:ext cx="17393" cy="11303"/>
                                </a:xfrm>
                                <a:custGeom>
                                  <a:avLst/>
                                  <a:gdLst/>
                                  <a:ahLst/>
                                  <a:cxnLst/>
                                  <a:rect l="0" t="0" r="0" b="0"/>
                                  <a:pathLst>
                                    <a:path w="17393" h="11303">
                                      <a:moveTo>
                                        <a:pt x="2134" y="0"/>
                                      </a:moveTo>
                                      <a:lnTo>
                                        <a:pt x="17393" y="0"/>
                                      </a:lnTo>
                                      <a:lnTo>
                                        <a:pt x="17393" y="11303"/>
                                      </a:lnTo>
                                      <a:lnTo>
                                        <a:pt x="2134" y="11303"/>
                                      </a:lnTo>
                                      <a:cubicBezTo>
                                        <a:pt x="1803" y="11303"/>
                                        <a:pt x="1511" y="11176"/>
                                        <a:pt x="1245" y="11049"/>
                                      </a:cubicBezTo>
                                      <a:cubicBezTo>
                                        <a:pt x="965" y="10922"/>
                                        <a:pt x="737" y="10541"/>
                                        <a:pt x="559" y="10160"/>
                                      </a:cubicBezTo>
                                      <a:cubicBezTo>
                                        <a:pt x="368" y="9652"/>
                                        <a:pt x="229" y="9144"/>
                                        <a:pt x="140" y="8382"/>
                                      </a:cubicBezTo>
                                      <a:cubicBezTo>
                                        <a:pt x="51" y="7620"/>
                                        <a:pt x="0" y="6731"/>
                                        <a:pt x="0" y="5715"/>
                                      </a:cubicBezTo>
                                      <a:cubicBezTo>
                                        <a:pt x="0" y="4572"/>
                                        <a:pt x="51" y="3556"/>
                                        <a:pt x="140" y="2794"/>
                                      </a:cubicBezTo>
                                      <a:cubicBezTo>
                                        <a:pt x="229" y="2159"/>
                                        <a:pt x="368" y="1524"/>
                                        <a:pt x="559" y="1143"/>
                                      </a:cubicBezTo>
                                      <a:cubicBezTo>
                                        <a:pt x="737" y="762"/>
                                        <a:pt x="965" y="381"/>
                                        <a:pt x="1245" y="254"/>
                                      </a:cubicBezTo>
                                      <a:cubicBezTo>
                                        <a:pt x="1511" y="127"/>
                                        <a:pt x="1803" y="0"/>
                                        <a:pt x="21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 name="Shape 782"/>
                              <wps:cNvSpPr/>
                              <wps:spPr>
                                <a:xfrm>
                                  <a:off x="40475" y="475362"/>
                                  <a:ext cx="13551" cy="13970"/>
                                </a:xfrm>
                                <a:custGeom>
                                  <a:avLst/>
                                  <a:gdLst/>
                                  <a:ahLst/>
                                  <a:cxnLst/>
                                  <a:rect l="0" t="0" r="0" b="0"/>
                                  <a:pathLst>
                                    <a:path w="13551" h="13970">
                                      <a:moveTo>
                                        <a:pt x="6706" y="0"/>
                                      </a:moveTo>
                                      <a:cubicBezTo>
                                        <a:pt x="9347" y="0"/>
                                        <a:pt x="11151" y="381"/>
                                        <a:pt x="12116" y="1397"/>
                                      </a:cubicBezTo>
                                      <a:cubicBezTo>
                                        <a:pt x="13068" y="2413"/>
                                        <a:pt x="13551" y="4318"/>
                                        <a:pt x="13551" y="6985"/>
                                      </a:cubicBezTo>
                                      <a:cubicBezTo>
                                        <a:pt x="13551" y="9652"/>
                                        <a:pt x="13081" y="11430"/>
                                        <a:pt x="12141" y="12446"/>
                                      </a:cubicBezTo>
                                      <a:cubicBezTo>
                                        <a:pt x="11214" y="13462"/>
                                        <a:pt x="9436" y="13970"/>
                                        <a:pt x="6845" y="13970"/>
                                      </a:cubicBezTo>
                                      <a:cubicBezTo>
                                        <a:pt x="4191" y="13970"/>
                                        <a:pt x="2388" y="13462"/>
                                        <a:pt x="1435" y="12446"/>
                                      </a:cubicBezTo>
                                      <a:cubicBezTo>
                                        <a:pt x="470" y="11430"/>
                                        <a:pt x="0" y="9525"/>
                                        <a:pt x="0" y="6858"/>
                                      </a:cubicBezTo>
                                      <a:cubicBezTo>
                                        <a:pt x="0" y="4190"/>
                                        <a:pt x="457" y="2413"/>
                                        <a:pt x="1397" y="1397"/>
                                      </a:cubicBezTo>
                                      <a:cubicBezTo>
                                        <a:pt x="2337" y="381"/>
                                        <a:pt x="4102" y="0"/>
                                        <a:pt x="67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 name="Shape 783"/>
                              <wps:cNvSpPr/>
                              <wps:spPr>
                                <a:xfrm>
                                  <a:off x="64910" y="402479"/>
                                  <a:ext cx="18345" cy="56069"/>
                                </a:xfrm>
                                <a:custGeom>
                                  <a:avLst/>
                                  <a:gdLst/>
                                  <a:ahLst/>
                                  <a:cxnLst/>
                                  <a:rect l="0" t="0" r="0" b="0"/>
                                  <a:pathLst>
                                    <a:path w="18345" h="56069">
                                      <a:moveTo>
                                        <a:pt x="18345" y="0"/>
                                      </a:moveTo>
                                      <a:lnTo>
                                        <a:pt x="18345" y="12678"/>
                                      </a:lnTo>
                                      <a:lnTo>
                                        <a:pt x="16700" y="13320"/>
                                      </a:lnTo>
                                      <a:cubicBezTo>
                                        <a:pt x="14465" y="14844"/>
                                        <a:pt x="12700" y="16749"/>
                                        <a:pt x="11405" y="19162"/>
                                      </a:cubicBezTo>
                                      <a:cubicBezTo>
                                        <a:pt x="10096" y="21575"/>
                                        <a:pt x="9449" y="24623"/>
                                        <a:pt x="9449" y="28306"/>
                                      </a:cubicBezTo>
                                      <a:cubicBezTo>
                                        <a:pt x="9449" y="31608"/>
                                        <a:pt x="10046" y="34529"/>
                                        <a:pt x="11227" y="36942"/>
                                      </a:cubicBezTo>
                                      <a:cubicBezTo>
                                        <a:pt x="12421" y="39355"/>
                                        <a:pt x="14097" y="41387"/>
                                        <a:pt x="16256" y="42911"/>
                                      </a:cubicBezTo>
                                      <a:lnTo>
                                        <a:pt x="18345" y="43875"/>
                                      </a:lnTo>
                                      <a:lnTo>
                                        <a:pt x="18345" y="56069"/>
                                      </a:lnTo>
                                      <a:lnTo>
                                        <a:pt x="9652" y="51420"/>
                                      </a:lnTo>
                                      <a:cubicBezTo>
                                        <a:pt x="6591" y="48753"/>
                                        <a:pt x="4216" y="45578"/>
                                        <a:pt x="2527" y="41641"/>
                                      </a:cubicBezTo>
                                      <a:cubicBezTo>
                                        <a:pt x="851" y="37704"/>
                                        <a:pt x="0" y="33132"/>
                                        <a:pt x="0" y="27798"/>
                                      </a:cubicBezTo>
                                      <a:cubicBezTo>
                                        <a:pt x="0" y="22718"/>
                                        <a:pt x="749" y="18400"/>
                                        <a:pt x="2261" y="14590"/>
                                      </a:cubicBezTo>
                                      <a:cubicBezTo>
                                        <a:pt x="3772" y="10780"/>
                                        <a:pt x="5956" y="7732"/>
                                        <a:pt x="8826" y="5192"/>
                                      </a:cubicBezTo>
                                      <a:lnTo>
                                        <a:pt x="183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 name="Shape 784"/>
                              <wps:cNvSpPr/>
                              <wps:spPr>
                                <a:xfrm>
                                  <a:off x="64910" y="330582"/>
                                  <a:ext cx="18345" cy="52196"/>
                                </a:xfrm>
                                <a:custGeom>
                                  <a:avLst/>
                                  <a:gdLst/>
                                  <a:ahLst/>
                                  <a:cxnLst/>
                                  <a:rect l="0" t="0" r="0" b="0"/>
                                  <a:pathLst>
                                    <a:path w="18345" h="52196">
                                      <a:moveTo>
                                        <a:pt x="18345" y="0"/>
                                      </a:moveTo>
                                      <a:lnTo>
                                        <a:pt x="18345" y="11951"/>
                                      </a:lnTo>
                                      <a:lnTo>
                                        <a:pt x="14580" y="13588"/>
                                      </a:lnTo>
                                      <a:cubicBezTo>
                                        <a:pt x="13030" y="14732"/>
                                        <a:pt x="11849" y="16001"/>
                                        <a:pt x="11024" y="17652"/>
                                      </a:cubicBezTo>
                                      <a:cubicBezTo>
                                        <a:pt x="10198" y="19303"/>
                                        <a:pt x="9792" y="21335"/>
                                        <a:pt x="9792" y="23494"/>
                                      </a:cubicBezTo>
                                      <a:cubicBezTo>
                                        <a:pt x="9792" y="26288"/>
                                        <a:pt x="10795" y="29083"/>
                                        <a:pt x="12802" y="32003"/>
                                      </a:cubicBezTo>
                                      <a:lnTo>
                                        <a:pt x="18345" y="37587"/>
                                      </a:lnTo>
                                      <a:lnTo>
                                        <a:pt x="18345" y="52196"/>
                                      </a:lnTo>
                                      <a:lnTo>
                                        <a:pt x="3086" y="52196"/>
                                      </a:lnTo>
                                      <a:cubicBezTo>
                                        <a:pt x="2718" y="52196"/>
                                        <a:pt x="2413" y="52069"/>
                                        <a:pt x="2159" y="51943"/>
                                      </a:cubicBezTo>
                                      <a:cubicBezTo>
                                        <a:pt x="1905" y="51815"/>
                                        <a:pt x="1676" y="51561"/>
                                        <a:pt x="1473" y="51181"/>
                                      </a:cubicBezTo>
                                      <a:cubicBezTo>
                                        <a:pt x="1270" y="50672"/>
                                        <a:pt x="1130" y="50164"/>
                                        <a:pt x="1067" y="49530"/>
                                      </a:cubicBezTo>
                                      <a:cubicBezTo>
                                        <a:pt x="991" y="48894"/>
                                        <a:pt x="952" y="48133"/>
                                        <a:pt x="952" y="46989"/>
                                      </a:cubicBezTo>
                                      <a:cubicBezTo>
                                        <a:pt x="952" y="45973"/>
                                        <a:pt x="991" y="45211"/>
                                        <a:pt x="1067" y="44576"/>
                                      </a:cubicBezTo>
                                      <a:cubicBezTo>
                                        <a:pt x="1130" y="43814"/>
                                        <a:pt x="1270" y="43307"/>
                                        <a:pt x="1473" y="42925"/>
                                      </a:cubicBezTo>
                                      <a:cubicBezTo>
                                        <a:pt x="1676" y="42671"/>
                                        <a:pt x="1905" y="42418"/>
                                        <a:pt x="2159" y="42163"/>
                                      </a:cubicBezTo>
                                      <a:cubicBezTo>
                                        <a:pt x="2413" y="42036"/>
                                        <a:pt x="2718" y="41909"/>
                                        <a:pt x="3086" y="41909"/>
                                      </a:cubicBezTo>
                                      <a:lnTo>
                                        <a:pt x="11227" y="41909"/>
                                      </a:lnTo>
                                      <a:cubicBezTo>
                                        <a:pt x="7353" y="38481"/>
                                        <a:pt x="4508" y="35051"/>
                                        <a:pt x="2705" y="31622"/>
                                      </a:cubicBezTo>
                                      <a:cubicBezTo>
                                        <a:pt x="902" y="28193"/>
                                        <a:pt x="0" y="24637"/>
                                        <a:pt x="0" y="21208"/>
                                      </a:cubicBezTo>
                                      <a:cubicBezTo>
                                        <a:pt x="0" y="17018"/>
                                        <a:pt x="699" y="13588"/>
                                        <a:pt x="2083" y="10794"/>
                                      </a:cubicBezTo>
                                      <a:cubicBezTo>
                                        <a:pt x="3480" y="8000"/>
                                        <a:pt x="5347" y="5714"/>
                                        <a:pt x="7671" y="3936"/>
                                      </a:cubicBezTo>
                                      <a:cubicBezTo>
                                        <a:pt x="9995" y="2285"/>
                                        <a:pt x="12725" y="1015"/>
                                        <a:pt x="15850" y="253"/>
                                      </a:cubicBezTo>
                                      <a:lnTo>
                                        <a:pt x="183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 name="Shape 785"/>
                              <wps:cNvSpPr/>
                              <wps:spPr>
                                <a:xfrm>
                                  <a:off x="41427" y="228854"/>
                                  <a:ext cx="41828" cy="49785"/>
                                </a:xfrm>
                                <a:custGeom>
                                  <a:avLst/>
                                  <a:gdLst/>
                                  <a:ahLst/>
                                  <a:cxnLst/>
                                  <a:rect l="0" t="0" r="0" b="0"/>
                                  <a:pathLst>
                                    <a:path w="41828" h="49785">
                                      <a:moveTo>
                                        <a:pt x="23000" y="0"/>
                                      </a:moveTo>
                                      <a:cubicBezTo>
                                        <a:pt x="25832" y="0"/>
                                        <a:pt x="28651" y="254"/>
                                        <a:pt x="31458" y="762"/>
                                      </a:cubicBezTo>
                                      <a:cubicBezTo>
                                        <a:pt x="34265" y="1270"/>
                                        <a:pt x="37300" y="2286"/>
                                        <a:pt x="40564" y="3937"/>
                                      </a:cubicBezTo>
                                      <a:lnTo>
                                        <a:pt x="41828" y="4748"/>
                                      </a:lnTo>
                                      <a:lnTo>
                                        <a:pt x="41828" y="17340"/>
                                      </a:lnTo>
                                      <a:lnTo>
                                        <a:pt x="38684" y="15367"/>
                                      </a:lnTo>
                                      <a:cubicBezTo>
                                        <a:pt x="35941" y="13970"/>
                                        <a:pt x="33452" y="13081"/>
                                        <a:pt x="31217" y="12700"/>
                                      </a:cubicBezTo>
                                      <a:cubicBezTo>
                                        <a:pt x="28981" y="12192"/>
                                        <a:pt x="26886" y="12065"/>
                                        <a:pt x="24917" y="12065"/>
                                      </a:cubicBezTo>
                                      <a:cubicBezTo>
                                        <a:pt x="22962" y="12065"/>
                                        <a:pt x="21095" y="12319"/>
                                        <a:pt x="19342" y="13081"/>
                                      </a:cubicBezTo>
                                      <a:cubicBezTo>
                                        <a:pt x="17590" y="13716"/>
                                        <a:pt x="16040" y="14605"/>
                                        <a:pt x="14719" y="15875"/>
                                      </a:cubicBezTo>
                                      <a:cubicBezTo>
                                        <a:pt x="13399" y="17145"/>
                                        <a:pt x="12344" y="18669"/>
                                        <a:pt x="11570" y="20574"/>
                                      </a:cubicBezTo>
                                      <a:cubicBezTo>
                                        <a:pt x="10795" y="22479"/>
                                        <a:pt x="10401" y="24638"/>
                                        <a:pt x="10401" y="27051"/>
                                      </a:cubicBezTo>
                                      <a:cubicBezTo>
                                        <a:pt x="10401" y="29972"/>
                                        <a:pt x="10795" y="32512"/>
                                        <a:pt x="11570" y="34798"/>
                                      </a:cubicBezTo>
                                      <a:cubicBezTo>
                                        <a:pt x="12344" y="37085"/>
                                        <a:pt x="13195" y="39116"/>
                                        <a:pt x="14110" y="40767"/>
                                      </a:cubicBezTo>
                                      <a:cubicBezTo>
                                        <a:pt x="15011" y="42545"/>
                                        <a:pt x="15862" y="43942"/>
                                        <a:pt x="16637" y="45086"/>
                                      </a:cubicBezTo>
                                      <a:cubicBezTo>
                                        <a:pt x="17412" y="46228"/>
                                        <a:pt x="17805" y="47117"/>
                                        <a:pt x="17805" y="47752"/>
                                      </a:cubicBezTo>
                                      <a:cubicBezTo>
                                        <a:pt x="17805" y="48006"/>
                                        <a:pt x="17704" y="48387"/>
                                        <a:pt x="17526" y="48641"/>
                                      </a:cubicBezTo>
                                      <a:cubicBezTo>
                                        <a:pt x="17348" y="48895"/>
                                        <a:pt x="17043" y="49022"/>
                                        <a:pt x="16637" y="49276"/>
                                      </a:cubicBezTo>
                                      <a:cubicBezTo>
                                        <a:pt x="16231" y="49403"/>
                                        <a:pt x="15685" y="49530"/>
                                        <a:pt x="14999" y="49657"/>
                                      </a:cubicBezTo>
                                      <a:cubicBezTo>
                                        <a:pt x="14313" y="49657"/>
                                        <a:pt x="13487" y="49785"/>
                                        <a:pt x="12535" y="49785"/>
                                      </a:cubicBezTo>
                                      <a:cubicBezTo>
                                        <a:pt x="11849" y="49785"/>
                                        <a:pt x="11252" y="49785"/>
                                        <a:pt x="10744" y="49657"/>
                                      </a:cubicBezTo>
                                      <a:cubicBezTo>
                                        <a:pt x="10249" y="49657"/>
                                        <a:pt x="9817" y="49530"/>
                                        <a:pt x="9449" y="49403"/>
                                      </a:cubicBezTo>
                                      <a:cubicBezTo>
                                        <a:pt x="9081" y="49276"/>
                                        <a:pt x="8738" y="49149"/>
                                        <a:pt x="8420" y="49022"/>
                                      </a:cubicBezTo>
                                      <a:cubicBezTo>
                                        <a:pt x="8103" y="48768"/>
                                        <a:pt x="7696" y="48514"/>
                                        <a:pt x="7226" y="47879"/>
                                      </a:cubicBezTo>
                                      <a:cubicBezTo>
                                        <a:pt x="6744" y="47371"/>
                                        <a:pt x="6096" y="46355"/>
                                        <a:pt x="5271" y="45086"/>
                                      </a:cubicBezTo>
                                      <a:cubicBezTo>
                                        <a:pt x="4445" y="43688"/>
                                        <a:pt x="3645" y="42037"/>
                                        <a:pt x="2845" y="40005"/>
                                      </a:cubicBezTo>
                                      <a:cubicBezTo>
                                        <a:pt x="2045" y="37973"/>
                                        <a:pt x="1372" y="35687"/>
                                        <a:pt x="826" y="33274"/>
                                      </a:cubicBezTo>
                                      <a:cubicBezTo>
                                        <a:pt x="279" y="30861"/>
                                        <a:pt x="0" y="28321"/>
                                        <a:pt x="0" y="25654"/>
                                      </a:cubicBezTo>
                                      <a:cubicBezTo>
                                        <a:pt x="0" y="21336"/>
                                        <a:pt x="610" y="17526"/>
                                        <a:pt x="1816" y="14351"/>
                                      </a:cubicBezTo>
                                      <a:cubicBezTo>
                                        <a:pt x="3023" y="11176"/>
                                        <a:pt x="4674" y="8382"/>
                                        <a:pt x="6782" y="6350"/>
                                      </a:cubicBezTo>
                                      <a:cubicBezTo>
                                        <a:pt x="8877" y="4191"/>
                                        <a:pt x="11316" y="2667"/>
                                        <a:pt x="14110" y="1524"/>
                                      </a:cubicBezTo>
                                      <a:cubicBezTo>
                                        <a:pt x="16891" y="508"/>
                                        <a:pt x="19850" y="0"/>
                                        <a:pt x="230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 name="Shape 786"/>
                              <wps:cNvSpPr/>
                              <wps:spPr>
                                <a:xfrm>
                                  <a:off x="83255" y="607568"/>
                                  <a:ext cx="49358" cy="55245"/>
                                </a:xfrm>
                                <a:custGeom>
                                  <a:avLst/>
                                  <a:gdLst/>
                                  <a:ahLst/>
                                  <a:cxnLst/>
                                  <a:rect l="0" t="0" r="0" b="0"/>
                                  <a:pathLst>
                                    <a:path w="49358" h="55245">
                                      <a:moveTo>
                                        <a:pt x="10814" y="0"/>
                                      </a:moveTo>
                                      <a:lnTo>
                                        <a:pt x="12871" y="0"/>
                                      </a:lnTo>
                                      <a:cubicBezTo>
                                        <a:pt x="14649" y="0"/>
                                        <a:pt x="15919" y="381"/>
                                        <a:pt x="16669" y="1270"/>
                                      </a:cubicBezTo>
                                      <a:cubicBezTo>
                                        <a:pt x="17431" y="2159"/>
                                        <a:pt x="17799" y="3175"/>
                                        <a:pt x="17799" y="4318"/>
                                      </a:cubicBezTo>
                                      <a:lnTo>
                                        <a:pt x="17799" y="44958"/>
                                      </a:lnTo>
                                      <a:cubicBezTo>
                                        <a:pt x="21228" y="44958"/>
                                        <a:pt x="24301" y="44577"/>
                                        <a:pt x="27045" y="43942"/>
                                      </a:cubicBezTo>
                                      <a:cubicBezTo>
                                        <a:pt x="29788" y="43180"/>
                                        <a:pt x="32137" y="42037"/>
                                        <a:pt x="34093" y="40513"/>
                                      </a:cubicBezTo>
                                      <a:cubicBezTo>
                                        <a:pt x="36062" y="38862"/>
                                        <a:pt x="37560" y="36830"/>
                                        <a:pt x="38614" y="34163"/>
                                      </a:cubicBezTo>
                                      <a:cubicBezTo>
                                        <a:pt x="39668" y="31623"/>
                                        <a:pt x="40189" y="28448"/>
                                        <a:pt x="40189" y="24765"/>
                                      </a:cubicBezTo>
                                      <a:cubicBezTo>
                                        <a:pt x="40189" y="21844"/>
                                        <a:pt x="39948" y="19177"/>
                                        <a:pt x="39465" y="16891"/>
                                      </a:cubicBezTo>
                                      <a:cubicBezTo>
                                        <a:pt x="38995" y="14605"/>
                                        <a:pt x="38449" y="12700"/>
                                        <a:pt x="37865" y="11049"/>
                                      </a:cubicBezTo>
                                      <a:cubicBezTo>
                                        <a:pt x="37268" y="9272"/>
                                        <a:pt x="36735" y="8001"/>
                                        <a:pt x="36252" y="6858"/>
                                      </a:cubicBezTo>
                                      <a:cubicBezTo>
                                        <a:pt x="35769" y="5842"/>
                                        <a:pt x="35528" y="4953"/>
                                        <a:pt x="35528" y="4445"/>
                                      </a:cubicBezTo>
                                      <a:cubicBezTo>
                                        <a:pt x="35528" y="4064"/>
                                        <a:pt x="35617" y="3810"/>
                                        <a:pt x="35769" y="3556"/>
                                      </a:cubicBezTo>
                                      <a:cubicBezTo>
                                        <a:pt x="35935" y="3302"/>
                                        <a:pt x="36176" y="3175"/>
                                        <a:pt x="36493" y="2922"/>
                                      </a:cubicBezTo>
                                      <a:cubicBezTo>
                                        <a:pt x="36811" y="2794"/>
                                        <a:pt x="37255" y="2794"/>
                                        <a:pt x="37827" y="2667"/>
                                      </a:cubicBezTo>
                                      <a:cubicBezTo>
                                        <a:pt x="38398" y="2540"/>
                                        <a:pt x="39097" y="2540"/>
                                        <a:pt x="39910" y="2540"/>
                                      </a:cubicBezTo>
                                      <a:cubicBezTo>
                                        <a:pt x="40507" y="2540"/>
                                        <a:pt x="41027" y="2540"/>
                                        <a:pt x="41459" y="2667"/>
                                      </a:cubicBezTo>
                                      <a:cubicBezTo>
                                        <a:pt x="41891" y="2667"/>
                                        <a:pt x="42272" y="2794"/>
                                        <a:pt x="42615" y="2794"/>
                                      </a:cubicBezTo>
                                      <a:cubicBezTo>
                                        <a:pt x="42958" y="2922"/>
                                        <a:pt x="43275" y="3048"/>
                                        <a:pt x="43542" y="3175"/>
                                      </a:cubicBezTo>
                                      <a:cubicBezTo>
                                        <a:pt x="43821" y="3302"/>
                                        <a:pt x="44075" y="3556"/>
                                        <a:pt x="44329" y="3810"/>
                                      </a:cubicBezTo>
                                      <a:cubicBezTo>
                                        <a:pt x="44583" y="4064"/>
                                        <a:pt x="44990" y="4699"/>
                                        <a:pt x="45561" y="5969"/>
                                      </a:cubicBezTo>
                                      <a:cubicBezTo>
                                        <a:pt x="46133" y="7239"/>
                                        <a:pt x="46691" y="8763"/>
                                        <a:pt x="47238" y="10795"/>
                                      </a:cubicBezTo>
                                      <a:cubicBezTo>
                                        <a:pt x="47784" y="12700"/>
                                        <a:pt x="48279" y="14986"/>
                                        <a:pt x="48711" y="17653"/>
                                      </a:cubicBezTo>
                                      <a:cubicBezTo>
                                        <a:pt x="49143" y="20193"/>
                                        <a:pt x="49358" y="22860"/>
                                        <a:pt x="49358" y="25781"/>
                                      </a:cubicBezTo>
                                      <a:cubicBezTo>
                                        <a:pt x="49358" y="30861"/>
                                        <a:pt x="48660" y="35306"/>
                                        <a:pt x="47238" y="39116"/>
                                      </a:cubicBezTo>
                                      <a:cubicBezTo>
                                        <a:pt x="45828" y="42926"/>
                                        <a:pt x="43732" y="46228"/>
                                        <a:pt x="40938" y="48768"/>
                                      </a:cubicBezTo>
                                      <a:cubicBezTo>
                                        <a:pt x="38157" y="51435"/>
                                        <a:pt x="34665" y="53340"/>
                                        <a:pt x="30474" y="54610"/>
                                      </a:cubicBezTo>
                                      <a:lnTo>
                                        <a:pt x="25890" y="55245"/>
                                      </a:lnTo>
                                      <a:lnTo>
                                        <a:pt x="6007" y="55245"/>
                                      </a:lnTo>
                                      <a:lnTo>
                                        <a:pt x="1543" y="54610"/>
                                      </a:lnTo>
                                      <a:lnTo>
                                        <a:pt x="0" y="53753"/>
                                      </a:lnTo>
                                      <a:lnTo>
                                        <a:pt x="0" y="42438"/>
                                      </a:lnTo>
                                      <a:lnTo>
                                        <a:pt x="2292" y="43688"/>
                                      </a:lnTo>
                                      <a:cubicBezTo>
                                        <a:pt x="4604" y="44450"/>
                                        <a:pt x="7004" y="44831"/>
                                        <a:pt x="9519" y="44958"/>
                                      </a:cubicBezTo>
                                      <a:lnTo>
                                        <a:pt x="9519" y="11303"/>
                                      </a:lnTo>
                                      <a:lnTo>
                                        <a:pt x="0" y="13986"/>
                                      </a:lnTo>
                                      <a:lnTo>
                                        <a:pt x="0" y="1455"/>
                                      </a:lnTo>
                                      <a:lnTo>
                                        <a:pt x="10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7" name="Shape 787"/>
                              <wps:cNvSpPr/>
                              <wps:spPr>
                                <a:xfrm>
                                  <a:off x="83255" y="551307"/>
                                  <a:ext cx="49358" cy="43688"/>
                                </a:xfrm>
                                <a:custGeom>
                                  <a:avLst/>
                                  <a:gdLst/>
                                  <a:ahLst/>
                                  <a:cxnLst/>
                                  <a:rect l="0" t="0" r="0" b="0"/>
                                  <a:pathLst>
                                    <a:path w="49358" h="43688">
                                      <a:moveTo>
                                        <a:pt x="29572" y="0"/>
                                      </a:moveTo>
                                      <a:cubicBezTo>
                                        <a:pt x="32721" y="0"/>
                                        <a:pt x="35528" y="635"/>
                                        <a:pt x="38005" y="1778"/>
                                      </a:cubicBezTo>
                                      <a:cubicBezTo>
                                        <a:pt x="40468" y="2921"/>
                                        <a:pt x="42539" y="4572"/>
                                        <a:pt x="44228" y="6731"/>
                                      </a:cubicBezTo>
                                      <a:cubicBezTo>
                                        <a:pt x="45917" y="8890"/>
                                        <a:pt x="47199" y="11430"/>
                                        <a:pt x="48063" y="14351"/>
                                      </a:cubicBezTo>
                                      <a:cubicBezTo>
                                        <a:pt x="48927" y="17399"/>
                                        <a:pt x="49358" y="20574"/>
                                        <a:pt x="49358" y="24130"/>
                                      </a:cubicBezTo>
                                      <a:cubicBezTo>
                                        <a:pt x="49358" y="26416"/>
                                        <a:pt x="49193" y="28448"/>
                                        <a:pt x="48851" y="30480"/>
                                      </a:cubicBezTo>
                                      <a:cubicBezTo>
                                        <a:pt x="48508" y="32385"/>
                                        <a:pt x="48076" y="34163"/>
                                        <a:pt x="47555" y="35814"/>
                                      </a:cubicBezTo>
                                      <a:cubicBezTo>
                                        <a:pt x="47022" y="37338"/>
                                        <a:pt x="46476" y="38735"/>
                                        <a:pt x="45904" y="39751"/>
                                      </a:cubicBezTo>
                                      <a:cubicBezTo>
                                        <a:pt x="45333" y="40894"/>
                                        <a:pt x="44825" y="41656"/>
                                        <a:pt x="44367" y="42164"/>
                                      </a:cubicBezTo>
                                      <a:cubicBezTo>
                                        <a:pt x="43910" y="42672"/>
                                        <a:pt x="43275" y="43053"/>
                                        <a:pt x="42450" y="43307"/>
                                      </a:cubicBezTo>
                                      <a:cubicBezTo>
                                        <a:pt x="41624" y="43561"/>
                                        <a:pt x="40507" y="43688"/>
                                        <a:pt x="39097" y="43688"/>
                                      </a:cubicBezTo>
                                      <a:cubicBezTo>
                                        <a:pt x="38221" y="43688"/>
                                        <a:pt x="37497" y="43561"/>
                                        <a:pt x="36900" y="43434"/>
                                      </a:cubicBezTo>
                                      <a:cubicBezTo>
                                        <a:pt x="36316" y="43434"/>
                                        <a:pt x="35833" y="43307"/>
                                        <a:pt x="35465" y="43180"/>
                                      </a:cubicBezTo>
                                      <a:cubicBezTo>
                                        <a:pt x="35096" y="43053"/>
                                        <a:pt x="34842" y="42799"/>
                                        <a:pt x="34677" y="42545"/>
                                      </a:cubicBezTo>
                                      <a:cubicBezTo>
                                        <a:pt x="34512" y="42291"/>
                                        <a:pt x="34436" y="42037"/>
                                        <a:pt x="34436" y="41656"/>
                                      </a:cubicBezTo>
                                      <a:cubicBezTo>
                                        <a:pt x="34436" y="41148"/>
                                        <a:pt x="34741" y="40513"/>
                                        <a:pt x="35363" y="39497"/>
                                      </a:cubicBezTo>
                                      <a:cubicBezTo>
                                        <a:pt x="35973" y="38481"/>
                                        <a:pt x="36646" y="37338"/>
                                        <a:pt x="37382" y="35814"/>
                                      </a:cubicBezTo>
                                      <a:cubicBezTo>
                                        <a:pt x="38106" y="34417"/>
                                        <a:pt x="38792" y="32766"/>
                                        <a:pt x="39402" y="30734"/>
                                      </a:cubicBezTo>
                                      <a:cubicBezTo>
                                        <a:pt x="40024" y="28829"/>
                                        <a:pt x="40329" y="26543"/>
                                        <a:pt x="40329" y="24003"/>
                                      </a:cubicBezTo>
                                      <a:cubicBezTo>
                                        <a:pt x="40329" y="22098"/>
                                        <a:pt x="40126" y="20320"/>
                                        <a:pt x="39706" y="18796"/>
                                      </a:cubicBezTo>
                                      <a:cubicBezTo>
                                        <a:pt x="39300" y="17272"/>
                                        <a:pt x="38690" y="15875"/>
                                        <a:pt x="37890" y="14732"/>
                                      </a:cubicBezTo>
                                      <a:cubicBezTo>
                                        <a:pt x="37103" y="13589"/>
                                        <a:pt x="36087" y="12700"/>
                                        <a:pt x="34855" y="12065"/>
                                      </a:cubicBezTo>
                                      <a:cubicBezTo>
                                        <a:pt x="33623" y="11430"/>
                                        <a:pt x="32163" y="11176"/>
                                        <a:pt x="30474" y="11176"/>
                                      </a:cubicBezTo>
                                      <a:cubicBezTo>
                                        <a:pt x="28734" y="11176"/>
                                        <a:pt x="27273" y="11684"/>
                                        <a:pt x="26092" y="12573"/>
                                      </a:cubicBezTo>
                                      <a:cubicBezTo>
                                        <a:pt x="24898" y="13462"/>
                                        <a:pt x="23844" y="14605"/>
                                        <a:pt x="22942" y="16002"/>
                                      </a:cubicBezTo>
                                      <a:cubicBezTo>
                                        <a:pt x="22028" y="17526"/>
                                        <a:pt x="21215" y="19177"/>
                                        <a:pt x="20504" y="20955"/>
                                      </a:cubicBezTo>
                                      <a:cubicBezTo>
                                        <a:pt x="19806" y="22733"/>
                                        <a:pt x="19056" y="24638"/>
                                        <a:pt x="18282" y="26670"/>
                                      </a:cubicBezTo>
                                      <a:cubicBezTo>
                                        <a:pt x="17507" y="28575"/>
                                        <a:pt x="16631" y="30480"/>
                                        <a:pt x="15640" y="32258"/>
                                      </a:cubicBezTo>
                                      <a:cubicBezTo>
                                        <a:pt x="14662" y="34163"/>
                                        <a:pt x="13468" y="35814"/>
                                        <a:pt x="12046" y="37211"/>
                                      </a:cubicBezTo>
                                      <a:cubicBezTo>
                                        <a:pt x="10636" y="38735"/>
                                        <a:pt x="8947" y="39878"/>
                                        <a:pt x="6991" y="40767"/>
                                      </a:cubicBezTo>
                                      <a:lnTo>
                                        <a:pt x="0" y="42150"/>
                                      </a:lnTo>
                                      <a:lnTo>
                                        <a:pt x="0" y="31157"/>
                                      </a:lnTo>
                                      <a:lnTo>
                                        <a:pt x="3804" y="29972"/>
                                      </a:lnTo>
                                      <a:cubicBezTo>
                                        <a:pt x="5010" y="29083"/>
                                        <a:pt x="6077" y="27813"/>
                                        <a:pt x="6991" y="26416"/>
                                      </a:cubicBezTo>
                                      <a:cubicBezTo>
                                        <a:pt x="7893" y="24892"/>
                                        <a:pt x="8718" y="23241"/>
                                        <a:pt x="9455" y="21336"/>
                                      </a:cubicBezTo>
                                      <a:cubicBezTo>
                                        <a:pt x="10179" y="19558"/>
                                        <a:pt x="10928" y="17653"/>
                                        <a:pt x="11716" y="15621"/>
                                      </a:cubicBezTo>
                                      <a:cubicBezTo>
                                        <a:pt x="12490" y="13716"/>
                                        <a:pt x="13354" y="11811"/>
                                        <a:pt x="14306" y="9906"/>
                                      </a:cubicBezTo>
                                      <a:cubicBezTo>
                                        <a:pt x="15272" y="8001"/>
                                        <a:pt x="16427" y="6350"/>
                                        <a:pt x="17799" y="4826"/>
                                      </a:cubicBezTo>
                                      <a:cubicBezTo>
                                        <a:pt x="19171" y="3429"/>
                                        <a:pt x="20809" y="2286"/>
                                        <a:pt x="22727" y="1397"/>
                                      </a:cubicBezTo>
                                      <a:cubicBezTo>
                                        <a:pt x="24644" y="508"/>
                                        <a:pt x="26930" y="0"/>
                                        <a:pt x="29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8" name="Shape 788"/>
                              <wps:cNvSpPr/>
                              <wps:spPr>
                                <a:xfrm>
                                  <a:off x="83255" y="503048"/>
                                  <a:ext cx="49231" cy="29464"/>
                                </a:xfrm>
                                <a:custGeom>
                                  <a:avLst/>
                                  <a:gdLst/>
                                  <a:ahLst/>
                                  <a:cxnLst/>
                                  <a:rect l="0" t="0" r="0" b="0"/>
                                  <a:pathLst>
                                    <a:path w="49231" h="29464">
                                      <a:moveTo>
                                        <a:pt x="41827" y="0"/>
                                      </a:moveTo>
                                      <a:cubicBezTo>
                                        <a:pt x="43161" y="0"/>
                                        <a:pt x="44202" y="127"/>
                                        <a:pt x="44977" y="381"/>
                                      </a:cubicBezTo>
                                      <a:cubicBezTo>
                                        <a:pt x="45752" y="508"/>
                                        <a:pt x="46323" y="762"/>
                                        <a:pt x="46691" y="1143"/>
                                      </a:cubicBezTo>
                                      <a:cubicBezTo>
                                        <a:pt x="47060" y="1524"/>
                                        <a:pt x="47403" y="2032"/>
                                        <a:pt x="47720" y="2794"/>
                                      </a:cubicBezTo>
                                      <a:cubicBezTo>
                                        <a:pt x="48038" y="3556"/>
                                        <a:pt x="48304" y="4318"/>
                                        <a:pt x="48508" y="5334"/>
                                      </a:cubicBezTo>
                                      <a:cubicBezTo>
                                        <a:pt x="48711" y="6223"/>
                                        <a:pt x="48889" y="7239"/>
                                        <a:pt x="49016" y="8255"/>
                                      </a:cubicBezTo>
                                      <a:cubicBezTo>
                                        <a:pt x="49155" y="9271"/>
                                        <a:pt x="49231" y="10414"/>
                                        <a:pt x="49231" y="11430"/>
                                      </a:cubicBezTo>
                                      <a:cubicBezTo>
                                        <a:pt x="49231" y="14605"/>
                                        <a:pt x="48800" y="17399"/>
                                        <a:pt x="47962" y="19685"/>
                                      </a:cubicBezTo>
                                      <a:cubicBezTo>
                                        <a:pt x="47111" y="21971"/>
                                        <a:pt x="45841" y="23749"/>
                                        <a:pt x="44126" y="25273"/>
                                      </a:cubicBezTo>
                                      <a:cubicBezTo>
                                        <a:pt x="42412" y="26670"/>
                                        <a:pt x="40253" y="27813"/>
                                        <a:pt x="37624" y="28448"/>
                                      </a:cubicBezTo>
                                      <a:cubicBezTo>
                                        <a:pt x="34995" y="29083"/>
                                        <a:pt x="31909" y="29464"/>
                                        <a:pt x="28340" y="29464"/>
                                      </a:cubicBezTo>
                                      <a:lnTo>
                                        <a:pt x="0" y="29464"/>
                                      </a:lnTo>
                                      <a:lnTo>
                                        <a:pt x="0" y="18161"/>
                                      </a:lnTo>
                                      <a:lnTo>
                                        <a:pt x="26702" y="18161"/>
                                      </a:lnTo>
                                      <a:cubicBezTo>
                                        <a:pt x="30943" y="18161"/>
                                        <a:pt x="34157" y="17526"/>
                                        <a:pt x="36316" y="16256"/>
                                      </a:cubicBezTo>
                                      <a:cubicBezTo>
                                        <a:pt x="38487" y="14986"/>
                                        <a:pt x="39579" y="12700"/>
                                        <a:pt x="39579" y="9525"/>
                                      </a:cubicBezTo>
                                      <a:cubicBezTo>
                                        <a:pt x="39579" y="8509"/>
                                        <a:pt x="39465" y="7493"/>
                                        <a:pt x="39262" y="6731"/>
                                      </a:cubicBezTo>
                                      <a:cubicBezTo>
                                        <a:pt x="39059" y="5842"/>
                                        <a:pt x="38843" y="5207"/>
                                        <a:pt x="38614" y="4445"/>
                                      </a:cubicBezTo>
                                      <a:cubicBezTo>
                                        <a:pt x="38386" y="3810"/>
                                        <a:pt x="38170" y="3302"/>
                                        <a:pt x="37967" y="2921"/>
                                      </a:cubicBezTo>
                                      <a:cubicBezTo>
                                        <a:pt x="37763" y="2413"/>
                                        <a:pt x="37662" y="2032"/>
                                        <a:pt x="37662" y="1651"/>
                                      </a:cubicBezTo>
                                      <a:cubicBezTo>
                                        <a:pt x="37662" y="1397"/>
                                        <a:pt x="37713" y="1143"/>
                                        <a:pt x="37827" y="1016"/>
                                      </a:cubicBezTo>
                                      <a:cubicBezTo>
                                        <a:pt x="37941" y="762"/>
                                        <a:pt x="38157" y="635"/>
                                        <a:pt x="38475" y="508"/>
                                      </a:cubicBezTo>
                                      <a:cubicBezTo>
                                        <a:pt x="38792" y="381"/>
                                        <a:pt x="39237" y="253"/>
                                        <a:pt x="39783" y="253"/>
                                      </a:cubicBezTo>
                                      <a:cubicBezTo>
                                        <a:pt x="40329" y="127"/>
                                        <a:pt x="41015" y="0"/>
                                        <a:pt x="418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9" name="Shape 789"/>
                              <wps:cNvSpPr/>
                              <wps:spPr>
                                <a:xfrm>
                                  <a:off x="83255" y="476631"/>
                                  <a:ext cx="48469" cy="11303"/>
                                </a:xfrm>
                                <a:custGeom>
                                  <a:avLst/>
                                  <a:gdLst/>
                                  <a:ahLst/>
                                  <a:cxnLst/>
                                  <a:rect l="0" t="0" r="0" b="0"/>
                                  <a:pathLst>
                                    <a:path w="48469" h="11303">
                                      <a:moveTo>
                                        <a:pt x="0" y="0"/>
                                      </a:moveTo>
                                      <a:lnTo>
                                        <a:pt x="46349" y="0"/>
                                      </a:lnTo>
                                      <a:cubicBezTo>
                                        <a:pt x="46717" y="0"/>
                                        <a:pt x="47022" y="127"/>
                                        <a:pt x="47276" y="254"/>
                                      </a:cubicBezTo>
                                      <a:cubicBezTo>
                                        <a:pt x="47530" y="381"/>
                                        <a:pt x="47746" y="762"/>
                                        <a:pt x="47923" y="1143"/>
                                      </a:cubicBezTo>
                                      <a:cubicBezTo>
                                        <a:pt x="48114" y="1524"/>
                                        <a:pt x="48241" y="2159"/>
                                        <a:pt x="48330" y="2794"/>
                                      </a:cubicBezTo>
                                      <a:cubicBezTo>
                                        <a:pt x="48431" y="3556"/>
                                        <a:pt x="48469" y="4572"/>
                                        <a:pt x="48469" y="5715"/>
                                      </a:cubicBezTo>
                                      <a:cubicBezTo>
                                        <a:pt x="48469" y="6731"/>
                                        <a:pt x="48431" y="7620"/>
                                        <a:pt x="48330" y="8382"/>
                                      </a:cubicBezTo>
                                      <a:cubicBezTo>
                                        <a:pt x="48241" y="9144"/>
                                        <a:pt x="48114" y="9652"/>
                                        <a:pt x="47923" y="10160"/>
                                      </a:cubicBezTo>
                                      <a:cubicBezTo>
                                        <a:pt x="47746" y="10541"/>
                                        <a:pt x="47530" y="10922"/>
                                        <a:pt x="47276" y="11049"/>
                                      </a:cubicBezTo>
                                      <a:cubicBezTo>
                                        <a:pt x="47022" y="11176"/>
                                        <a:pt x="46717" y="11303"/>
                                        <a:pt x="46349" y="11303"/>
                                      </a:cubicBezTo>
                                      <a:lnTo>
                                        <a:pt x="0" y="1130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0" name="Shape 790"/>
                              <wps:cNvSpPr/>
                              <wps:spPr>
                                <a:xfrm>
                                  <a:off x="83255" y="400177"/>
                                  <a:ext cx="49358" cy="61595"/>
                                </a:xfrm>
                                <a:custGeom>
                                  <a:avLst/>
                                  <a:gdLst/>
                                  <a:ahLst/>
                                  <a:cxnLst/>
                                  <a:rect l="0" t="0" r="0" b="0"/>
                                  <a:pathLst>
                                    <a:path w="49358" h="61595">
                                      <a:moveTo>
                                        <a:pt x="14853" y="0"/>
                                      </a:moveTo>
                                      <a:cubicBezTo>
                                        <a:pt x="19882" y="0"/>
                                        <a:pt x="24505" y="636"/>
                                        <a:pt x="28721" y="1905"/>
                                      </a:cubicBezTo>
                                      <a:cubicBezTo>
                                        <a:pt x="32950" y="3302"/>
                                        <a:pt x="36582" y="5207"/>
                                        <a:pt x="39643" y="7874"/>
                                      </a:cubicBezTo>
                                      <a:cubicBezTo>
                                        <a:pt x="42704" y="10414"/>
                                        <a:pt x="45079" y="13716"/>
                                        <a:pt x="46793" y="17653"/>
                                      </a:cubicBezTo>
                                      <a:cubicBezTo>
                                        <a:pt x="48508" y="21717"/>
                                        <a:pt x="49358" y="26289"/>
                                        <a:pt x="49358" y="31497"/>
                                      </a:cubicBezTo>
                                      <a:cubicBezTo>
                                        <a:pt x="49358" y="36449"/>
                                        <a:pt x="48609" y="40894"/>
                                        <a:pt x="47098" y="44704"/>
                                      </a:cubicBezTo>
                                      <a:cubicBezTo>
                                        <a:pt x="45599" y="48388"/>
                                        <a:pt x="43402" y="51563"/>
                                        <a:pt x="40532" y="54102"/>
                                      </a:cubicBezTo>
                                      <a:cubicBezTo>
                                        <a:pt x="37662" y="56642"/>
                                        <a:pt x="34169" y="58420"/>
                                        <a:pt x="30054" y="59690"/>
                                      </a:cubicBezTo>
                                      <a:cubicBezTo>
                                        <a:pt x="25952" y="60961"/>
                                        <a:pt x="21291" y="61595"/>
                                        <a:pt x="16097" y="61595"/>
                                      </a:cubicBezTo>
                                      <a:cubicBezTo>
                                        <a:pt x="11068" y="61595"/>
                                        <a:pt x="6445" y="60961"/>
                                        <a:pt x="2229" y="59563"/>
                                      </a:cubicBezTo>
                                      <a:lnTo>
                                        <a:pt x="0" y="58371"/>
                                      </a:lnTo>
                                      <a:lnTo>
                                        <a:pt x="0" y="46176"/>
                                      </a:lnTo>
                                      <a:lnTo>
                                        <a:pt x="5620" y="48768"/>
                                      </a:lnTo>
                                      <a:cubicBezTo>
                                        <a:pt x="8579" y="49530"/>
                                        <a:pt x="11817" y="49912"/>
                                        <a:pt x="15335" y="49912"/>
                                      </a:cubicBezTo>
                                      <a:cubicBezTo>
                                        <a:pt x="18713" y="49912"/>
                                        <a:pt x="21888" y="49530"/>
                                        <a:pt x="24860" y="48895"/>
                                      </a:cubicBezTo>
                                      <a:cubicBezTo>
                                        <a:pt x="27819" y="48261"/>
                                        <a:pt x="30410" y="47244"/>
                                        <a:pt x="32620" y="45848"/>
                                      </a:cubicBezTo>
                                      <a:cubicBezTo>
                                        <a:pt x="34842" y="44323"/>
                                        <a:pt x="36595" y="42418"/>
                                        <a:pt x="37890" y="40005"/>
                                      </a:cubicBezTo>
                                      <a:cubicBezTo>
                                        <a:pt x="39198" y="37592"/>
                                        <a:pt x="39846" y="34544"/>
                                        <a:pt x="39846" y="30862"/>
                                      </a:cubicBezTo>
                                      <a:cubicBezTo>
                                        <a:pt x="39846" y="27560"/>
                                        <a:pt x="39249" y="24638"/>
                                        <a:pt x="38068" y="22225"/>
                                      </a:cubicBezTo>
                                      <a:cubicBezTo>
                                        <a:pt x="36874" y="19813"/>
                                        <a:pt x="35211" y="17780"/>
                                        <a:pt x="33064" y="16256"/>
                                      </a:cubicBezTo>
                                      <a:cubicBezTo>
                                        <a:pt x="30918" y="14605"/>
                                        <a:pt x="28365" y="13463"/>
                                        <a:pt x="25406" y="12700"/>
                                      </a:cubicBezTo>
                                      <a:cubicBezTo>
                                        <a:pt x="22434" y="12065"/>
                                        <a:pt x="19171" y="11685"/>
                                        <a:pt x="15615" y="11685"/>
                                      </a:cubicBezTo>
                                      <a:cubicBezTo>
                                        <a:pt x="12274" y="11685"/>
                                        <a:pt x="9125" y="11938"/>
                                        <a:pt x="6166" y="12573"/>
                                      </a:cubicBezTo>
                                      <a:lnTo>
                                        <a:pt x="0" y="14980"/>
                                      </a:lnTo>
                                      <a:lnTo>
                                        <a:pt x="0" y="2301"/>
                                      </a:lnTo>
                                      <a:lnTo>
                                        <a:pt x="959" y="1778"/>
                                      </a:lnTo>
                                      <a:cubicBezTo>
                                        <a:pt x="5074" y="508"/>
                                        <a:pt x="9696" y="0"/>
                                        <a:pt x="148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 name="Shape 791"/>
                              <wps:cNvSpPr/>
                              <wps:spPr>
                                <a:xfrm>
                                  <a:off x="83255" y="368169"/>
                                  <a:ext cx="48469" cy="14609"/>
                                </a:xfrm>
                                <a:custGeom>
                                  <a:avLst/>
                                  <a:gdLst/>
                                  <a:ahLst/>
                                  <a:cxnLst/>
                                  <a:rect l="0" t="0" r="0" b="0"/>
                                  <a:pathLst>
                                    <a:path w="48469" h="14609">
                                      <a:moveTo>
                                        <a:pt x="0" y="0"/>
                                      </a:moveTo>
                                      <a:lnTo>
                                        <a:pt x="3283" y="3306"/>
                                      </a:lnTo>
                                      <a:lnTo>
                                        <a:pt x="46349" y="3306"/>
                                      </a:lnTo>
                                      <a:cubicBezTo>
                                        <a:pt x="46717" y="3306"/>
                                        <a:pt x="47022" y="3433"/>
                                        <a:pt x="47276" y="3560"/>
                                      </a:cubicBezTo>
                                      <a:cubicBezTo>
                                        <a:pt x="47530" y="3687"/>
                                        <a:pt x="47746" y="4069"/>
                                        <a:pt x="47923" y="4449"/>
                                      </a:cubicBezTo>
                                      <a:cubicBezTo>
                                        <a:pt x="48114" y="4831"/>
                                        <a:pt x="48241" y="5466"/>
                                        <a:pt x="48342" y="6100"/>
                                      </a:cubicBezTo>
                                      <a:cubicBezTo>
                                        <a:pt x="48431" y="6862"/>
                                        <a:pt x="48469" y="7879"/>
                                        <a:pt x="48469" y="9021"/>
                                      </a:cubicBezTo>
                                      <a:cubicBezTo>
                                        <a:pt x="48469" y="10037"/>
                                        <a:pt x="48431" y="10926"/>
                                        <a:pt x="48342" y="11688"/>
                                      </a:cubicBezTo>
                                      <a:cubicBezTo>
                                        <a:pt x="48241" y="12450"/>
                                        <a:pt x="48114" y="12958"/>
                                        <a:pt x="47923" y="13467"/>
                                      </a:cubicBezTo>
                                      <a:cubicBezTo>
                                        <a:pt x="47746" y="13847"/>
                                        <a:pt x="47530" y="14229"/>
                                        <a:pt x="47276" y="14356"/>
                                      </a:cubicBezTo>
                                      <a:cubicBezTo>
                                        <a:pt x="47022" y="14482"/>
                                        <a:pt x="46717" y="14609"/>
                                        <a:pt x="46349" y="14609"/>
                                      </a:cubicBezTo>
                                      <a:lnTo>
                                        <a:pt x="0" y="146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 name="Shape 792"/>
                              <wps:cNvSpPr/>
                              <wps:spPr>
                                <a:xfrm>
                                  <a:off x="83255" y="329692"/>
                                  <a:ext cx="48469" cy="12841"/>
                                </a:xfrm>
                                <a:custGeom>
                                  <a:avLst/>
                                  <a:gdLst/>
                                  <a:ahLst/>
                                  <a:cxnLst/>
                                  <a:rect l="0" t="0" r="0" b="0"/>
                                  <a:pathLst>
                                    <a:path w="48469" h="12841">
                                      <a:moveTo>
                                        <a:pt x="8769" y="0"/>
                                      </a:moveTo>
                                      <a:lnTo>
                                        <a:pt x="46349" y="0"/>
                                      </a:lnTo>
                                      <a:cubicBezTo>
                                        <a:pt x="46717" y="0"/>
                                        <a:pt x="47022" y="127"/>
                                        <a:pt x="47276" y="254"/>
                                      </a:cubicBezTo>
                                      <a:cubicBezTo>
                                        <a:pt x="47530" y="508"/>
                                        <a:pt x="47746" y="762"/>
                                        <a:pt x="47923" y="1143"/>
                                      </a:cubicBezTo>
                                      <a:cubicBezTo>
                                        <a:pt x="48114" y="1524"/>
                                        <a:pt x="48241" y="2159"/>
                                        <a:pt x="48342" y="2922"/>
                                      </a:cubicBezTo>
                                      <a:cubicBezTo>
                                        <a:pt x="48431" y="3556"/>
                                        <a:pt x="48469" y="4573"/>
                                        <a:pt x="48469" y="5588"/>
                                      </a:cubicBezTo>
                                      <a:cubicBezTo>
                                        <a:pt x="48469" y="6731"/>
                                        <a:pt x="48431" y="7748"/>
                                        <a:pt x="48342" y="8382"/>
                                      </a:cubicBezTo>
                                      <a:cubicBezTo>
                                        <a:pt x="48241" y="9144"/>
                                        <a:pt x="48114" y="9779"/>
                                        <a:pt x="47923" y="10160"/>
                                      </a:cubicBezTo>
                                      <a:cubicBezTo>
                                        <a:pt x="47746" y="10541"/>
                                        <a:pt x="47530" y="10795"/>
                                        <a:pt x="47276" y="11049"/>
                                      </a:cubicBezTo>
                                      <a:cubicBezTo>
                                        <a:pt x="47022" y="11176"/>
                                        <a:pt x="46717" y="11303"/>
                                        <a:pt x="46349" y="11303"/>
                                      </a:cubicBezTo>
                                      <a:lnTo>
                                        <a:pt x="10268" y="11303"/>
                                      </a:lnTo>
                                      <a:cubicBezTo>
                                        <a:pt x="6763" y="11303"/>
                                        <a:pt x="3931" y="11557"/>
                                        <a:pt x="1784" y="12065"/>
                                      </a:cubicBezTo>
                                      <a:lnTo>
                                        <a:pt x="0" y="12841"/>
                                      </a:lnTo>
                                      <a:lnTo>
                                        <a:pt x="0" y="890"/>
                                      </a:lnTo>
                                      <a:lnTo>
                                        <a:pt x="87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 name="Shape 793"/>
                              <wps:cNvSpPr/>
                              <wps:spPr>
                                <a:xfrm>
                                  <a:off x="83255" y="224790"/>
                                  <a:ext cx="48063" cy="55500"/>
                                </a:xfrm>
                                <a:custGeom>
                                  <a:avLst/>
                                  <a:gdLst/>
                                  <a:ahLst/>
                                  <a:cxnLst/>
                                  <a:rect l="0" t="0" r="0" b="0"/>
                                  <a:pathLst>
                                    <a:path w="48063" h="55500">
                                      <a:moveTo>
                                        <a:pt x="42996" y="0"/>
                                      </a:moveTo>
                                      <a:cubicBezTo>
                                        <a:pt x="43821" y="0"/>
                                        <a:pt x="44545" y="127"/>
                                        <a:pt x="45193" y="127"/>
                                      </a:cubicBezTo>
                                      <a:cubicBezTo>
                                        <a:pt x="45828" y="254"/>
                                        <a:pt x="46361" y="508"/>
                                        <a:pt x="46793" y="635"/>
                                      </a:cubicBezTo>
                                      <a:cubicBezTo>
                                        <a:pt x="47225" y="889"/>
                                        <a:pt x="47555" y="1143"/>
                                        <a:pt x="47758" y="1525"/>
                                      </a:cubicBezTo>
                                      <a:cubicBezTo>
                                        <a:pt x="47962" y="1778"/>
                                        <a:pt x="48063" y="2160"/>
                                        <a:pt x="48063" y="2667"/>
                                      </a:cubicBezTo>
                                      <a:lnTo>
                                        <a:pt x="48063" y="51562"/>
                                      </a:lnTo>
                                      <a:cubicBezTo>
                                        <a:pt x="48063" y="52198"/>
                                        <a:pt x="47987" y="52705"/>
                                        <a:pt x="47822" y="53213"/>
                                      </a:cubicBezTo>
                                      <a:cubicBezTo>
                                        <a:pt x="47657" y="53722"/>
                                        <a:pt x="47403" y="54102"/>
                                        <a:pt x="47034" y="54483"/>
                                      </a:cubicBezTo>
                                      <a:cubicBezTo>
                                        <a:pt x="46666" y="54864"/>
                                        <a:pt x="46145" y="55118"/>
                                        <a:pt x="45460" y="55245"/>
                                      </a:cubicBezTo>
                                      <a:cubicBezTo>
                                        <a:pt x="44774" y="55373"/>
                                        <a:pt x="43936" y="55500"/>
                                        <a:pt x="42932" y="55500"/>
                                      </a:cubicBezTo>
                                      <a:cubicBezTo>
                                        <a:pt x="42018" y="55500"/>
                                        <a:pt x="41218" y="55373"/>
                                        <a:pt x="40532" y="55373"/>
                                      </a:cubicBezTo>
                                      <a:cubicBezTo>
                                        <a:pt x="39846" y="55245"/>
                                        <a:pt x="39237" y="55118"/>
                                        <a:pt x="38716" y="54864"/>
                                      </a:cubicBezTo>
                                      <a:cubicBezTo>
                                        <a:pt x="38195" y="54610"/>
                                        <a:pt x="37662" y="54356"/>
                                        <a:pt x="37141" y="53975"/>
                                      </a:cubicBezTo>
                                      <a:cubicBezTo>
                                        <a:pt x="36620" y="53722"/>
                                        <a:pt x="36062" y="53213"/>
                                        <a:pt x="35465" y="52705"/>
                                      </a:cubicBezTo>
                                      <a:lnTo>
                                        <a:pt x="17253" y="34925"/>
                                      </a:lnTo>
                                      <a:cubicBezTo>
                                        <a:pt x="13062" y="30861"/>
                                        <a:pt x="9290" y="27560"/>
                                        <a:pt x="5963" y="25147"/>
                                      </a:cubicBezTo>
                                      <a:lnTo>
                                        <a:pt x="0" y="21404"/>
                                      </a:lnTo>
                                      <a:lnTo>
                                        <a:pt x="0" y="8812"/>
                                      </a:lnTo>
                                      <a:lnTo>
                                        <a:pt x="9620" y="14986"/>
                                      </a:lnTo>
                                      <a:cubicBezTo>
                                        <a:pt x="13621" y="18035"/>
                                        <a:pt x="18218" y="22099"/>
                                        <a:pt x="23412" y="27178"/>
                                      </a:cubicBezTo>
                                      <a:lnTo>
                                        <a:pt x="38068" y="41275"/>
                                      </a:lnTo>
                                      <a:lnTo>
                                        <a:pt x="38068" y="2667"/>
                                      </a:lnTo>
                                      <a:cubicBezTo>
                                        <a:pt x="38068" y="2286"/>
                                        <a:pt x="38170" y="1905"/>
                                        <a:pt x="38373" y="1651"/>
                                      </a:cubicBezTo>
                                      <a:cubicBezTo>
                                        <a:pt x="38576" y="1270"/>
                                        <a:pt x="38894" y="1016"/>
                                        <a:pt x="39300" y="762"/>
                                      </a:cubicBezTo>
                                      <a:cubicBezTo>
                                        <a:pt x="39706" y="508"/>
                                        <a:pt x="40227" y="254"/>
                                        <a:pt x="40837" y="127"/>
                                      </a:cubicBezTo>
                                      <a:cubicBezTo>
                                        <a:pt x="41459" y="127"/>
                                        <a:pt x="42170" y="0"/>
                                        <a:pt x="429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95" name="Picture 795"/>
                                <pic:cNvPicPr/>
                              </pic:nvPicPr>
                              <pic:blipFill>
                                <a:blip r:embed="rId21"/>
                                <a:stretch>
                                  <a:fillRect/>
                                </a:stretch>
                              </pic:blipFill>
                              <pic:spPr>
                                <a:xfrm rot="-5399999">
                                  <a:off x="73914" y="90932"/>
                                  <a:ext cx="41149" cy="188976"/>
                                </a:xfrm>
                                <a:prstGeom prst="rect">
                                  <a:avLst/>
                                </a:prstGeom>
                              </pic:spPr>
                            </pic:pic>
                          </wpg:wgp>
                        </a:graphicData>
                      </a:graphic>
                    </wp:inline>
                  </w:drawing>
                </mc:Choice>
                <mc:Fallback>
                  <w:pict>
                    <v:group w14:anchorId="4D61115A" id="Group 13841" o:spid="_x0000_s1207" style="width:14.9pt;height:55.15pt;mso-position-horizontal-relative:char;mso-position-vertical-relative:line" coordsize="1892,7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">
                      <v:rect id="Rectangle 472" o:spid="_x0000_s1208" style="position:absolute;left:1437;top:55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42C6DFC1" w14:textId="77777777" w:rsidR="00F6035F" w:rsidRDefault="00F6035F" w:rsidP="00C70627">
                              <w:pPr>
                                <w:spacing w:after="160" w:line="259" w:lineRule="auto"/>
                              </w:pPr>
                              <w:r>
                                <w:t xml:space="preserve"> </w:t>
                              </w:r>
                            </w:p>
                          </w:txbxContent>
                        </v:textbox>
                      </v:rect>
                      <v:shape id="Picture 776" o:spid="_x0000_s1209" type="#_x0000_t75" style="position:absolute;left:-4120;top:2370;width:8381;height:1889;rotation:-589823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">
                        <v:imagedata r:id="rId33" o:title=""/>
                      </v:shape>
                      <v:shape id="Shape 778" o:spid="_x0000_s1210" style="position:absolute;left:649;top:6090;width:183;height:523;visibility:visible;mso-wrap-style:square;v-text-anchor:top" coordsize="18345,5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" path="m18345,r,12531l13894,13785c10516,16579,8826,20770,8826,26231v,2794,534,5207,1575,7366c11455,35629,12852,37407,14580,38931r3765,2053l18345,52298,9144,47186c6198,44646,3937,41471,2362,37916,787,34232,,30168,,25596,,20770,775,16706,2324,13277,3874,9848,5969,7054,8598,4895,11214,2736,14300,1085,17831,69l18345,xe" fillcolor="black" stroked="f" strokeweight="0">
                        <v:stroke miterlimit="83231f" joinstyle="miter"/>
                        <v:path arrowok="t" textboxrect="0,0,18345,52298"/>
                      </v:shape>
                      <v:shape id="Shape 779" o:spid="_x0000_s1211" style="position:absolute;left:649;top:5544;width:183;height:390;visibility:visible;mso-wrap-style:square;v-text-anchor:top" coordsize="18345,3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" path="m9042,v775,,1448,,2020,127c11633,127,12090,254,12459,381v368,254,635,381,787,635c13411,1270,13487,1524,13487,1778v,381,-254,1016,-749,1778c12230,4318,11697,5334,11125,6604v-571,1143,-1105,2667,-1613,4318c9017,12573,8763,14478,8763,16637v,1905,216,3556,648,5080c9842,23114,10465,24384,11265,25273v800,1016,1740,1651,2832,2159c15202,27940,16383,28194,17666,28194r679,-212l18345,38975r-70,14c15862,38989,13538,38481,11328,37592,9119,36576,7175,35179,5512,33274,3848,31496,2515,29083,1511,26289,508,23495,,20193,,16510,,14859,140,13208,406,11557,686,9906,1029,8382,1435,7112,1854,5842,2299,4699,2769,3683,3251,2794,3670,2032,4039,1651,4407,1143,4724,762,5004,635,5270,508,5575,381,5918,254v343,,775,-127,1270,-127c7696,,8306,,9042,xe" fillcolor="black" stroked="f" strokeweight="0">
                        <v:stroke miterlimit="83231f" joinstyle="miter"/>
                        <v:path arrowok="t" textboxrect="0,0,18345,38989"/>
                      </v:shape>
                      <v:shape id="Shape 780" o:spid="_x0000_s1212" style="position:absolute;left:493;top:5030;width:339;height:403;visibility:visible;mso-wrap-style:square;v-text-anchor:top" coordsize="33890,40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" path="m21565,v1651,,2832,253,3568,635c25857,1143,26226,1651,26226,2286r,15875l33890,18161r,11303l26226,29464r,8636c26226,38735,25857,39243,25133,39751v-736,381,-1917,508,-3568,508c20701,40259,19977,40259,19380,40132v-597,-127,-1079,-255,-1473,-381c17513,39497,17247,39243,17082,38989v-153,-254,-242,-636,-242,-1016l16840,29464r-14643,c1880,29464,1575,29337,1308,29210v-279,-127,-521,-508,-724,-889c381,27813,229,27305,140,26543,51,25781,,24892,,23876,,22733,51,21717,140,20955v89,-635,241,-1270,444,-1652c787,18923,1029,18542,1308,18415v267,-254,572,-254,889,-254l16840,18161r,-15875c16840,1905,16929,1651,17082,1397v165,-254,431,-508,825,-762c18301,381,18783,253,19380,253,19977,127,20701,,21565,xe" fillcolor="black" stroked="f" strokeweight="0">
                        <v:stroke miterlimit="83231f" joinstyle="miter"/>
                        <v:path arrowok="t" textboxrect="0,0,33890,40259"/>
                      </v:shape>
                      <v:shape id="Shape 781" o:spid="_x0000_s1213" style="position:absolute;left:658;top:4766;width:174;height:113;visibility:visible;mso-wrap-style:square;v-text-anchor:top" coordsize="17393,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" path="m2134,l17393,r,11303l2134,11303v-331,,-623,-127,-889,-254c965,10922,737,10541,559,10160,368,9652,229,9144,140,8382,51,7620,,6731,,5715,,4572,51,3556,140,2794,229,2159,368,1524,559,1143,737,762,965,381,1245,254,1511,127,1803,,2134,xe" fillcolor="black" stroked="f" strokeweight="0">
                        <v:stroke miterlimit="83231f" joinstyle="miter"/>
                        <v:path arrowok="t" textboxrect="0,0,17393,11303"/>
                      </v:shape>
                      <v:shape id="Shape 782" o:spid="_x0000_s1214" style="position:absolute;left:404;top:4753;width:136;height:140;visibility:visible;mso-wrap-style:square;v-text-anchor:top" coordsize="13551,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" path="m6706,v2641,,4445,381,5410,1397c13068,2413,13551,4318,13551,6985v,2667,-470,4445,-1410,5461c11214,13462,9436,13970,6845,13970v-2654,,-4457,-508,-5410,-1524c470,11430,,9525,,6858,,4190,457,2413,1397,1397,2337,381,4102,,6706,xe" fillcolor="black" stroked="f" strokeweight="0">
                        <v:stroke miterlimit="83231f" joinstyle="miter"/>
                        <v:path arrowok="t" textboxrect="0,0,13551,13970"/>
                      </v:shape>
                      <v:shape id="Shape 783" o:spid="_x0000_s1215" style="position:absolute;left:649;top:4024;width:183;height:561;visibility:visible;mso-wrap-style:square;v-text-anchor:top" coordsize="18345,56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" path="m18345,r,12678l16700,13320v-2235,1524,-4000,3429,-5295,5842c10096,21575,9449,24623,9449,28306v,3302,597,6223,1778,8636c12421,39355,14097,41387,16256,42911r2089,964l18345,56069,9652,51420c6591,48753,4216,45578,2527,41641,851,37704,,33132,,27798,,22718,749,18400,2261,14590,3772,10780,5956,7732,8826,5192l18345,xe" fillcolor="black" stroked="f" strokeweight="0">
                        <v:stroke miterlimit="83231f" joinstyle="miter"/>
                        <v:path arrowok="t" textboxrect="0,0,18345,56069"/>
                      </v:shape>
                      <v:shape id="Shape 784" o:spid="_x0000_s1216" style="position:absolute;left:649;top:3305;width:183;height:522;visibility:visible;mso-wrap-style:square;v-text-anchor:top" coordsize="18345,52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" path="m18345,r,11951l14580,13588v-1550,1144,-2731,2413,-3556,4064c10198,19303,9792,21335,9792,23494v,2794,1003,5589,3010,8509l18345,37587r,14609l3086,52196v-368,,-673,-127,-927,-253c1905,51815,1676,51561,1473,51181v-203,-509,-343,-1017,-406,-1651c991,48894,952,48133,952,46989v,-1016,39,-1778,115,-2413c1130,43814,1270,43307,1473,42925v203,-254,432,-507,686,-762c2413,42036,2718,41909,3086,41909r8141,c7353,38481,4508,35051,2705,31622,902,28193,,24637,,21208,,17018,699,13588,2083,10794,3480,8000,5347,5714,7671,3936,9995,2285,12725,1015,15850,253l18345,xe" fillcolor="black" stroked="f" strokeweight="0">
                        <v:stroke miterlimit="83231f" joinstyle="miter"/>
                        <v:path arrowok="t" textboxrect="0,0,18345,52196"/>
                      </v:shape>
                      <v:shape id="Shape 785" o:spid="_x0000_s1217" style="position:absolute;left:414;top:2288;width:418;height:498;visibility:visible;mso-wrap-style:square;v-text-anchor:top" coordsize="41828,49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" path="m23000,v2832,,5651,254,8458,762c34265,1270,37300,2286,40564,3937r1264,811l41828,17340,38684,15367c35941,13970,33452,13081,31217,12700v-2236,-508,-4331,-635,-6300,-635c22962,12065,21095,12319,19342,13081v-1752,635,-3302,1524,-4623,2794c13399,17145,12344,18669,11570,20574v-775,1905,-1169,4064,-1169,6477c10401,29972,10795,32512,11570,34798v774,2287,1625,4318,2540,5969c15011,42545,15862,43942,16637,45086v775,1142,1168,2031,1168,2666c17805,48006,17704,48387,17526,48641v-178,254,-483,381,-889,635c16231,49403,15685,49530,14999,49657v-686,,-1512,128,-2464,128c11849,49785,11252,49785,10744,49657v-495,,-927,-127,-1295,-254c9081,49276,8738,49149,8420,49022v-317,-254,-724,-508,-1194,-1143c6744,47371,6096,46355,5271,45086,4445,43688,3645,42037,2845,40005,2045,37973,1372,35687,826,33274,279,30861,,28321,,25654,,21336,610,17526,1816,14351,3023,11176,4674,8382,6782,6350,8877,4191,11316,2667,14110,1524,16891,508,19850,,23000,xe" fillcolor="black" stroked="f" strokeweight="0">
                        <v:stroke miterlimit="83231f" joinstyle="miter"/>
                        <v:path arrowok="t" textboxrect="0,0,41828,49785"/>
                      </v:shape>
                      <v:shape id="Shape 786" o:spid="_x0000_s1218" style="position:absolute;left:832;top:6075;width:494;height:553;visibility:visible;mso-wrap-style:square;v-text-anchor:top" coordsize="49358,5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" path="m10814,r2057,c14649,,15919,381,16669,1270v762,889,1130,1905,1130,3048l17799,44958v3429,,6502,-381,9246,-1016c29788,43180,32137,42037,34093,40513v1969,-1651,3467,-3683,4521,-6350c39668,31623,40189,28448,40189,24765v,-2921,-241,-5588,-724,-7874c38995,14605,38449,12700,37865,11049,37268,9272,36735,8001,36252,6858,35769,5842,35528,4953,35528,4445v,-381,89,-635,241,-889c35935,3302,36176,3175,36493,2922v318,-128,762,-128,1334,-255c38398,2540,39097,2540,39910,2540v597,,1117,,1549,127c41891,2667,42272,2794,42615,2794v343,128,660,254,927,381c43821,3302,44075,3556,44329,3810v254,254,661,889,1232,2159c46133,7239,46691,8763,47238,10795v546,1905,1041,4191,1473,6858c49143,20193,49358,22860,49358,25781v,5080,-698,9525,-2120,13335c45828,42926,43732,46228,40938,48768v-2781,2667,-6273,4572,-10464,5842l25890,55245r-19883,l1543,54610,,53753,,42438r2292,1250c4604,44450,7004,44831,9519,44958r,-33655l,13986,,1455,10814,xe" fillcolor="black" stroked="f" strokeweight="0">
                        <v:stroke miterlimit="83231f" joinstyle="miter"/>
                        <v:path arrowok="t" textboxrect="0,0,49358,55245"/>
                      </v:shape>
                      <v:shape id="Shape 787" o:spid="_x0000_s1219" style="position:absolute;left:832;top:5513;width:494;height:436;visibility:visible;mso-wrap-style:square;v-text-anchor:top" coordsize="49358,4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" path="m29572,v3149,,5956,635,8433,1778c40468,2921,42539,4572,44228,6731v1689,2159,2971,4699,3835,7620c48927,17399,49358,20574,49358,24130v,2286,-165,4318,-507,6350c48508,32385,48076,34163,47555,35814v-533,1524,-1079,2921,-1651,3937c45333,40894,44825,41656,44367,42164v-457,508,-1092,889,-1917,1143c41624,43561,40507,43688,39097,43688v-876,,-1600,-127,-2197,-254c36316,43434,35833,43307,35465,43180v-369,-127,-623,-381,-788,-635c34512,42291,34436,42037,34436,41656v,-508,305,-1143,927,-2159c35973,38481,36646,37338,37382,35814v724,-1397,1410,-3048,2020,-5080c40024,28829,40329,26543,40329,24003v,-1905,-203,-3683,-623,-5207c39300,17272,38690,15875,37890,14732v-787,-1143,-1803,-2032,-3035,-2667c33623,11430,32163,11176,30474,11176v-1740,,-3201,508,-4382,1397c24898,13462,23844,14605,22942,16002v-914,1524,-1727,3175,-2438,4953c19806,22733,19056,24638,18282,26670v-775,1905,-1651,3810,-2642,5588c14662,34163,13468,35814,12046,37211v-1410,1524,-3099,2667,-5055,3556l,42150,,31157,3804,29972v1206,-889,2273,-2159,3187,-3556c7893,24892,8718,23241,9455,21336v724,-1778,1473,-3683,2261,-5715c12490,13716,13354,11811,14306,9906v966,-1905,2121,-3556,3493,-5080c19171,3429,20809,2286,22727,1397,24644,508,26930,,29572,xe" fillcolor="black" stroked="f" strokeweight="0">
                        <v:stroke miterlimit="83231f" joinstyle="miter"/>
                        <v:path arrowok="t" textboxrect="0,0,49358,43688"/>
                      </v:shape>
                      <v:shape id="Shape 788" o:spid="_x0000_s1220" style="position:absolute;left:832;top:5030;width:492;height:295;visibility:visible;mso-wrap-style:square;v-text-anchor:top" coordsize="49231,2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" path="m41827,v1334,,2375,127,3150,381c45752,508,46323,762,46691,1143v369,381,712,889,1029,1651c48038,3556,48304,4318,48508,5334v203,889,381,1905,508,2921c49155,9271,49231,10414,49231,11430v,3175,-431,5969,-1269,8255c47111,21971,45841,23749,44126,25273v-1714,1397,-3873,2540,-6502,3175c34995,29083,31909,29464,28340,29464l,29464,,18161r26702,c30943,18161,34157,17526,36316,16256v2171,-1270,3263,-3556,3263,-6731c39579,8509,39465,7493,39262,6731v-203,-889,-419,-1524,-648,-2286c38386,3810,38170,3302,37967,2921v-204,-508,-305,-889,-305,-1270c37662,1397,37713,1143,37827,1016v114,-254,330,-381,648,-508c38792,381,39237,253,39783,253,40329,127,41015,,41827,xe" fillcolor="black" stroked="f" strokeweight="0">
                        <v:stroke miterlimit="83231f" joinstyle="miter"/>
                        <v:path arrowok="t" textboxrect="0,0,49231,29464"/>
                      </v:shape>
                      <v:shape id="Shape 789" o:spid="_x0000_s1221" style="position:absolute;left:832;top:4766;width:485;height:113;visibility:visible;mso-wrap-style:square;v-text-anchor:top" coordsize="48469,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" path="m,l46349,v368,,673,127,927,254c47530,381,47746,762,47923,1143v191,381,318,1016,407,1651c48431,3556,48469,4572,48469,5715v,1016,-38,1905,-139,2667c48241,9144,48114,9652,47923,10160v-177,381,-393,762,-647,889c47022,11176,46717,11303,46349,11303l,11303,,xe" fillcolor="black" stroked="f" strokeweight="0">
                        <v:stroke miterlimit="83231f" joinstyle="miter"/>
                        <v:path arrowok="t" textboxrect="0,0,48469,11303"/>
                      </v:shape>
                      <v:shape id="Shape 790" o:spid="_x0000_s1222" style="position:absolute;left:832;top:4001;width:494;height:616;visibility:visible;mso-wrap-style:square;v-text-anchor:top" coordsize="49358,6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" path="m14853,v5029,,9652,636,13868,1905c32950,3302,36582,5207,39643,7874v3061,2540,5436,5842,7150,9779c48508,21717,49358,26289,49358,31497v,4952,-749,9397,-2260,13207c45599,48388,43402,51563,40532,54102v-2870,2540,-6363,4318,-10478,5588c25952,60961,21291,61595,16097,61595v-5029,,-9652,-634,-13868,-2032l,58371,,46176r5620,2592c8579,49530,11817,49912,15335,49912v3378,,6553,-382,9525,-1017c27819,48261,30410,47244,32620,45848v2222,-1525,3975,-3430,5270,-5843c39198,37592,39846,34544,39846,30862v,-3302,-597,-6224,-1778,-8637c36874,19813,35211,17780,33064,16256,30918,14605,28365,13463,25406,12700v-2972,-635,-6235,-1015,-9791,-1015c12274,11685,9125,11938,6166,12573l,14980,,2301,959,1778c5074,508,9696,,14853,xe" fillcolor="black" stroked="f" strokeweight="0">
                        <v:stroke miterlimit="83231f" joinstyle="miter"/>
                        <v:path arrowok="t" textboxrect="0,0,49358,61595"/>
                      </v:shape>
                      <v:shape id="Shape 791" o:spid="_x0000_s1223" style="position:absolute;left:832;top:3681;width:485;height:146;visibility:visible;mso-wrap-style:square;v-text-anchor:top" coordsize="48469,14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" path="m,l3283,3306r43066,c46717,3306,47022,3433,47276,3560v254,127,470,509,647,889c48114,4831,48241,5466,48342,6100v89,762,127,1779,127,2921c48469,10037,48431,10926,48342,11688v-101,762,-228,1270,-419,1779c47746,13847,47530,14229,47276,14356v-254,126,-559,253,-927,253l,14609,,xe" fillcolor="black" stroked="f" strokeweight="0">
                        <v:stroke miterlimit="83231f" joinstyle="miter"/>
                        <v:path arrowok="t" textboxrect="0,0,48469,14609"/>
                      </v:shape>
                      <v:shape id="Shape 792" o:spid="_x0000_s1224" style="position:absolute;left:832;top:3296;width:485;height:129;visibility:visible;mso-wrap-style:square;v-text-anchor:top" coordsize="48469,12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" path="m8769,l46349,v368,,673,127,927,254c47530,508,47746,762,47923,1143v191,381,318,1016,419,1779c48431,3556,48469,4573,48469,5588v,1143,-38,2160,-127,2794c48241,9144,48114,9779,47923,10160v-177,381,-393,635,-647,889c47022,11176,46717,11303,46349,11303r-36081,c6763,11303,3931,11557,1784,12065l,12841,,890,8769,xe" fillcolor="black" stroked="f" strokeweight="0">
                        <v:stroke miterlimit="83231f" joinstyle="miter"/>
                        <v:path arrowok="t" textboxrect="0,0,48469,12841"/>
                      </v:shape>
                      <v:shape id="Shape 793" o:spid="_x0000_s1225" style="position:absolute;left:832;top:2247;width:481;height:555;visibility:visible;mso-wrap-style:square;v-text-anchor:top" coordsize="48063,5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" path="m42996,v825,,1549,127,2197,127c45828,254,46361,508,46793,635v432,254,762,508,965,890c47962,1778,48063,2160,48063,2667r,48895c48063,52198,47987,52705,47822,53213v-165,509,-419,889,-788,1270c46666,54864,46145,55118,45460,55245v-686,128,-1524,255,-2528,255c42018,55500,41218,55373,40532,55373v-686,-128,-1295,-255,-1816,-509c38195,54610,37662,54356,37141,53975v-521,-253,-1079,-762,-1676,-1270l17253,34925c13062,30861,9290,27560,5963,25147l,21404,,8812r9620,6174c13621,18035,18218,22099,23412,27178l38068,41275r,-38608c38068,2286,38170,1905,38373,1651v203,-381,521,-635,927,-889c39706,508,40227,254,40837,127,41459,127,42170,,42996,xe" fillcolor="black" stroked="f" strokeweight="0">
                        <v:stroke miterlimit="83231f" joinstyle="miter"/>
                        <v:path arrowok="t" textboxrect="0,0,48063,55500"/>
                      </v:shape>
                      <v:shape id="Picture 795" o:spid="_x0000_s1226" type="#_x0000_t75" style="position:absolute;left:739;top:909;width:411;height:1889;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">
                        <v:imagedata r:id="rId24" o:title=""/>
                      </v:shape>
                      <w10:anchorlock/>
                    </v:group>
                  </w:pict>
                </mc:Fallback>
              </mc:AlternateContent>
            </w:r>
          </w:p>
          <w:p w14:paraId="4683CE54" w14:textId="77777777" w:rsidR="00C70627" w:rsidRPr="00455891" w:rsidRDefault="00C70627" w:rsidP="000F700E">
            <w:pPr>
              <w:spacing w:line="259" w:lineRule="auto"/>
              <w:ind w:left="70"/>
              <w:rPr>
                <w:rFonts w:cstheme="minorHAnsi"/>
              </w:rPr>
            </w:pPr>
            <w:r w:rsidRPr="00455891">
              <w:rPr>
                <w:rFonts w:cstheme="minorHAnsi"/>
              </w:rPr>
              <w:t xml:space="preserve"> </w:t>
            </w:r>
          </w:p>
        </w:tc>
        <w:tc>
          <w:tcPr>
            <w:tcW w:w="704" w:type="dxa"/>
            <w:tcBorders>
              <w:top w:val="single" w:sz="4" w:space="0" w:color="000000"/>
              <w:left w:val="single" w:sz="8" w:space="0" w:color="000000"/>
              <w:bottom w:val="single" w:sz="4" w:space="0" w:color="000000"/>
              <w:right w:val="single" w:sz="4" w:space="0" w:color="000000"/>
            </w:tcBorders>
            <w:vAlign w:val="center"/>
          </w:tcPr>
          <w:p w14:paraId="498F58F0" w14:textId="77777777" w:rsidR="00C70627" w:rsidRPr="00455891" w:rsidRDefault="00C70627" w:rsidP="000F700E">
            <w:pPr>
              <w:spacing w:line="259" w:lineRule="auto"/>
              <w:rPr>
                <w:rFonts w:cstheme="minorHAnsi"/>
              </w:rPr>
            </w:pPr>
            <w:r w:rsidRPr="00455891">
              <w:rPr>
                <w:rFonts w:cstheme="minorHAnsi"/>
              </w:rPr>
              <w:t xml:space="preserve">Q2.1 </w:t>
            </w:r>
          </w:p>
        </w:tc>
        <w:tc>
          <w:tcPr>
            <w:tcW w:w="5724" w:type="dxa"/>
            <w:gridSpan w:val="3"/>
            <w:tcBorders>
              <w:top w:val="single" w:sz="4" w:space="0" w:color="000000"/>
              <w:left w:val="single" w:sz="4" w:space="0" w:color="000000"/>
              <w:bottom w:val="single" w:sz="4" w:space="0" w:color="000000"/>
              <w:right w:val="single" w:sz="8" w:space="0" w:color="000000"/>
            </w:tcBorders>
          </w:tcPr>
          <w:p w14:paraId="1B53C2A9" w14:textId="77777777" w:rsidR="00C70627" w:rsidRPr="00455891" w:rsidRDefault="00C70627" w:rsidP="000F700E">
            <w:pPr>
              <w:spacing w:after="3" w:line="239" w:lineRule="auto"/>
              <w:ind w:left="2"/>
              <w:rPr>
                <w:rFonts w:cstheme="minorHAnsi"/>
              </w:rPr>
            </w:pPr>
            <w:r w:rsidRPr="00455891">
              <w:rPr>
                <w:rFonts w:cstheme="minorHAnsi"/>
              </w:rPr>
              <w:t xml:space="preserve">Introduction to NRU, FIFO, LRU and second chance algorithms </w:t>
            </w:r>
          </w:p>
          <w:p w14:paraId="775F8E34" w14:textId="77777777" w:rsidR="00C70627" w:rsidRPr="00455891" w:rsidRDefault="00C70627" w:rsidP="000F700E">
            <w:pPr>
              <w:spacing w:line="259" w:lineRule="auto"/>
              <w:ind w:left="362"/>
              <w:rPr>
                <w:rFonts w:cstheme="minorHAnsi"/>
              </w:rPr>
            </w:pPr>
            <w:r w:rsidRPr="00455891">
              <w:rPr>
                <w:rFonts w:cstheme="minorHAnsi"/>
              </w:rPr>
              <w:t xml:space="preserve"> </w:t>
            </w:r>
          </w:p>
        </w:tc>
        <w:tc>
          <w:tcPr>
            <w:tcW w:w="920" w:type="dxa"/>
            <w:gridSpan w:val="2"/>
            <w:tcBorders>
              <w:top w:val="single" w:sz="4" w:space="0" w:color="000000"/>
              <w:left w:val="single" w:sz="8" w:space="0" w:color="000000"/>
              <w:bottom w:val="single" w:sz="4" w:space="0" w:color="000000"/>
              <w:right w:val="single" w:sz="8" w:space="0" w:color="000000"/>
            </w:tcBorders>
            <w:vAlign w:val="center"/>
          </w:tcPr>
          <w:p w14:paraId="27DF65AA" w14:textId="77777777" w:rsidR="00C70627" w:rsidRPr="00455891" w:rsidRDefault="00C70627" w:rsidP="000F700E">
            <w:pPr>
              <w:spacing w:line="259" w:lineRule="auto"/>
              <w:ind w:right="96"/>
              <w:jc w:val="center"/>
              <w:rPr>
                <w:rFonts w:cstheme="minorHAnsi"/>
              </w:rPr>
            </w:pPr>
            <w:r w:rsidRPr="00455891">
              <w:rPr>
                <w:rFonts w:cstheme="minorHAnsi"/>
              </w:rPr>
              <w:t xml:space="preserve">02 </w:t>
            </w:r>
          </w:p>
        </w:tc>
        <w:tc>
          <w:tcPr>
            <w:tcW w:w="920" w:type="dxa"/>
            <w:tcBorders>
              <w:top w:val="single" w:sz="4" w:space="0" w:color="000000"/>
              <w:left w:val="single" w:sz="8" w:space="0" w:color="000000"/>
              <w:bottom w:val="single" w:sz="4" w:space="0" w:color="000000"/>
              <w:right w:val="single" w:sz="8" w:space="0" w:color="000000"/>
            </w:tcBorders>
            <w:vAlign w:val="center"/>
          </w:tcPr>
          <w:p w14:paraId="404BFF81" w14:textId="77777777" w:rsidR="00C70627" w:rsidRPr="00455891" w:rsidRDefault="00C70627" w:rsidP="000F700E">
            <w:pPr>
              <w:spacing w:line="259" w:lineRule="auto"/>
              <w:ind w:right="2"/>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single" w:sz="4" w:space="0" w:color="000000"/>
              <w:right w:val="double" w:sz="4" w:space="0" w:color="000000"/>
            </w:tcBorders>
            <w:vAlign w:val="center"/>
          </w:tcPr>
          <w:p w14:paraId="3E95BC0C" w14:textId="77777777" w:rsidR="00C70627" w:rsidRPr="00455891" w:rsidRDefault="00C70627" w:rsidP="000F700E">
            <w:pPr>
              <w:spacing w:line="259" w:lineRule="auto"/>
              <w:ind w:left="2"/>
              <w:rPr>
                <w:rFonts w:cstheme="minorHAnsi"/>
              </w:rPr>
            </w:pPr>
            <w:r w:rsidRPr="00455891">
              <w:rPr>
                <w:rFonts w:cstheme="minorHAnsi"/>
              </w:rPr>
              <w:t xml:space="preserve"> </w:t>
            </w:r>
          </w:p>
        </w:tc>
      </w:tr>
      <w:tr w:rsidR="00056289" w:rsidRPr="00455891" w14:paraId="542E84F2" w14:textId="77777777" w:rsidTr="00BE4C03">
        <w:trPr>
          <w:trHeight w:val="487"/>
        </w:trPr>
        <w:tc>
          <w:tcPr>
            <w:tcW w:w="0" w:type="auto"/>
            <w:vMerge/>
            <w:tcBorders>
              <w:top w:val="nil"/>
              <w:left w:val="double" w:sz="4" w:space="0" w:color="000000"/>
              <w:bottom w:val="nil"/>
              <w:right w:val="single" w:sz="8" w:space="0" w:color="000000"/>
            </w:tcBorders>
          </w:tcPr>
          <w:p w14:paraId="11168CCE" w14:textId="77777777" w:rsidR="00C70627" w:rsidRPr="00455891" w:rsidRDefault="00C70627" w:rsidP="000F700E">
            <w:pPr>
              <w:spacing w:after="160" w:line="259" w:lineRule="auto"/>
              <w:rPr>
                <w:rFonts w:cstheme="minorHAnsi"/>
              </w:rPr>
            </w:pPr>
          </w:p>
        </w:tc>
        <w:tc>
          <w:tcPr>
            <w:tcW w:w="704" w:type="dxa"/>
            <w:tcBorders>
              <w:top w:val="single" w:sz="4" w:space="0" w:color="000000"/>
              <w:left w:val="single" w:sz="8" w:space="0" w:color="000000"/>
              <w:bottom w:val="single" w:sz="4" w:space="0" w:color="000000"/>
              <w:right w:val="single" w:sz="4" w:space="0" w:color="000000"/>
            </w:tcBorders>
            <w:vAlign w:val="center"/>
          </w:tcPr>
          <w:p w14:paraId="29246985" w14:textId="77777777" w:rsidR="00C70627" w:rsidRPr="00455891" w:rsidRDefault="00C70627" w:rsidP="000F700E">
            <w:pPr>
              <w:spacing w:line="259" w:lineRule="auto"/>
              <w:rPr>
                <w:rFonts w:cstheme="minorHAnsi"/>
              </w:rPr>
            </w:pPr>
            <w:r w:rsidRPr="00455891">
              <w:rPr>
                <w:rFonts w:cstheme="minorHAnsi"/>
              </w:rPr>
              <w:t xml:space="preserve">Q2.2 </w:t>
            </w:r>
          </w:p>
        </w:tc>
        <w:tc>
          <w:tcPr>
            <w:tcW w:w="5724" w:type="dxa"/>
            <w:gridSpan w:val="3"/>
            <w:tcBorders>
              <w:top w:val="single" w:sz="4" w:space="0" w:color="000000"/>
              <w:left w:val="single" w:sz="4" w:space="0" w:color="000000"/>
              <w:bottom w:val="single" w:sz="4" w:space="0" w:color="000000"/>
              <w:right w:val="single" w:sz="8" w:space="0" w:color="000000"/>
            </w:tcBorders>
          </w:tcPr>
          <w:p w14:paraId="74F0CD02" w14:textId="77777777" w:rsidR="00C70627" w:rsidRPr="00455891" w:rsidRDefault="00C70627" w:rsidP="000F700E">
            <w:pPr>
              <w:spacing w:line="259" w:lineRule="auto"/>
              <w:ind w:left="2"/>
              <w:rPr>
                <w:rFonts w:cstheme="minorHAnsi"/>
              </w:rPr>
            </w:pPr>
            <w:r w:rsidRPr="00455891">
              <w:rPr>
                <w:rFonts w:cstheme="minorHAnsi"/>
              </w:rPr>
              <w:t xml:space="preserve">Compute the page replaced on a page fault </w:t>
            </w:r>
          </w:p>
        </w:tc>
        <w:tc>
          <w:tcPr>
            <w:tcW w:w="920" w:type="dxa"/>
            <w:gridSpan w:val="2"/>
            <w:tcBorders>
              <w:top w:val="single" w:sz="4" w:space="0" w:color="000000"/>
              <w:left w:val="single" w:sz="8" w:space="0" w:color="000000"/>
              <w:bottom w:val="single" w:sz="4" w:space="0" w:color="000000"/>
              <w:right w:val="single" w:sz="8" w:space="0" w:color="000000"/>
            </w:tcBorders>
            <w:vAlign w:val="center"/>
          </w:tcPr>
          <w:p w14:paraId="54F5C0AF" w14:textId="77777777" w:rsidR="00C70627" w:rsidRPr="00455891" w:rsidRDefault="00C70627" w:rsidP="000F700E">
            <w:pPr>
              <w:spacing w:line="259" w:lineRule="auto"/>
              <w:ind w:right="96"/>
              <w:jc w:val="center"/>
              <w:rPr>
                <w:rFonts w:cstheme="minorHAnsi"/>
              </w:rPr>
            </w:pPr>
            <w:r w:rsidRPr="00455891">
              <w:rPr>
                <w:rFonts w:cstheme="minorHAnsi"/>
              </w:rPr>
              <w:t xml:space="preserve">08 </w:t>
            </w:r>
          </w:p>
        </w:tc>
        <w:tc>
          <w:tcPr>
            <w:tcW w:w="920" w:type="dxa"/>
            <w:tcBorders>
              <w:top w:val="single" w:sz="4" w:space="0" w:color="000000"/>
              <w:left w:val="single" w:sz="8" w:space="0" w:color="000000"/>
              <w:bottom w:val="single" w:sz="4" w:space="0" w:color="000000"/>
              <w:right w:val="single" w:sz="8" w:space="0" w:color="000000"/>
            </w:tcBorders>
            <w:vAlign w:val="center"/>
          </w:tcPr>
          <w:p w14:paraId="72EDD642" w14:textId="77777777" w:rsidR="00C70627" w:rsidRPr="00455891" w:rsidRDefault="00C70627" w:rsidP="000F700E">
            <w:pPr>
              <w:spacing w:line="259" w:lineRule="auto"/>
              <w:ind w:right="2"/>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single" w:sz="4" w:space="0" w:color="000000"/>
              <w:right w:val="double" w:sz="4" w:space="0" w:color="000000"/>
            </w:tcBorders>
            <w:vAlign w:val="center"/>
          </w:tcPr>
          <w:p w14:paraId="29419644" w14:textId="77777777" w:rsidR="00C70627" w:rsidRPr="00455891" w:rsidRDefault="00C70627" w:rsidP="000F700E">
            <w:pPr>
              <w:spacing w:line="259" w:lineRule="auto"/>
              <w:ind w:left="2"/>
              <w:rPr>
                <w:rFonts w:cstheme="minorHAnsi"/>
              </w:rPr>
            </w:pPr>
            <w:r w:rsidRPr="00455891">
              <w:rPr>
                <w:rFonts w:cstheme="minorHAnsi"/>
              </w:rPr>
              <w:t xml:space="preserve"> </w:t>
            </w:r>
          </w:p>
        </w:tc>
      </w:tr>
      <w:tr w:rsidR="00056289" w:rsidRPr="00455891" w14:paraId="2589C895" w14:textId="77777777" w:rsidTr="00BE4C03">
        <w:trPr>
          <w:trHeight w:val="487"/>
        </w:trPr>
        <w:tc>
          <w:tcPr>
            <w:tcW w:w="569" w:type="dxa"/>
            <w:vMerge w:val="restart"/>
            <w:tcBorders>
              <w:top w:val="nil"/>
              <w:left w:val="double" w:sz="4" w:space="0" w:color="000000"/>
              <w:bottom w:val="single" w:sz="4" w:space="0" w:color="000000"/>
              <w:right w:val="single" w:sz="8" w:space="0" w:color="000000"/>
            </w:tcBorders>
          </w:tcPr>
          <w:p w14:paraId="17AF1461" w14:textId="77777777" w:rsidR="00C70627" w:rsidRPr="00455891" w:rsidRDefault="00C70627" w:rsidP="000F700E">
            <w:pPr>
              <w:spacing w:after="523" w:line="259" w:lineRule="auto"/>
              <w:ind w:left="68"/>
              <w:rPr>
                <w:rFonts w:cstheme="minorHAnsi"/>
              </w:rPr>
            </w:pPr>
            <w:r w:rsidRPr="00455891">
              <w:rPr>
                <w:rFonts w:cstheme="minorHAnsi"/>
              </w:rPr>
              <w:t xml:space="preserve"> </w:t>
            </w:r>
          </w:p>
          <w:p w14:paraId="32AD8643" w14:textId="77777777" w:rsidR="00C70627" w:rsidRPr="00455891" w:rsidRDefault="00C70627" w:rsidP="000F700E">
            <w:pPr>
              <w:spacing w:after="49" w:line="259" w:lineRule="auto"/>
              <w:ind w:left="75"/>
              <w:rPr>
                <w:rFonts w:cstheme="minorHAnsi"/>
              </w:rPr>
            </w:pPr>
            <w:r w:rsidRPr="00455891">
              <w:rPr>
                <w:rFonts w:cstheme="minorHAnsi"/>
                <w:noProof/>
              </w:rPr>
              <mc:AlternateContent>
                <mc:Choice Requires="wpg">
                  <w:drawing>
                    <wp:inline distT="0" distB="0" distL="0" distR="0" wp14:anchorId="796A4BB6" wp14:editId="7DE77163">
                      <wp:extent cx="190754" cy="699196"/>
                      <wp:effectExtent l="0" t="0" r="0" b="0"/>
                      <wp:docPr id="12341" name="Group 12341"/>
                      <wp:cNvGraphicFramePr/>
                      <a:graphic xmlns:a="http://schemas.openxmlformats.org/drawingml/2006/main">
                        <a:graphicData uri="http://schemas.microsoft.com/office/word/2010/wordprocessingGroup">
                          <wpg:wgp>
                            <wpg:cNvGrpSpPr/>
                            <wpg:grpSpPr>
                              <a:xfrm>
                                <a:off x="0" y="0"/>
                                <a:ext cx="190754" cy="699196"/>
                                <a:chOff x="0" y="0"/>
                                <a:chExt cx="190754" cy="699196"/>
                              </a:xfrm>
                            </wpg:grpSpPr>
                            <wps:wsp>
                              <wps:cNvPr id="848" name="Rectangle 848"/>
                              <wps:cNvSpPr/>
                              <wps:spPr>
                                <a:xfrm>
                                  <a:off x="143764" y="556386"/>
                                  <a:ext cx="42144" cy="189937"/>
                                </a:xfrm>
                                <a:prstGeom prst="rect">
                                  <a:avLst/>
                                </a:prstGeom>
                                <a:ln>
                                  <a:noFill/>
                                </a:ln>
                              </wps:spPr>
                              <wps:txbx>
                                <w:txbxContent>
                                  <w:p w14:paraId="6282B625" w14:textId="77777777" w:rsidR="00F6035F" w:rsidRDefault="00F6035F" w:rsidP="00C70627">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1314" name="Picture 1314"/>
                                <pic:cNvPicPr/>
                              </pic:nvPicPr>
                              <pic:blipFill>
                                <a:blip r:embed="rId32"/>
                                <a:stretch>
                                  <a:fillRect/>
                                </a:stretch>
                              </pic:blipFill>
                              <pic:spPr>
                                <a:xfrm rot="-5399999">
                                  <a:off x="-411288" y="236156"/>
                                  <a:ext cx="838200" cy="190500"/>
                                </a:xfrm>
                                <a:prstGeom prst="rect">
                                  <a:avLst/>
                                </a:prstGeom>
                              </pic:spPr>
                            </pic:pic>
                            <wps:wsp>
                              <wps:cNvPr id="1316" name="Shape 1316"/>
                              <wps:cNvSpPr/>
                              <wps:spPr>
                                <a:xfrm>
                                  <a:off x="64910" y="609022"/>
                                  <a:ext cx="18345" cy="52299"/>
                                </a:xfrm>
                                <a:custGeom>
                                  <a:avLst/>
                                  <a:gdLst/>
                                  <a:ahLst/>
                                  <a:cxnLst/>
                                  <a:rect l="0" t="0" r="0" b="0"/>
                                  <a:pathLst>
                                    <a:path w="18345" h="52299">
                                      <a:moveTo>
                                        <a:pt x="18345" y="0"/>
                                      </a:moveTo>
                                      <a:lnTo>
                                        <a:pt x="18345" y="12531"/>
                                      </a:lnTo>
                                      <a:lnTo>
                                        <a:pt x="13894" y="13785"/>
                                      </a:lnTo>
                                      <a:cubicBezTo>
                                        <a:pt x="10516" y="16580"/>
                                        <a:pt x="8826" y="20770"/>
                                        <a:pt x="8826" y="26232"/>
                                      </a:cubicBezTo>
                                      <a:cubicBezTo>
                                        <a:pt x="8826" y="29026"/>
                                        <a:pt x="9360" y="31439"/>
                                        <a:pt x="10401" y="33597"/>
                                      </a:cubicBezTo>
                                      <a:cubicBezTo>
                                        <a:pt x="11455" y="35630"/>
                                        <a:pt x="12852" y="37407"/>
                                        <a:pt x="14580" y="38932"/>
                                      </a:cubicBezTo>
                                      <a:lnTo>
                                        <a:pt x="18345" y="40984"/>
                                      </a:lnTo>
                                      <a:lnTo>
                                        <a:pt x="18345" y="52299"/>
                                      </a:lnTo>
                                      <a:lnTo>
                                        <a:pt x="9144" y="47186"/>
                                      </a:lnTo>
                                      <a:cubicBezTo>
                                        <a:pt x="6198" y="44646"/>
                                        <a:pt x="3937" y="41471"/>
                                        <a:pt x="2362" y="37916"/>
                                      </a:cubicBezTo>
                                      <a:cubicBezTo>
                                        <a:pt x="787" y="34232"/>
                                        <a:pt x="0" y="30169"/>
                                        <a:pt x="0" y="25596"/>
                                      </a:cubicBezTo>
                                      <a:cubicBezTo>
                                        <a:pt x="0" y="20770"/>
                                        <a:pt x="775" y="16707"/>
                                        <a:pt x="2324" y="13278"/>
                                      </a:cubicBezTo>
                                      <a:cubicBezTo>
                                        <a:pt x="3874" y="9848"/>
                                        <a:pt x="5969" y="7055"/>
                                        <a:pt x="8598" y="4895"/>
                                      </a:cubicBezTo>
                                      <a:cubicBezTo>
                                        <a:pt x="11214" y="2736"/>
                                        <a:pt x="14300" y="1085"/>
                                        <a:pt x="17831" y="69"/>
                                      </a:cubicBezTo>
                                      <a:lnTo>
                                        <a:pt x="183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 name="Shape 1317"/>
                              <wps:cNvSpPr/>
                              <wps:spPr>
                                <a:xfrm>
                                  <a:off x="64910" y="554482"/>
                                  <a:ext cx="18345" cy="38989"/>
                                </a:xfrm>
                                <a:custGeom>
                                  <a:avLst/>
                                  <a:gdLst/>
                                  <a:ahLst/>
                                  <a:cxnLst/>
                                  <a:rect l="0" t="0" r="0" b="0"/>
                                  <a:pathLst>
                                    <a:path w="18345" h="38989">
                                      <a:moveTo>
                                        <a:pt x="9042" y="0"/>
                                      </a:moveTo>
                                      <a:cubicBezTo>
                                        <a:pt x="9817" y="0"/>
                                        <a:pt x="10490" y="0"/>
                                        <a:pt x="11062" y="127"/>
                                      </a:cubicBezTo>
                                      <a:cubicBezTo>
                                        <a:pt x="11633" y="127"/>
                                        <a:pt x="12090" y="254"/>
                                        <a:pt x="12459" y="381"/>
                                      </a:cubicBezTo>
                                      <a:cubicBezTo>
                                        <a:pt x="12827" y="635"/>
                                        <a:pt x="13094" y="762"/>
                                        <a:pt x="13246" y="1016"/>
                                      </a:cubicBezTo>
                                      <a:cubicBezTo>
                                        <a:pt x="13411" y="1270"/>
                                        <a:pt x="13487" y="1524"/>
                                        <a:pt x="13487" y="1778"/>
                                      </a:cubicBezTo>
                                      <a:cubicBezTo>
                                        <a:pt x="13487" y="2160"/>
                                        <a:pt x="13233" y="2794"/>
                                        <a:pt x="12738" y="3556"/>
                                      </a:cubicBezTo>
                                      <a:cubicBezTo>
                                        <a:pt x="12230" y="4318"/>
                                        <a:pt x="11697" y="5335"/>
                                        <a:pt x="11125" y="6604"/>
                                      </a:cubicBezTo>
                                      <a:cubicBezTo>
                                        <a:pt x="10554" y="7748"/>
                                        <a:pt x="10020" y="9272"/>
                                        <a:pt x="9512" y="10923"/>
                                      </a:cubicBezTo>
                                      <a:cubicBezTo>
                                        <a:pt x="9017" y="12573"/>
                                        <a:pt x="8763" y="14478"/>
                                        <a:pt x="8763" y="16637"/>
                                      </a:cubicBezTo>
                                      <a:cubicBezTo>
                                        <a:pt x="8763" y="18542"/>
                                        <a:pt x="8979" y="20193"/>
                                        <a:pt x="9411" y="21717"/>
                                      </a:cubicBezTo>
                                      <a:cubicBezTo>
                                        <a:pt x="9843" y="23114"/>
                                        <a:pt x="10465" y="24385"/>
                                        <a:pt x="11265" y="25273"/>
                                      </a:cubicBezTo>
                                      <a:cubicBezTo>
                                        <a:pt x="12065" y="26289"/>
                                        <a:pt x="13005" y="26924"/>
                                        <a:pt x="14097" y="27432"/>
                                      </a:cubicBezTo>
                                      <a:cubicBezTo>
                                        <a:pt x="15202" y="27940"/>
                                        <a:pt x="16383" y="28194"/>
                                        <a:pt x="17666" y="28194"/>
                                      </a:cubicBezTo>
                                      <a:lnTo>
                                        <a:pt x="18345" y="27983"/>
                                      </a:lnTo>
                                      <a:lnTo>
                                        <a:pt x="18345" y="38975"/>
                                      </a:lnTo>
                                      <a:lnTo>
                                        <a:pt x="18275" y="38989"/>
                                      </a:lnTo>
                                      <a:cubicBezTo>
                                        <a:pt x="15862" y="38989"/>
                                        <a:pt x="13538" y="38481"/>
                                        <a:pt x="11328" y="37592"/>
                                      </a:cubicBezTo>
                                      <a:cubicBezTo>
                                        <a:pt x="9119" y="36576"/>
                                        <a:pt x="7176" y="35179"/>
                                        <a:pt x="5512" y="33274"/>
                                      </a:cubicBezTo>
                                      <a:cubicBezTo>
                                        <a:pt x="3848" y="31497"/>
                                        <a:pt x="2515" y="29083"/>
                                        <a:pt x="1511" y="26289"/>
                                      </a:cubicBezTo>
                                      <a:cubicBezTo>
                                        <a:pt x="508" y="23495"/>
                                        <a:pt x="0" y="20193"/>
                                        <a:pt x="0" y="16510"/>
                                      </a:cubicBezTo>
                                      <a:cubicBezTo>
                                        <a:pt x="0" y="14860"/>
                                        <a:pt x="140" y="13208"/>
                                        <a:pt x="406" y="11557"/>
                                      </a:cubicBezTo>
                                      <a:cubicBezTo>
                                        <a:pt x="686" y="9906"/>
                                        <a:pt x="1029" y="8382"/>
                                        <a:pt x="1435" y="7112"/>
                                      </a:cubicBezTo>
                                      <a:cubicBezTo>
                                        <a:pt x="1854" y="5842"/>
                                        <a:pt x="2299" y="4699"/>
                                        <a:pt x="2769" y="3683"/>
                                      </a:cubicBezTo>
                                      <a:cubicBezTo>
                                        <a:pt x="3251" y="2794"/>
                                        <a:pt x="3670" y="2032"/>
                                        <a:pt x="4039" y="1651"/>
                                      </a:cubicBezTo>
                                      <a:cubicBezTo>
                                        <a:pt x="4407" y="1143"/>
                                        <a:pt x="4724" y="762"/>
                                        <a:pt x="5004" y="635"/>
                                      </a:cubicBezTo>
                                      <a:cubicBezTo>
                                        <a:pt x="5271" y="508"/>
                                        <a:pt x="5575" y="381"/>
                                        <a:pt x="5918" y="254"/>
                                      </a:cubicBezTo>
                                      <a:cubicBezTo>
                                        <a:pt x="6261" y="254"/>
                                        <a:pt x="6693" y="127"/>
                                        <a:pt x="7188" y="127"/>
                                      </a:cubicBezTo>
                                      <a:cubicBezTo>
                                        <a:pt x="7696" y="0"/>
                                        <a:pt x="8306" y="0"/>
                                        <a:pt x="90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8" name="Shape 1318"/>
                              <wps:cNvSpPr/>
                              <wps:spPr>
                                <a:xfrm>
                                  <a:off x="49365" y="503047"/>
                                  <a:ext cx="33890" cy="40259"/>
                                </a:xfrm>
                                <a:custGeom>
                                  <a:avLst/>
                                  <a:gdLst/>
                                  <a:ahLst/>
                                  <a:cxnLst/>
                                  <a:rect l="0" t="0" r="0" b="0"/>
                                  <a:pathLst>
                                    <a:path w="33890" h="40259">
                                      <a:moveTo>
                                        <a:pt x="21565" y="0"/>
                                      </a:moveTo>
                                      <a:cubicBezTo>
                                        <a:pt x="23216" y="0"/>
                                        <a:pt x="24397" y="254"/>
                                        <a:pt x="25133" y="635"/>
                                      </a:cubicBezTo>
                                      <a:cubicBezTo>
                                        <a:pt x="25857" y="1143"/>
                                        <a:pt x="26226" y="1651"/>
                                        <a:pt x="26226" y="2286"/>
                                      </a:cubicBezTo>
                                      <a:lnTo>
                                        <a:pt x="26226" y="18161"/>
                                      </a:lnTo>
                                      <a:lnTo>
                                        <a:pt x="33890" y="18161"/>
                                      </a:lnTo>
                                      <a:lnTo>
                                        <a:pt x="33890" y="29464"/>
                                      </a:lnTo>
                                      <a:lnTo>
                                        <a:pt x="26226" y="29464"/>
                                      </a:lnTo>
                                      <a:lnTo>
                                        <a:pt x="26226" y="38100"/>
                                      </a:lnTo>
                                      <a:cubicBezTo>
                                        <a:pt x="26226" y="38735"/>
                                        <a:pt x="25857" y="39243"/>
                                        <a:pt x="25133" y="39751"/>
                                      </a:cubicBezTo>
                                      <a:cubicBezTo>
                                        <a:pt x="24397" y="40132"/>
                                        <a:pt x="23216" y="40259"/>
                                        <a:pt x="21565" y="40259"/>
                                      </a:cubicBezTo>
                                      <a:cubicBezTo>
                                        <a:pt x="20701" y="40259"/>
                                        <a:pt x="19977" y="40259"/>
                                        <a:pt x="19380" y="40132"/>
                                      </a:cubicBezTo>
                                      <a:cubicBezTo>
                                        <a:pt x="18783" y="40005"/>
                                        <a:pt x="18301" y="39878"/>
                                        <a:pt x="17907" y="39751"/>
                                      </a:cubicBezTo>
                                      <a:cubicBezTo>
                                        <a:pt x="17513" y="39497"/>
                                        <a:pt x="17247" y="39243"/>
                                        <a:pt x="17082" y="38989"/>
                                      </a:cubicBezTo>
                                      <a:cubicBezTo>
                                        <a:pt x="16929" y="38735"/>
                                        <a:pt x="16840" y="38354"/>
                                        <a:pt x="16840" y="37973"/>
                                      </a:cubicBezTo>
                                      <a:lnTo>
                                        <a:pt x="16840" y="29464"/>
                                      </a:lnTo>
                                      <a:lnTo>
                                        <a:pt x="2197" y="29464"/>
                                      </a:lnTo>
                                      <a:cubicBezTo>
                                        <a:pt x="1880" y="29464"/>
                                        <a:pt x="1575" y="29337"/>
                                        <a:pt x="1308" y="29210"/>
                                      </a:cubicBezTo>
                                      <a:cubicBezTo>
                                        <a:pt x="1029" y="29083"/>
                                        <a:pt x="787" y="28702"/>
                                        <a:pt x="584" y="28321"/>
                                      </a:cubicBezTo>
                                      <a:cubicBezTo>
                                        <a:pt x="381" y="27813"/>
                                        <a:pt x="229" y="27305"/>
                                        <a:pt x="140" y="26543"/>
                                      </a:cubicBezTo>
                                      <a:cubicBezTo>
                                        <a:pt x="51" y="25781"/>
                                        <a:pt x="0" y="24892"/>
                                        <a:pt x="0" y="23876"/>
                                      </a:cubicBezTo>
                                      <a:cubicBezTo>
                                        <a:pt x="0" y="22733"/>
                                        <a:pt x="51" y="21717"/>
                                        <a:pt x="140" y="20955"/>
                                      </a:cubicBezTo>
                                      <a:cubicBezTo>
                                        <a:pt x="229" y="20320"/>
                                        <a:pt x="381" y="19685"/>
                                        <a:pt x="584" y="19304"/>
                                      </a:cubicBezTo>
                                      <a:cubicBezTo>
                                        <a:pt x="787" y="18923"/>
                                        <a:pt x="1029" y="18542"/>
                                        <a:pt x="1308" y="18415"/>
                                      </a:cubicBezTo>
                                      <a:cubicBezTo>
                                        <a:pt x="1575" y="18161"/>
                                        <a:pt x="1880" y="18161"/>
                                        <a:pt x="2197" y="18161"/>
                                      </a:cubicBezTo>
                                      <a:lnTo>
                                        <a:pt x="16840" y="18161"/>
                                      </a:lnTo>
                                      <a:lnTo>
                                        <a:pt x="16840" y="2286"/>
                                      </a:lnTo>
                                      <a:cubicBezTo>
                                        <a:pt x="16840" y="1905"/>
                                        <a:pt x="16929" y="1651"/>
                                        <a:pt x="17082" y="1397"/>
                                      </a:cubicBezTo>
                                      <a:cubicBezTo>
                                        <a:pt x="17247" y="1143"/>
                                        <a:pt x="17513" y="889"/>
                                        <a:pt x="17907" y="635"/>
                                      </a:cubicBezTo>
                                      <a:cubicBezTo>
                                        <a:pt x="18301" y="381"/>
                                        <a:pt x="18783" y="254"/>
                                        <a:pt x="19380" y="254"/>
                                      </a:cubicBezTo>
                                      <a:cubicBezTo>
                                        <a:pt x="19977" y="127"/>
                                        <a:pt x="20701" y="0"/>
                                        <a:pt x="215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9" name="Shape 1319"/>
                              <wps:cNvSpPr/>
                              <wps:spPr>
                                <a:xfrm>
                                  <a:off x="65862" y="476631"/>
                                  <a:ext cx="17393" cy="11303"/>
                                </a:xfrm>
                                <a:custGeom>
                                  <a:avLst/>
                                  <a:gdLst/>
                                  <a:ahLst/>
                                  <a:cxnLst/>
                                  <a:rect l="0" t="0" r="0" b="0"/>
                                  <a:pathLst>
                                    <a:path w="17393" h="11303">
                                      <a:moveTo>
                                        <a:pt x="2134" y="0"/>
                                      </a:moveTo>
                                      <a:lnTo>
                                        <a:pt x="17393" y="0"/>
                                      </a:lnTo>
                                      <a:lnTo>
                                        <a:pt x="17393" y="11303"/>
                                      </a:lnTo>
                                      <a:lnTo>
                                        <a:pt x="2134" y="11303"/>
                                      </a:lnTo>
                                      <a:cubicBezTo>
                                        <a:pt x="1803" y="11303"/>
                                        <a:pt x="1511" y="11176"/>
                                        <a:pt x="1245" y="11049"/>
                                      </a:cubicBezTo>
                                      <a:cubicBezTo>
                                        <a:pt x="965" y="10923"/>
                                        <a:pt x="737" y="10541"/>
                                        <a:pt x="559" y="10161"/>
                                      </a:cubicBezTo>
                                      <a:cubicBezTo>
                                        <a:pt x="368" y="9652"/>
                                        <a:pt x="229" y="9144"/>
                                        <a:pt x="140" y="8382"/>
                                      </a:cubicBezTo>
                                      <a:cubicBezTo>
                                        <a:pt x="51" y="7620"/>
                                        <a:pt x="0" y="6731"/>
                                        <a:pt x="0" y="5715"/>
                                      </a:cubicBezTo>
                                      <a:cubicBezTo>
                                        <a:pt x="0" y="4573"/>
                                        <a:pt x="51" y="3556"/>
                                        <a:pt x="140" y="2794"/>
                                      </a:cubicBezTo>
                                      <a:cubicBezTo>
                                        <a:pt x="229" y="2160"/>
                                        <a:pt x="368" y="1524"/>
                                        <a:pt x="559" y="1143"/>
                                      </a:cubicBezTo>
                                      <a:cubicBezTo>
                                        <a:pt x="737" y="762"/>
                                        <a:pt x="965" y="381"/>
                                        <a:pt x="1245" y="254"/>
                                      </a:cubicBezTo>
                                      <a:cubicBezTo>
                                        <a:pt x="1511" y="127"/>
                                        <a:pt x="1803" y="0"/>
                                        <a:pt x="21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0" name="Shape 1320"/>
                              <wps:cNvSpPr/>
                              <wps:spPr>
                                <a:xfrm>
                                  <a:off x="40475" y="475361"/>
                                  <a:ext cx="13551" cy="13970"/>
                                </a:xfrm>
                                <a:custGeom>
                                  <a:avLst/>
                                  <a:gdLst/>
                                  <a:ahLst/>
                                  <a:cxnLst/>
                                  <a:rect l="0" t="0" r="0" b="0"/>
                                  <a:pathLst>
                                    <a:path w="13551" h="13970">
                                      <a:moveTo>
                                        <a:pt x="6706" y="0"/>
                                      </a:moveTo>
                                      <a:cubicBezTo>
                                        <a:pt x="9347" y="0"/>
                                        <a:pt x="11151" y="381"/>
                                        <a:pt x="12116" y="1397"/>
                                      </a:cubicBezTo>
                                      <a:cubicBezTo>
                                        <a:pt x="13068" y="2413"/>
                                        <a:pt x="13551" y="4318"/>
                                        <a:pt x="13551" y="6985"/>
                                      </a:cubicBezTo>
                                      <a:cubicBezTo>
                                        <a:pt x="13551" y="9652"/>
                                        <a:pt x="13081" y="11430"/>
                                        <a:pt x="12141" y="12446"/>
                                      </a:cubicBezTo>
                                      <a:cubicBezTo>
                                        <a:pt x="11214" y="13462"/>
                                        <a:pt x="9436" y="13970"/>
                                        <a:pt x="6845" y="13970"/>
                                      </a:cubicBezTo>
                                      <a:cubicBezTo>
                                        <a:pt x="4191" y="13970"/>
                                        <a:pt x="2388" y="13462"/>
                                        <a:pt x="1435" y="12446"/>
                                      </a:cubicBezTo>
                                      <a:cubicBezTo>
                                        <a:pt x="470" y="11430"/>
                                        <a:pt x="0" y="9525"/>
                                        <a:pt x="0" y="6858"/>
                                      </a:cubicBezTo>
                                      <a:cubicBezTo>
                                        <a:pt x="0" y="4191"/>
                                        <a:pt x="457" y="2413"/>
                                        <a:pt x="1397" y="1397"/>
                                      </a:cubicBezTo>
                                      <a:cubicBezTo>
                                        <a:pt x="2337" y="381"/>
                                        <a:pt x="4102" y="0"/>
                                        <a:pt x="67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1" name="Shape 1321"/>
                              <wps:cNvSpPr/>
                              <wps:spPr>
                                <a:xfrm>
                                  <a:off x="64910" y="402478"/>
                                  <a:ext cx="18345" cy="56070"/>
                                </a:xfrm>
                                <a:custGeom>
                                  <a:avLst/>
                                  <a:gdLst/>
                                  <a:ahLst/>
                                  <a:cxnLst/>
                                  <a:rect l="0" t="0" r="0" b="0"/>
                                  <a:pathLst>
                                    <a:path w="18345" h="56070">
                                      <a:moveTo>
                                        <a:pt x="18345" y="0"/>
                                      </a:moveTo>
                                      <a:lnTo>
                                        <a:pt x="18345" y="12678"/>
                                      </a:lnTo>
                                      <a:lnTo>
                                        <a:pt x="16701" y="13320"/>
                                      </a:lnTo>
                                      <a:cubicBezTo>
                                        <a:pt x="14465" y="14844"/>
                                        <a:pt x="12700" y="16750"/>
                                        <a:pt x="11405" y="19163"/>
                                      </a:cubicBezTo>
                                      <a:cubicBezTo>
                                        <a:pt x="10096" y="21576"/>
                                        <a:pt x="9449" y="24623"/>
                                        <a:pt x="9449" y="28306"/>
                                      </a:cubicBezTo>
                                      <a:cubicBezTo>
                                        <a:pt x="9449" y="31608"/>
                                        <a:pt x="10046" y="34529"/>
                                        <a:pt x="11227" y="36942"/>
                                      </a:cubicBezTo>
                                      <a:cubicBezTo>
                                        <a:pt x="12421" y="39355"/>
                                        <a:pt x="14097" y="41388"/>
                                        <a:pt x="16256" y="42912"/>
                                      </a:cubicBezTo>
                                      <a:lnTo>
                                        <a:pt x="18345" y="43875"/>
                                      </a:lnTo>
                                      <a:lnTo>
                                        <a:pt x="18345" y="56070"/>
                                      </a:lnTo>
                                      <a:lnTo>
                                        <a:pt x="9652" y="51420"/>
                                      </a:lnTo>
                                      <a:cubicBezTo>
                                        <a:pt x="6591" y="48753"/>
                                        <a:pt x="4216" y="45578"/>
                                        <a:pt x="2527" y="41641"/>
                                      </a:cubicBezTo>
                                      <a:cubicBezTo>
                                        <a:pt x="851" y="37704"/>
                                        <a:pt x="0" y="33132"/>
                                        <a:pt x="0" y="27798"/>
                                      </a:cubicBezTo>
                                      <a:cubicBezTo>
                                        <a:pt x="0" y="22718"/>
                                        <a:pt x="749" y="18401"/>
                                        <a:pt x="2261" y="14590"/>
                                      </a:cubicBezTo>
                                      <a:cubicBezTo>
                                        <a:pt x="3772" y="10780"/>
                                        <a:pt x="5956" y="7732"/>
                                        <a:pt x="8826" y="5192"/>
                                      </a:cubicBezTo>
                                      <a:lnTo>
                                        <a:pt x="183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2" name="Shape 1322"/>
                              <wps:cNvSpPr/>
                              <wps:spPr>
                                <a:xfrm>
                                  <a:off x="64910" y="330582"/>
                                  <a:ext cx="18345" cy="52197"/>
                                </a:xfrm>
                                <a:custGeom>
                                  <a:avLst/>
                                  <a:gdLst/>
                                  <a:ahLst/>
                                  <a:cxnLst/>
                                  <a:rect l="0" t="0" r="0" b="0"/>
                                  <a:pathLst>
                                    <a:path w="18345" h="52197">
                                      <a:moveTo>
                                        <a:pt x="18345" y="0"/>
                                      </a:moveTo>
                                      <a:lnTo>
                                        <a:pt x="18345" y="11951"/>
                                      </a:lnTo>
                                      <a:lnTo>
                                        <a:pt x="14580" y="13588"/>
                                      </a:lnTo>
                                      <a:cubicBezTo>
                                        <a:pt x="13030" y="14731"/>
                                        <a:pt x="11849" y="16001"/>
                                        <a:pt x="11024" y="17652"/>
                                      </a:cubicBezTo>
                                      <a:cubicBezTo>
                                        <a:pt x="10198" y="19303"/>
                                        <a:pt x="9792" y="21335"/>
                                        <a:pt x="9792" y="23494"/>
                                      </a:cubicBezTo>
                                      <a:cubicBezTo>
                                        <a:pt x="9792" y="26288"/>
                                        <a:pt x="10795" y="29083"/>
                                        <a:pt x="12802" y="32003"/>
                                      </a:cubicBezTo>
                                      <a:lnTo>
                                        <a:pt x="18345" y="37587"/>
                                      </a:lnTo>
                                      <a:lnTo>
                                        <a:pt x="18345" y="52197"/>
                                      </a:lnTo>
                                      <a:lnTo>
                                        <a:pt x="3086" y="52197"/>
                                      </a:lnTo>
                                      <a:cubicBezTo>
                                        <a:pt x="2718" y="52197"/>
                                        <a:pt x="2413" y="52069"/>
                                        <a:pt x="2159" y="51942"/>
                                      </a:cubicBezTo>
                                      <a:cubicBezTo>
                                        <a:pt x="1905" y="51815"/>
                                        <a:pt x="1676" y="51561"/>
                                        <a:pt x="1473" y="51180"/>
                                      </a:cubicBezTo>
                                      <a:cubicBezTo>
                                        <a:pt x="1270" y="50673"/>
                                        <a:pt x="1130" y="50164"/>
                                        <a:pt x="1067" y="49529"/>
                                      </a:cubicBezTo>
                                      <a:cubicBezTo>
                                        <a:pt x="991" y="48894"/>
                                        <a:pt x="953" y="48133"/>
                                        <a:pt x="953" y="46989"/>
                                      </a:cubicBezTo>
                                      <a:cubicBezTo>
                                        <a:pt x="953" y="45973"/>
                                        <a:pt x="991" y="45211"/>
                                        <a:pt x="1067" y="44576"/>
                                      </a:cubicBezTo>
                                      <a:cubicBezTo>
                                        <a:pt x="1130" y="43814"/>
                                        <a:pt x="1270" y="43306"/>
                                        <a:pt x="1473" y="42925"/>
                                      </a:cubicBezTo>
                                      <a:cubicBezTo>
                                        <a:pt x="1676" y="42672"/>
                                        <a:pt x="1905" y="42417"/>
                                        <a:pt x="2159" y="42163"/>
                                      </a:cubicBezTo>
                                      <a:cubicBezTo>
                                        <a:pt x="2413" y="42036"/>
                                        <a:pt x="2718" y="41910"/>
                                        <a:pt x="3086" y="41910"/>
                                      </a:cubicBezTo>
                                      <a:lnTo>
                                        <a:pt x="11227" y="41910"/>
                                      </a:lnTo>
                                      <a:cubicBezTo>
                                        <a:pt x="7353" y="38480"/>
                                        <a:pt x="4509" y="35051"/>
                                        <a:pt x="2705" y="31623"/>
                                      </a:cubicBezTo>
                                      <a:cubicBezTo>
                                        <a:pt x="902" y="28193"/>
                                        <a:pt x="0" y="24637"/>
                                        <a:pt x="0" y="21209"/>
                                      </a:cubicBezTo>
                                      <a:cubicBezTo>
                                        <a:pt x="0" y="17017"/>
                                        <a:pt x="699" y="13588"/>
                                        <a:pt x="2083" y="10794"/>
                                      </a:cubicBezTo>
                                      <a:cubicBezTo>
                                        <a:pt x="3480" y="8000"/>
                                        <a:pt x="5334" y="5714"/>
                                        <a:pt x="7671" y="3936"/>
                                      </a:cubicBezTo>
                                      <a:cubicBezTo>
                                        <a:pt x="9995" y="2285"/>
                                        <a:pt x="12725" y="1015"/>
                                        <a:pt x="15850" y="253"/>
                                      </a:cubicBezTo>
                                      <a:lnTo>
                                        <a:pt x="183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3" name="Shape 1323"/>
                              <wps:cNvSpPr/>
                              <wps:spPr>
                                <a:xfrm>
                                  <a:off x="41427" y="261620"/>
                                  <a:ext cx="41827" cy="48895"/>
                                </a:xfrm>
                                <a:custGeom>
                                  <a:avLst/>
                                  <a:gdLst/>
                                  <a:ahLst/>
                                  <a:cxnLst/>
                                  <a:rect l="0" t="0" r="0" b="0"/>
                                  <a:pathLst>
                                    <a:path w="41827" h="48895">
                                      <a:moveTo>
                                        <a:pt x="21768" y="0"/>
                                      </a:moveTo>
                                      <a:cubicBezTo>
                                        <a:pt x="24549" y="0"/>
                                        <a:pt x="27140" y="381"/>
                                        <a:pt x="29540" y="1016"/>
                                      </a:cubicBezTo>
                                      <a:cubicBezTo>
                                        <a:pt x="31940" y="1778"/>
                                        <a:pt x="34061" y="2922"/>
                                        <a:pt x="35903" y="4318"/>
                                      </a:cubicBezTo>
                                      <a:cubicBezTo>
                                        <a:pt x="37757" y="5715"/>
                                        <a:pt x="39332" y="7493"/>
                                        <a:pt x="40627" y="9525"/>
                                      </a:cubicBezTo>
                                      <a:lnTo>
                                        <a:pt x="41827" y="12680"/>
                                      </a:lnTo>
                                      <a:lnTo>
                                        <a:pt x="41827" y="42024"/>
                                      </a:lnTo>
                                      <a:lnTo>
                                        <a:pt x="40843" y="41656"/>
                                      </a:lnTo>
                                      <a:cubicBezTo>
                                        <a:pt x="40500" y="41402"/>
                                        <a:pt x="40246" y="41148"/>
                                        <a:pt x="40081" y="40767"/>
                                      </a:cubicBezTo>
                                      <a:cubicBezTo>
                                        <a:pt x="39929" y="40513"/>
                                        <a:pt x="39840" y="40132"/>
                                        <a:pt x="39840" y="39751"/>
                                      </a:cubicBezTo>
                                      <a:lnTo>
                                        <a:pt x="39840" y="32004"/>
                                      </a:lnTo>
                                      <a:cubicBezTo>
                                        <a:pt x="39840" y="28956"/>
                                        <a:pt x="39459" y="26289"/>
                                        <a:pt x="38684" y="23876"/>
                                      </a:cubicBezTo>
                                      <a:cubicBezTo>
                                        <a:pt x="37910" y="21463"/>
                                        <a:pt x="36792" y="19431"/>
                                        <a:pt x="35331" y="17780"/>
                                      </a:cubicBezTo>
                                      <a:cubicBezTo>
                                        <a:pt x="33871" y="16129"/>
                                        <a:pt x="32118" y="14860"/>
                                        <a:pt x="30086" y="13970"/>
                                      </a:cubicBezTo>
                                      <a:cubicBezTo>
                                        <a:pt x="28054" y="13081"/>
                                        <a:pt x="25794" y="12573"/>
                                        <a:pt x="23279" y="12573"/>
                                      </a:cubicBezTo>
                                      <a:cubicBezTo>
                                        <a:pt x="21450" y="12573"/>
                                        <a:pt x="19710" y="12827"/>
                                        <a:pt x="18034" y="13462"/>
                                      </a:cubicBezTo>
                                      <a:cubicBezTo>
                                        <a:pt x="16370" y="14097"/>
                                        <a:pt x="14923" y="14986"/>
                                        <a:pt x="13691" y="16129"/>
                                      </a:cubicBezTo>
                                      <a:cubicBezTo>
                                        <a:pt x="12459" y="17272"/>
                                        <a:pt x="11493" y="18797"/>
                                        <a:pt x="10782" y="20701"/>
                                      </a:cubicBezTo>
                                      <a:cubicBezTo>
                                        <a:pt x="10071" y="22479"/>
                                        <a:pt x="9728" y="24638"/>
                                        <a:pt x="9728" y="27051"/>
                                      </a:cubicBezTo>
                                      <a:cubicBezTo>
                                        <a:pt x="9728" y="29718"/>
                                        <a:pt x="10122" y="32131"/>
                                        <a:pt x="10922" y="34417"/>
                                      </a:cubicBezTo>
                                      <a:cubicBezTo>
                                        <a:pt x="11722" y="36576"/>
                                        <a:pt x="12573" y="38608"/>
                                        <a:pt x="13487" y="40260"/>
                                      </a:cubicBezTo>
                                      <a:cubicBezTo>
                                        <a:pt x="14402" y="42037"/>
                                        <a:pt x="15253" y="43435"/>
                                        <a:pt x="16053" y="44577"/>
                                      </a:cubicBezTo>
                                      <a:cubicBezTo>
                                        <a:pt x="16853" y="45720"/>
                                        <a:pt x="17247" y="46610"/>
                                        <a:pt x="17247" y="46990"/>
                                      </a:cubicBezTo>
                                      <a:cubicBezTo>
                                        <a:pt x="17247" y="47372"/>
                                        <a:pt x="17196" y="47625"/>
                                        <a:pt x="17082" y="47879"/>
                                      </a:cubicBezTo>
                                      <a:cubicBezTo>
                                        <a:pt x="16967" y="48133"/>
                                        <a:pt x="16739" y="48387"/>
                                        <a:pt x="16396" y="48514"/>
                                      </a:cubicBezTo>
                                      <a:cubicBezTo>
                                        <a:pt x="16053" y="48641"/>
                                        <a:pt x="15570" y="48768"/>
                                        <a:pt x="14961" y="48768"/>
                                      </a:cubicBezTo>
                                      <a:cubicBezTo>
                                        <a:pt x="14338" y="48895"/>
                                        <a:pt x="13538" y="48895"/>
                                        <a:pt x="12535" y="48895"/>
                                      </a:cubicBezTo>
                                      <a:cubicBezTo>
                                        <a:pt x="11849" y="48895"/>
                                        <a:pt x="11240" y="48895"/>
                                        <a:pt x="10719" y="48895"/>
                                      </a:cubicBezTo>
                                      <a:cubicBezTo>
                                        <a:pt x="10185" y="48768"/>
                                        <a:pt x="9728" y="48768"/>
                                        <a:pt x="9347" y="48641"/>
                                      </a:cubicBezTo>
                                      <a:cubicBezTo>
                                        <a:pt x="8954" y="48514"/>
                                        <a:pt x="8598" y="48260"/>
                                        <a:pt x="8280" y="48133"/>
                                      </a:cubicBezTo>
                                      <a:cubicBezTo>
                                        <a:pt x="7963" y="47879"/>
                                        <a:pt x="7595" y="47625"/>
                                        <a:pt x="7150" y="47244"/>
                                      </a:cubicBezTo>
                                      <a:cubicBezTo>
                                        <a:pt x="6718" y="46736"/>
                                        <a:pt x="6096" y="45847"/>
                                        <a:pt x="5271" y="44577"/>
                                      </a:cubicBezTo>
                                      <a:cubicBezTo>
                                        <a:pt x="4445" y="43180"/>
                                        <a:pt x="3645" y="41656"/>
                                        <a:pt x="2845" y="39624"/>
                                      </a:cubicBezTo>
                                      <a:cubicBezTo>
                                        <a:pt x="2045" y="37719"/>
                                        <a:pt x="1372" y="35433"/>
                                        <a:pt x="826" y="32893"/>
                                      </a:cubicBezTo>
                                      <a:cubicBezTo>
                                        <a:pt x="279" y="30353"/>
                                        <a:pt x="0" y="27686"/>
                                        <a:pt x="0" y="24765"/>
                                      </a:cubicBezTo>
                                      <a:cubicBezTo>
                                        <a:pt x="0" y="20701"/>
                                        <a:pt x="521" y="17018"/>
                                        <a:pt x="1575" y="13970"/>
                                      </a:cubicBezTo>
                                      <a:cubicBezTo>
                                        <a:pt x="2629" y="10795"/>
                                        <a:pt x="4102" y="8255"/>
                                        <a:pt x="6020" y="6223"/>
                                      </a:cubicBezTo>
                                      <a:cubicBezTo>
                                        <a:pt x="7938" y="4064"/>
                                        <a:pt x="10236" y="2540"/>
                                        <a:pt x="12903" y="1524"/>
                                      </a:cubicBezTo>
                                      <a:cubicBezTo>
                                        <a:pt x="15570" y="508"/>
                                        <a:pt x="18529" y="0"/>
                                        <a:pt x="217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4" name="Shape 1324"/>
                              <wps:cNvSpPr/>
                              <wps:spPr>
                                <a:xfrm>
                                  <a:off x="83255" y="607568"/>
                                  <a:ext cx="49359" cy="55245"/>
                                </a:xfrm>
                                <a:custGeom>
                                  <a:avLst/>
                                  <a:gdLst/>
                                  <a:ahLst/>
                                  <a:cxnLst/>
                                  <a:rect l="0" t="0" r="0" b="0"/>
                                  <a:pathLst>
                                    <a:path w="49359" h="55245">
                                      <a:moveTo>
                                        <a:pt x="10814" y="0"/>
                                      </a:moveTo>
                                      <a:lnTo>
                                        <a:pt x="12871" y="0"/>
                                      </a:lnTo>
                                      <a:cubicBezTo>
                                        <a:pt x="14649" y="0"/>
                                        <a:pt x="15919" y="381"/>
                                        <a:pt x="16669" y="1270"/>
                                      </a:cubicBezTo>
                                      <a:cubicBezTo>
                                        <a:pt x="17431" y="2160"/>
                                        <a:pt x="17799" y="3175"/>
                                        <a:pt x="17799" y="4318"/>
                                      </a:cubicBezTo>
                                      <a:lnTo>
                                        <a:pt x="17799" y="44958"/>
                                      </a:lnTo>
                                      <a:cubicBezTo>
                                        <a:pt x="21228" y="44958"/>
                                        <a:pt x="24301" y="44577"/>
                                        <a:pt x="27045" y="43942"/>
                                      </a:cubicBezTo>
                                      <a:cubicBezTo>
                                        <a:pt x="29788" y="43180"/>
                                        <a:pt x="32137" y="42037"/>
                                        <a:pt x="34093" y="40513"/>
                                      </a:cubicBezTo>
                                      <a:cubicBezTo>
                                        <a:pt x="36062" y="38862"/>
                                        <a:pt x="37560" y="36830"/>
                                        <a:pt x="38614" y="34163"/>
                                      </a:cubicBezTo>
                                      <a:cubicBezTo>
                                        <a:pt x="39668" y="31624"/>
                                        <a:pt x="40189" y="28449"/>
                                        <a:pt x="40189" y="24765"/>
                                      </a:cubicBezTo>
                                      <a:cubicBezTo>
                                        <a:pt x="40189" y="21844"/>
                                        <a:pt x="39948" y="19177"/>
                                        <a:pt x="39465" y="16891"/>
                                      </a:cubicBezTo>
                                      <a:cubicBezTo>
                                        <a:pt x="38995" y="14605"/>
                                        <a:pt x="38449" y="12700"/>
                                        <a:pt x="37865" y="11049"/>
                                      </a:cubicBezTo>
                                      <a:cubicBezTo>
                                        <a:pt x="37268" y="9272"/>
                                        <a:pt x="36735" y="8001"/>
                                        <a:pt x="36252" y="6858"/>
                                      </a:cubicBezTo>
                                      <a:cubicBezTo>
                                        <a:pt x="35770" y="5842"/>
                                        <a:pt x="35528" y="4953"/>
                                        <a:pt x="35528" y="4445"/>
                                      </a:cubicBezTo>
                                      <a:cubicBezTo>
                                        <a:pt x="35528" y="4064"/>
                                        <a:pt x="35617" y="3811"/>
                                        <a:pt x="35770" y="3556"/>
                                      </a:cubicBezTo>
                                      <a:cubicBezTo>
                                        <a:pt x="35935" y="3302"/>
                                        <a:pt x="36176" y="3175"/>
                                        <a:pt x="36493" y="2922"/>
                                      </a:cubicBezTo>
                                      <a:cubicBezTo>
                                        <a:pt x="36811" y="2794"/>
                                        <a:pt x="37255" y="2794"/>
                                        <a:pt x="37827" y="2667"/>
                                      </a:cubicBezTo>
                                      <a:cubicBezTo>
                                        <a:pt x="38398" y="2540"/>
                                        <a:pt x="39097" y="2540"/>
                                        <a:pt x="39910" y="2540"/>
                                      </a:cubicBezTo>
                                      <a:cubicBezTo>
                                        <a:pt x="40507" y="2540"/>
                                        <a:pt x="41027" y="2540"/>
                                        <a:pt x="41459" y="2667"/>
                                      </a:cubicBezTo>
                                      <a:cubicBezTo>
                                        <a:pt x="41891" y="2667"/>
                                        <a:pt x="42272" y="2794"/>
                                        <a:pt x="42615" y="2794"/>
                                      </a:cubicBezTo>
                                      <a:cubicBezTo>
                                        <a:pt x="42958" y="2922"/>
                                        <a:pt x="43275" y="3049"/>
                                        <a:pt x="43542" y="3175"/>
                                      </a:cubicBezTo>
                                      <a:cubicBezTo>
                                        <a:pt x="43821" y="3302"/>
                                        <a:pt x="44075" y="3556"/>
                                        <a:pt x="44329" y="3811"/>
                                      </a:cubicBezTo>
                                      <a:cubicBezTo>
                                        <a:pt x="44583" y="4064"/>
                                        <a:pt x="44990" y="4699"/>
                                        <a:pt x="45561" y="5969"/>
                                      </a:cubicBezTo>
                                      <a:cubicBezTo>
                                        <a:pt x="46133" y="7239"/>
                                        <a:pt x="46692" y="8763"/>
                                        <a:pt x="47238" y="10795"/>
                                      </a:cubicBezTo>
                                      <a:cubicBezTo>
                                        <a:pt x="47784" y="12700"/>
                                        <a:pt x="48279" y="14987"/>
                                        <a:pt x="48711" y="17653"/>
                                      </a:cubicBezTo>
                                      <a:cubicBezTo>
                                        <a:pt x="49143" y="20193"/>
                                        <a:pt x="49359" y="22987"/>
                                        <a:pt x="49359" y="25908"/>
                                      </a:cubicBezTo>
                                      <a:cubicBezTo>
                                        <a:pt x="49359" y="30862"/>
                                        <a:pt x="48660" y="35306"/>
                                        <a:pt x="47238" y="39116"/>
                                      </a:cubicBezTo>
                                      <a:cubicBezTo>
                                        <a:pt x="45828" y="42926"/>
                                        <a:pt x="43732" y="46228"/>
                                        <a:pt x="40938" y="48768"/>
                                      </a:cubicBezTo>
                                      <a:cubicBezTo>
                                        <a:pt x="38157" y="51436"/>
                                        <a:pt x="34665" y="53340"/>
                                        <a:pt x="30474" y="54611"/>
                                      </a:cubicBezTo>
                                      <a:lnTo>
                                        <a:pt x="25894" y="55245"/>
                                      </a:lnTo>
                                      <a:lnTo>
                                        <a:pt x="6004" y="55245"/>
                                      </a:lnTo>
                                      <a:lnTo>
                                        <a:pt x="1543" y="54611"/>
                                      </a:lnTo>
                                      <a:lnTo>
                                        <a:pt x="0" y="53753"/>
                                      </a:lnTo>
                                      <a:lnTo>
                                        <a:pt x="0" y="42439"/>
                                      </a:lnTo>
                                      <a:lnTo>
                                        <a:pt x="2292" y="43688"/>
                                      </a:lnTo>
                                      <a:cubicBezTo>
                                        <a:pt x="4604" y="44450"/>
                                        <a:pt x="7004" y="44831"/>
                                        <a:pt x="9519" y="44958"/>
                                      </a:cubicBezTo>
                                      <a:lnTo>
                                        <a:pt x="9519" y="11303"/>
                                      </a:lnTo>
                                      <a:lnTo>
                                        <a:pt x="0" y="13986"/>
                                      </a:lnTo>
                                      <a:lnTo>
                                        <a:pt x="0" y="1455"/>
                                      </a:lnTo>
                                      <a:lnTo>
                                        <a:pt x="10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5" name="Shape 1325"/>
                              <wps:cNvSpPr/>
                              <wps:spPr>
                                <a:xfrm>
                                  <a:off x="83255" y="551307"/>
                                  <a:ext cx="49359" cy="43688"/>
                                </a:xfrm>
                                <a:custGeom>
                                  <a:avLst/>
                                  <a:gdLst/>
                                  <a:ahLst/>
                                  <a:cxnLst/>
                                  <a:rect l="0" t="0" r="0" b="0"/>
                                  <a:pathLst>
                                    <a:path w="49359" h="43688">
                                      <a:moveTo>
                                        <a:pt x="29572" y="0"/>
                                      </a:moveTo>
                                      <a:cubicBezTo>
                                        <a:pt x="32722" y="0"/>
                                        <a:pt x="35528" y="635"/>
                                        <a:pt x="38005" y="1778"/>
                                      </a:cubicBezTo>
                                      <a:cubicBezTo>
                                        <a:pt x="40469" y="2922"/>
                                        <a:pt x="42539" y="4573"/>
                                        <a:pt x="44228" y="6731"/>
                                      </a:cubicBezTo>
                                      <a:cubicBezTo>
                                        <a:pt x="45917" y="8890"/>
                                        <a:pt x="47200" y="11430"/>
                                        <a:pt x="48063" y="14351"/>
                                      </a:cubicBezTo>
                                      <a:cubicBezTo>
                                        <a:pt x="48927" y="17399"/>
                                        <a:pt x="49359" y="20574"/>
                                        <a:pt x="49359" y="24130"/>
                                      </a:cubicBezTo>
                                      <a:cubicBezTo>
                                        <a:pt x="49359" y="26416"/>
                                        <a:pt x="49193" y="28448"/>
                                        <a:pt x="48851" y="30480"/>
                                      </a:cubicBezTo>
                                      <a:cubicBezTo>
                                        <a:pt x="48508" y="32385"/>
                                        <a:pt x="48076" y="34163"/>
                                        <a:pt x="47555" y="35814"/>
                                      </a:cubicBezTo>
                                      <a:cubicBezTo>
                                        <a:pt x="47022" y="37338"/>
                                        <a:pt x="46476" y="38735"/>
                                        <a:pt x="45904" y="39751"/>
                                      </a:cubicBezTo>
                                      <a:cubicBezTo>
                                        <a:pt x="45333" y="40894"/>
                                        <a:pt x="44825" y="41656"/>
                                        <a:pt x="44367" y="42164"/>
                                      </a:cubicBezTo>
                                      <a:cubicBezTo>
                                        <a:pt x="43910" y="42673"/>
                                        <a:pt x="43275" y="43053"/>
                                        <a:pt x="42450" y="43307"/>
                                      </a:cubicBezTo>
                                      <a:cubicBezTo>
                                        <a:pt x="41624" y="43561"/>
                                        <a:pt x="40507" y="43688"/>
                                        <a:pt x="39097" y="43688"/>
                                      </a:cubicBezTo>
                                      <a:cubicBezTo>
                                        <a:pt x="38221" y="43688"/>
                                        <a:pt x="37497" y="43561"/>
                                        <a:pt x="36900" y="43435"/>
                                      </a:cubicBezTo>
                                      <a:cubicBezTo>
                                        <a:pt x="36316" y="43435"/>
                                        <a:pt x="35833" y="43307"/>
                                        <a:pt x="35465" y="43180"/>
                                      </a:cubicBezTo>
                                      <a:cubicBezTo>
                                        <a:pt x="35096" y="43053"/>
                                        <a:pt x="34842" y="42799"/>
                                        <a:pt x="34677" y="42545"/>
                                      </a:cubicBezTo>
                                      <a:cubicBezTo>
                                        <a:pt x="34512" y="42291"/>
                                        <a:pt x="34436" y="42037"/>
                                        <a:pt x="34436" y="41656"/>
                                      </a:cubicBezTo>
                                      <a:cubicBezTo>
                                        <a:pt x="34436" y="41275"/>
                                        <a:pt x="34741" y="40513"/>
                                        <a:pt x="35363" y="39498"/>
                                      </a:cubicBezTo>
                                      <a:cubicBezTo>
                                        <a:pt x="35973" y="38481"/>
                                        <a:pt x="36646" y="37338"/>
                                        <a:pt x="37382" y="35814"/>
                                      </a:cubicBezTo>
                                      <a:cubicBezTo>
                                        <a:pt x="38106" y="34417"/>
                                        <a:pt x="38779" y="32766"/>
                                        <a:pt x="39402" y="30735"/>
                                      </a:cubicBezTo>
                                      <a:cubicBezTo>
                                        <a:pt x="40024" y="28829"/>
                                        <a:pt x="40329" y="26543"/>
                                        <a:pt x="40329" y="24003"/>
                                      </a:cubicBezTo>
                                      <a:cubicBezTo>
                                        <a:pt x="40329" y="22098"/>
                                        <a:pt x="40126" y="20320"/>
                                        <a:pt x="39706" y="18797"/>
                                      </a:cubicBezTo>
                                      <a:cubicBezTo>
                                        <a:pt x="39300" y="17273"/>
                                        <a:pt x="38691" y="15875"/>
                                        <a:pt x="37890" y="14732"/>
                                      </a:cubicBezTo>
                                      <a:cubicBezTo>
                                        <a:pt x="37103" y="13589"/>
                                        <a:pt x="36087" y="12700"/>
                                        <a:pt x="34855" y="12065"/>
                                      </a:cubicBezTo>
                                      <a:cubicBezTo>
                                        <a:pt x="33623" y="11430"/>
                                        <a:pt x="32163" y="11176"/>
                                        <a:pt x="30474" y="11176"/>
                                      </a:cubicBezTo>
                                      <a:cubicBezTo>
                                        <a:pt x="28734" y="11176"/>
                                        <a:pt x="27273" y="11685"/>
                                        <a:pt x="26092" y="12573"/>
                                      </a:cubicBezTo>
                                      <a:cubicBezTo>
                                        <a:pt x="24898" y="13462"/>
                                        <a:pt x="23844" y="14605"/>
                                        <a:pt x="22942" y="16002"/>
                                      </a:cubicBezTo>
                                      <a:cubicBezTo>
                                        <a:pt x="22028" y="17526"/>
                                        <a:pt x="21215" y="19177"/>
                                        <a:pt x="20504" y="20955"/>
                                      </a:cubicBezTo>
                                      <a:cubicBezTo>
                                        <a:pt x="19793" y="22733"/>
                                        <a:pt x="19056" y="24638"/>
                                        <a:pt x="18282" y="26670"/>
                                      </a:cubicBezTo>
                                      <a:cubicBezTo>
                                        <a:pt x="17507" y="28575"/>
                                        <a:pt x="16631" y="30480"/>
                                        <a:pt x="15640" y="32258"/>
                                      </a:cubicBezTo>
                                      <a:cubicBezTo>
                                        <a:pt x="14662" y="34163"/>
                                        <a:pt x="13468" y="35814"/>
                                        <a:pt x="12046" y="37211"/>
                                      </a:cubicBezTo>
                                      <a:cubicBezTo>
                                        <a:pt x="10636" y="38735"/>
                                        <a:pt x="8947" y="39878"/>
                                        <a:pt x="6991" y="40767"/>
                                      </a:cubicBezTo>
                                      <a:lnTo>
                                        <a:pt x="0" y="42150"/>
                                      </a:lnTo>
                                      <a:lnTo>
                                        <a:pt x="0" y="31158"/>
                                      </a:lnTo>
                                      <a:lnTo>
                                        <a:pt x="3804" y="29973"/>
                                      </a:lnTo>
                                      <a:cubicBezTo>
                                        <a:pt x="5010" y="29083"/>
                                        <a:pt x="6077" y="27813"/>
                                        <a:pt x="6991" y="26416"/>
                                      </a:cubicBezTo>
                                      <a:cubicBezTo>
                                        <a:pt x="7893" y="24892"/>
                                        <a:pt x="8719" y="23241"/>
                                        <a:pt x="9455" y="21336"/>
                                      </a:cubicBezTo>
                                      <a:cubicBezTo>
                                        <a:pt x="10179" y="19558"/>
                                        <a:pt x="10928" y="17653"/>
                                        <a:pt x="11716" y="15622"/>
                                      </a:cubicBezTo>
                                      <a:cubicBezTo>
                                        <a:pt x="12490" y="13716"/>
                                        <a:pt x="13354" y="11811"/>
                                        <a:pt x="14306" y="9906"/>
                                      </a:cubicBezTo>
                                      <a:cubicBezTo>
                                        <a:pt x="15272" y="8001"/>
                                        <a:pt x="16427" y="6350"/>
                                        <a:pt x="17799" y="4826"/>
                                      </a:cubicBezTo>
                                      <a:cubicBezTo>
                                        <a:pt x="19171" y="3429"/>
                                        <a:pt x="20809" y="2286"/>
                                        <a:pt x="22727" y="1398"/>
                                      </a:cubicBezTo>
                                      <a:cubicBezTo>
                                        <a:pt x="24644" y="508"/>
                                        <a:pt x="26930" y="0"/>
                                        <a:pt x="29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6" name="Shape 1326"/>
                              <wps:cNvSpPr/>
                              <wps:spPr>
                                <a:xfrm>
                                  <a:off x="83255" y="503047"/>
                                  <a:ext cx="49231" cy="29464"/>
                                </a:xfrm>
                                <a:custGeom>
                                  <a:avLst/>
                                  <a:gdLst/>
                                  <a:ahLst/>
                                  <a:cxnLst/>
                                  <a:rect l="0" t="0" r="0" b="0"/>
                                  <a:pathLst>
                                    <a:path w="49231" h="29464">
                                      <a:moveTo>
                                        <a:pt x="41827" y="0"/>
                                      </a:moveTo>
                                      <a:cubicBezTo>
                                        <a:pt x="43161" y="0"/>
                                        <a:pt x="44202" y="127"/>
                                        <a:pt x="44977" y="381"/>
                                      </a:cubicBezTo>
                                      <a:cubicBezTo>
                                        <a:pt x="45752" y="508"/>
                                        <a:pt x="46323" y="762"/>
                                        <a:pt x="46692" y="1143"/>
                                      </a:cubicBezTo>
                                      <a:cubicBezTo>
                                        <a:pt x="47060" y="1524"/>
                                        <a:pt x="47403" y="2032"/>
                                        <a:pt x="47720" y="2794"/>
                                      </a:cubicBezTo>
                                      <a:cubicBezTo>
                                        <a:pt x="48038" y="3556"/>
                                        <a:pt x="48304" y="4318"/>
                                        <a:pt x="48508" y="5334"/>
                                      </a:cubicBezTo>
                                      <a:cubicBezTo>
                                        <a:pt x="48711" y="6223"/>
                                        <a:pt x="48889" y="7239"/>
                                        <a:pt x="49016" y="8255"/>
                                      </a:cubicBezTo>
                                      <a:cubicBezTo>
                                        <a:pt x="49155" y="9271"/>
                                        <a:pt x="49231" y="10414"/>
                                        <a:pt x="49231" y="11430"/>
                                      </a:cubicBezTo>
                                      <a:cubicBezTo>
                                        <a:pt x="49231" y="14605"/>
                                        <a:pt x="48800" y="17399"/>
                                        <a:pt x="47962" y="19685"/>
                                      </a:cubicBezTo>
                                      <a:cubicBezTo>
                                        <a:pt x="47111" y="21971"/>
                                        <a:pt x="45841" y="23749"/>
                                        <a:pt x="44126" y="25273"/>
                                      </a:cubicBezTo>
                                      <a:cubicBezTo>
                                        <a:pt x="42412" y="26670"/>
                                        <a:pt x="40240" y="27813"/>
                                        <a:pt x="37624" y="28448"/>
                                      </a:cubicBezTo>
                                      <a:cubicBezTo>
                                        <a:pt x="34995" y="29083"/>
                                        <a:pt x="31909" y="29464"/>
                                        <a:pt x="28340" y="29464"/>
                                      </a:cubicBezTo>
                                      <a:lnTo>
                                        <a:pt x="0" y="29464"/>
                                      </a:lnTo>
                                      <a:lnTo>
                                        <a:pt x="0" y="18161"/>
                                      </a:lnTo>
                                      <a:lnTo>
                                        <a:pt x="26702" y="18161"/>
                                      </a:lnTo>
                                      <a:cubicBezTo>
                                        <a:pt x="30944" y="18161"/>
                                        <a:pt x="34157" y="17526"/>
                                        <a:pt x="36316" y="16256"/>
                                      </a:cubicBezTo>
                                      <a:cubicBezTo>
                                        <a:pt x="38487" y="14986"/>
                                        <a:pt x="39567" y="12700"/>
                                        <a:pt x="39567" y="9525"/>
                                      </a:cubicBezTo>
                                      <a:cubicBezTo>
                                        <a:pt x="39567" y="8509"/>
                                        <a:pt x="39465" y="7493"/>
                                        <a:pt x="39262" y="6731"/>
                                      </a:cubicBezTo>
                                      <a:cubicBezTo>
                                        <a:pt x="39059" y="5842"/>
                                        <a:pt x="38843" y="5207"/>
                                        <a:pt x="38614" y="4445"/>
                                      </a:cubicBezTo>
                                      <a:cubicBezTo>
                                        <a:pt x="38386" y="3810"/>
                                        <a:pt x="38170" y="3302"/>
                                        <a:pt x="37967" y="2921"/>
                                      </a:cubicBezTo>
                                      <a:cubicBezTo>
                                        <a:pt x="37763" y="2413"/>
                                        <a:pt x="37662" y="2032"/>
                                        <a:pt x="37662" y="1651"/>
                                      </a:cubicBezTo>
                                      <a:cubicBezTo>
                                        <a:pt x="37662" y="1397"/>
                                        <a:pt x="37713" y="1143"/>
                                        <a:pt x="37827" y="1016"/>
                                      </a:cubicBezTo>
                                      <a:cubicBezTo>
                                        <a:pt x="37941" y="762"/>
                                        <a:pt x="38157" y="635"/>
                                        <a:pt x="38475" y="508"/>
                                      </a:cubicBezTo>
                                      <a:cubicBezTo>
                                        <a:pt x="38792" y="381"/>
                                        <a:pt x="39237" y="254"/>
                                        <a:pt x="39783" y="254"/>
                                      </a:cubicBezTo>
                                      <a:cubicBezTo>
                                        <a:pt x="40329" y="127"/>
                                        <a:pt x="41015" y="0"/>
                                        <a:pt x="418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7" name="Shape 1327"/>
                              <wps:cNvSpPr/>
                              <wps:spPr>
                                <a:xfrm>
                                  <a:off x="83255" y="476631"/>
                                  <a:ext cx="48470" cy="11303"/>
                                </a:xfrm>
                                <a:custGeom>
                                  <a:avLst/>
                                  <a:gdLst/>
                                  <a:ahLst/>
                                  <a:cxnLst/>
                                  <a:rect l="0" t="0" r="0" b="0"/>
                                  <a:pathLst>
                                    <a:path w="48470" h="11303">
                                      <a:moveTo>
                                        <a:pt x="0" y="0"/>
                                      </a:moveTo>
                                      <a:lnTo>
                                        <a:pt x="46349" y="0"/>
                                      </a:lnTo>
                                      <a:cubicBezTo>
                                        <a:pt x="46717" y="0"/>
                                        <a:pt x="47022" y="127"/>
                                        <a:pt x="47276" y="254"/>
                                      </a:cubicBezTo>
                                      <a:cubicBezTo>
                                        <a:pt x="47530" y="381"/>
                                        <a:pt x="47746" y="762"/>
                                        <a:pt x="47923" y="1143"/>
                                      </a:cubicBezTo>
                                      <a:cubicBezTo>
                                        <a:pt x="48114" y="1524"/>
                                        <a:pt x="48241" y="2160"/>
                                        <a:pt x="48330" y="2794"/>
                                      </a:cubicBezTo>
                                      <a:cubicBezTo>
                                        <a:pt x="48431" y="3556"/>
                                        <a:pt x="48470" y="4573"/>
                                        <a:pt x="48470" y="5715"/>
                                      </a:cubicBezTo>
                                      <a:cubicBezTo>
                                        <a:pt x="48470" y="6731"/>
                                        <a:pt x="48431" y="7620"/>
                                        <a:pt x="48330" y="8382"/>
                                      </a:cubicBezTo>
                                      <a:cubicBezTo>
                                        <a:pt x="48241" y="9144"/>
                                        <a:pt x="48114" y="9652"/>
                                        <a:pt x="47923" y="10161"/>
                                      </a:cubicBezTo>
                                      <a:cubicBezTo>
                                        <a:pt x="47746" y="10541"/>
                                        <a:pt x="47530" y="10923"/>
                                        <a:pt x="47276" y="11049"/>
                                      </a:cubicBezTo>
                                      <a:cubicBezTo>
                                        <a:pt x="47022" y="11176"/>
                                        <a:pt x="46717" y="11303"/>
                                        <a:pt x="46349" y="11303"/>
                                      </a:cubicBezTo>
                                      <a:lnTo>
                                        <a:pt x="0" y="1130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8" name="Shape 1328"/>
                              <wps:cNvSpPr/>
                              <wps:spPr>
                                <a:xfrm>
                                  <a:off x="83255" y="400177"/>
                                  <a:ext cx="49359" cy="61595"/>
                                </a:xfrm>
                                <a:custGeom>
                                  <a:avLst/>
                                  <a:gdLst/>
                                  <a:ahLst/>
                                  <a:cxnLst/>
                                  <a:rect l="0" t="0" r="0" b="0"/>
                                  <a:pathLst>
                                    <a:path w="49359" h="61595">
                                      <a:moveTo>
                                        <a:pt x="14853" y="0"/>
                                      </a:moveTo>
                                      <a:cubicBezTo>
                                        <a:pt x="19882" y="0"/>
                                        <a:pt x="24505" y="635"/>
                                        <a:pt x="28721" y="1905"/>
                                      </a:cubicBezTo>
                                      <a:cubicBezTo>
                                        <a:pt x="32950" y="3302"/>
                                        <a:pt x="36582" y="5207"/>
                                        <a:pt x="39643" y="7874"/>
                                      </a:cubicBezTo>
                                      <a:cubicBezTo>
                                        <a:pt x="42704" y="10414"/>
                                        <a:pt x="45079" y="13715"/>
                                        <a:pt x="46793" y="17652"/>
                                      </a:cubicBezTo>
                                      <a:cubicBezTo>
                                        <a:pt x="48508" y="21717"/>
                                        <a:pt x="49359" y="26289"/>
                                        <a:pt x="49359" y="31496"/>
                                      </a:cubicBezTo>
                                      <a:cubicBezTo>
                                        <a:pt x="49359" y="36449"/>
                                        <a:pt x="48609" y="40894"/>
                                        <a:pt x="47098" y="44703"/>
                                      </a:cubicBezTo>
                                      <a:cubicBezTo>
                                        <a:pt x="45599" y="48387"/>
                                        <a:pt x="43402" y="51562"/>
                                        <a:pt x="40532" y="54102"/>
                                      </a:cubicBezTo>
                                      <a:cubicBezTo>
                                        <a:pt x="37662" y="56642"/>
                                        <a:pt x="34169" y="58420"/>
                                        <a:pt x="30055" y="59689"/>
                                      </a:cubicBezTo>
                                      <a:cubicBezTo>
                                        <a:pt x="25952" y="60960"/>
                                        <a:pt x="21292" y="61595"/>
                                        <a:pt x="16097" y="61595"/>
                                      </a:cubicBezTo>
                                      <a:cubicBezTo>
                                        <a:pt x="11068" y="61595"/>
                                        <a:pt x="6445" y="60960"/>
                                        <a:pt x="2229" y="59563"/>
                                      </a:cubicBezTo>
                                      <a:lnTo>
                                        <a:pt x="0" y="58371"/>
                                      </a:lnTo>
                                      <a:lnTo>
                                        <a:pt x="0" y="46176"/>
                                      </a:lnTo>
                                      <a:lnTo>
                                        <a:pt x="5620" y="48768"/>
                                      </a:lnTo>
                                      <a:cubicBezTo>
                                        <a:pt x="8579" y="49530"/>
                                        <a:pt x="11817" y="49911"/>
                                        <a:pt x="15335" y="49911"/>
                                      </a:cubicBezTo>
                                      <a:cubicBezTo>
                                        <a:pt x="18713" y="49911"/>
                                        <a:pt x="21888" y="49530"/>
                                        <a:pt x="24860" y="48895"/>
                                      </a:cubicBezTo>
                                      <a:cubicBezTo>
                                        <a:pt x="27819" y="48260"/>
                                        <a:pt x="30410" y="47244"/>
                                        <a:pt x="32620" y="45847"/>
                                      </a:cubicBezTo>
                                      <a:cubicBezTo>
                                        <a:pt x="34842" y="44323"/>
                                        <a:pt x="36595" y="42418"/>
                                        <a:pt x="37890" y="40005"/>
                                      </a:cubicBezTo>
                                      <a:cubicBezTo>
                                        <a:pt x="39198" y="37592"/>
                                        <a:pt x="39846" y="34544"/>
                                        <a:pt x="39846" y="30861"/>
                                      </a:cubicBezTo>
                                      <a:cubicBezTo>
                                        <a:pt x="39846" y="27559"/>
                                        <a:pt x="39249" y="24638"/>
                                        <a:pt x="38068" y="22225"/>
                                      </a:cubicBezTo>
                                      <a:cubicBezTo>
                                        <a:pt x="36874" y="19812"/>
                                        <a:pt x="35211" y="17780"/>
                                        <a:pt x="33064" y="16256"/>
                                      </a:cubicBezTo>
                                      <a:cubicBezTo>
                                        <a:pt x="30918" y="14605"/>
                                        <a:pt x="28365" y="13462"/>
                                        <a:pt x="25406" y="12700"/>
                                      </a:cubicBezTo>
                                      <a:cubicBezTo>
                                        <a:pt x="22434" y="12064"/>
                                        <a:pt x="19171" y="11684"/>
                                        <a:pt x="15615" y="11684"/>
                                      </a:cubicBezTo>
                                      <a:cubicBezTo>
                                        <a:pt x="12275" y="11684"/>
                                        <a:pt x="9125" y="11938"/>
                                        <a:pt x="6166" y="12573"/>
                                      </a:cubicBezTo>
                                      <a:lnTo>
                                        <a:pt x="0" y="14979"/>
                                      </a:lnTo>
                                      <a:lnTo>
                                        <a:pt x="0" y="2300"/>
                                      </a:lnTo>
                                      <a:lnTo>
                                        <a:pt x="959" y="1777"/>
                                      </a:lnTo>
                                      <a:cubicBezTo>
                                        <a:pt x="5074" y="508"/>
                                        <a:pt x="9696" y="0"/>
                                        <a:pt x="148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9" name="Shape 1329"/>
                              <wps:cNvSpPr/>
                              <wps:spPr>
                                <a:xfrm>
                                  <a:off x="83255" y="368168"/>
                                  <a:ext cx="48470" cy="14610"/>
                                </a:xfrm>
                                <a:custGeom>
                                  <a:avLst/>
                                  <a:gdLst/>
                                  <a:ahLst/>
                                  <a:cxnLst/>
                                  <a:rect l="0" t="0" r="0" b="0"/>
                                  <a:pathLst>
                                    <a:path w="48470" h="14610">
                                      <a:moveTo>
                                        <a:pt x="0" y="0"/>
                                      </a:moveTo>
                                      <a:lnTo>
                                        <a:pt x="3283" y="3307"/>
                                      </a:lnTo>
                                      <a:lnTo>
                                        <a:pt x="46349" y="3307"/>
                                      </a:lnTo>
                                      <a:cubicBezTo>
                                        <a:pt x="46717" y="3307"/>
                                        <a:pt x="47022" y="3434"/>
                                        <a:pt x="47276" y="3561"/>
                                      </a:cubicBezTo>
                                      <a:cubicBezTo>
                                        <a:pt x="47530" y="3687"/>
                                        <a:pt x="47746" y="4069"/>
                                        <a:pt x="47923" y="4449"/>
                                      </a:cubicBezTo>
                                      <a:cubicBezTo>
                                        <a:pt x="48114" y="4831"/>
                                        <a:pt x="48241" y="5465"/>
                                        <a:pt x="48330" y="6100"/>
                                      </a:cubicBezTo>
                                      <a:cubicBezTo>
                                        <a:pt x="48431" y="6862"/>
                                        <a:pt x="48470" y="7878"/>
                                        <a:pt x="48470" y="9022"/>
                                      </a:cubicBezTo>
                                      <a:cubicBezTo>
                                        <a:pt x="48470" y="10037"/>
                                        <a:pt x="48431" y="10926"/>
                                        <a:pt x="48330" y="11688"/>
                                      </a:cubicBezTo>
                                      <a:cubicBezTo>
                                        <a:pt x="48241" y="12450"/>
                                        <a:pt x="48114" y="12959"/>
                                        <a:pt x="47923" y="13466"/>
                                      </a:cubicBezTo>
                                      <a:cubicBezTo>
                                        <a:pt x="47746" y="13848"/>
                                        <a:pt x="47530" y="14228"/>
                                        <a:pt x="47276" y="14356"/>
                                      </a:cubicBezTo>
                                      <a:cubicBezTo>
                                        <a:pt x="47022" y="14483"/>
                                        <a:pt x="46717" y="14610"/>
                                        <a:pt x="46349" y="14610"/>
                                      </a:cubicBezTo>
                                      <a:lnTo>
                                        <a:pt x="0" y="146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 name="Shape 1330"/>
                              <wps:cNvSpPr/>
                              <wps:spPr>
                                <a:xfrm>
                                  <a:off x="83255" y="329692"/>
                                  <a:ext cx="48470" cy="12841"/>
                                </a:xfrm>
                                <a:custGeom>
                                  <a:avLst/>
                                  <a:gdLst/>
                                  <a:ahLst/>
                                  <a:cxnLst/>
                                  <a:rect l="0" t="0" r="0" b="0"/>
                                  <a:pathLst>
                                    <a:path w="48470" h="12841">
                                      <a:moveTo>
                                        <a:pt x="8769" y="0"/>
                                      </a:moveTo>
                                      <a:lnTo>
                                        <a:pt x="46349" y="0"/>
                                      </a:lnTo>
                                      <a:cubicBezTo>
                                        <a:pt x="46717" y="0"/>
                                        <a:pt x="47022" y="127"/>
                                        <a:pt x="47276" y="254"/>
                                      </a:cubicBezTo>
                                      <a:cubicBezTo>
                                        <a:pt x="47530" y="508"/>
                                        <a:pt x="47746" y="763"/>
                                        <a:pt x="47923" y="1143"/>
                                      </a:cubicBezTo>
                                      <a:cubicBezTo>
                                        <a:pt x="48114" y="1525"/>
                                        <a:pt x="48241" y="2160"/>
                                        <a:pt x="48330" y="2922"/>
                                      </a:cubicBezTo>
                                      <a:cubicBezTo>
                                        <a:pt x="48431" y="3556"/>
                                        <a:pt x="48470" y="4573"/>
                                        <a:pt x="48470" y="5588"/>
                                      </a:cubicBezTo>
                                      <a:cubicBezTo>
                                        <a:pt x="48470" y="6731"/>
                                        <a:pt x="48431" y="7748"/>
                                        <a:pt x="48330" y="8382"/>
                                      </a:cubicBezTo>
                                      <a:cubicBezTo>
                                        <a:pt x="48241" y="9144"/>
                                        <a:pt x="48114" y="9779"/>
                                        <a:pt x="47923" y="10161"/>
                                      </a:cubicBezTo>
                                      <a:cubicBezTo>
                                        <a:pt x="47746" y="10541"/>
                                        <a:pt x="47530" y="10795"/>
                                        <a:pt x="47276" y="11050"/>
                                      </a:cubicBezTo>
                                      <a:cubicBezTo>
                                        <a:pt x="47022" y="11176"/>
                                        <a:pt x="46717" y="11303"/>
                                        <a:pt x="46349" y="11303"/>
                                      </a:cubicBezTo>
                                      <a:lnTo>
                                        <a:pt x="10268" y="11303"/>
                                      </a:lnTo>
                                      <a:cubicBezTo>
                                        <a:pt x="6763" y="11303"/>
                                        <a:pt x="3931" y="11557"/>
                                        <a:pt x="1784" y="12065"/>
                                      </a:cubicBezTo>
                                      <a:lnTo>
                                        <a:pt x="0" y="12841"/>
                                      </a:lnTo>
                                      <a:lnTo>
                                        <a:pt x="0" y="890"/>
                                      </a:lnTo>
                                      <a:lnTo>
                                        <a:pt x="87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 name="Shape 1331"/>
                              <wps:cNvSpPr/>
                              <wps:spPr>
                                <a:xfrm>
                                  <a:off x="83255" y="257556"/>
                                  <a:ext cx="49359" cy="55499"/>
                                </a:xfrm>
                                <a:custGeom>
                                  <a:avLst/>
                                  <a:gdLst/>
                                  <a:ahLst/>
                                  <a:cxnLst/>
                                  <a:rect l="0" t="0" r="0" b="0"/>
                                  <a:pathLst>
                                    <a:path w="49359" h="55499">
                                      <a:moveTo>
                                        <a:pt x="22727" y="0"/>
                                      </a:moveTo>
                                      <a:cubicBezTo>
                                        <a:pt x="26791" y="0"/>
                                        <a:pt x="30461" y="636"/>
                                        <a:pt x="33725" y="2032"/>
                                      </a:cubicBezTo>
                                      <a:cubicBezTo>
                                        <a:pt x="36989" y="3429"/>
                                        <a:pt x="39783" y="5461"/>
                                        <a:pt x="42107" y="8128"/>
                                      </a:cubicBezTo>
                                      <a:cubicBezTo>
                                        <a:pt x="44431" y="10795"/>
                                        <a:pt x="46222" y="14098"/>
                                        <a:pt x="47479" y="17907"/>
                                      </a:cubicBezTo>
                                      <a:cubicBezTo>
                                        <a:pt x="48736" y="21844"/>
                                        <a:pt x="49359" y="26162"/>
                                        <a:pt x="49359" y="31115"/>
                                      </a:cubicBezTo>
                                      <a:cubicBezTo>
                                        <a:pt x="49359" y="34036"/>
                                        <a:pt x="49117" y="36830"/>
                                        <a:pt x="48647" y="39370"/>
                                      </a:cubicBezTo>
                                      <a:cubicBezTo>
                                        <a:pt x="48165" y="42037"/>
                                        <a:pt x="47593" y="44324"/>
                                        <a:pt x="46933" y="46228"/>
                                      </a:cubicBezTo>
                                      <a:cubicBezTo>
                                        <a:pt x="46272" y="48261"/>
                                        <a:pt x="45587" y="49911"/>
                                        <a:pt x="44875" y="51308"/>
                                      </a:cubicBezTo>
                                      <a:cubicBezTo>
                                        <a:pt x="44177" y="52578"/>
                                        <a:pt x="43656" y="53467"/>
                                        <a:pt x="43339" y="53722"/>
                                      </a:cubicBezTo>
                                      <a:cubicBezTo>
                                        <a:pt x="43021" y="54102"/>
                                        <a:pt x="42704" y="54356"/>
                                        <a:pt x="42386" y="54611"/>
                                      </a:cubicBezTo>
                                      <a:cubicBezTo>
                                        <a:pt x="42056" y="54737"/>
                                        <a:pt x="41675" y="54864"/>
                                        <a:pt x="41218" y="54991"/>
                                      </a:cubicBezTo>
                                      <a:cubicBezTo>
                                        <a:pt x="40761" y="55245"/>
                                        <a:pt x="40202" y="55245"/>
                                        <a:pt x="39541" y="55373"/>
                                      </a:cubicBezTo>
                                      <a:cubicBezTo>
                                        <a:pt x="38881" y="55373"/>
                                        <a:pt x="38068" y="55499"/>
                                        <a:pt x="37103" y="55499"/>
                                      </a:cubicBezTo>
                                      <a:cubicBezTo>
                                        <a:pt x="35465" y="55499"/>
                                        <a:pt x="34322" y="55245"/>
                                        <a:pt x="33687" y="54991"/>
                                      </a:cubicBezTo>
                                      <a:cubicBezTo>
                                        <a:pt x="33052" y="54611"/>
                                        <a:pt x="32722" y="54229"/>
                                        <a:pt x="32722" y="53594"/>
                                      </a:cubicBezTo>
                                      <a:cubicBezTo>
                                        <a:pt x="32722" y="53086"/>
                                        <a:pt x="33090" y="52324"/>
                                        <a:pt x="33826" y="51054"/>
                                      </a:cubicBezTo>
                                      <a:cubicBezTo>
                                        <a:pt x="34550" y="49785"/>
                                        <a:pt x="35338" y="48261"/>
                                        <a:pt x="36189" y="46355"/>
                                      </a:cubicBezTo>
                                      <a:cubicBezTo>
                                        <a:pt x="37027" y="44324"/>
                                        <a:pt x="37814" y="42037"/>
                                        <a:pt x="38551" y="39498"/>
                                      </a:cubicBezTo>
                                      <a:cubicBezTo>
                                        <a:pt x="39275" y="36830"/>
                                        <a:pt x="39643" y="34036"/>
                                        <a:pt x="39643" y="30861"/>
                                      </a:cubicBezTo>
                                      <a:cubicBezTo>
                                        <a:pt x="39643" y="27686"/>
                                        <a:pt x="39249" y="25019"/>
                                        <a:pt x="38475" y="22606"/>
                                      </a:cubicBezTo>
                                      <a:cubicBezTo>
                                        <a:pt x="37700" y="20320"/>
                                        <a:pt x="36608" y="18415"/>
                                        <a:pt x="35185" y="16764"/>
                                      </a:cubicBezTo>
                                      <a:cubicBezTo>
                                        <a:pt x="33776" y="15113"/>
                                        <a:pt x="32099" y="13970"/>
                                        <a:pt x="30156" y="13208"/>
                                      </a:cubicBezTo>
                                      <a:cubicBezTo>
                                        <a:pt x="28226" y="12447"/>
                                        <a:pt x="26105" y="11938"/>
                                        <a:pt x="23831" y="11938"/>
                                      </a:cubicBezTo>
                                      <a:cubicBezTo>
                                        <a:pt x="21317" y="11938"/>
                                        <a:pt x="19056" y="12447"/>
                                        <a:pt x="17050" y="13462"/>
                                      </a:cubicBezTo>
                                      <a:cubicBezTo>
                                        <a:pt x="15043" y="14478"/>
                                        <a:pt x="13303" y="16002"/>
                                        <a:pt x="11843" y="17907"/>
                                      </a:cubicBezTo>
                                      <a:cubicBezTo>
                                        <a:pt x="10382" y="19939"/>
                                        <a:pt x="9265" y="22352"/>
                                        <a:pt x="8490" y="25147"/>
                                      </a:cubicBezTo>
                                      <a:cubicBezTo>
                                        <a:pt x="7715" y="28067"/>
                                        <a:pt x="7334" y="31242"/>
                                        <a:pt x="7334" y="34925"/>
                                      </a:cubicBezTo>
                                      <a:lnTo>
                                        <a:pt x="7334" y="43561"/>
                                      </a:lnTo>
                                      <a:cubicBezTo>
                                        <a:pt x="7334" y="43942"/>
                                        <a:pt x="7245" y="44324"/>
                                        <a:pt x="7093" y="44704"/>
                                      </a:cubicBezTo>
                                      <a:cubicBezTo>
                                        <a:pt x="6928" y="45086"/>
                                        <a:pt x="6661" y="45339"/>
                                        <a:pt x="6306" y="45593"/>
                                      </a:cubicBezTo>
                                      <a:cubicBezTo>
                                        <a:pt x="5937" y="45848"/>
                                        <a:pt x="5455" y="46101"/>
                                        <a:pt x="4858" y="46228"/>
                                      </a:cubicBezTo>
                                      <a:cubicBezTo>
                                        <a:pt x="4273" y="46355"/>
                                        <a:pt x="3499" y="46482"/>
                                        <a:pt x="2534" y="46482"/>
                                      </a:cubicBezTo>
                                      <a:cubicBezTo>
                                        <a:pt x="1670" y="46482"/>
                                        <a:pt x="946" y="46482"/>
                                        <a:pt x="375" y="46228"/>
                                      </a:cubicBezTo>
                                      <a:lnTo>
                                        <a:pt x="0" y="46088"/>
                                      </a:lnTo>
                                      <a:lnTo>
                                        <a:pt x="0" y="16745"/>
                                      </a:lnTo>
                                      <a:lnTo>
                                        <a:pt x="1505" y="20701"/>
                                      </a:lnTo>
                                      <a:lnTo>
                                        <a:pt x="1645" y="20701"/>
                                      </a:lnTo>
                                      <a:cubicBezTo>
                                        <a:pt x="1962" y="17653"/>
                                        <a:pt x="2724" y="14860"/>
                                        <a:pt x="3943" y="12319"/>
                                      </a:cubicBezTo>
                                      <a:cubicBezTo>
                                        <a:pt x="5150" y="9779"/>
                                        <a:pt x="6661" y="7620"/>
                                        <a:pt x="8490" y="5715"/>
                                      </a:cubicBezTo>
                                      <a:cubicBezTo>
                                        <a:pt x="10319" y="3937"/>
                                        <a:pt x="12452" y="2540"/>
                                        <a:pt x="14891" y="1524"/>
                                      </a:cubicBezTo>
                                      <a:cubicBezTo>
                                        <a:pt x="17329" y="508"/>
                                        <a:pt x="19945" y="0"/>
                                        <a:pt x="227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333" name="Picture 1333"/>
                                <pic:cNvPicPr/>
                              </pic:nvPicPr>
                              <pic:blipFill>
                                <a:blip r:embed="rId21"/>
                                <a:stretch>
                                  <a:fillRect/>
                                </a:stretch>
                              </pic:blipFill>
                              <pic:spPr>
                                <a:xfrm rot="-5399999">
                                  <a:off x="74676" y="90170"/>
                                  <a:ext cx="41148" cy="190500"/>
                                </a:xfrm>
                                <a:prstGeom prst="rect">
                                  <a:avLst/>
                                </a:prstGeom>
                              </pic:spPr>
                            </pic:pic>
                          </wpg:wgp>
                        </a:graphicData>
                      </a:graphic>
                    </wp:inline>
                  </w:drawing>
                </mc:Choice>
                <mc:Fallback>
                  <w:pict>
                    <v:group w14:anchorId="796A4BB6" id="Group 12341" o:spid="_x0000_s1227" style="width:15pt;height:55.05pt;mso-position-horizontal-relative:char;mso-position-vertical-relative:line" coordsize="1907,6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">
                      <v:rect id="Rectangle 848" o:spid="_x0000_s1228" style="position:absolute;left:1437;top:556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6282B625" w14:textId="77777777" w:rsidR="00F6035F" w:rsidRDefault="00F6035F" w:rsidP="00C70627">
                              <w:pPr>
                                <w:spacing w:after="160" w:line="259" w:lineRule="auto"/>
                              </w:pPr>
                              <w:r>
                                <w:t xml:space="preserve"> </w:t>
                              </w:r>
                            </w:p>
                          </w:txbxContent>
                        </v:textbox>
                      </v:rect>
                      <v:shape id="Picture 1314" o:spid="_x0000_s1229" type="#_x0000_t75" style="position:absolute;left:-4113;top:2363;width:8381;height:1904;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">
                        <v:imagedata r:id="rId33" o:title=""/>
                      </v:shape>
                      <v:shape id="Shape 1316" o:spid="_x0000_s1230" style="position:absolute;left:649;top:6090;width:183;height:523;visibility:visible;mso-wrap-style:square;v-text-anchor:top" coordsize="18345,5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" path="m18345,r,12531l13894,13785c10516,16580,8826,20770,8826,26232v,2794,534,5207,1575,7365c11455,35630,12852,37407,14580,38932r3765,2052l18345,52299,9144,47186c6198,44646,3937,41471,2362,37916,787,34232,,30169,,25596,,20770,775,16707,2324,13278,3874,9848,5969,7055,8598,4895,11214,2736,14300,1085,17831,69l18345,xe" fillcolor="black" stroked="f" strokeweight="0">
                        <v:stroke miterlimit="83231f" joinstyle="miter"/>
                        <v:path arrowok="t" textboxrect="0,0,18345,52299"/>
                      </v:shape>
                      <v:shape id="Shape 1317" o:spid="_x0000_s1231" style="position:absolute;left:649;top:5544;width:183;height:390;visibility:visible;mso-wrap-style:square;v-text-anchor:top" coordsize="18345,3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" path="m9042,v775,,1448,,2020,127c11633,127,12090,254,12459,381v368,254,635,381,787,635c13411,1270,13487,1524,13487,1778v,382,-254,1016,-749,1778c12230,4318,11697,5335,11125,6604v-571,1144,-1105,2668,-1613,4319c9017,12573,8763,14478,8763,16637v,1905,216,3556,648,5080c9843,23114,10465,24385,11265,25273v800,1016,1740,1651,2832,2159c15202,27940,16383,28194,17666,28194r679,-211l18345,38975r-70,14c15862,38989,13538,38481,11328,37592,9119,36576,7176,35179,5512,33274,3848,31497,2515,29083,1511,26289,508,23495,,20193,,16510,,14860,140,13208,406,11557,686,9906,1029,8382,1435,7112,1854,5842,2299,4699,2769,3683,3251,2794,3670,2032,4039,1651,4407,1143,4724,762,5004,635,5271,508,5575,381,5918,254v343,,775,-127,1270,-127c7696,,8306,,9042,xe" fillcolor="black" stroked="f" strokeweight="0">
                        <v:stroke miterlimit="83231f" joinstyle="miter"/>
                        <v:path arrowok="t" textboxrect="0,0,18345,38989"/>
                      </v:shape>
                      <v:shape id="Shape 1318" o:spid="_x0000_s1232" style="position:absolute;left:493;top:5030;width:339;height:403;visibility:visible;mso-wrap-style:square;v-text-anchor:top" coordsize="33890,40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" path="m21565,v1651,,2832,254,3568,635c25857,1143,26226,1651,26226,2286r,15875l33890,18161r,11303l26226,29464r,8636c26226,38735,25857,39243,25133,39751v-736,381,-1917,508,-3568,508c20701,40259,19977,40259,19380,40132v-597,-127,-1079,-254,-1473,-381c17513,39497,17247,39243,17082,38989v-153,-254,-242,-635,-242,-1016l16840,29464r-14643,c1880,29464,1575,29337,1308,29210v-279,-127,-521,-508,-724,-889c381,27813,229,27305,140,26543,51,25781,,24892,,23876,,22733,51,21717,140,20955v89,-635,241,-1270,444,-1651c787,18923,1029,18542,1308,18415v267,-254,572,-254,889,-254l16840,18161r,-15875c16840,1905,16929,1651,17082,1397v165,-254,431,-508,825,-762c18301,381,18783,254,19380,254,19977,127,20701,,21565,xe" fillcolor="black" stroked="f" strokeweight="0">
                        <v:stroke miterlimit="83231f" joinstyle="miter"/>
                        <v:path arrowok="t" textboxrect="0,0,33890,40259"/>
                      </v:shape>
                      <v:shape id="Shape 1319" o:spid="_x0000_s1233" style="position:absolute;left:658;top:4766;width:174;height:113;visibility:visible;mso-wrap-style:square;v-text-anchor:top" coordsize="17393,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" path="m2134,l17393,r,11303l2134,11303v-331,,-623,-127,-889,-254c965,10923,737,10541,559,10161,368,9652,229,9144,140,8382,51,7620,,6731,,5715,,4573,51,3556,140,2794,229,2160,368,1524,559,1143,737,762,965,381,1245,254,1511,127,1803,,2134,xe" fillcolor="black" stroked="f" strokeweight="0">
                        <v:stroke miterlimit="83231f" joinstyle="miter"/>
                        <v:path arrowok="t" textboxrect="0,0,17393,11303"/>
                      </v:shape>
                      <v:shape id="Shape 1320" o:spid="_x0000_s1234" style="position:absolute;left:404;top:4753;width:136;height:140;visibility:visible;mso-wrap-style:square;v-text-anchor:top" coordsize="13551,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" path="m6706,v2641,,4445,381,5410,1397c13068,2413,13551,4318,13551,6985v,2667,-470,4445,-1410,5461c11214,13462,9436,13970,6845,13970v-2654,,-4457,-508,-5410,-1524c470,11430,,9525,,6858,,4191,457,2413,1397,1397,2337,381,4102,,6706,xe" fillcolor="black" stroked="f" strokeweight="0">
                        <v:stroke miterlimit="83231f" joinstyle="miter"/>
                        <v:path arrowok="t" textboxrect="0,0,13551,13970"/>
                      </v:shape>
                      <v:shape id="Shape 1321" o:spid="_x0000_s1235" style="position:absolute;left:649;top:4024;width:183;height:561;visibility:visible;mso-wrap-style:square;v-text-anchor:top" coordsize="18345,5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" path="m18345,r,12678l16701,13320v-2236,1524,-4001,3430,-5296,5843c10096,21576,9449,24623,9449,28306v,3302,597,6223,1778,8636c12421,39355,14097,41388,16256,42912r2089,963l18345,56070,9652,51420c6591,48753,4216,45578,2527,41641,851,37704,,33132,,27798,,22718,749,18401,2261,14590,3772,10780,5956,7732,8826,5192l18345,xe" fillcolor="black" stroked="f" strokeweight="0">
                        <v:stroke miterlimit="83231f" joinstyle="miter"/>
                        <v:path arrowok="t" textboxrect="0,0,18345,56070"/>
                      </v:shape>
                      <v:shape id="Shape 1322" o:spid="_x0000_s1236" style="position:absolute;left:649;top:3305;width:183;height:522;visibility:visible;mso-wrap-style:square;v-text-anchor:top" coordsize="18345,5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" path="m18345,r,11951l14580,13588v-1550,1143,-2731,2413,-3556,4064c10198,19303,9792,21335,9792,23494v,2794,1003,5589,3010,8509l18345,37587r,14610l3086,52197v-368,,-673,-128,-927,-255c1905,51815,1676,51561,1473,51180v-203,-507,-343,-1016,-406,-1651c991,48894,953,48133,953,46989v,-1016,38,-1778,114,-2413c1130,43814,1270,43306,1473,42925v203,-253,432,-508,686,-762c2413,42036,2718,41910,3086,41910r8141,c7353,38480,4509,35051,2705,31623,902,28193,,24637,,21209,,17017,699,13588,2083,10794,3480,8000,5334,5714,7671,3936,9995,2285,12725,1015,15850,253l18345,xe" fillcolor="black" stroked="f" strokeweight="0">
                        <v:stroke miterlimit="83231f" joinstyle="miter"/>
                        <v:path arrowok="t" textboxrect="0,0,18345,52197"/>
                      </v:shape>
                      <v:shape id="Shape 1323" o:spid="_x0000_s1237" style="position:absolute;left:414;top:2616;width:418;height:489;visibility:visible;mso-wrap-style:square;v-text-anchor:top" coordsize="41827,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" path="m21768,v2781,,5372,381,7772,1016c31940,1778,34061,2922,35903,4318v1854,1397,3429,3175,4724,5207l41827,12680r,29344l40843,41656v-343,-254,-597,-508,-762,-889c39929,40513,39840,40132,39840,39751r,-7747c39840,28956,39459,26289,38684,23876v-774,-2413,-1892,-4445,-3353,-6096c33871,16129,32118,14860,30086,13970v-2032,-889,-4292,-1397,-6807,-1397c21450,12573,19710,12827,18034,13462v-1664,635,-3111,1524,-4343,2667c12459,17272,11493,18797,10782,20701v-711,1778,-1054,3937,-1054,6350c9728,29718,10122,32131,10922,34417v800,2159,1651,4191,2565,5843c14402,42037,15253,43435,16053,44577v800,1143,1194,2033,1194,2413c17247,47372,17196,47625,17082,47879v-115,254,-343,508,-686,635c16053,48641,15570,48768,14961,48768v-623,127,-1423,127,-2426,127c11849,48895,11240,48895,10719,48895v-534,-127,-991,-127,-1372,-254c8954,48514,8598,48260,8280,48133v-317,-254,-685,-508,-1130,-889c6718,46736,6096,45847,5271,44577,4445,43180,3645,41656,2845,39624,2045,37719,1372,35433,826,32893,279,30353,,27686,,24765,,20701,521,17018,1575,13970,2629,10795,4102,8255,6020,6223,7938,4064,10236,2540,12903,1524,15570,508,18529,,21768,xe" fillcolor="black" stroked="f" strokeweight="0">
                        <v:stroke miterlimit="83231f" joinstyle="miter"/>
                        <v:path arrowok="t" textboxrect="0,0,41827,48895"/>
                      </v:shape>
                      <v:shape id="Shape 1324" o:spid="_x0000_s1238" style="position:absolute;left:832;top:6075;width:494;height:553;visibility:visible;mso-wrap-style:square;v-text-anchor:top" coordsize="49359,5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" path="m10814,r2057,c14649,,15919,381,16669,1270v762,890,1130,1905,1130,3048l17799,44958v3429,,6502,-381,9246,-1016c29788,43180,32137,42037,34093,40513v1969,-1651,3467,-3683,4521,-6350c39668,31624,40189,28449,40189,24765v,-2921,-241,-5588,-724,-7874c38995,14605,38449,12700,37865,11049,37268,9272,36735,8001,36252,6858,35770,5842,35528,4953,35528,4445v,-381,89,-634,242,-889c35935,3302,36176,3175,36493,2922v318,-128,762,-128,1334,-255c38398,2540,39097,2540,39910,2540v597,,1117,,1549,127c41891,2667,42272,2794,42615,2794v343,128,660,255,927,381c43821,3302,44075,3556,44329,3811v254,253,661,888,1232,2158c46133,7239,46692,8763,47238,10795v546,1905,1041,4192,1473,6858c49143,20193,49359,22987,49359,25908v,4954,-699,9398,-2121,13208c45828,42926,43732,46228,40938,48768v-2781,2668,-6273,4572,-10464,5843l25894,55245r-19890,l1543,54611,,53753,,42439r2292,1249c4604,44450,7004,44831,9519,44958r,-33655l,13986,,1455,10814,xe" fillcolor="black" stroked="f" strokeweight="0">
                        <v:stroke miterlimit="83231f" joinstyle="miter"/>
                        <v:path arrowok="t" textboxrect="0,0,49359,55245"/>
                      </v:shape>
                      <v:shape id="Shape 1325" o:spid="_x0000_s1239" style="position:absolute;left:832;top:5513;width:494;height:436;visibility:visible;mso-wrap-style:square;v-text-anchor:top" coordsize="49359,4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" path="m29572,v3150,,5956,635,8433,1778c40469,2922,42539,4573,44228,6731v1689,2159,2972,4699,3835,7620c48927,17399,49359,20574,49359,24130v,2286,-166,4318,-508,6350c48508,32385,48076,34163,47555,35814v-533,1524,-1079,2921,-1651,3937c45333,40894,44825,41656,44367,42164v-457,509,-1092,889,-1917,1143c41624,43561,40507,43688,39097,43688v-876,,-1600,-127,-2197,-253c36316,43435,35833,43307,35465,43180v-369,-127,-623,-381,-788,-635c34512,42291,34436,42037,34436,41656v,-381,305,-1143,927,-2158c35973,38481,36646,37338,37382,35814v724,-1397,1397,-3048,2020,-5079c40024,28829,40329,26543,40329,24003v,-1905,-203,-3683,-623,-5206c39300,17273,38691,15875,37890,14732v-787,-1143,-1803,-2032,-3035,-2667c33623,11430,32163,11176,30474,11176v-1740,,-3201,509,-4382,1397c24898,13462,23844,14605,22942,16002v-914,1524,-1727,3175,-2438,4953c19793,22733,19056,24638,18282,26670v-775,1905,-1651,3810,-2642,5588c14662,34163,13468,35814,12046,37211v-1410,1524,-3099,2667,-5055,3556l,42150,,31158,3804,29973v1206,-890,2273,-2160,3187,-3557c7893,24892,8719,23241,9455,21336v724,-1778,1473,-3683,2261,-5714c12490,13716,13354,11811,14306,9906v966,-1905,2121,-3556,3493,-5080c19171,3429,20809,2286,22727,1398,24644,508,26930,,29572,xe" fillcolor="black" stroked="f" strokeweight="0">
                        <v:stroke miterlimit="83231f" joinstyle="miter"/>
                        <v:path arrowok="t" textboxrect="0,0,49359,43688"/>
                      </v:shape>
                      <v:shape id="Shape 1326" o:spid="_x0000_s1240" style="position:absolute;left:832;top:5030;width:492;height:295;visibility:visible;mso-wrap-style:square;v-text-anchor:top" coordsize="49231,2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" path="m41827,v1334,,2375,127,3150,381c45752,508,46323,762,46692,1143v368,381,711,889,1028,1651c48038,3556,48304,4318,48508,5334v203,889,381,1905,508,2921c49155,9271,49231,10414,49231,11430v,3175,-431,5969,-1269,8255c47111,21971,45841,23749,44126,25273v-1714,1397,-3886,2540,-6502,3175c34995,29083,31909,29464,28340,29464l,29464,,18161r26702,c30944,18161,34157,17526,36316,16256v2171,-1270,3251,-3556,3251,-6731c39567,8509,39465,7493,39262,6731v-203,-889,-419,-1524,-648,-2286c38386,3810,38170,3302,37967,2921v-204,-508,-305,-889,-305,-1270c37662,1397,37713,1143,37827,1016v114,-254,330,-381,648,-508c38792,381,39237,254,39783,254,40329,127,41015,,41827,xe" fillcolor="black" stroked="f" strokeweight="0">
                        <v:stroke miterlimit="83231f" joinstyle="miter"/>
                        <v:path arrowok="t" textboxrect="0,0,49231,29464"/>
                      </v:shape>
                      <v:shape id="Shape 1327" o:spid="_x0000_s1241" style="position:absolute;left:832;top:4766;width:485;height:113;visibility:visible;mso-wrap-style:square;v-text-anchor:top" coordsize="48470,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" path="m,l46349,v368,,673,127,927,254c47530,381,47746,762,47923,1143v191,381,318,1017,407,1651c48431,3556,48470,4573,48470,5715v,1016,-39,1905,-140,2667c48241,9144,48114,9652,47923,10161v-177,380,-393,762,-647,888c47022,11176,46717,11303,46349,11303l,11303,,xe" fillcolor="black" stroked="f" strokeweight="0">
                        <v:stroke miterlimit="83231f" joinstyle="miter"/>
                        <v:path arrowok="t" textboxrect="0,0,48470,11303"/>
                      </v:shape>
                      <v:shape id="Shape 1328" o:spid="_x0000_s1242" style="position:absolute;left:832;top:4001;width:494;height:616;visibility:visible;mso-wrap-style:square;v-text-anchor:top" coordsize="49359,6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" path="m14853,v5029,,9652,635,13868,1905c32950,3302,36582,5207,39643,7874v3061,2540,5436,5841,7150,9778c48508,21717,49359,26289,49359,31496v,4953,-750,9398,-2261,13207c45599,48387,43402,51562,40532,54102v-2870,2540,-6363,4318,-10477,5587c25952,60960,21292,61595,16097,61595v-5029,,-9652,-635,-13868,-2032l,58371,,46176r5620,2592c8579,49530,11817,49911,15335,49911v3378,,6553,-381,9525,-1016c27819,48260,30410,47244,32620,45847v2222,-1524,3975,-3429,5270,-5842c39198,37592,39846,34544,39846,30861v,-3302,-597,-6223,-1778,-8636c36874,19812,35211,17780,33064,16256,30918,14605,28365,13462,25406,12700v-2972,-636,-6235,-1016,-9791,-1016c12275,11684,9125,11938,6166,12573l,14979,,2300,959,1777c5074,508,9696,,14853,xe" fillcolor="black" stroked="f" strokeweight="0">
                        <v:stroke miterlimit="83231f" joinstyle="miter"/>
                        <v:path arrowok="t" textboxrect="0,0,49359,61595"/>
                      </v:shape>
                      <v:shape id="Shape 1329" o:spid="_x0000_s1243" style="position:absolute;left:832;top:3681;width:485;height:146;visibility:visible;mso-wrap-style:square;v-text-anchor:top" coordsize="48470,1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" path="m,l3283,3307r43066,c46717,3307,47022,3434,47276,3561v254,126,470,508,647,888c48114,4831,48241,5465,48330,6100v101,762,140,1778,140,2922c48470,10037,48431,10926,48330,11688v-89,762,-216,1271,-407,1778c47746,13848,47530,14228,47276,14356v-254,127,-559,254,-927,254l,14610,,xe" fillcolor="black" stroked="f" strokeweight="0">
                        <v:stroke miterlimit="83231f" joinstyle="miter"/>
                        <v:path arrowok="t" textboxrect="0,0,48470,14610"/>
                      </v:shape>
                      <v:shape id="Shape 1330" o:spid="_x0000_s1244" style="position:absolute;left:832;top:3296;width:485;height:129;visibility:visible;mso-wrap-style:square;v-text-anchor:top" coordsize="48470,12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" path="m8769,l46349,v368,,673,127,927,254c47530,508,47746,763,47923,1143v191,382,318,1017,407,1779c48431,3556,48470,4573,48470,5588v,1143,-39,2160,-140,2794c48241,9144,48114,9779,47923,10161v-177,380,-393,634,-647,889c47022,11176,46717,11303,46349,11303r-36081,c6763,11303,3931,11557,1784,12065l,12841,,890,8769,xe" fillcolor="black" stroked="f" strokeweight="0">
                        <v:stroke miterlimit="83231f" joinstyle="miter"/>
                        <v:path arrowok="t" textboxrect="0,0,48470,12841"/>
                      </v:shape>
                      <v:shape id="Shape 1331" o:spid="_x0000_s1245" style="position:absolute;left:832;top:2575;width:494;height:555;visibility:visible;mso-wrap-style:square;v-text-anchor:top" coordsize="49359,55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" path="m22727,v4064,,7734,636,10998,2032c36989,3429,39783,5461,42107,8128v2324,2667,4115,5970,5372,9779c48736,21844,49359,26162,49359,31115v,2921,-242,5715,-712,8255c48165,42037,47593,44324,46933,46228v-661,2033,-1346,3683,-2058,5080c44177,52578,43656,53467,43339,53722v-318,380,-635,634,-953,889c42056,54737,41675,54864,41218,54991v-457,254,-1016,254,-1677,382c38881,55373,38068,55499,37103,55499v-1638,,-2781,-254,-3416,-508c33052,54611,32722,54229,32722,53594v,-508,368,-1270,1104,-2540c34550,49785,35338,48261,36189,46355v838,-2031,1625,-4318,2362,-6857c39275,36830,39643,34036,39643,30861v,-3175,-394,-5842,-1168,-8255c37700,20320,36608,18415,35185,16764,33776,15113,32099,13970,30156,13208v-1930,-761,-4051,-1270,-6325,-1270c21317,11938,19056,12447,17050,13462v-2007,1016,-3747,2540,-5207,4445c10382,19939,9265,22352,8490,25147v-775,2920,-1156,6095,-1156,9778l7334,43561v,381,-89,763,-241,1143c6928,45086,6661,45339,6306,45593v-369,255,-851,508,-1448,635c4273,46355,3499,46482,2534,46482v-864,,-1588,,-2159,-254l,46088,,16745r1505,3956l1645,20701v317,-3048,1079,-5841,2298,-8382c5150,9779,6661,7620,8490,5715,10319,3937,12452,2540,14891,1524,17329,508,19945,,22727,xe" fillcolor="black" stroked="f" strokeweight="0">
                        <v:stroke miterlimit="83231f" joinstyle="miter"/>
                        <v:path arrowok="t" textboxrect="0,0,49359,55499"/>
                      </v:shape>
                      <v:shape id="Picture 1333" o:spid="_x0000_s1246" type="#_x0000_t75" style="position:absolute;left:747;top:901;width:411;height:1905;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">
                        <v:imagedata r:id="rId24" o:title=""/>
                      </v:shape>
                      <w10:anchorlock/>
                    </v:group>
                  </w:pict>
                </mc:Fallback>
              </mc:AlternateContent>
            </w:r>
          </w:p>
          <w:p w14:paraId="46047495" w14:textId="77777777" w:rsidR="00C70627" w:rsidRPr="00455891" w:rsidRDefault="00C70627" w:rsidP="000F700E">
            <w:pPr>
              <w:spacing w:after="790" w:line="259" w:lineRule="auto"/>
              <w:ind w:left="1"/>
              <w:rPr>
                <w:rFonts w:cstheme="minorHAnsi"/>
              </w:rPr>
            </w:pPr>
            <w:r w:rsidRPr="00455891">
              <w:rPr>
                <w:rFonts w:cstheme="minorHAnsi"/>
              </w:rPr>
              <w:t xml:space="preserve"> </w:t>
            </w:r>
          </w:p>
          <w:p w14:paraId="33F95378" w14:textId="77777777" w:rsidR="00C70627" w:rsidRPr="00455891" w:rsidRDefault="00C70627" w:rsidP="000F700E">
            <w:pPr>
              <w:spacing w:after="789" w:line="259" w:lineRule="auto"/>
              <w:ind w:left="1"/>
              <w:rPr>
                <w:rFonts w:cstheme="minorHAnsi"/>
              </w:rPr>
            </w:pPr>
            <w:r w:rsidRPr="00455891">
              <w:rPr>
                <w:rFonts w:cstheme="minorHAnsi"/>
              </w:rPr>
              <w:t xml:space="preserve"> </w:t>
            </w:r>
          </w:p>
          <w:p w14:paraId="7F03E62D" w14:textId="77777777" w:rsidR="00C70627" w:rsidRPr="00455891" w:rsidRDefault="00C70627" w:rsidP="000F700E">
            <w:pPr>
              <w:spacing w:line="259" w:lineRule="auto"/>
              <w:ind w:left="1"/>
              <w:rPr>
                <w:rFonts w:cstheme="minorHAnsi"/>
              </w:rPr>
            </w:pPr>
            <w:r w:rsidRPr="00455891">
              <w:rPr>
                <w:rFonts w:cstheme="minorHAnsi"/>
              </w:rPr>
              <w:lastRenderedPageBreak/>
              <w:t xml:space="preserve"> </w:t>
            </w:r>
          </w:p>
        </w:tc>
        <w:tc>
          <w:tcPr>
            <w:tcW w:w="704" w:type="dxa"/>
            <w:tcBorders>
              <w:top w:val="single" w:sz="4" w:space="0" w:color="000000"/>
              <w:left w:val="single" w:sz="8" w:space="0" w:color="000000"/>
              <w:bottom w:val="single" w:sz="4" w:space="0" w:color="000000"/>
              <w:right w:val="single" w:sz="4" w:space="0" w:color="000000"/>
            </w:tcBorders>
            <w:vAlign w:val="center"/>
          </w:tcPr>
          <w:p w14:paraId="53A24668" w14:textId="77777777" w:rsidR="00C70627" w:rsidRPr="00455891" w:rsidRDefault="00C70627" w:rsidP="000F700E">
            <w:pPr>
              <w:spacing w:line="259" w:lineRule="auto"/>
              <w:rPr>
                <w:rFonts w:cstheme="minorHAnsi"/>
              </w:rPr>
            </w:pPr>
            <w:r w:rsidRPr="00455891">
              <w:rPr>
                <w:rFonts w:cstheme="minorHAnsi"/>
              </w:rPr>
              <w:lastRenderedPageBreak/>
              <w:t xml:space="preserve"> </w:t>
            </w:r>
          </w:p>
        </w:tc>
        <w:tc>
          <w:tcPr>
            <w:tcW w:w="5724" w:type="dxa"/>
            <w:gridSpan w:val="3"/>
            <w:tcBorders>
              <w:top w:val="single" w:sz="4" w:space="0" w:color="000000"/>
              <w:left w:val="single" w:sz="4" w:space="0" w:color="000000"/>
              <w:bottom w:val="single" w:sz="4" w:space="0" w:color="000000"/>
              <w:right w:val="single" w:sz="8" w:space="0" w:color="000000"/>
            </w:tcBorders>
          </w:tcPr>
          <w:p w14:paraId="1373D994" w14:textId="77777777" w:rsidR="00C70627" w:rsidRPr="00455891" w:rsidRDefault="00C70627" w:rsidP="000F700E">
            <w:pPr>
              <w:spacing w:line="259" w:lineRule="auto"/>
              <w:ind w:right="54"/>
              <w:jc w:val="right"/>
              <w:rPr>
                <w:rFonts w:cstheme="minorHAnsi"/>
              </w:rPr>
            </w:pPr>
            <w:r w:rsidRPr="00455891">
              <w:rPr>
                <w:rFonts w:eastAsia="Calibri" w:cstheme="minorHAnsi"/>
                <w:b/>
              </w:rPr>
              <w:t xml:space="preserve">B2 Max Marks </w:t>
            </w:r>
          </w:p>
        </w:tc>
        <w:tc>
          <w:tcPr>
            <w:tcW w:w="920" w:type="dxa"/>
            <w:gridSpan w:val="2"/>
            <w:tcBorders>
              <w:top w:val="single" w:sz="4" w:space="0" w:color="000000"/>
              <w:left w:val="single" w:sz="8" w:space="0" w:color="000000"/>
              <w:bottom w:val="single" w:sz="4" w:space="0" w:color="000000"/>
              <w:right w:val="single" w:sz="8" w:space="0" w:color="000000"/>
            </w:tcBorders>
            <w:vAlign w:val="center"/>
          </w:tcPr>
          <w:p w14:paraId="5E6EB56A" w14:textId="77777777" w:rsidR="00C70627" w:rsidRPr="00455891" w:rsidRDefault="00C70627" w:rsidP="000F700E">
            <w:pPr>
              <w:spacing w:line="259" w:lineRule="auto"/>
              <w:ind w:right="51"/>
              <w:jc w:val="center"/>
              <w:rPr>
                <w:rFonts w:cstheme="minorHAnsi"/>
              </w:rPr>
            </w:pPr>
            <w:r w:rsidRPr="00455891">
              <w:rPr>
                <w:rFonts w:eastAsia="Calibri" w:cstheme="minorHAnsi"/>
                <w:b/>
              </w:rPr>
              <w:t>10</w:t>
            </w:r>
            <w:r w:rsidRPr="00455891">
              <w:rPr>
                <w:rFonts w:cstheme="minorHAnsi"/>
              </w:rPr>
              <w:t xml:space="preserve"> </w:t>
            </w:r>
          </w:p>
        </w:tc>
        <w:tc>
          <w:tcPr>
            <w:tcW w:w="920" w:type="dxa"/>
            <w:tcBorders>
              <w:top w:val="single" w:sz="4" w:space="0" w:color="000000"/>
              <w:left w:val="single" w:sz="8" w:space="0" w:color="000000"/>
              <w:bottom w:val="single" w:sz="4" w:space="0" w:color="000000"/>
              <w:right w:val="single" w:sz="8" w:space="0" w:color="000000"/>
            </w:tcBorders>
            <w:vAlign w:val="center"/>
          </w:tcPr>
          <w:p w14:paraId="58329B9E" w14:textId="77777777" w:rsidR="00C70627" w:rsidRPr="00455891" w:rsidRDefault="00C70627" w:rsidP="000F700E">
            <w:pPr>
              <w:spacing w:line="259" w:lineRule="auto"/>
              <w:ind w:right="10"/>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single" w:sz="4" w:space="0" w:color="000000"/>
              <w:right w:val="double" w:sz="4" w:space="0" w:color="000000"/>
            </w:tcBorders>
            <w:vAlign w:val="center"/>
          </w:tcPr>
          <w:p w14:paraId="2888DCC2" w14:textId="77777777" w:rsidR="00C70627" w:rsidRPr="00455891" w:rsidRDefault="00C70627" w:rsidP="000F700E">
            <w:pPr>
              <w:spacing w:line="259" w:lineRule="auto"/>
              <w:ind w:left="1"/>
              <w:rPr>
                <w:rFonts w:cstheme="minorHAnsi"/>
              </w:rPr>
            </w:pPr>
            <w:r w:rsidRPr="00455891">
              <w:rPr>
                <w:rFonts w:cstheme="minorHAnsi"/>
              </w:rPr>
              <w:t xml:space="preserve"> </w:t>
            </w:r>
          </w:p>
        </w:tc>
      </w:tr>
      <w:tr w:rsidR="00056289" w:rsidRPr="00455891" w14:paraId="06A41134" w14:textId="77777777" w:rsidTr="00BE4C03">
        <w:trPr>
          <w:trHeight w:val="502"/>
        </w:trPr>
        <w:tc>
          <w:tcPr>
            <w:tcW w:w="0" w:type="auto"/>
            <w:vMerge/>
            <w:tcBorders>
              <w:top w:val="nil"/>
              <w:left w:val="double" w:sz="4" w:space="0" w:color="000000"/>
              <w:bottom w:val="nil"/>
              <w:right w:val="single" w:sz="8" w:space="0" w:color="000000"/>
            </w:tcBorders>
          </w:tcPr>
          <w:p w14:paraId="31E0C842" w14:textId="77777777" w:rsidR="00C70627" w:rsidRPr="00455891" w:rsidRDefault="00C70627" w:rsidP="000F700E">
            <w:pPr>
              <w:spacing w:after="160" w:line="259" w:lineRule="auto"/>
              <w:rPr>
                <w:rFonts w:cstheme="minorHAnsi"/>
              </w:rPr>
            </w:pPr>
          </w:p>
        </w:tc>
        <w:tc>
          <w:tcPr>
            <w:tcW w:w="704" w:type="dxa"/>
            <w:tcBorders>
              <w:top w:val="single" w:sz="4" w:space="0" w:color="000000"/>
              <w:left w:val="single" w:sz="8" w:space="0" w:color="000000"/>
              <w:bottom w:val="single" w:sz="4" w:space="0" w:color="000000"/>
              <w:right w:val="single" w:sz="4" w:space="0" w:color="000000"/>
            </w:tcBorders>
            <w:vAlign w:val="center"/>
          </w:tcPr>
          <w:p w14:paraId="176F546F" w14:textId="77777777" w:rsidR="00C70627" w:rsidRPr="00455891" w:rsidRDefault="00C70627" w:rsidP="000F700E">
            <w:pPr>
              <w:spacing w:line="259" w:lineRule="auto"/>
              <w:rPr>
                <w:rFonts w:cstheme="minorHAnsi"/>
              </w:rPr>
            </w:pPr>
            <w:r w:rsidRPr="00455891">
              <w:rPr>
                <w:rFonts w:cstheme="minorHAnsi"/>
              </w:rPr>
              <w:t xml:space="preserve">Q3.1  </w:t>
            </w:r>
          </w:p>
        </w:tc>
        <w:tc>
          <w:tcPr>
            <w:tcW w:w="5724" w:type="dxa"/>
            <w:gridSpan w:val="3"/>
            <w:tcBorders>
              <w:top w:val="single" w:sz="4" w:space="0" w:color="000000"/>
              <w:left w:val="single" w:sz="4" w:space="0" w:color="000000"/>
              <w:bottom w:val="single" w:sz="4" w:space="0" w:color="000000"/>
              <w:right w:val="single" w:sz="8" w:space="0" w:color="000000"/>
            </w:tcBorders>
          </w:tcPr>
          <w:p w14:paraId="2506F29A" w14:textId="77777777" w:rsidR="00C70627" w:rsidRPr="00455891" w:rsidRDefault="00C70627" w:rsidP="000F700E">
            <w:pPr>
              <w:spacing w:line="259" w:lineRule="auto"/>
              <w:ind w:left="1"/>
              <w:rPr>
                <w:rFonts w:cstheme="minorHAnsi"/>
              </w:rPr>
            </w:pPr>
            <w:r w:rsidRPr="00455891">
              <w:rPr>
                <w:rFonts w:cstheme="minorHAnsi"/>
              </w:rPr>
              <w:t xml:space="preserve">Problem solving approach for spooler </w:t>
            </w:r>
          </w:p>
        </w:tc>
        <w:tc>
          <w:tcPr>
            <w:tcW w:w="920" w:type="dxa"/>
            <w:gridSpan w:val="2"/>
            <w:tcBorders>
              <w:top w:val="single" w:sz="4" w:space="0" w:color="000000"/>
              <w:left w:val="single" w:sz="8" w:space="0" w:color="000000"/>
              <w:bottom w:val="single" w:sz="4" w:space="0" w:color="000000"/>
              <w:right w:val="single" w:sz="8" w:space="0" w:color="000000"/>
            </w:tcBorders>
            <w:vAlign w:val="center"/>
          </w:tcPr>
          <w:p w14:paraId="1695D457" w14:textId="77777777" w:rsidR="00C70627" w:rsidRPr="00455891" w:rsidRDefault="00C70627" w:rsidP="000F700E">
            <w:pPr>
              <w:spacing w:line="259" w:lineRule="auto"/>
              <w:ind w:right="104"/>
              <w:jc w:val="center"/>
              <w:rPr>
                <w:rFonts w:cstheme="minorHAnsi"/>
              </w:rPr>
            </w:pPr>
            <w:r w:rsidRPr="00455891">
              <w:rPr>
                <w:rFonts w:cstheme="minorHAnsi"/>
              </w:rPr>
              <w:t xml:space="preserve">02 </w:t>
            </w:r>
          </w:p>
        </w:tc>
        <w:tc>
          <w:tcPr>
            <w:tcW w:w="920" w:type="dxa"/>
            <w:tcBorders>
              <w:top w:val="single" w:sz="4" w:space="0" w:color="000000"/>
              <w:left w:val="single" w:sz="8" w:space="0" w:color="000000"/>
              <w:bottom w:val="single" w:sz="4" w:space="0" w:color="000000"/>
              <w:right w:val="single" w:sz="8" w:space="0" w:color="000000"/>
            </w:tcBorders>
            <w:vAlign w:val="center"/>
          </w:tcPr>
          <w:p w14:paraId="0CFFD1A5" w14:textId="77777777" w:rsidR="00C70627" w:rsidRPr="00455891" w:rsidRDefault="00C70627" w:rsidP="000F700E">
            <w:pPr>
              <w:spacing w:line="259" w:lineRule="auto"/>
              <w:ind w:left="40"/>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single" w:sz="4" w:space="0" w:color="000000"/>
              <w:right w:val="double" w:sz="4" w:space="0" w:color="000000"/>
            </w:tcBorders>
            <w:vAlign w:val="center"/>
          </w:tcPr>
          <w:p w14:paraId="4D1A57B8" w14:textId="77777777" w:rsidR="00C70627" w:rsidRPr="00455891" w:rsidRDefault="00C70627" w:rsidP="000F700E">
            <w:pPr>
              <w:spacing w:line="259" w:lineRule="auto"/>
              <w:ind w:left="1"/>
              <w:rPr>
                <w:rFonts w:cstheme="minorHAnsi"/>
              </w:rPr>
            </w:pPr>
            <w:r w:rsidRPr="00455891">
              <w:rPr>
                <w:rFonts w:cstheme="minorHAnsi"/>
              </w:rPr>
              <w:t xml:space="preserve">  </w:t>
            </w:r>
          </w:p>
        </w:tc>
      </w:tr>
      <w:tr w:rsidR="00056289" w:rsidRPr="00455891" w14:paraId="5D7B956D" w14:textId="77777777" w:rsidTr="00BE4C03">
        <w:trPr>
          <w:trHeight w:val="489"/>
        </w:trPr>
        <w:tc>
          <w:tcPr>
            <w:tcW w:w="0" w:type="auto"/>
            <w:vMerge/>
            <w:tcBorders>
              <w:top w:val="nil"/>
              <w:left w:val="double" w:sz="4" w:space="0" w:color="000000"/>
              <w:bottom w:val="nil"/>
              <w:right w:val="single" w:sz="8" w:space="0" w:color="000000"/>
            </w:tcBorders>
          </w:tcPr>
          <w:p w14:paraId="5F34A5D2" w14:textId="77777777" w:rsidR="00C70627" w:rsidRPr="00455891" w:rsidRDefault="00C70627" w:rsidP="000F700E">
            <w:pPr>
              <w:spacing w:after="160" w:line="259" w:lineRule="auto"/>
              <w:rPr>
                <w:rFonts w:cstheme="minorHAnsi"/>
              </w:rPr>
            </w:pPr>
          </w:p>
        </w:tc>
        <w:tc>
          <w:tcPr>
            <w:tcW w:w="704" w:type="dxa"/>
            <w:tcBorders>
              <w:top w:val="single" w:sz="4" w:space="0" w:color="000000"/>
              <w:left w:val="single" w:sz="8" w:space="0" w:color="000000"/>
              <w:bottom w:val="single" w:sz="4" w:space="0" w:color="000000"/>
              <w:right w:val="single" w:sz="4" w:space="0" w:color="000000"/>
            </w:tcBorders>
            <w:vAlign w:val="center"/>
          </w:tcPr>
          <w:p w14:paraId="01CA5065" w14:textId="77777777" w:rsidR="00C70627" w:rsidRPr="00455891" w:rsidRDefault="00C70627" w:rsidP="000F700E">
            <w:pPr>
              <w:spacing w:line="259" w:lineRule="auto"/>
              <w:rPr>
                <w:rFonts w:cstheme="minorHAnsi"/>
              </w:rPr>
            </w:pPr>
            <w:r w:rsidRPr="00455891">
              <w:rPr>
                <w:rFonts w:cstheme="minorHAnsi"/>
              </w:rPr>
              <w:t xml:space="preserve">Q3.2  </w:t>
            </w:r>
          </w:p>
        </w:tc>
        <w:tc>
          <w:tcPr>
            <w:tcW w:w="5724" w:type="dxa"/>
            <w:gridSpan w:val="3"/>
            <w:tcBorders>
              <w:top w:val="single" w:sz="4" w:space="0" w:color="000000"/>
              <w:left w:val="single" w:sz="4" w:space="0" w:color="000000"/>
              <w:bottom w:val="single" w:sz="4" w:space="0" w:color="000000"/>
              <w:right w:val="single" w:sz="8" w:space="0" w:color="000000"/>
            </w:tcBorders>
          </w:tcPr>
          <w:p w14:paraId="497AE3C5" w14:textId="77777777" w:rsidR="00C70627" w:rsidRPr="00455891" w:rsidRDefault="00C70627" w:rsidP="000F700E">
            <w:pPr>
              <w:spacing w:line="259" w:lineRule="auto"/>
              <w:ind w:left="1"/>
              <w:rPr>
                <w:rFonts w:cstheme="minorHAnsi"/>
              </w:rPr>
            </w:pPr>
            <w:r w:rsidRPr="00455891">
              <w:rPr>
                <w:rFonts w:cstheme="minorHAnsi"/>
              </w:rPr>
              <w:t xml:space="preserve">Design and implementation of spooler </w:t>
            </w:r>
          </w:p>
        </w:tc>
        <w:tc>
          <w:tcPr>
            <w:tcW w:w="920" w:type="dxa"/>
            <w:gridSpan w:val="2"/>
            <w:tcBorders>
              <w:top w:val="single" w:sz="4" w:space="0" w:color="000000"/>
              <w:left w:val="single" w:sz="8" w:space="0" w:color="000000"/>
              <w:bottom w:val="single" w:sz="4" w:space="0" w:color="000000"/>
              <w:right w:val="single" w:sz="8" w:space="0" w:color="000000"/>
            </w:tcBorders>
            <w:vAlign w:val="center"/>
          </w:tcPr>
          <w:p w14:paraId="0A80D570" w14:textId="77777777" w:rsidR="00C70627" w:rsidRPr="00455891" w:rsidRDefault="00C70627" w:rsidP="000F700E">
            <w:pPr>
              <w:spacing w:line="259" w:lineRule="auto"/>
              <w:ind w:right="104"/>
              <w:jc w:val="center"/>
              <w:rPr>
                <w:rFonts w:cstheme="minorHAnsi"/>
              </w:rPr>
            </w:pPr>
            <w:r w:rsidRPr="00455891">
              <w:rPr>
                <w:rFonts w:cstheme="minorHAnsi"/>
              </w:rPr>
              <w:t xml:space="preserve">06 </w:t>
            </w:r>
          </w:p>
        </w:tc>
        <w:tc>
          <w:tcPr>
            <w:tcW w:w="920" w:type="dxa"/>
            <w:tcBorders>
              <w:top w:val="single" w:sz="4" w:space="0" w:color="000000"/>
              <w:left w:val="single" w:sz="8" w:space="0" w:color="000000"/>
              <w:bottom w:val="single" w:sz="4" w:space="0" w:color="000000"/>
              <w:right w:val="single" w:sz="8" w:space="0" w:color="000000"/>
            </w:tcBorders>
            <w:vAlign w:val="center"/>
          </w:tcPr>
          <w:p w14:paraId="0B88DE24" w14:textId="77777777" w:rsidR="00C70627" w:rsidRPr="00455891" w:rsidRDefault="00C70627" w:rsidP="000F700E">
            <w:pPr>
              <w:spacing w:line="259" w:lineRule="auto"/>
              <w:ind w:left="40"/>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single" w:sz="4" w:space="0" w:color="000000"/>
              <w:right w:val="double" w:sz="4" w:space="0" w:color="000000"/>
            </w:tcBorders>
            <w:vAlign w:val="center"/>
          </w:tcPr>
          <w:p w14:paraId="1CBEC440" w14:textId="77777777" w:rsidR="00C70627" w:rsidRPr="00455891" w:rsidRDefault="00C70627" w:rsidP="000F700E">
            <w:pPr>
              <w:spacing w:line="259" w:lineRule="auto"/>
              <w:ind w:left="1"/>
              <w:rPr>
                <w:rFonts w:cstheme="minorHAnsi"/>
              </w:rPr>
            </w:pPr>
            <w:r w:rsidRPr="00455891">
              <w:rPr>
                <w:rFonts w:cstheme="minorHAnsi"/>
              </w:rPr>
              <w:t xml:space="preserve">  </w:t>
            </w:r>
          </w:p>
        </w:tc>
      </w:tr>
      <w:tr w:rsidR="00056289" w:rsidRPr="00455891" w14:paraId="1FBAA45E" w14:textId="77777777" w:rsidTr="00BE4C03">
        <w:trPr>
          <w:trHeight w:val="487"/>
        </w:trPr>
        <w:tc>
          <w:tcPr>
            <w:tcW w:w="0" w:type="auto"/>
            <w:vMerge/>
            <w:tcBorders>
              <w:top w:val="nil"/>
              <w:left w:val="double" w:sz="4" w:space="0" w:color="000000"/>
              <w:bottom w:val="nil"/>
              <w:right w:val="single" w:sz="8" w:space="0" w:color="000000"/>
            </w:tcBorders>
          </w:tcPr>
          <w:p w14:paraId="6920700E" w14:textId="77777777" w:rsidR="00C70627" w:rsidRPr="00455891" w:rsidRDefault="00C70627" w:rsidP="000F700E">
            <w:pPr>
              <w:spacing w:after="160" w:line="259" w:lineRule="auto"/>
              <w:rPr>
                <w:rFonts w:cstheme="minorHAnsi"/>
              </w:rPr>
            </w:pPr>
          </w:p>
        </w:tc>
        <w:tc>
          <w:tcPr>
            <w:tcW w:w="704" w:type="dxa"/>
            <w:tcBorders>
              <w:top w:val="single" w:sz="4" w:space="0" w:color="000000"/>
              <w:left w:val="single" w:sz="8" w:space="0" w:color="000000"/>
              <w:bottom w:val="single" w:sz="4" w:space="0" w:color="000000"/>
              <w:right w:val="single" w:sz="4" w:space="0" w:color="000000"/>
            </w:tcBorders>
            <w:vAlign w:val="center"/>
          </w:tcPr>
          <w:p w14:paraId="1C77B3C9" w14:textId="77777777" w:rsidR="00C70627" w:rsidRPr="00455891" w:rsidRDefault="00C70627" w:rsidP="000F700E">
            <w:pPr>
              <w:spacing w:line="259" w:lineRule="auto"/>
              <w:rPr>
                <w:rFonts w:cstheme="minorHAnsi"/>
              </w:rPr>
            </w:pPr>
            <w:r w:rsidRPr="00455891">
              <w:rPr>
                <w:rFonts w:cstheme="minorHAnsi"/>
              </w:rPr>
              <w:t xml:space="preserve">Q3.3  </w:t>
            </w:r>
          </w:p>
        </w:tc>
        <w:tc>
          <w:tcPr>
            <w:tcW w:w="5724" w:type="dxa"/>
            <w:gridSpan w:val="3"/>
            <w:tcBorders>
              <w:top w:val="single" w:sz="4" w:space="0" w:color="000000"/>
              <w:left w:val="single" w:sz="4" w:space="0" w:color="000000"/>
              <w:bottom w:val="single" w:sz="4" w:space="0" w:color="000000"/>
              <w:right w:val="single" w:sz="8" w:space="0" w:color="000000"/>
            </w:tcBorders>
          </w:tcPr>
          <w:p w14:paraId="3738F2AC" w14:textId="77777777" w:rsidR="00C70627" w:rsidRPr="00455891" w:rsidRDefault="00C70627" w:rsidP="000F700E">
            <w:pPr>
              <w:spacing w:line="259" w:lineRule="auto"/>
              <w:ind w:left="1"/>
              <w:rPr>
                <w:rFonts w:cstheme="minorHAnsi"/>
              </w:rPr>
            </w:pPr>
            <w:r w:rsidRPr="00455891">
              <w:rPr>
                <w:rFonts w:cstheme="minorHAnsi"/>
              </w:rPr>
              <w:t xml:space="preserve">Results and analysis of spooler </w:t>
            </w:r>
          </w:p>
        </w:tc>
        <w:tc>
          <w:tcPr>
            <w:tcW w:w="920" w:type="dxa"/>
            <w:gridSpan w:val="2"/>
            <w:tcBorders>
              <w:top w:val="single" w:sz="4" w:space="0" w:color="000000"/>
              <w:left w:val="single" w:sz="8" w:space="0" w:color="000000"/>
              <w:bottom w:val="single" w:sz="4" w:space="0" w:color="000000"/>
              <w:right w:val="single" w:sz="8" w:space="0" w:color="000000"/>
            </w:tcBorders>
            <w:vAlign w:val="center"/>
          </w:tcPr>
          <w:p w14:paraId="1EC2835B" w14:textId="77777777" w:rsidR="00C70627" w:rsidRPr="00455891" w:rsidRDefault="00C70627" w:rsidP="000F700E">
            <w:pPr>
              <w:spacing w:line="259" w:lineRule="auto"/>
              <w:ind w:right="104"/>
              <w:jc w:val="center"/>
              <w:rPr>
                <w:rFonts w:cstheme="minorHAnsi"/>
              </w:rPr>
            </w:pPr>
            <w:r w:rsidRPr="00455891">
              <w:rPr>
                <w:rFonts w:cstheme="minorHAnsi"/>
              </w:rPr>
              <w:t xml:space="preserve">02 </w:t>
            </w:r>
          </w:p>
        </w:tc>
        <w:tc>
          <w:tcPr>
            <w:tcW w:w="920" w:type="dxa"/>
            <w:tcBorders>
              <w:top w:val="single" w:sz="4" w:space="0" w:color="000000"/>
              <w:left w:val="single" w:sz="8" w:space="0" w:color="000000"/>
              <w:bottom w:val="single" w:sz="4" w:space="0" w:color="000000"/>
              <w:right w:val="single" w:sz="8" w:space="0" w:color="000000"/>
            </w:tcBorders>
            <w:vAlign w:val="center"/>
          </w:tcPr>
          <w:p w14:paraId="27360FDA" w14:textId="77777777" w:rsidR="00C70627" w:rsidRPr="00455891" w:rsidRDefault="00C70627" w:rsidP="000F700E">
            <w:pPr>
              <w:spacing w:line="259" w:lineRule="auto"/>
              <w:ind w:left="40"/>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single" w:sz="4" w:space="0" w:color="000000"/>
              <w:right w:val="double" w:sz="4" w:space="0" w:color="000000"/>
            </w:tcBorders>
            <w:vAlign w:val="center"/>
          </w:tcPr>
          <w:p w14:paraId="600AF735" w14:textId="77777777" w:rsidR="00C70627" w:rsidRPr="00455891" w:rsidRDefault="00C70627" w:rsidP="000F700E">
            <w:pPr>
              <w:spacing w:line="259" w:lineRule="auto"/>
              <w:ind w:left="1"/>
              <w:rPr>
                <w:rFonts w:cstheme="minorHAnsi"/>
              </w:rPr>
            </w:pPr>
            <w:r w:rsidRPr="00455891">
              <w:rPr>
                <w:rFonts w:cstheme="minorHAnsi"/>
              </w:rPr>
              <w:t xml:space="preserve">  </w:t>
            </w:r>
          </w:p>
        </w:tc>
      </w:tr>
      <w:tr w:rsidR="00056289" w:rsidRPr="00455891" w14:paraId="3C6FFFD7" w14:textId="77777777" w:rsidTr="00BE4C03">
        <w:trPr>
          <w:trHeight w:val="295"/>
        </w:trPr>
        <w:tc>
          <w:tcPr>
            <w:tcW w:w="0" w:type="auto"/>
            <w:vMerge/>
            <w:tcBorders>
              <w:top w:val="nil"/>
              <w:left w:val="double" w:sz="4" w:space="0" w:color="000000"/>
              <w:bottom w:val="single" w:sz="4" w:space="0" w:color="000000"/>
              <w:right w:val="single" w:sz="8" w:space="0" w:color="000000"/>
            </w:tcBorders>
          </w:tcPr>
          <w:p w14:paraId="56406424" w14:textId="77777777" w:rsidR="00C70627" w:rsidRPr="00455891" w:rsidRDefault="00C70627" w:rsidP="000F700E">
            <w:pPr>
              <w:spacing w:after="160" w:line="259" w:lineRule="auto"/>
              <w:rPr>
                <w:rFonts w:cstheme="minorHAnsi"/>
              </w:rPr>
            </w:pPr>
          </w:p>
        </w:tc>
        <w:tc>
          <w:tcPr>
            <w:tcW w:w="704" w:type="dxa"/>
            <w:tcBorders>
              <w:top w:val="single" w:sz="4" w:space="0" w:color="000000"/>
              <w:left w:val="single" w:sz="8" w:space="0" w:color="000000"/>
              <w:bottom w:val="double" w:sz="4" w:space="0" w:color="000000"/>
              <w:right w:val="single" w:sz="4" w:space="0" w:color="000000"/>
            </w:tcBorders>
            <w:vAlign w:val="center"/>
          </w:tcPr>
          <w:p w14:paraId="7F4EA98B" w14:textId="77777777" w:rsidR="00C70627" w:rsidRPr="00455891" w:rsidRDefault="00C70627" w:rsidP="000F700E">
            <w:pPr>
              <w:spacing w:line="259" w:lineRule="auto"/>
              <w:rPr>
                <w:rFonts w:cstheme="minorHAnsi"/>
              </w:rPr>
            </w:pPr>
            <w:r w:rsidRPr="00455891">
              <w:rPr>
                <w:rFonts w:cstheme="minorHAnsi"/>
              </w:rPr>
              <w:t xml:space="preserve">  </w:t>
            </w:r>
          </w:p>
        </w:tc>
        <w:tc>
          <w:tcPr>
            <w:tcW w:w="5724" w:type="dxa"/>
            <w:gridSpan w:val="3"/>
            <w:tcBorders>
              <w:top w:val="single" w:sz="4" w:space="0" w:color="000000"/>
              <w:left w:val="single" w:sz="4" w:space="0" w:color="000000"/>
              <w:bottom w:val="double" w:sz="4" w:space="0" w:color="000000"/>
              <w:right w:val="single" w:sz="8" w:space="0" w:color="000000"/>
            </w:tcBorders>
          </w:tcPr>
          <w:p w14:paraId="07CB2BFE" w14:textId="77777777" w:rsidR="00C70627" w:rsidRPr="00455891" w:rsidRDefault="00C70627" w:rsidP="000F700E">
            <w:pPr>
              <w:spacing w:line="259" w:lineRule="auto"/>
              <w:ind w:right="109"/>
              <w:jc w:val="right"/>
              <w:rPr>
                <w:rFonts w:cstheme="minorHAnsi"/>
              </w:rPr>
            </w:pPr>
            <w:r w:rsidRPr="00455891">
              <w:rPr>
                <w:rFonts w:eastAsia="Calibri" w:cstheme="minorHAnsi"/>
                <w:b/>
              </w:rPr>
              <w:t xml:space="preserve">B2 Max Marks </w:t>
            </w:r>
            <w:r w:rsidRPr="00455891">
              <w:rPr>
                <w:rFonts w:cstheme="minorHAnsi"/>
              </w:rPr>
              <w:t xml:space="preserve"> </w:t>
            </w:r>
          </w:p>
          <w:p w14:paraId="1863515E" w14:textId="77777777" w:rsidR="00C70627" w:rsidRPr="00455891" w:rsidRDefault="00C70627" w:rsidP="000F700E">
            <w:pPr>
              <w:spacing w:line="259" w:lineRule="auto"/>
              <w:jc w:val="right"/>
              <w:rPr>
                <w:rFonts w:cstheme="minorHAnsi"/>
              </w:rPr>
            </w:pPr>
            <w:r w:rsidRPr="00455891">
              <w:rPr>
                <w:rFonts w:cstheme="minorHAnsi"/>
              </w:rPr>
              <w:t xml:space="preserve"> </w:t>
            </w:r>
          </w:p>
        </w:tc>
        <w:tc>
          <w:tcPr>
            <w:tcW w:w="920" w:type="dxa"/>
            <w:gridSpan w:val="2"/>
            <w:tcBorders>
              <w:top w:val="single" w:sz="4" w:space="0" w:color="000000"/>
              <w:left w:val="single" w:sz="8" w:space="0" w:color="000000"/>
              <w:bottom w:val="double" w:sz="4" w:space="0" w:color="000000"/>
              <w:right w:val="single" w:sz="8" w:space="0" w:color="000000"/>
            </w:tcBorders>
            <w:vAlign w:val="center"/>
          </w:tcPr>
          <w:p w14:paraId="35354F6D" w14:textId="77777777" w:rsidR="00C70627" w:rsidRPr="00455891" w:rsidRDefault="00C70627" w:rsidP="000F700E">
            <w:pPr>
              <w:spacing w:line="259" w:lineRule="auto"/>
              <w:ind w:right="109"/>
              <w:jc w:val="center"/>
              <w:rPr>
                <w:rFonts w:cstheme="minorHAnsi"/>
              </w:rPr>
            </w:pPr>
            <w:r w:rsidRPr="00455891">
              <w:rPr>
                <w:rFonts w:eastAsia="Calibri" w:cstheme="minorHAnsi"/>
                <w:b/>
              </w:rPr>
              <w:t xml:space="preserve">10 </w:t>
            </w:r>
            <w:r w:rsidRPr="00455891">
              <w:rPr>
                <w:rFonts w:cstheme="minorHAnsi"/>
              </w:rPr>
              <w:t xml:space="preserve"> </w:t>
            </w:r>
          </w:p>
        </w:tc>
        <w:tc>
          <w:tcPr>
            <w:tcW w:w="920" w:type="dxa"/>
            <w:tcBorders>
              <w:top w:val="single" w:sz="4" w:space="0" w:color="000000"/>
              <w:left w:val="single" w:sz="8" w:space="0" w:color="000000"/>
              <w:bottom w:val="double" w:sz="4" w:space="0" w:color="000000"/>
              <w:right w:val="single" w:sz="8" w:space="0" w:color="000000"/>
            </w:tcBorders>
            <w:vAlign w:val="center"/>
          </w:tcPr>
          <w:p w14:paraId="5934DEFD" w14:textId="77777777" w:rsidR="00C70627" w:rsidRPr="00455891" w:rsidRDefault="00C70627" w:rsidP="000F700E">
            <w:pPr>
              <w:spacing w:line="259" w:lineRule="auto"/>
              <w:ind w:left="40"/>
              <w:jc w:val="center"/>
              <w:rPr>
                <w:rFonts w:cstheme="minorHAnsi"/>
              </w:rPr>
            </w:pPr>
            <w:r w:rsidRPr="00455891">
              <w:rPr>
                <w:rFonts w:cstheme="minorHAnsi"/>
              </w:rPr>
              <w:t xml:space="preserve">  </w:t>
            </w:r>
          </w:p>
        </w:tc>
        <w:tc>
          <w:tcPr>
            <w:tcW w:w="1029" w:type="dxa"/>
            <w:tcBorders>
              <w:top w:val="single" w:sz="4" w:space="0" w:color="000000"/>
              <w:left w:val="single" w:sz="8" w:space="0" w:color="000000"/>
              <w:bottom w:val="double" w:sz="4" w:space="0" w:color="000000"/>
              <w:right w:val="double" w:sz="4" w:space="0" w:color="000000"/>
            </w:tcBorders>
            <w:vAlign w:val="center"/>
          </w:tcPr>
          <w:p w14:paraId="5C5B7A4F" w14:textId="77777777" w:rsidR="00C70627" w:rsidRPr="00455891" w:rsidRDefault="00C70627" w:rsidP="000F700E">
            <w:pPr>
              <w:spacing w:line="259" w:lineRule="auto"/>
              <w:ind w:left="1"/>
              <w:rPr>
                <w:rFonts w:cstheme="minorHAnsi"/>
              </w:rPr>
            </w:pPr>
            <w:r w:rsidRPr="00455891">
              <w:rPr>
                <w:rFonts w:cstheme="minorHAnsi"/>
              </w:rPr>
              <w:t xml:space="preserve">  </w:t>
            </w:r>
          </w:p>
        </w:tc>
      </w:tr>
      <w:tr w:rsidR="00056289" w:rsidRPr="00455891" w14:paraId="64D6C0F1" w14:textId="77777777" w:rsidTr="00BE4C03">
        <w:trPr>
          <w:trHeight w:val="25"/>
        </w:trPr>
        <w:tc>
          <w:tcPr>
            <w:tcW w:w="569" w:type="dxa"/>
            <w:tcBorders>
              <w:top w:val="single" w:sz="4" w:space="0" w:color="000000"/>
              <w:left w:val="double" w:sz="4" w:space="0" w:color="000000"/>
              <w:bottom w:val="double" w:sz="15" w:space="0" w:color="000000"/>
              <w:right w:val="single" w:sz="11" w:space="0" w:color="000000"/>
            </w:tcBorders>
          </w:tcPr>
          <w:p w14:paraId="2FB6BE76" w14:textId="77777777" w:rsidR="00C70627" w:rsidRPr="00455891" w:rsidRDefault="00C70627" w:rsidP="000F700E">
            <w:pPr>
              <w:spacing w:after="160" w:line="259" w:lineRule="auto"/>
              <w:rPr>
                <w:rFonts w:cstheme="minorHAnsi"/>
              </w:rPr>
            </w:pPr>
          </w:p>
        </w:tc>
        <w:tc>
          <w:tcPr>
            <w:tcW w:w="704" w:type="dxa"/>
            <w:tcBorders>
              <w:top w:val="double" w:sz="4" w:space="0" w:color="000000"/>
              <w:left w:val="single" w:sz="11" w:space="0" w:color="000000"/>
              <w:bottom w:val="double" w:sz="4" w:space="0" w:color="000000"/>
              <w:right w:val="nil"/>
            </w:tcBorders>
          </w:tcPr>
          <w:p w14:paraId="10B5892A" w14:textId="77777777" w:rsidR="00C70627" w:rsidRPr="00455891" w:rsidRDefault="00C70627" w:rsidP="000F700E">
            <w:pPr>
              <w:spacing w:after="160" w:line="259" w:lineRule="auto"/>
              <w:rPr>
                <w:rFonts w:cstheme="minorHAnsi"/>
              </w:rPr>
            </w:pPr>
          </w:p>
        </w:tc>
        <w:tc>
          <w:tcPr>
            <w:tcW w:w="5724" w:type="dxa"/>
            <w:gridSpan w:val="3"/>
            <w:tcBorders>
              <w:top w:val="double" w:sz="4" w:space="0" w:color="000000"/>
              <w:left w:val="nil"/>
              <w:bottom w:val="double" w:sz="4" w:space="0" w:color="000000"/>
              <w:right w:val="single" w:sz="12" w:space="0" w:color="000000"/>
            </w:tcBorders>
          </w:tcPr>
          <w:p w14:paraId="1F5BD100" w14:textId="77777777" w:rsidR="00C70627" w:rsidRPr="00455891" w:rsidRDefault="00C70627" w:rsidP="000F700E">
            <w:pPr>
              <w:spacing w:line="259" w:lineRule="auto"/>
              <w:ind w:right="9"/>
              <w:jc w:val="right"/>
              <w:rPr>
                <w:rFonts w:cstheme="minorHAnsi"/>
              </w:rPr>
            </w:pPr>
            <w:r w:rsidRPr="00455891">
              <w:rPr>
                <w:rFonts w:eastAsia="Calibri" w:cstheme="minorHAnsi"/>
                <w:b/>
              </w:rPr>
              <w:t xml:space="preserve"> </w:t>
            </w:r>
          </w:p>
          <w:p w14:paraId="206D9E15" w14:textId="77777777" w:rsidR="00C70627" w:rsidRPr="00455891" w:rsidRDefault="00C70627" w:rsidP="000F700E">
            <w:pPr>
              <w:spacing w:line="259" w:lineRule="auto"/>
              <w:ind w:right="112"/>
              <w:jc w:val="right"/>
              <w:rPr>
                <w:rFonts w:cstheme="minorHAnsi"/>
              </w:rPr>
            </w:pPr>
            <w:r w:rsidRPr="00455891">
              <w:rPr>
                <w:rFonts w:eastAsia="Calibri" w:cstheme="minorHAnsi"/>
                <w:b/>
              </w:rPr>
              <w:t xml:space="preserve">Total Assignment Marks </w:t>
            </w:r>
            <w:r w:rsidRPr="00455891">
              <w:rPr>
                <w:rFonts w:cstheme="minorHAnsi"/>
              </w:rPr>
              <w:t xml:space="preserve"> </w:t>
            </w:r>
          </w:p>
          <w:p w14:paraId="28563E22" w14:textId="77777777" w:rsidR="00C70627" w:rsidRPr="00455891" w:rsidRDefault="00C70627" w:rsidP="000F700E">
            <w:pPr>
              <w:spacing w:line="259" w:lineRule="auto"/>
              <w:ind w:right="9"/>
              <w:jc w:val="right"/>
              <w:rPr>
                <w:rFonts w:cstheme="minorHAnsi"/>
              </w:rPr>
            </w:pPr>
            <w:r w:rsidRPr="00455891">
              <w:rPr>
                <w:rFonts w:eastAsia="Calibri" w:cstheme="minorHAnsi"/>
                <w:b/>
              </w:rPr>
              <w:t xml:space="preserve"> </w:t>
            </w:r>
          </w:p>
        </w:tc>
        <w:tc>
          <w:tcPr>
            <w:tcW w:w="920" w:type="dxa"/>
            <w:gridSpan w:val="2"/>
            <w:tcBorders>
              <w:top w:val="double" w:sz="4" w:space="0" w:color="000000"/>
              <w:left w:val="single" w:sz="12" w:space="0" w:color="000000"/>
              <w:bottom w:val="double" w:sz="4" w:space="0" w:color="000000"/>
              <w:right w:val="single" w:sz="12" w:space="0" w:color="000000"/>
            </w:tcBorders>
            <w:vAlign w:val="bottom"/>
          </w:tcPr>
          <w:p w14:paraId="0F9A622A" w14:textId="77777777" w:rsidR="00C70627" w:rsidRPr="00455891" w:rsidRDefault="00C70627" w:rsidP="000F700E">
            <w:pPr>
              <w:spacing w:line="259" w:lineRule="auto"/>
              <w:ind w:right="109"/>
              <w:jc w:val="center"/>
              <w:rPr>
                <w:rFonts w:cstheme="minorHAnsi"/>
              </w:rPr>
            </w:pPr>
            <w:r w:rsidRPr="00455891">
              <w:rPr>
                <w:rFonts w:eastAsia="Calibri" w:cstheme="minorHAnsi"/>
                <w:b/>
              </w:rPr>
              <w:t xml:space="preserve">25 </w:t>
            </w:r>
            <w:r w:rsidRPr="00455891">
              <w:rPr>
                <w:rFonts w:cstheme="minorHAnsi"/>
              </w:rPr>
              <w:t xml:space="preserve"> </w:t>
            </w:r>
          </w:p>
        </w:tc>
        <w:tc>
          <w:tcPr>
            <w:tcW w:w="920" w:type="dxa"/>
            <w:tcBorders>
              <w:top w:val="double" w:sz="4" w:space="0" w:color="000000"/>
              <w:left w:val="single" w:sz="12" w:space="0" w:color="000000"/>
              <w:bottom w:val="double" w:sz="4" w:space="0" w:color="000000"/>
              <w:right w:val="single" w:sz="12" w:space="0" w:color="000000"/>
            </w:tcBorders>
            <w:vAlign w:val="bottom"/>
          </w:tcPr>
          <w:p w14:paraId="30B4A77F" w14:textId="77777777" w:rsidR="00C70627" w:rsidRPr="00455891" w:rsidRDefault="00C70627" w:rsidP="000F700E">
            <w:pPr>
              <w:spacing w:line="259" w:lineRule="auto"/>
              <w:ind w:left="40"/>
              <w:jc w:val="center"/>
              <w:rPr>
                <w:rFonts w:cstheme="minorHAnsi"/>
              </w:rPr>
            </w:pPr>
            <w:r w:rsidRPr="00455891">
              <w:rPr>
                <w:rFonts w:cstheme="minorHAnsi"/>
              </w:rPr>
              <w:t xml:space="preserve">  </w:t>
            </w:r>
          </w:p>
        </w:tc>
        <w:tc>
          <w:tcPr>
            <w:tcW w:w="1029" w:type="dxa"/>
            <w:tcBorders>
              <w:top w:val="double" w:sz="4" w:space="0" w:color="000000"/>
              <w:left w:val="single" w:sz="12" w:space="0" w:color="000000"/>
              <w:bottom w:val="double" w:sz="4" w:space="0" w:color="000000"/>
              <w:right w:val="double" w:sz="4" w:space="0" w:color="000000"/>
            </w:tcBorders>
            <w:vAlign w:val="bottom"/>
          </w:tcPr>
          <w:p w14:paraId="1D8A7C7E" w14:textId="77777777" w:rsidR="00C70627" w:rsidRPr="00455891" w:rsidRDefault="00C70627" w:rsidP="000F700E">
            <w:pPr>
              <w:spacing w:line="259" w:lineRule="auto"/>
              <w:ind w:left="1"/>
              <w:rPr>
                <w:rFonts w:cstheme="minorHAnsi"/>
              </w:rPr>
            </w:pPr>
            <w:r w:rsidRPr="00455891">
              <w:rPr>
                <w:rFonts w:cstheme="minorHAnsi"/>
              </w:rPr>
              <w:t xml:space="preserve">  </w:t>
            </w:r>
          </w:p>
        </w:tc>
      </w:tr>
    </w:tbl>
    <w:p w14:paraId="1DB4CF38" w14:textId="77777777" w:rsidR="00C70627" w:rsidRPr="00455891" w:rsidRDefault="00C70627" w:rsidP="00C70627">
      <w:pPr>
        <w:spacing w:after="8" w:line="259" w:lineRule="auto"/>
        <w:ind w:right="4543"/>
        <w:jc w:val="right"/>
        <w:rPr>
          <w:rFonts w:cstheme="minorHAnsi"/>
        </w:rPr>
      </w:pPr>
      <w:r w:rsidRPr="00455891">
        <w:rPr>
          <w:rFonts w:cstheme="minorHAnsi"/>
          <w:sz w:val="20"/>
        </w:rPr>
        <w:t xml:space="preserve"> </w:t>
      </w:r>
      <w:r w:rsidRPr="00455891">
        <w:rPr>
          <w:rFonts w:cstheme="minorHAnsi"/>
        </w:rPr>
        <w:t xml:space="preserve"> </w:t>
      </w:r>
    </w:p>
    <w:p w14:paraId="3C7E5FE0" w14:textId="77777777" w:rsidR="00C70627" w:rsidRPr="00455891" w:rsidRDefault="00C70627" w:rsidP="00C70627">
      <w:pPr>
        <w:spacing w:line="259" w:lineRule="auto"/>
        <w:ind w:right="4565"/>
        <w:jc w:val="right"/>
        <w:rPr>
          <w:rFonts w:cstheme="minorHAnsi"/>
        </w:rPr>
      </w:pPr>
      <w:r w:rsidRPr="00455891">
        <w:rPr>
          <w:rFonts w:cstheme="minorHAnsi"/>
          <w:sz w:val="20"/>
        </w:rPr>
        <w:t xml:space="preserve"> </w:t>
      </w:r>
      <w:r w:rsidRPr="00455891">
        <w:rPr>
          <w:rFonts w:cstheme="minorHAnsi"/>
        </w:rPr>
        <w:t xml:space="preserve"> </w:t>
      </w:r>
    </w:p>
    <w:tbl>
      <w:tblPr>
        <w:tblStyle w:val="TableGrid"/>
        <w:tblW w:w="9724" w:type="dxa"/>
        <w:tblInd w:w="43" w:type="dxa"/>
        <w:tblCellMar>
          <w:top w:w="89" w:type="dxa"/>
          <w:left w:w="106" w:type="dxa"/>
        </w:tblCellMar>
        <w:tblLook w:val="04A0" w:firstRow="1" w:lastRow="0" w:firstColumn="1" w:lastColumn="0" w:noHBand="0" w:noVBand="1"/>
      </w:tblPr>
      <w:tblGrid>
        <w:gridCol w:w="2252"/>
        <w:gridCol w:w="1171"/>
        <w:gridCol w:w="2340"/>
        <w:gridCol w:w="1172"/>
        <w:gridCol w:w="2789"/>
      </w:tblGrid>
      <w:tr w:rsidR="00C70627" w:rsidRPr="00455891" w14:paraId="0A329109" w14:textId="77777777" w:rsidTr="000F700E">
        <w:trPr>
          <w:trHeight w:val="516"/>
        </w:trPr>
        <w:tc>
          <w:tcPr>
            <w:tcW w:w="9724" w:type="dxa"/>
            <w:gridSpan w:val="5"/>
            <w:tcBorders>
              <w:top w:val="double" w:sz="4" w:space="0" w:color="000000"/>
              <w:left w:val="double" w:sz="4" w:space="0" w:color="000000"/>
              <w:bottom w:val="single" w:sz="4" w:space="0" w:color="000000"/>
              <w:right w:val="double" w:sz="4" w:space="0" w:color="000000"/>
            </w:tcBorders>
            <w:vAlign w:val="center"/>
          </w:tcPr>
          <w:p w14:paraId="5730E79F" w14:textId="77777777" w:rsidR="00C70627" w:rsidRPr="00455891" w:rsidRDefault="00C70627" w:rsidP="000F700E">
            <w:pPr>
              <w:spacing w:line="259" w:lineRule="auto"/>
              <w:ind w:right="112"/>
              <w:jc w:val="center"/>
              <w:rPr>
                <w:rFonts w:cstheme="minorHAnsi"/>
              </w:rPr>
            </w:pPr>
            <w:proofErr w:type="gramStart"/>
            <w:r w:rsidRPr="00455891">
              <w:rPr>
                <w:rFonts w:eastAsia="Calibri" w:cstheme="minorHAnsi"/>
                <w:b/>
              </w:rPr>
              <w:t>Course  Marks</w:t>
            </w:r>
            <w:proofErr w:type="gramEnd"/>
            <w:r w:rsidRPr="00455891">
              <w:rPr>
                <w:rFonts w:eastAsia="Calibri" w:cstheme="minorHAnsi"/>
                <w:b/>
              </w:rPr>
              <w:t xml:space="preserve"> Tabulation </w:t>
            </w:r>
            <w:r w:rsidRPr="00455891">
              <w:rPr>
                <w:rFonts w:cstheme="minorHAnsi"/>
              </w:rPr>
              <w:t xml:space="preserve"> </w:t>
            </w:r>
          </w:p>
        </w:tc>
      </w:tr>
      <w:tr w:rsidR="00C70627" w:rsidRPr="00455891" w14:paraId="26FF15CF" w14:textId="77777777" w:rsidTr="000F700E">
        <w:trPr>
          <w:trHeight w:val="554"/>
        </w:trPr>
        <w:tc>
          <w:tcPr>
            <w:tcW w:w="2252" w:type="dxa"/>
            <w:tcBorders>
              <w:top w:val="single" w:sz="4" w:space="0" w:color="000000"/>
              <w:left w:val="double" w:sz="4" w:space="0" w:color="000000"/>
              <w:bottom w:val="single" w:sz="4" w:space="0" w:color="000000"/>
              <w:right w:val="single" w:sz="4" w:space="0" w:color="000000"/>
            </w:tcBorders>
          </w:tcPr>
          <w:p w14:paraId="50F2CAAE" w14:textId="77777777" w:rsidR="00C70627" w:rsidRPr="00455891" w:rsidRDefault="00C70627" w:rsidP="000F700E">
            <w:pPr>
              <w:spacing w:line="259" w:lineRule="auto"/>
              <w:jc w:val="center"/>
              <w:rPr>
                <w:rFonts w:cstheme="minorHAnsi"/>
              </w:rPr>
            </w:pPr>
            <w:r w:rsidRPr="00455891">
              <w:rPr>
                <w:rFonts w:eastAsia="Calibri" w:cstheme="minorHAnsi"/>
                <w:b/>
                <w:sz w:val="20"/>
              </w:rPr>
              <w:t xml:space="preserve">Component- 1(B) Assignment </w:t>
            </w:r>
            <w:r w:rsidRPr="00455891">
              <w:rPr>
                <w:rFonts w:cstheme="minorHAnsi"/>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0D5648D6" w14:textId="77777777" w:rsidR="00C70627" w:rsidRPr="00455891" w:rsidRDefault="00C70627" w:rsidP="000F700E">
            <w:pPr>
              <w:spacing w:line="259" w:lineRule="auto"/>
              <w:ind w:right="111"/>
              <w:jc w:val="center"/>
              <w:rPr>
                <w:rFonts w:cstheme="minorHAnsi"/>
              </w:rPr>
            </w:pPr>
            <w:r w:rsidRPr="00455891">
              <w:rPr>
                <w:rFonts w:eastAsia="Calibri" w:cstheme="minorHAnsi"/>
                <w:b/>
                <w:sz w:val="20"/>
              </w:rPr>
              <w:t xml:space="preserve">First </w:t>
            </w:r>
            <w:r w:rsidRPr="00455891">
              <w:rPr>
                <w:rFonts w:cstheme="minorHAnsi"/>
              </w:rPr>
              <w:t xml:space="preserve"> </w:t>
            </w:r>
          </w:p>
          <w:p w14:paraId="4234E221" w14:textId="77777777" w:rsidR="00C70627" w:rsidRPr="00455891" w:rsidRDefault="00C70627" w:rsidP="000F700E">
            <w:pPr>
              <w:spacing w:line="259" w:lineRule="auto"/>
              <w:ind w:right="117"/>
              <w:jc w:val="center"/>
              <w:rPr>
                <w:rFonts w:cstheme="minorHAnsi"/>
              </w:rPr>
            </w:pPr>
            <w:r w:rsidRPr="00455891">
              <w:rPr>
                <w:rFonts w:eastAsia="Calibri" w:cstheme="minorHAnsi"/>
                <w:b/>
                <w:sz w:val="20"/>
              </w:rPr>
              <w:t xml:space="preserve">Examiner </w:t>
            </w:r>
            <w:r w:rsidRPr="00455891">
              <w:rPr>
                <w:rFonts w:cstheme="minorHAnsi"/>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14:paraId="01D3E229" w14:textId="77777777" w:rsidR="00C70627" w:rsidRPr="00455891" w:rsidRDefault="00C70627" w:rsidP="000F700E">
            <w:pPr>
              <w:spacing w:line="259" w:lineRule="auto"/>
              <w:ind w:right="116"/>
              <w:jc w:val="center"/>
              <w:rPr>
                <w:rFonts w:cstheme="minorHAnsi"/>
              </w:rPr>
            </w:pPr>
            <w:r w:rsidRPr="00455891">
              <w:rPr>
                <w:rFonts w:eastAsia="Calibri" w:cstheme="minorHAnsi"/>
                <w:b/>
                <w:sz w:val="20"/>
              </w:rPr>
              <w:t xml:space="preserve">Remarks </w:t>
            </w:r>
            <w:r w:rsidRPr="00455891">
              <w:rPr>
                <w:rFonts w:cstheme="minorHAnsi"/>
              </w:rPr>
              <w:t xml:space="preserve"> </w:t>
            </w:r>
          </w:p>
        </w:tc>
        <w:tc>
          <w:tcPr>
            <w:tcW w:w="1172" w:type="dxa"/>
            <w:tcBorders>
              <w:top w:val="single" w:sz="4" w:space="0" w:color="000000"/>
              <w:left w:val="single" w:sz="4" w:space="0" w:color="000000"/>
              <w:bottom w:val="single" w:sz="4" w:space="0" w:color="000000"/>
              <w:right w:val="single" w:sz="4" w:space="0" w:color="000000"/>
            </w:tcBorders>
            <w:vAlign w:val="center"/>
          </w:tcPr>
          <w:p w14:paraId="3897EE06" w14:textId="77777777" w:rsidR="00C70627" w:rsidRPr="00455891" w:rsidRDefault="00C70627" w:rsidP="000F700E">
            <w:pPr>
              <w:spacing w:line="259" w:lineRule="auto"/>
              <w:ind w:left="22"/>
              <w:rPr>
                <w:rFonts w:cstheme="minorHAnsi"/>
              </w:rPr>
            </w:pPr>
            <w:r w:rsidRPr="00455891">
              <w:rPr>
                <w:rFonts w:eastAsia="Calibri" w:cstheme="minorHAnsi"/>
                <w:b/>
                <w:sz w:val="20"/>
              </w:rPr>
              <w:t xml:space="preserve">Moderator  </w:t>
            </w:r>
            <w:r w:rsidRPr="00455891">
              <w:rPr>
                <w:rFonts w:cstheme="minorHAnsi"/>
              </w:rPr>
              <w:t xml:space="preserve"> </w:t>
            </w:r>
          </w:p>
        </w:tc>
        <w:tc>
          <w:tcPr>
            <w:tcW w:w="2789" w:type="dxa"/>
            <w:tcBorders>
              <w:top w:val="single" w:sz="4" w:space="0" w:color="000000"/>
              <w:left w:val="single" w:sz="4" w:space="0" w:color="000000"/>
              <w:bottom w:val="single" w:sz="4" w:space="0" w:color="000000"/>
              <w:right w:val="double" w:sz="4" w:space="0" w:color="000000"/>
            </w:tcBorders>
            <w:vAlign w:val="center"/>
          </w:tcPr>
          <w:p w14:paraId="37933FB0" w14:textId="77777777" w:rsidR="00C70627" w:rsidRPr="00455891" w:rsidRDefault="00C70627" w:rsidP="000F700E">
            <w:pPr>
              <w:spacing w:line="259" w:lineRule="auto"/>
              <w:ind w:right="114"/>
              <w:jc w:val="center"/>
              <w:rPr>
                <w:rFonts w:cstheme="minorHAnsi"/>
              </w:rPr>
            </w:pPr>
            <w:r w:rsidRPr="00455891">
              <w:rPr>
                <w:rFonts w:eastAsia="Calibri" w:cstheme="minorHAnsi"/>
                <w:b/>
                <w:sz w:val="20"/>
              </w:rPr>
              <w:t xml:space="preserve">Remarks </w:t>
            </w:r>
            <w:r w:rsidRPr="00455891">
              <w:rPr>
                <w:rFonts w:cstheme="minorHAnsi"/>
              </w:rPr>
              <w:t xml:space="preserve"> </w:t>
            </w:r>
          </w:p>
        </w:tc>
      </w:tr>
      <w:tr w:rsidR="00C70627" w:rsidRPr="00455891" w14:paraId="12F7B951" w14:textId="77777777" w:rsidTr="000F700E">
        <w:trPr>
          <w:trHeight w:val="497"/>
        </w:trPr>
        <w:tc>
          <w:tcPr>
            <w:tcW w:w="2252" w:type="dxa"/>
            <w:tcBorders>
              <w:top w:val="single" w:sz="4" w:space="0" w:color="000000"/>
              <w:left w:val="double" w:sz="4" w:space="0" w:color="000000"/>
              <w:bottom w:val="single" w:sz="4" w:space="0" w:color="000000"/>
              <w:right w:val="single" w:sz="4" w:space="0" w:color="000000"/>
            </w:tcBorders>
            <w:vAlign w:val="center"/>
          </w:tcPr>
          <w:p w14:paraId="22F47BFF" w14:textId="77777777" w:rsidR="00C70627" w:rsidRPr="00455891" w:rsidRDefault="00C70627" w:rsidP="000F700E">
            <w:pPr>
              <w:spacing w:line="259" w:lineRule="auto"/>
              <w:ind w:right="111"/>
              <w:jc w:val="center"/>
              <w:rPr>
                <w:rFonts w:cstheme="minorHAnsi"/>
              </w:rPr>
            </w:pPr>
            <w:r w:rsidRPr="00455891">
              <w:rPr>
                <w:rFonts w:cstheme="minorHAnsi"/>
                <w:sz w:val="20"/>
              </w:rPr>
              <w:t xml:space="preserve">Q1 </w:t>
            </w:r>
          </w:p>
        </w:tc>
        <w:tc>
          <w:tcPr>
            <w:tcW w:w="1171" w:type="dxa"/>
            <w:tcBorders>
              <w:top w:val="single" w:sz="4" w:space="0" w:color="000000"/>
              <w:left w:val="single" w:sz="4" w:space="0" w:color="000000"/>
              <w:bottom w:val="single" w:sz="4" w:space="0" w:color="000000"/>
              <w:right w:val="single" w:sz="4" w:space="0" w:color="000000"/>
            </w:tcBorders>
            <w:vAlign w:val="center"/>
          </w:tcPr>
          <w:p w14:paraId="1845984A" w14:textId="77777777" w:rsidR="00C70627" w:rsidRPr="00455891" w:rsidRDefault="00C70627" w:rsidP="000F700E">
            <w:pPr>
              <w:spacing w:line="259" w:lineRule="auto"/>
              <w:ind w:left="2"/>
              <w:rPr>
                <w:rFonts w:cstheme="minorHAnsi"/>
              </w:rPr>
            </w:pPr>
            <w:r w:rsidRPr="00455891">
              <w:rPr>
                <w:rFonts w:eastAsia="Calibri" w:cstheme="minorHAnsi"/>
                <w:b/>
                <w:sz w:val="20"/>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tcPr>
          <w:p w14:paraId="40F020A1" w14:textId="77777777" w:rsidR="00C70627" w:rsidRPr="00455891" w:rsidRDefault="00C70627" w:rsidP="000F700E">
            <w:pPr>
              <w:spacing w:line="259" w:lineRule="auto"/>
              <w:rPr>
                <w:rFonts w:cstheme="minorHAnsi"/>
              </w:rPr>
            </w:pPr>
            <w:r w:rsidRPr="00455891">
              <w:rPr>
                <w:rFonts w:cstheme="minorHAnsi"/>
                <w:sz w:val="20"/>
              </w:rPr>
              <w:t xml:space="preserve"> </w:t>
            </w:r>
          </w:p>
        </w:tc>
        <w:tc>
          <w:tcPr>
            <w:tcW w:w="1172" w:type="dxa"/>
            <w:tcBorders>
              <w:top w:val="single" w:sz="4" w:space="0" w:color="000000"/>
              <w:left w:val="single" w:sz="4" w:space="0" w:color="000000"/>
              <w:bottom w:val="single" w:sz="4" w:space="0" w:color="000000"/>
              <w:right w:val="single" w:sz="4" w:space="0" w:color="000000"/>
            </w:tcBorders>
            <w:vAlign w:val="center"/>
          </w:tcPr>
          <w:p w14:paraId="5720A0D8" w14:textId="77777777" w:rsidR="00C70627" w:rsidRPr="00455891" w:rsidRDefault="00C70627" w:rsidP="000F700E">
            <w:pPr>
              <w:spacing w:line="259" w:lineRule="auto"/>
              <w:rPr>
                <w:rFonts w:cstheme="minorHAnsi"/>
              </w:rPr>
            </w:pPr>
            <w:r w:rsidRPr="00455891">
              <w:rPr>
                <w:rFonts w:cstheme="minorHAnsi"/>
                <w:sz w:val="20"/>
              </w:rPr>
              <w:t xml:space="preserve"> </w:t>
            </w:r>
          </w:p>
        </w:tc>
        <w:tc>
          <w:tcPr>
            <w:tcW w:w="2789" w:type="dxa"/>
            <w:tcBorders>
              <w:top w:val="single" w:sz="4" w:space="0" w:color="000000"/>
              <w:left w:val="single" w:sz="4" w:space="0" w:color="000000"/>
              <w:bottom w:val="single" w:sz="4" w:space="0" w:color="000000"/>
              <w:right w:val="double" w:sz="4" w:space="0" w:color="000000"/>
            </w:tcBorders>
            <w:vAlign w:val="center"/>
          </w:tcPr>
          <w:p w14:paraId="19C76EF0" w14:textId="77777777" w:rsidR="00C70627" w:rsidRPr="00455891" w:rsidRDefault="00C70627" w:rsidP="000F700E">
            <w:pPr>
              <w:spacing w:line="259" w:lineRule="auto"/>
              <w:ind w:left="2"/>
              <w:rPr>
                <w:rFonts w:cstheme="minorHAnsi"/>
              </w:rPr>
            </w:pPr>
            <w:r w:rsidRPr="00455891">
              <w:rPr>
                <w:rFonts w:cstheme="minorHAnsi"/>
                <w:sz w:val="20"/>
              </w:rPr>
              <w:t xml:space="preserve"> </w:t>
            </w:r>
          </w:p>
        </w:tc>
      </w:tr>
      <w:tr w:rsidR="00C70627" w:rsidRPr="00455891" w14:paraId="44CF358E" w14:textId="77777777" w:rsidTr="000F700E">
        <w:trPr>
          <w:trHeight w:val="497"/>
        </w:trPr>
        <w:tc>
          <w:tcPr>
            <w:tcW w:w="2252" w:type="dxa"/>
            <w:tcBorders>
              <w:top w:val="single" w:sz="4" w:space="0" w:color="000000"/>
              <w:left w:val="double" w:sz="4" w:space="0" w:color="000000"/>
              <w:bottom w:val="single" w:sz="4" w:space="0" w:color="000000"/>
              <w:right w:val="single" w:sz="4" w:space="0" w:color="000000"/>
            </w:tcBorders>
            <w:vAlign w:val="center"/>
          </w:tcPr>
          <w:p w14:paraId="448D20E2" w14:textId="77777777" w:rsidR="00C70627" w:rsidRPr="00455891" w:rsidRDefault="00C70627" w:rsidP="000F700E">
            <w:pPr>
              <w:spacing w:line="259" w:lineRule="auto"/>
              <w:ind w:right="111"/>
              <w:jc w:val="center"/>
              <w:rPr>
                <w:rFonts w:cstheme="minorHAnsi"/>
              </w:rPr>
            </w:pPr>
            <w:r w:rsidRPr="00455891">
              <w:rPr>
                <w:rFonts w:cstheme="minorHAnsi"/>
                <w:sz w:val="20"/>
              </w:rPr>
              <w:t xml:space="preserve">Q2 </w:t>
            </w:r>
            <w:r w:rsidRPr="00455891">
              <w:rPr>
                <w:rFonts w:cstheme="minorHAnsi"/>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75334A60" w14:textId="77777777" w:rsidR="00C70627" w:rsidRPr="00455891" w:rsidRDefault="00C70627" w:rsidP="000F700E">
            <w:pPr>
              <w:spacing w:line="259" w:lineRule="auto"/>
              <w:ind w:left="2"/>
              <w:rPr>
                <w:rFonts w:cstheme="minorHAnsi"/>
              </w:rPr>
            </w:pPr>
            <w:r w:rsidRPr="00455891">
              <w:rPr>
                <w:rFonts w:eastAsia="Calibri" w:cstheme="minorHAnsi"/>
                <w:b/>
                <w:sz w:val="20"/>
              </w:rPr>
              <w:t xml:space="preserve"> </w:t>
            </w:r>
            <w:r w:rsidRPr="00455891">
              <w:rPr>
                <w:rFonts w:cstheme="minorHAnsi"/>
              </w:rP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4BB941A1" w14:textId="77777777" w:rsidR="00C70627" w:rsidRPr="00455891" w:rsidRDefault="00C70627" w:rsidP="000F700E">
            <w:pPr>
              <w:spacing w:line="259" w:lineRule="auto"/>
              <w:rPr>
                <w:rFonts w:cstheme="minorHAnsi"/>
              </w:rPr>
            </w:pPr>
            <w:r w:rsidRPr="00455891">
              <w:rPr>
                <w:rFonts w:cstheme="minorHAnsi"/>
                <w:sz w:val="20"/>
              </w:rPr>
              <w:t xml:space="preserve"> </w:t>
            </w:r>
            <w:r w:rsidRPr="00455891">
              <w:rPr>
                <w:rFonts w:cstheme="minorHAnsi"/>
              </w:rPr>
              <w:t xml:space="preserve"> </w:t>
            </w:r>
          </w:p>
        </w:tc>
        <w:tc>
          <w:tcPr>
            <w:tcW w:w="1172" w:type="dxa"/>
            <w:tcBorders>
              <w:top w:val="single" w:sz="4" w:space="0" w:color="000000"/>
              <w:left w:val="single" w:sz="4" w:space="0" w:color="000000"/>
              <w:bottom w:val="single" w:sz="4" w:space="0" w:color="000000"/>
              <w:right w:val="single" w:sz="4" w:space="0" w:color="000000"/>
            </w:tcBorders>
          </w:tcPr>
          <w:p w14:paraId="1D17A7F7" w14:textId="77777777" w:rsidR="00C70627" w:rsidRPr="00455891" w:rsidRDefault="00C70627" w:rsidP="000F700E">
            <w:pPr>
              <w:spacing w:line="259" w:lineRule="auto"/>
              <w:rPr>
                <w:rFonts w:cstheme="minorHAnsi"/>
              </w:rPr>
            </w:pPr>
            <w:r w:rsidRPr="00455891">
              <w:rPr>
                <w:rFonts w:cstheme="minorHAnsi"/>
                <w:sz w:val="20"/>
              </w:rPr>
              <w:t xml:space="preserve"> </w:t>
            </w:r>
            <w:r w:rsidRPr="00455891">
              <w:rPr>
                <w:rFonts w:cstheme="minorHAnsi"/>
              </w:rPr>
              <w:t xml:space="preserve"> </w:t>
            </w:r>
          </w:p>
        </w:tc>
        <w:tc>
          <w:tcPr>
            <w:tcW w:w="2789" w:type="dxa"/>
            <w:tcBorders>
              <w:top w:val="single" w:sz="4" w:space="0" w:color="000000"/>
              <w:left w:val="single" w:sz="4" w:space="0" w:color="000000"/>
              <w:bottom w:val="single" w:sz="4" w:space="0" w:color="000000"/>
              <w:right w:val="double" w:sz="4" w:space="0" w:color="000000"/>
            </w:tcBorders>
          </w:tcPr>
          <w:p w14:paraId="2F93667A" w14:textId="77777777" w:rsidR="00C70627" w:rsidRPr="00455891" w:rsidRDefault="00C70627" w:rsidP="000F700E">
            <w:pPr>
              <w:spacing w:line="259" w:lineRule="auto"/>
              <w:ind w:left="2"/>
              <w:rPr>
                <w:rFonts w:cstheme="minorHAnsi"/>
              </w:rPr>
            </w:pPr>
            <w:r w:rsidRPr="00455891">
              <w:rPr>
                <w:rFonts w:cstheme="minorHAnsi"/>
                <w:sz w:val="20"/>
              </w:rPr>
              <w:t xml:space="preserve"> </w:t>
            </w:r>
            <w:r w:rsidRPr="00455891">
              <w:rPr>
                <w:rFonts w:cstheme="minorHAnsi"/>
              </w:rPr>
              <w:t xml:space="preserve"> </w:t>
            </w:r>
          </w:p>
        </w:tc>
      </w:tr>
      <w:tr w:rsidR="00C70627" w:rsidRPr="00455891" w14:paraId="0A531786" w14:textId="77777777" w:rsidTr="000F700E">
        <w:trPr>
          <w:trHeight w:val="497"/>
        </w:trPr>
        <w:tc>
          <w:tcPr>
            <w:tcW w:w="2252" w:type="dxa"/>
            <w:tcBorders>
              <w:top w:val="single" w:sz="4" w:space="0" w:color="000000"/>
              <w:left w:val="double" w:sz="4" w:space="0" w:color="000000"/>
              <w:bottom w:val="single" w:sz="4" w:space="0" w:color="000000"/>
              <w:right w:val="single" w:sz="4" w:space="0" w:color="000000"/>
            </w:tcBorders>
            <w:vAlign w:val="center"/>
          </w:tcPr>
          <w:p w14:paraId="5C465D41" w14:textId="77777777" w:rsidR="00C70627" w:rsidRPr="00455891" w:rsidRDefault="00C70627" w:rsidP="000F700E">
            <w:pPr>
              <w:spacing w:line="259" w:lineRule="auto"/>
              <w:ind w:right="111"/>
              <w:jc w:val="center"/>
              <w:rPr>
                <w:rFonts w:cstheme="minorHAnsi"/>
              </w:rPr>
            </w:pPr>
            <w:r w:rsidRPr="00455891">
              <w:rPr>
                <w:rFonts w:cstheme="minorHAnsi"/>
                <w:sz w:val="20"/>
              </w:rPr>
              <w:t xml:space="preserve">Q3 </w:t>
            </w:r>
            <w:r w:rsidRPr="00455891">
              <w:rPr>
                <w:rFonts w:cstheme="minorHAnsi"/>
              </w:rPr>
              <w:t xml:space="preserve"> </w:t>
            </w:r>
          </w:p>
        </w:tc>
        <w:tc>
          <w:tcPr>
            <w:tcW w:w="1171" w:type="dxa"/>
            <w:tcBorders>
              <w:top w:val="single" w:sz="4" w:space="0" w:color="000000"/>
              <w:left w:val="single" w:sz="4" w:space="0" w:color="000000"/>
              <w:bottom w:val="single" w:sz="4" w:space="0" w:color="000000"/>
              <w:right w:val="single" w:sz="4" w:space="0" w:color="000000"/>
            </w:tcBorders>
            <w:vAlign w:val="center"/>
          </w:tcPr>
          <w:p w14:paraId="12746A32" w14:textId="77777777" w:rsidR="00C70627" w:rsidRPr="00455891" w:rsidRDefault="00C70627" w:rsidP="000F700E">
            <w:pPr>
              <w:spacing w:line="259" w:lineRule="auto"/>
              <w:ind w:left="2"/>
              <w:rPr>
                <w:rFonts w:cstheme="minorHAnsi"/>
              </w:rPr>
            </w:pPr>
            <w:r w:rsidRPr="00455891">
              <w:rPr>
                <w:rFonts w:cstheme="minorHAnsi"/>
                <w:sz w:val="20"/>
              </w:rPr>
              <w:t xml:space="preserve"> </w:t>
            </w:r>
            <w:r w:rsidRPr="00455891">
              <w:rPr>
                <w:rFonts w:cstheme="minorHAnsi"/>
              </w:rP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71AC301" w14:textId="77777777" w:rsidR="00C70627" w:rsidRPr="00455891" w:rsidRDefault="00C70627" w:rsidP="000F700E">
            <w:pPr>
              <w:spacing w:line="259" w:lineRule="auto"/>
              <w:rPr>
                <w:rFonts w:cstheme="minorHAnsi"/>
              </w:rPr>
            </w:pPr>
            <w:r w:rsidRPr="00455891">
              <w:rPr>
                <w:rFonts w:cstheme="minorHAnsi"/>
                <w:sz w:val="20"/>
              </w:rPr>
              <w:t xml:space="preserve"> </w:t>
            </w:r>
            <w:r w:rsidRPr="00455891">
              <w:rPr>
                <w:rFonts w:cstheme="minorHAnsi"/>
              </w:rPr>
              <w:t xml:space="preserve"> </w:t>
            </w:r>
          </w:p>
        </w:tc>
        <w:tc>
          <w:tcPr>
            <w:tcW w:w="1172" w:type="dxa"/>
            <w:tcBorders>
              <w:top w:val="single" w:sz="4" w:space="0" w:color="000000"/>
              <w:left w:val="single" w:sz="4" w:space="0" w:color="000000"/>
              <w:bottom w:val="single" w:sz="4" w:space="0" w:color="000000"/>
              <w:right w:val="single" w:sz="4" w:space="0" w:color="000000"/>
            </w:tcBorders>
          </w:tcPr>
          <w:p w14:paraId="78B7B1BC" w14:textId="77777777" w:rsidR="00C70627" w:rsidRPr="00455891" w:rsidRDefault="00C70627" w:rsidP="000F700E">
            <w:pPr>
              <w:spacing w:line="259" w:lineRule="auto"/>
              <w:rPr>
                <w:rFonts w:cstheme="minorHAnsi"/>
              </w:rPr>
            </w:pPr>
            <w:r w:rsidRPr="00455891">
              <w:rPr>
                <w:rFonts w:cstheme="minorHAnsi"/>
                <w:sz w:val="20"/>
              </w:rPr>
              <w:t xml:space="preserve"> </w:t>
            </w:r>
            <w:r w:rsidRPr="00455891">
              <w:rPr>
                <w:rFonts w:cstheme="minorHAnsi"/>
              </w:rPr>
              <w:t xml:space="preserve"> </w:t>
            </w:r>
          </w:p>
        </w:tc>
        <w:tc>
          <w:tcPr>
            <w:tcW w:w="2789" w:type="dxa"/>
            <w:tcBorders>
              <w:top w:val="single" w:sz="4" w:space="0" w:color="000000"/>
              <w:left w:val="single" w:sz="4" w:space="0" w:color="000000"/>
              <w:bottom w:val="single" w:sz="4" w:space="0" w:color="000000"/>
              <w:right w:val="double" w:sz="4" w:space="0" w:color="000000"/>
            </w:tcBorders>
          </w:tcPr>
          <w:p w14:paraId="3A2A783A" w14:textId="77777777" w:rsidR="00C70627" w:rsidRPr="00455891" w:rsidRDefault="00C70627" w:rsidP="000F700E">
            <w:pPr>
              <w:spacing w:line="259" w:lineRule="auto"/>
              <w:ind w:left="2"/>
              <w:rPr>
                <w:rFonts w:cstheme="minorHAnsi"/>
              </w:rPr>
            </w:pPr>
            <w:r w:rsidRPr="00455891">
              <w:rPr>
                <w:rFonts w:cstheme="minorHAnsi"/>
                <w:sz w:val="20"/>
              </w:rPr>
              <w:t xml:space="preserve"> </w:t>
            </w:r>
            <w:r w:rsidRPr="00455891">
              <w:rPr>
                <w:rFonts w:cstheme="minorHAnsi"/>
              </w:rPr>
              <w:t xml:space="preserve"> </w:t>
            </w:r>
          </w:p>
        </w:tc>
      </w:tr>
      <w:tr w:rsidR="00C70627" w:rsidRPr="00455891" w14:paraId="7509A985" w14:textId="77777777" w:rsidTr="000F700E">
        <w:trPr>
          <w:trHeight w:val="497"/>
        </w:trPr>
        <w:tc>
          <w:tcPr>
            <w:tcW w:w="2252" w:type="dxa"/>
            <w:tcBorders>
              <w:top w:val="single" w:sz="4" w:space="0" w:color="000000"/>
              <w:left w:val="double" w:sz="4" w:space="0" w:color="000000"/>
              <w:bottom w:val="single" w:sz="4" w:space="0" w:color="000000"/>
              <w:right w:val="single" w:sz="4" w:space="0" w:color="000000"/>
            </w:tcBorders>
            <w:vAlign w:val="center"/>
          </w:tcPr>
          <w:p w14:paraId="30BA29FA" w14:textId="77777777" w:rsidR="00C70627" w:rsidRPr="00455891" w:rsidRDefault="00C70627" w:rsidP="000F700E">
            <w:pPr>
              <w:spacing w:line="259" w:lineRule="auto"/>
              <w:ind w:left="2"/>
              <w:rPr>
                <w:rFonts w:cstheme="minorHAnsi"/>
              </w:rPr>
            </w:pPr>
            <w:r w:rsidRPr="00455891">
              <w:rPr>
                <w:rFonts w:eastAsia="Calibri" w:cstheme="minorHAnsi"/>
                <w:b/>
                <w:sz w:val="20"/>
              </w:rPr>
              <w:t xml:space="preserve">Marks (out of 25) </w:t>
            </w:r>
            <w:r w:rsidRPr="00455891">
              <w:rPr>
                <w:rFonts w:cstheme="minorHAnsi"/>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70E91B6F" w14:textId="77777777" w:rsidR="00C70627" w:rsidRPr="00455891" w:rsidRDefault="00C70627" w:rsidP="000F700E">
            <w:pPr>
              <w:spacing w:line="259" w:lineRule="auto"/>
              <w:ind w:left="2"/>
              <w:rPr>
                <w:rFonts w:cstheme="minorHAnsi"/>
              </w:rPr>
            </w:pPr>
            <w:r w:rsidRPr="00455891">
              <w:rPr>
                <w:rFonts w:cstheme="minorHAnsi"/>
                <w:sz w:val="20"/>
              </w:rPr>
              <w:t xml:space="preserve"> </w:t>
            </w:r>
            <w:r w:rsidRPr="00455891">
              <w:rPr>
                <w:rFonts w:cstheme="minorHAnsi"/>
              </w:rP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39CE5355" w14:textId="77777777" w:rsidR="00C70627" w:rsidRPr="00455891" w:rsidRDefault="00C70627" w:rsidP="000F700E">
            <w:pPr>
              <w:spacing w:line="259" w:lineRule="auto"/>
              <w:rPr>
                <w:rFonts w:cstheme="minorHAnsi"/>
              </w:rPr>
            </w:pPr>
            <w:r w:rsidRPr="00455891">
              <w:rPr>
                <w:rFonts w:cstheme="minorHAnsi"/>
                <w:sz w:val="20"/>
              </w:rPr>
              <w:t xml:space="preserve"> </w:t>
            </w:r>
            <w:r w:rsidRPr="00455891">
              <w:rPr>
                <w:rFonts w:cstheme="minorHAnsi"/>
              </w:rPr>
              <w:t xml:space="preserve"> </w:t>
            </w:r>
          </w:p>
        </w:tc>
        <w:tc>
          <w:tcPr>
            <w:tcW w:w="1172" w:type="dxa"/>
            <w:tcBorders>
              <w:top w:val="single" w:sz="4" w:space="0" w:color="000000"/>
              <w:left w:val="single" w:sz="4" w:space="0" w:color="000000"/>
              <w:bottom w:val="single" w:sz="4" w:space="0" w:color="000000"/>
              <w:right w:val="single" w:sz="4" w:space="0" w:color="000000"/>
            </w:tcBorders>
          </w:tcPr>
          <w:p w14:paraId="3B5FADD5" w14:textId="77777777" w:rsidR="00C70627" w:rsidRPr="00455891" w:rsidRDefault="00C70627" w:rsidP="000F700E">
            <w:pPr>
              <w:spacing w:line="259" w:lineRule="auto"/>
              <w:rPr>
                <w:rFonts w:cstheme="minorHAnsi"/>
              </w:rPr>
            </w:pPr>
            <w:r w:rsidRPr="00455891">
              <w:rPr>
                <w:rFonts w:cstheme="minorHAnsi"/>
                <w:sz w:val="20"/>
              </w:rPr>
              <w:t xml:space="preserve"> </w:t>
            </w:r>
            <w:r w:rsidRPr="00455891">
              <w:rPr>
                <w:rFonts w:cstheme="minorHAnsi"/>
              </w:rPr>
              <w:t xml:space="preserve"> </w:t>
            </w:r>
          </w:p>
        </w:tc>
        <w:tc>
          <w:tcPr>
            <w:tcW w:w="2789" w:type="dxa"/>
            <w:tcBorders>
              <w:top w:val="single" w:sz="4" w:space="0" w:color="000000"/>
              <w:left w:val="single" w:sz="4" w:space="0" w:color="000000"/>
              <w:bottom w:val="single" w:sz="4" w:space="0" w:color="000000"/>
              <w:right w:val="double" w:sz="4" w:space="0" w:color="000000"/>
            </w:tcBorders>
          </w:tcPr>
          <w:p w14:paraId="609CA8EE" w14:textId="77777777" w:rsidR="00C70627" w:rsidRPr="00455891" w:rsidRDefault="00C70627" w:rsidP="000F700E">
            <w:pPr>
              <w:spacing w:line="259" w:lineRule="auto"/>
              <w:ind w:left="2"/>
              <w:rPr>
                <w:rFonts w:cstheme="minorHAnsi"/>
              </w:rPr>
            </w:pPr>
            <w:r w:rsidRPr="00455891">
              <w:rPr>
                <w:rFonts w:cstheme="minorHAnsi"/>
                <w:sz w:val="20"/>
              </w:rPr>
              <w:t xml:space="preserve"> </w:t>
            </w:r>
            <w:r w:rsidRPr="00455891">
              <w:rPr>
                <w:rFonts w:cstheme="minorHAnsi"/>
              </w:rPr>
              <w:t xml:space="preserve"> </w:t>
            </w:r>
          </w:p>
        </w:tc>
      </w:tr>
      <w:tr w:rsidR="00C70627" w:rsidRPr="00455891" w14:paraId="6F61118A" w14:textId="77777777" w:rsidTr="000F700E">
        <w:trPr>
          <w:trHeight w:val="1117"/>
        </w:trPr>
        <w:tc>
          <w:tcPr>
            <w:tcW w:w="9724" w:type="dxa"/>
            <w:gridSpan w:val="5"/>
            <w:tcBorders>
              <w:top w:val="single" w:sz="4" w:space="0" w:color="000000"/>
              <w:left w:val="double" w:sz="4" w:space="0" w:color="000000"/>
              <w:bottom w:val="double" w:sz="4" w:space="0" w:color="000000"/>
              <w:right w:val="double" w:sz="4" w:space="0" w:color="000000"/>
            </w:tcBorders>
          </w:tcPr>
          <w:p w14:paraId="0EB94536" w14:textId="77777777" w:rsidR="00C70627" w:rsidRPr="00455891" w:rsidRDefault="00C70627" w:rsidP="000F700E">
            <w:pPr>
              <w:spacing w:line="259" w:lineRule="auto"/>
              <w:ind w:left="2"/>
              <w:rPr>
                <w:rFonts w:cstheme="minorHAnsi"/>
              </w:rPr>
            </w:pPr>
            <w:r w:rsidRPr="00455891">
              <w:rPr>
                <w:rFonts w:cstheme="minorHAnsi"/>
                <w:sz w:val="20"/>
              </w:rPr>
              <w:t xml:space="preserve"> </w:t>
            </w:r>
            <w:r w:rsidRPr="00455891">
              <w:rPr>
                <w:rFonts w:cstheme="minorHAnsi"/>
              </w:rPr>
              <w:t xml:space="preserve"> </w:t>
            </w:r>
          </w:p>
          <w:p w14:paraId="74A0DFB0" w14:textId="77777777" w:rsidR="00C70627" w:rsidRPr="00455891" w:rsidRDefault="00C70627" w:rsidP="000F700E">
            <w:pPr>
              <w:spacing w:line="259" w:lineRule="auto"/>
              <w:ind w:left="2"/>
              <w:rPr>
                <w:rFonts w:cstheme="minorHAnsi"/>
              </w:rPr>
            </w:pPr>
            <w:r w:rsidRPr="00455891">
              <w:rPr>
                <w:rFonts w:cstheme="minorHAnsi"/>
                <w:sz w:val="20"/>
              </w:rPr>
              <w:t xml:space="preserve"> </w:t>
            </w:r>
            <w:r w:rsidRPr="00455891">
              <w:rPr>
                <w:rFonts w:cstheme="minorHAnsi"/>
              </w:rPr>
              <w:t xml:space="preserve"> </w:t>
            </w:r>
          </w:p>
          <w:p w14:paraId="5AB2502F" w14:textId="77777777" w:rsidR="00C70627" w:rsidRPr="00455891" w:rsidRDefault="00C70627" w:rsidP="000F700E">
            <w:pPr>
              <w:spacing w:line="259" w:lineRule="auto"/>
              <w:ind w:left="2"/>
              <w:rPr>
                <w:rFonts w:cstheme="minorHAnsi"/>
              </w:rPr>
            </w:pPr>
            <w:r w:rsidRPr="00455891">
              <w:rPr>
                <w:rFonts w:cstheme="minorHAnsi"/>
                <w:sz w:val="20"/>
              </w:rPr>
              <w:t xml:space="preserve"> </w:t>
            </w:r>
            <w:r w:rsidRPr="00455891">
              <w:rPr>
                <w:rFonts w:cstheme="minorHAnsi"/>
              </w:rPr>
              <w:t xml:space="preserve"> </w:t>
            </w:r>
          </w:p>
          <w:p w14:paraId="05BAEEA0" w14:textId="77777777" w:rsidR="00C70627" w:rsidRPr="00455891" w:rsidRDefault="00C70627" w:rsidP="000F700E">
            <w:pPr>
              <w:spacing w:line="259" w:lineRule="auto"/>
              <w:ind w:left="2"/>
              <w:rPr>
                <w:rFonts w:cstheme="minorHAnsi"/>
              </w:rPr>
            </w:pPr>
            <w:r w:rsidRPr="00455891">
              <w:rPr>
                <w:rFonts w:cstheme="minorHAnsi"/>
                <w:sz w:val="20"/>
              </w:rPr>
              <w:t xml:space="preserve">Signature of First Examiner                                                                                                            Signature of Second Examiner </w:t>
            </w:r>
            <w:r w:rsidRPr="00455891">
              <w:rPr>
                <w:rFonts w:cstheme="minorHAnsi"/>
              </w:rPr>
              <w:t xml:space="preserve"> </w:t>
            </w:r>
          </w:p>
        </w:tc>
      </w:tr>
    </w:tbl>
    <w:p w14:paraId="79EADBC8" w14:textId="4F1B65FE" w:rsidR="00C70627" w:rsidRPr="00455891" w:rsidRDefault="00C70627" w:rsidP="00C70627">
      <w:pPr>
        <w:spacing w:after="283" w:line="259" w:lineRule="auto"/>
        <w:ind w:left="14"/>
        <w:rPr>
          <w:rFonts w:cstheme="minorHAnsi"/>
        </w:rPr>
      </w:pPr>
      <w:r w:rsidRPr="00455891">
        <w:rPr>
          <w:rFonts w:cstheme="minorHAnsi"/>
          <w:sz w:val="20"/>
        </w:rPr>
        <w:t xml:space="preserve"> </w:t>
      </w:r>
      <w:r w:rsidRPr="00455891">
        <w:rPr>
          <w:rFonts w:cstheme="minorHAnsi"/>
        </w:rPr>
        <w:t xml:space="preserve"> </w:t>
      </w:r>
    </w:p>
    <w:p w14:paraId="69249CC2" w14:textId="3C9EB65D" w:rsidR="00C70627" w:rsidRPr="00455891" w:rsidRDefault="00C70627" w:rsidP="00C70627">
      <w:pPr>
        <w:spacing w:after="283" w:line="259" w:lineRule="auto"/>
        <w:ind w:left="14"/>
        <w:rPr>
          <w:rFonts w:cstheme="minorHAnsi"/>
        </w:rPr>
      </w:pPr>
    </w:p>
    <w:p w14:paraId="2FC6D93D" w14:textId="7A88CFA0" w:rsidR="00C70627" w:rsidRPr="00455891" w:rsidRDefault="00C70627" w:rsidP="00C70627">
      <w:pPr>
        <w:spacing w:after="283" w:line="259" w:lineRule="auto"/>
        <w:ind w:left="14"/>
        <w:rPr>
          <w:rFonts w:cstheme="minorHAnsi"/>
        </w:rPr>
      </w:pPr>
    </w:p>
    <w:p w14:paraId="1830B6A6" w14:textId="5AF0FFDA" w:rsidR="00C70627" w:rsidRPr="00455891" w:rsidRDefault="00C70627">
      <w:pPr>
        <w:rPr>
          <w:rFonts w:cstheme="minorHAnsi"/>
        </w:rPr>
      </w:pPr>
      <w:r w:rsidRPr="00455891">
        <w:rPr>
          <w:rFonts w:cstheme="minorHAnsi"/>
        </w:rPr>
        <w:br w:type="page"/>
      </w:r>
    </w:p>
    <w:p w14:paraId="4114743F" w14:textId="5727428B" w:rsidR="009D4E60" w:rsidRPr="00455891" w:rsidRDefault="009D4E60" w:rsidP="009A40F5">
      <w:pPr>
        <w:pStyle w:val="Heading1"/>
        <w:jc w:val="right"/>
        <w:rPr>
          <w:rFonts w:cstheme="minorHAnsi"/>
          <w:b/>
          <w:sz w:val="24"/>
          <w:u w:val="single"/>
        </w:rPr>
      </w:pPr>
      <w:bookmarkStart w:id="14" w:name="_Toc61909559"/>
      <w:r w:rsidRPr="00455891">
        <w:rPr>
          <w:rFonts w:cstheme="minorHAnsi"/>
          <w:b/>
          <w:sz w:val="24"/>
          <w:u w:val="single"/>
        </w:rPr>
        <w:lastRenderedPageBreak/>
        <w:t>Question No. 1</w:t>
      </w:r>
      <w:bookmarkEnd w:id="14"/>
    </w:p>
    <w:p w14:paraId="48BC5D91" w14:textId="77777777" w:rsidR="009D4E60" w:rsidRPr="00455891" w:rsidRDefault="009D4E60" w:rsidP="009D4E60">
      <w:pPr>
        <w:jc w:val="right"/>
        <w:rPr>
          <w:rFonts w:cstheme="minorHAnsi"/>
          <w:b/>
          <w:sz w:val="28"/>
          <w:u w:val="single"/>
        </w:rPr>
      </w:pPr>
    </w:p>
    <w:p w14:paraId="7D5E64DB" w14:textId="77777777" w:rsidR="009D4E60" w:rsidRPr="00455891" w:rsidRDefault="009D4E60" w:rsidP="009D4E60">
      <w:pPr>
        <w:rPr>
          <w:rFonts w:cstheme="minorHAnsi"/>
          <w:b/>
          <w:u w:val="single"/>
        </w:rPr>
      </w:pPr>
      <w:r w:rsidRPr="00455891">
        <w:rPr>
          <w:rFonts w:cstheme="minorHAnsi"/>
          <w:b/>
          <w:u w:val="single"/>
        </w:rPr>
        <w:t>Solution to Question No. 1:</w:t>
      </w:r>
    </w:p>
    <w:p w14:paraId="295015F4" w14:textId="6E2B88E1" w:rsidR="009A40F5" w:rsidRDefault="009A40F5" w:rsidP="009D4E60">
      <w:pPr>
        <w:rPr>
          <w:rFonts w:cstheme="minorHAnsi"/>
          <w:b/>
          <w:u w:val="single"/>
        </w:rPr>
      </w:pPr>
    </w:p>
    <w:p w14:paraId="172F2051" w14:textId="05F79194" w:rsidR="000D752A" w:rsidRDefault="000D752A" w:rsidP="009D4E60">
      <w:pPr>
        <w:rPr>
          <w:rFonts w:cstheme="minorHAnsi"/>
          <w:b/>
          <w:u w:val="single"/>
        </w:rPr>
      </w:pPr>
    </w:p>
    <w:p w14:paraId="05989F8E" w14:textId="3474D84D" w:rsidR="000D752A" w:rsidRPr="000D752A" w:rsidRDefault="000D752A" w:rsidP="000D752A">
      <w:pPr>
        <w:spacing w:line="360" w:lineRule="auto"/>
        <w:rPr>
          <w:rFonts w:cstheme="minorHAnsi"/>
          <w:bCs/>
        </w:rPr>
      </w:pPr>
      <w:r w:rsidRPr="000D752A">
        <w:rPr>
          <w:rFonts w:cstheme="minorHAnsi"/>
          <w:bCs/>
        </w:rPr>
        <w:t>In computer architecture, 128-bit integers, memory addresses, or other data units are those that are 128 bits (16 octets) wide. Also, 128-bit CPU and ALU architectures are those that are based on registers, address buses, or data buses of that size.</w:t>
      </w:r>
    </w:p>
    <w:p w14:paraId="44FDB78E" w14:textId="77777777" w:rsidR="000D752A" w:rsidRPr="00455891" w:rsidRDefault="000D752A" w:rsidP="009D4E60">
      <w:pPr>
        <w:rPr>
          <w:rFonts w:cstheme="minorHAnsi"/>
          <w:b/>
          <w:u w:val="single"/>
        </w:rPr>
      </w:pPr>
    </w:p>
    <w:p w14:paraId="0066F6CE" w14:textId="126C5051" w:rsidR="00B77DEA" w:rsidRPr="00455891" w:rsidRDefault="00B77DEA" w:rsidP="00BE7B80">
      <w:pPr>
        <w:pStyle w:val="Heading2"/>
        <w:rPr>
          <w:rFonts w:asciiTheme="minorHAnsi" w:hAnsiTheme="minorHAnsi" w:cstheme="minorHAnsi"/>
          <w:color w:val="auto"/>
          <w:sz w:val="22"/>
          <w:szCs w:val="24"/>
        </w:rPr>
      </w:pPr>
      <w:bookmarkStart w:id="15" w:name="_Toc61909560"/>
      <w:r w:rsidRPr="00455891">
        <w:rPr>
          <w:rFonts w:asciiTheme="minorHAnsi" w:hAnsiTheme="minorHAnsi" w:cstheme="minorHAnsi"/>
          <w:color w:val="auto"/>
          <w:sz w:val="22"/>
          <w:szCs w:val="24"/>
        </w:rPr>
        <w:t xml:space="preserve">1.1 </w:t>
      </w:r>
      <w:r w:rsidR="007F276A" w:rsidRPr="00455891">
        <w:rPr>
          <w:rFonts w:asciiTheme="minorHAnsi" w:hAnsiTheme="minorHAnsi" w:cstheme="minorHAnsi"/>
          <w:color w:val="auto"/>
          <w:sz w:val="22"/>
          <w:szCs w:val="24"/>
        </w:rPr>
        <w:t>Introduction to 16-bit, 32- bit or 64-bit operating systems</w:t>
      </w:r>
      <w:bookmarkEnd w:id="15"/>
    </w:p>
    <w:p w14:paraId="45785F43" w14:textId="50F1D712" w:rsidR="00B77DEA" w:rsidRPr="00455891" w:rsidRDefault="00B77DEA" w:rsidP="009A40F5">
      <w:pPr>
        <w:spacing w:line="360" w:lineRule="auto"/>
        <w:jc w:val="both"/>
        <w:rPr>
          <w:rFonts w:cstheme="minorHAnsi"/>
          <w:szCs w:val="22"/>
        </w:rPr>
      </w:pPr>
    </w:p>
    <w:p w14:paraId="57F0959E" w14:textId="541C1644" w:rsidR="00E3266B" w:rsidRPr="00E3266B" w:rsidRDefault="00E3266B" w:rsidP="00E3266B">
      <w:pPr>
        <w:spacing w:line="360" w:lineRule="auto"/>
        <w:jc w:val="both"/>
        <w:rPr>
          <w:rFonts w:cstheme="minorHAnsi"/>
          <w:szCs w:val="22"/>
        </w:rPr>
      </w:pPr>
      <w:r w:rsidRPr="00E3266B">
        <w:rPr>
          <w:rFonts w:cstheme="minorHAnsi"/>
          <w:szCs w:val="22"/>
        </w:rPr>
        <w:t>The 16-bit Microprocessor means that it has 16 address lines.</w:t>
      </w:r>
    </w:p>
    <w:p w14:paraId="3975F062" w14:textId="0AF68736" w:rsidR="00E3266B" w:rsidRPr="00E3266B" w:rsidRDefault="000D752A" w:rsidP="00E3266B">
      <w:pPr>
        <w:spacing w:line="360" w:lineRule="auto"/>
        <w:jc w:val="both"/>
        <w:rPr>
          <w:rFonts w:cstheme="minorHAnsi"/>
          <w:szCs w:val="22"/>
        </w:rPr>
      </w:pPr>
      <w:r w:rsidRPr="000D752A">
        <w:rPr>
          <w:rFonts w:cstheme="minorHAnsi"/>
          <w:szCs w:val="22"/>
        </w:rPr>
        <w:t xml:space="preserve">In computer architecture, 16-bit integers, memory addresses, or other data units are those that are 16 bits (2 octets) wide. Also, 16-bit CPU and ALU architectures are those that are based on registers, address buses, or data buses of that size. 16-bit microcomputers are computers in which 16-bit microprocessors were the norm. </w:t>
      </w:r>
      <w:r w:rsidR="00E3266B" w:rsidRPr="00E3266B">
        <w:rPr>
          <w:rFonts w:cstheme="minorHAnsi"/>
          <w:szCs w:val="22"/>
        </w:rPr>
        <w:t>A 16-bit microprocessor is having 16bit register set. It has 16 address and data lines to transfer address and data both. Hence it is 16 address lines. The maximum addresses are 2^16 means 65536.</w:t>
      </w:r>
    </w:p>
    <w:p w14:paraId="68D4A940" w14:textId="58E24FBD" w:rsidR="007F276A" w:rsidRDefault="00E3266B" w:rsidP="00E3266B">
      <w:pPr>
        <w:spacing w:line="360" w:lineRule="auto"/>
        <w:jc w:val="both"/>
        <w:rPr>
          <w:rFonts w:cstheme="minorHAnsi"/>
          <w:szCs w:val="22"/>
        </w:rPr>
      </w:pPr>
      <w:r w:rsidRPr="00E3266B">
        <w:rPr>
          <w:rFonts w:cstheme="minorHAnsi"/>
          <w:szCs w:val="22"/>
        </w:rPr>
        <w:t>The term is often applied to the following: microprocessor: indicates the width of the registers. A 16-bit microprocessor can process data and memory addresses that are represented by 16 bits. bus: indicates the number of wires in the bus. A 16-bit bus transmits 16 bits in parallel.</w:t>
      </w:r>
      <w:r w:rsidRPr="00E3266B">
        <w:t xml:space="preserve"> </w:t>
      </w:r>
      <w:r>
        <w:rPr>
          <w:rFonts w:cstheme="minorHAnsi"/>
          <w:szCs w:val="22"/>
        </w:rPr>
        <w:t xml:space="preserve">Some </w:t>
      </w:r>
      <w:r w:rsidRPr="00E3266B">
        <w:rPr>
          <w:rFonts w:cstheme="minorHAnsi"/>
          <w:szCs w:val="22"/>
        </w:rPr>
        <w:t>example</w:t>
      </w:r>
      <w:r>
        <w:rPr>
          <w:rFonts w:cstheme="minorHAnsi"/>
          <w:szCs w:val="22"/>
        </w:rPr>
        <w:t xml:space="preserve"> of 16-bit operating system </w:t>
      </w:r>
      <w:r w:rsidR="000D752A">
        <w:rPr>
          <w:rFonts w:cstheme="minorHAnsi"/>
          <w:szCs w:val="22"/>
        </w:rPr>
        <w:t>is</w:t>
      </w:r>
      <w:r w:rsidRPr="00E3266B">
        <w:rPr>
          <w:rFonts w:cstheme="minorHAnsi"/>
          <w:szCs w:val="22"/>
        </w:rPr>
        <w:t xml:space="preserve"> free cell, Dialer, DriveSpace.</w:t>
      </w:r>
    </w:p>
    <w:p w14:paraId="7732345A" w14:textId="77777777" w:rsidR="00E3266B" w:rsidRDefault="00E3266B" w:rsidP="00E3266B">
      <w:pPr>
        <w:spacing w:line="360" w:lineRule="auto"/>
        <w:jc w:val="both"/>
        <w:rPr>
          <w:rFonts w:cstheme="minorHAnsi"/>
          <w:szCs w:val="22"/>
        </w:rPr>
      </w:pPr>
    </w:p>
    <w:p w14:paraId="04C9ADD0" w14:textId="2E23A875" w:rsidR="00E3266B" w:rsidRDefault="000D752A" w:rsidP="00E3266B">
      <w:pPr>
        <w:spacing w:line="360" w:lineRule="auto"/>
        <w:jc w:val="both"/>
        <w:rPr>
          <w:rFonts w:cstheme="minorHAnsi"/>
          <w:szCs w:val="22"/>
        </w:rPr>
      </w:pPr>
      <w:r w:rsidRPr="000D752A">
        <w:rPr>
          <w:rFonts w:cstheme="minorHAnsi"/>
          <w:szCs w:val="22"/>
        </w:rPr>
        <w:t xml:space="preserve">The 32-bit processor was the primary processor used in all computers until the early 1990s. Intel Pentium processors and early AMD processors were 32-bit, which means the operating system and software work with data units that are 32 bits wide. </w:t>
      </w:r>
      <w:r w:rsidR="00E3266B" w:rsidRPr="00E3266B">
        <w:rPr>
          <w:rFonts w:cstheme="minorHAnsi"/>
          <w:szCs w:val="22"/>
        </w:rPr>
        <w:t>Most computers made in the 1990s and early 2000s were 32-bit machines. The CPU register stores memory addresses, which is how the processor accesses data from RAM. One bit in the register can reference an individual byte in memory, so a 32-bit system can address a maximum of 4 GB (4,294,967,296 bytes) of RAM. The actual limit is often less around 3.5 GB since part of the register is used to store other temporary values besides memory addresses. Most computers released over the past two decades were built on a 32-bit architecture, hence most operating systems were designed to run on a 32-bit processor.</w:t>
      </w:r>
      <w:r w:rsidR="00E3266B" w:rsidRPr="00E3266B">
        <w:t xml:space="preserve"> </w:t>
      </w:r>
      <w:r w:rsidR="00E3266B" w:rsidRPr="00E3266B">
        <w:rPr>
          <w:rFonts w:cstheme="minorHAnsi"/>
          <w:szCs w:val="22"/>
        </w:rPr>
        <w:t>Windows 95, 98, and XP are all 32-bit operating systems</w:t>
      </w:r>
      <w:r w:rsidR="00E3266B">
        <w:rPr>
          <w:rFonts w:cstheme="minorHAnsi"/>
          <w:szCs w:val="22"/>
        </w:rPr>
        <w:t>.</w:t>
      </w:r>
    </w:p>
    <w:p w14:paraId="6E970413" w14:textId="02573FFF" w:rsidR="00E3266B" w:rsidRPr="00E3266B" w:rsidRDefault="00E3266B" w:rsidP="00E3266B">
      <w:pPr>
        <w:spacing w:line="360" w:lineRule="auto"/>
        <w:jc w:val="both"/>
        <w:rPr>
          <w:rFonts w:cstheme="minorHAnsi"/>
          <w:szCs w:val="22"/>
        </w:rPr>
      </w:pPr>
      <w:r w:rsidRPr="00E3266B">
        <w:rPr>
          <w:rFonts w:cstheme="minorHAnsi"/>
          <w:szCs w:val="22"/>
        </w:rPr>
        <w:t xml:space="preserve">A 32-bit system can access </w:t>
      </w:r>
      <m:oMath>
        <m:sSup>
          <m:sSupPr>
            <m:ctrlPr>
              <w:rPr>
                <w:rFonts w:ascii="Cambria Math" w:hAnsi="Cambria Math" w:cstheme="minorHAnsi"/>
                <w:i/>
                <w:szCs w:val="22"/>
              </w:rPr>
            </m:ctrlPr>
          </m:sSupPr>
          <m:e>
            <m:r>
              <w:rPr>
                <w:rFonts w:ascii="Cambria Math" w:hAnsi="Cambria Math" w:cstheme="minorHAnsi"/>
                <w:szCs w:val="22"/>
              </w:rPr>
              <m:t>2</m:t>
            </m:r>
          </m:e>
          <m:sup>
            <m:r>
              <w:rPr>
                <w:rFonts w:ascii="Cambria Math" w:hAnsi="Cambria Math" w:cstheme="minorHAnsi"/>
                <w:szCs w:val="22"/>
              </w:rPr>
              <m:t>32</m:t>
            </m:r>
          </m:sup>
        </m:sSup>
      </m:oMath>
      <w:r w:rsidRPr="00E3266B">
        <w:rPr>
          <w:rFonts w:cstheme="minorHAnsi"/>
          <w:szCs w:val="22"/>
        </w:rPr>
        <w:t xml:space="preserve"> memory addresses, i.e</w:t>
      </w:r>
      <w:r>
        <w:rPr>
          <w:rFonts w:cstheme="minorHAnsi"/>
          <w:szCs w:val="22"/>
        </w:rPr>
        <w:t>.,</w:t>
      </w:r>
      <w:r w:rsidRPr="00E3266B">
        <w:rPr>
          <w:rFonts w:cstheme="minorHAnsi"/>
          <w:szCs w:val="22"/>
        </w:rPr>
        <w:t xml:space="preserve"> 4 GB of RAM or physical memory ideally, it can access more than 4 GB of RAM also.</w:t>
      </w:r>
    </w:p>
    <w:p w14:paraId="694EC809" w14:textId="77777777" w:rsidR="00E3266B" w:rsidRDefault="00E3266B" w:rsidP="00E3266B">
      <w:pPr>
        <w:spacing w:line="360" w:lineRule="auto"/>
        <w:jc w:val="both"/>
        <w:rPr>
          <w:rFonts w:cstheme="minorHAnsi"/>
          <w:szCs w:val="22"/>
        </w:rPr>
      </w:pPr>
    </w:p>
    <w:p w14:paraId="2F24C07B" w14:textId="21764826" w:rsidR="00E3266B" w:rsidRDefault="000D752A" w:rsidP="00E3266B">
      <w:pPr>
        <w:spacing w:line="360" w:lineRule="auto"/>
        <w:jc w:val="both"/>
        <w:rPr>
          <w:rFonts w:cstheme="minorHAnsi"/>
          <w:szCs w:val="22"/>
        </w:rPr>
      </w:pPr>
      <w:r w:rsidRPr="000D752A">
        <w:rPr>
          <w:rFonts w:cstheme="minorHAnsi"/>
          <w:szCs w:val="22"/>
        </w:rPr>
        <w:t>An operating system that is designed to work in a computer that processes 64 bits at a time. Most personal computers today are 64-bit, and mobile devices are expected to begin using 64-bit CPUs in the 2014–2015-</w:t>
      </w:r>
      <w:r w:rsidRPr="000D752A">
        <w:rPr>
          <w:rFonts w:cstheme="minorHAnsi"/>
          <w:szCs w:val="22"/>
        </w:rPr>
        <w:lastRenderedPageBreak/>
        <w:t>time frame. A 64-bit operating system will not work in a 32-bit computer, but a 32-bit operating system will run in a 64-bit computer.</w:t>
      </w:r>
      <w:r>
        <w:rPr>
          <w:rFonts w:cstheme="minorHAnsi"/>
          <w:szCs w:val="22"/>
        </w:rPr>
        <w:t xml:space="preserve"> </w:t>
      </w:r>
      <w:r w:rsidR="00E3266B" w:rsidRPr="00E3266B">
        <w:rPr>
          <w:rFonts w:cstheme="minorHAnsi"/>
          <w:szCs w:val="22"/>
        </w:rPr>
        <w:t>A 64-bit register can theoretically reference 18,446,744,073,709,551,616 bytes, or 17,179,869,184 GB (16 exabytes) of memory. This is several million times more than an average workstation would need to access. What’s important is that a 64-bit computer (which means it has a 64-bit processor) can access more than 4 GB of RAM. If a computer has 8 GB of RAM, it better has a 64-bit processor. Otherwise, at least 4 GB of the memory will be inaccessible by the CPU.</w:t>
      </w:r>
    </w:p>
    <w:p w14:paraId="268A5194" w14:textId="51BAA27C" w:rsidR="009D4E60" w:rsidRPr="000D752A" w:rsidRDefault="00E3266B" w:rsidP="000D752A">
      <w:pPr>
        <w:spacing w:line="360" w:lineRule="auto"/>
        <w:jc w:val="both"/>
        <w:rPr>
          <w:rFonts w:cstheme="minorHAnsi"/>
          <w:szCs w:val="22"/>
        </w:rPr>
      </w:pPr>
      <w:r w:rsidRPr="00E3266B">
        <w:rPr>
          <w:rFonts w:cstheme="minorHAnsi"/>
          <w:szCs w:val="22"/>
        </w:rPr>
        <w:t xml:space="preserve">A 64-bit system can access </w:t>
      </w:r>
      <m:oMath>
        <m:sSup>
          <m:sSupPr>
            <m:ctrlPr>
              <w:rPr>
                <w:rFonts w:ascii="Cambria Math" w:hAnsi="Cambria Math" w:cstheme="minorHAnsi"/>
                <w:i/>
                <w:szCs w:val="22"/>
              </w:rPr>
            </m:ctrlPr>
          </m:sSupPr>
          <m:e>
            <m:r>
              <w:rPr>
                <w:rFonts w:ascii="Cambria Math" w:hAnsi="Cambria Math" w:cstheme="minorHAnsi"/>
                <w:szCs w:val="22"/>
              </w:rPr>
              <m:t>2</m:t>
            </m:r>
          </m:e>
          <m:sup>
            <m:r>
              <w:rPr>
                <w:rFonts w:ascii="Cambria Math" w:hAnsi="Cambria Math" w:cstheme="minorHAnsi"/>
                <w:szCs w:val="22"/>
              </w:rPr>
              <m:t>64</m:t>
            </m:r>
          </m:sup>
        </m:sSup>
      </m:oMath>
      <w:r w:rsidRPr="00E3266B">
        <w:rPr>
          <w:rFonts w:cstheme="minorHAnsi"/>
          <w:szCs w:val="22"/>
        </w:rPr>
        <w:t xml:space="preserve"> memory addresses, i.e actually 18-Quintillion bytes of RAM. In short, any amount of memory greater than 4 GB can be easily handled by it.</w:t>
      </w:r>
    </w:p>
    <w:p w14:paraId="61BEB92A" w14:textId="024EB783" w:rsidR="007F276A" w:rsidRPr="00455891" w:rsidRDefault="007F276A" w:rsidP="007F276A">
      <w:pPr>
        <w:pStyle w:val="Heading2"/>
        <w:rPr>
          <w:rFonts w:asciiTheme="minorHAnsi" w:hAnsiTheme="minorHAnsi" w:cstheme="minorHAnsi"/>
          <w:color w:val="auto"/>
          <w:sz w:val="22"/>
          <w:szCs w:val="24"/>
        </w:rPr>
      </w:pPr>
      <w:bookmarkStart w:id="16" w:name="_Toc61909561"/>
      <w:r w:rsidRPr="00455891">
        <w:rPr>
          <w:rFonts w:asciiTheme="minorHAnsi" w:hAnsiTheme="minorHAnsi" w:cstheme="minorHAnsi"/>
          <w:color w:val="auto"/>
          <w:sz w:val="22"/>
          <w:szCs w:val="24"/>
        </w:rPr>
        <w:t>1.2 Reasons for the transition from 16-bit to 32- bit and 32-bit to 64-bit operating systems</w:t>
      </w:r>
      <w:bookmarkEnd w:id="16"/>
    </w:p>
    <w:p w14:paraId="524DDC93" w14:textId="77777777" w:rsidR="007F276A" w:rsidRPr="00455891" w:rsidRDefault="007F276A" w:rsidP="007F276A">
      <w:pPr>
        <w:spacing w:line="360" w:lineRule="auto"/>
        <w:jc w:val="both"/>
        <w:rPr>
          <w:rFonts w:cstheme="minorHAnsi"/>
          <w:b/>
          <w:u w:val="single"/>
        </w:rPr>
      </w:pPr>
    </w:p>
    <w:p w14:paraId="1718958F" w14:textId="77777777" w:rsidR="00CE7EA3" w:rsidRPr="00CE7EA3" w:rsidRDefault="00CE7EA3" w:rsidP="00CE7EA3">
      <w:pPr>
        <w:widowControl w:val="0"/>
        <w:spacing w:before="96" w:after="192"/>
        <w:rPr>
          <w:rFonts w:ascii="Calibri" w:eastAsia="Calibri" w:hAnsi="Calibri" w:cs="Calibri"/>
          <w:b/>
          <w:shd w:val="clear" w:color="auto" w:fill="FFFFFF"/>
        </w:rPr>
      </w:pPr>
      <w:r w:rsidRPr="00CE7EA3">
        <w:rPr>
          <w:rFonts w:ascii="Calibri" w:eastAsia="Calibri" w:hAnsi="Calibri" w:cs="Calibri"/>
          <w:b/>
          <w:shd w:val="clear" w:color="auto" w:fill="FFFFFF"/>
        </w:rPr>
        <w:t>Transition from 16-bit to 32-bit.</w:t>
      </w:r>
    </w:p>
    <w:p w14:paraId="59213A1F" w14:textId="599BCEB4" w:rsidR="00A214F5" w:rsidRDefault="00CE7EA3" w:rsidP="00CE7EA3">
      <w:pPr>
        <w:widowControl w:val="0"/>
        <w:spacing w:before="96" w:after="192"/>
        <w:rPr>
          <w:rFonts w:ascii="Calibri" w:eastAsia="Calibri" w:hAnsi="Calibri" w:cs="Calibri"/>
          <w:shd w:val="clear" w:color="auto" w:fill="FFFFFF"/>
        </w:rPr>
      </w:pPr>
      <w:r>
        <w:rPr>
          <w:rFonts w:ascii="Calibri" w:eastAsia="Calibri" w:hAnsi="Calibri" w:cs="Calibri"/>
          <w:shd w:val="clear" w:color="auto" w:fill="FFFFFF"/>
        </w:rPr>
        <w:t>Because of their internal data paths are narrower, so they use fewer transistors and cost less to manufacture. They only need 16-bit paths to external memory, so they have half as many memory bus data pins as 32-bit processors.</w:t>
      </w:r>
    </w:p>
    <w:p w14:paraId="7ABA0123" w14:textId="45694A68" w:rsidR="00CE7EA3" w:rsidRPr="00CE7EA3" w:rsidRDefault="00CE7EA3" w:rsidP="00CE7EA3">
      <w:pPr>
        <w:widowControl w:val="0"/>
        <w:spacing w:before="96" w:after="192"/>
        <w:rPr>
          <w:rFonts w:ascii="Calibri" w:eastAsia="Calibri" w:hAnsi="Calibri" w:cs="Calibri"/>
          <w:b/>
          <w:shd w:val="clear" w:color="auto" w:fill="FFFFFF"/>
        </w:rPr>
      </w:pPr>
      <w:r w:rsidRPr="00CE7EA3">
        <w:rPr>
          <w:rFonts w:ascii="Calibri" w:eastAsia="Calibri" w:hAnsi="Calibri" w:cs="Calibri"/>
          <w:b/>
          <w:shd w:val="clear" w:color="auto" w:fill="FFFFFF"/>
        </w:rPr>
        <w:t xml:space="preserve">Transition from 32 bit to </w:t>
      </w:r>
      <w:r>
        <w:rPr>
          <w:rFonts w:ascii="Calibri" w:eastAsia="Calibri" w:hAnsi="Calibri" w:cs="Calibri"/>
          <w:b/>
          <w:shd w:val="clear" w:color="auto" w:fill="FFFFFF"/>
        </w:rPr>
        <w:t xml:space="preserve">64 </w:t>
      </w:r>
      <w:r w:rsidRPr="00CE7EA3">
        <w:rPr>
          <w:rFonts w:ascii="Calibri" w:eastAsia="Calibri" w:hAnsi="Calibri" w:cs="Calibri"/>
          <w:b/>
          <w:shd w:val="clear" w:color="auto" w:fill="FFFFFF"/>
        </w:rPr>
        <w:t>bits.</w:t>
      </w:r>
    </w:p>
    <w:p w14:paraId="22C7CE95" w14:textId="64BF39B3" w:rsidR="00CE7EA3" w:rsidRPr="00CE7EA3" w:rsidRDefault="00CE7EA3" w:rsidP="00CE7EA3">
      <w:pPr>
        <w:pStyle w:val="ListParagraph"/>
        <w:widowControl w:val="0"/>
        <w:numPr>
          <w:ilvl w:val="0"/>
          <w:numId w:val="20"/>
        </w:numPr>
        <w:spacing w:after="192" w:line="360" w:lineRule="auto"/>
        <w:rPr>
          <w:rFonts w:ascii="Calibri" w:eastAsia="Calibri" w:hAnsi="Calibri" w:cs="Calibri"/>
          <w:color w:val="000000"/>
          <w:shd w:val="clear" w:color="auto" w:fill="FFFFFF"/>
        </w:rPr>
      </w:pPr>
      <w:r w:rsidRPr="00CE7EA3">
        <w:rPr>
          <w:rFonts w:ascii="Calibri" w:eastAsia="Calibri" w:hAnsi="Calibri" w:cs="Calibri"/>
          <w:color w:val="000000"/>
          <w:shd w:val="clear" w:color="auto" w:fill="FFFFFF"/>
        </w:rPr>
        <w:t>A major difference between 32-bit processors and 64-bit processors is the number of calculations per second they can perform, which affects the speed at which they can complete tasks. 64-bit processors can come in dual-core, quad-core, six-core, and eight-core versions for home computing. Multiple cores allow for an increased number of calculations per second that can be performed, which can increase the processing power and help make a computer run faster. Software programs that require many calculations to function smoothly can operate faster and more efficiently on the multi-core 64-bit processors, for the most part.</w:t>
      </w:r>
    </w:p>
    <w:p w14:paraId="2BD6EAD2" w14:textId="77777777" w:rsidR="00CE7EA3" w:rsidRPr="00CE7EA3" w:rsidRDefault="00CE7EA3" w:rsidP="00CE7EA3">
      <w:pPr>
        <w:pStyle w:val="ListParagraph"/>
        <w:numPr>
          <w:ilvl w:val="0"/>
          <w:numId w:val="20"/>
        </w:numPr>
        <w:spacing w:line="360" w:lineRule="auto"/>
        <w:jc w:val="both"/>
        <w:rPr>
          <w:rFonts w:cstheme="minorHAnsi"/>
          <w:szCs w:val="22"/>
        </w:rPr>
      </w:pPr>
      <w:r w:rsidRPr="00CE7EA3">
        <w:rPr>
          <w:rFonts w:cstheme="minorHAnsi"/>
          <w:szCs w:val="22"/>
        </w:rPr>
        <w:t>A computer with a 64-bit processor can have a 64-bit or 32-bit version of an operating system installed. However, with a 32-bit operating system, the 64-bit processor would not run at its full capability.</w:t>
      </w:r>
    </w:p>
    <w:p w14:paraId="65D1D15F" w14:textId="5C9AEE96" w:rsidR="007F276A" w:rsidRDefault="00CE7EA3" w:rsidP="007F276A">
      <w:pPr>
        <w:pStyle w:val="ListParagraph"/>
        <w:numPr>
          <w:ilvl w:val="0"/>
          <w:numId w:val="20"/>
        </w:numPr>
        <w:spacing w:line="360" w:lineRule="auto"/>
        <w:jc w:val="both"/>
        <w:rPr>
          <w:rFonts w:cstheme="minorHAnsi"/>
          <w:szCs w:val="22"/>
        </w:rPr>
      </w:pPr>
      <w:r w:rsidRPr="00CE7EA3">
        <w:rPr>
          <w:rFonts w:cstheme="minorHAnsi"/>
          <w:szCs w:val="22"/>
        </w:rPr>
        <w:t>On a computer with a 64-bit processor, we can’t run a 16-bit legacy program. Many 32-bit programs will work with a 64-bit processor and operating system, but some older 32-bit programs may not function properly, or at all, due to limited or no compatibility.</w:t>
      </w:r>
    </w:p>
    <w:p w14:paraId="3EBFE89A" w14:textId="5A055144" w:rsidR="00B504CD" w:rsidRPr="00B504CD" w:rsidRDefault="00B504CD" w:rsidP="00B504CD">
      <w:pPr>
        <w:pStyle w:val="ListParagraph"/>
        <w:numPr>
          <w:ilvl w:val="0"/>
          <w:numId w:val="20"/>
        </w:numPr>
        <w:spacing w:line="360" w:lineRule="auto"/>
        <w:jc w:val="both"/>
        <w:rPr>
          <w:rFonts w:cstheme="minorHAnsi"/>
          <w:szCs w:val="22"/>
        </w:rPr>
      </w:pPr>
      <w:r w:rsidRPr="00B504CD">
        <w:rPr>
          <w:rFonts w:cstheme="minorHAnsi"/>
          <w:szCs w:val="22"/>
        </w:rPr>
        <w:t>Unlike the migration from 16 to 32 bit (which made perfect sense at the time), the switch from 32 to 64 bit has been proven substantially less beneficial. The benefits of the wider registers are limited to applications that require heavy math computations such as encryption software and the like. And while the larger address space (up to 2^64 = 16 Exabyte!) is useful for applications that benefit from more than 4GB, this is also at the expense of data locality (the processor cache didn't grow with the address space) and ability to scale to a wider range of devices.</w:t>
      </w:r>
    </w:p>
    <w:p w14:paraId="5F34E47C" w14:textId="4B309C88" w:rsidR="007F276A" w:rsidRPr="00B504CD" w:rsidRDefault="007F276A" w:rsidP="00B504CD">
      <w:pPr>
        <w:pStyle w:val="Heading2"/>
        <w:rPr>
          <w:rFonts w:asciiTheme="minorHAnsi" w:hAnsiTheme="minorHAnsi" w:cstheme="minorHAnsi"/>
          <w:color w:val="auto"/>
          <w:sz w:val="22"/>
          <w:szCs w:val="24"/>
        </w:rPr>
      </w:pPr>
      <w:bookmarkStart w:id="17" w:name="_Toc61909562"/>
      <w:r w:rsidRPr="00455891">
        <w:rPr>
          <w:rFonts w:asciiTheme="minorHAnsi" w:hAnsiTheme="minorHAnsi" w:cstheme="minorHAnsi"/>
          <w:color w:val="auto"/>
          <w:sz w:val="22"/>
          <w:szCs w:val="24"/>
        </w:rPr>
        <w:lastRenderedPageBreak/>
        <w:t>1.3 Reasons for the transition from 64-bit to 128-bit operating systems</w:t>
      </w:r>
      <w:bookmarkEnd w:id="17"/>
    </w:p>
    <w:p w14:paraId="43D035E8" w14:textId="77777777" w:rsidR="00BA6647" w:rsidRDefault="00BA6647" w:rsidP="005A5D4E">
      <w:pPr>
        <w:widowControl w:val="0"/>
        <w:spacing w:after="192"/>
        <w:ind w:left="720"/>
        <w:rPr>
          <w:rFonts w:ascii="Calibri" w:eastAsia="Calibri" w:hAnsi="Calibri" w:cs="Calibri"/>
          <w:shd w:val="clear" w:color="auto" w:fill="FFFFFF"/>
        </w:rPr>
      </w:pPr>
    </w:p>
    <w:p w14:paraId="3130F347" w14:textId="04F19AE7" w:rsidR="005A5D4E" w:rsidRDefault="005A5D4E" w:rsidP="005A5D4E">
      <w:pPr>
        <w:widowControl w:val="0"/>
        <w:spacing w:after="192"/>
        <w:ind w:left="720"/>
        <w:rPr>
          <w:rFonts w:ascii="Calibri" w:eastAsia="Calibri" w:hAnsi="Calibri" w:cs="Calibri"/>
          <w:shd w:val="clear" w:color="auto" w:fill="FFFFFF"/>
        </w:rPr>
      </w:pPr>
      <w:r>
        <w:rPr>
          <w:rFonts w:ascii="Calibri" w:eastAsia="Calibri" w:hAnsi="Calibri" w:cs="Calibri"/>
          <w:shd w:val="clear" w:color="auto" w:fill="FFFFFF"/>
        </w:rPr>
        <w:t>Because of the 128 bits is still overkill these days. For most purpose 32 or 64 bits is still more than enough. For simpler things even 8 or 16 bits are still practical.</w:t>
      </w:r>
    </w:p>
    <w:p w14:paraId="64D7A7CA" w14:textId="77777777" w:rsidR="00185C33" w:rsidRPr="00185C33" w:rsidRDefault="00185C33" w:rsidP="00A824B0">
      <w:pPr>
        <w:spacing w:line="360" w:lineRule="auto"/>
        <w:ind w:left="720"/>
        <w:rPr>
          <w:rFonts w:ascii="Calibri" w:eastAsia="Calibri" w:hAnsi="Calibri" w:cs="Calibri"/>
          <w:shd w:val="clear" w:color="auto" w:fill="FFFFFF"/>
        </w:rPr>
      </w:pPr>
      <w:r w:rsidRPr="00185C33">
        <w:rPr>
          <w:rFonts w:ascii="Calibri" w:eastAsia="Calibri" w:hAnsi="Calibri" w:cs="Calibri"/>
          <w:shd w:val="clear" w:color="auto" w:fill="FFFFFF"/>
        </w:rPr>
        <w:t xml:space="preserve">While there are currently no mainstream general-purpose processors built to operate on 128-bit integers or addresses, a number of processors do have specialized ways to operate on 128-bit chunks of data. The IBM System/370 could be considered the first simple 128-bit computer, as it used 128-bit floating-point registers. Most modern CPUs feature single-instruction multiple-data (SIMD) instruction sets (Streaming SIMD Extensions, </w:t>
      </w:r>
      <w:proofErr w:type="spellStart"/>
      <w:r w:rsidRPr="00185C33">
        <w:rPr>
          <w:rFonts w:ascii="Calibri" w:eastAsia="Calibri" w:hAnsi="Calibri" w:cs="Calibri"/>
          <w:shd w:val="clear" w:color="auto" w:fill="FFFFFF"/>
        </w:rPr>
        <w:t>AltiVec</w:t>
      </w:r>
      <w:proofErr w:type="spellEnd"/>
      <w:r w:rsidRPr="00185C33">
        <w:rPr>
          <w:rFonts w:ascii="Calibri" w:eastAsia="Calibri" w:hAnsi="Calibri" w:cs="Calibri"/>
          <w:shd w:val="clear" w:color="auto" w:fill="FFFFFF"/>
        </w:rPr>
        <w:t xml:space="preserve"> etc.) where 128-bit vector registers are used to store several smaller numbers, such as four 32-bit floating-point numbers. A single instruction can then operate on all these values in parallel. However, these processors do not operate on individual numbers that are 128 binary digits in length; only their registers have the size of 128 bits.</w:t>
      </w:r>
    </w:p>
    <w:p w14:paraId="053B4DA4" w14:textId="77777777" w:rsidR="00855EF4" w:rsidRDefault="00855EF4" w:rsidP="00855EF4">
      <w:pPr>
        <w:spacing w:line="360" w:lineRule="auto"/>
        <w:ind w:left="720"/>
        <w:jc w:val="both"/>
        <w:rPr>
          <w:rFonts w:cstheme="minorHAnsi"/>
          <w:szCs w:val="22"/>
        </w:rPr>
      </w:pPr>
      <w:r w:rsidRPr="00AB48B4">
        <w:rPr>
          <w:rFonts w:cstheme="minorHAnsi"/>
          <w:szCs w:val="22"/>
        </w:rPr>
        <w:t>Since the increase to 64</w:t>
      </w:r>
      <w:r>
        <w:rPr>
          <w:rFonts w:cstheme="minorHAnsi"/>
          <w:szCs w:val="22"/>
        </w:rPr>
        <w:t>-</w:t>
      </w:r>
      <w:r w:rsidRPr="00AB48B4">
        <w:rPr>
          <w:rFonts w:cstheme="minorHAnsi"/>
          <w:szCs w:val="22"/>
        </w:rPr>
        <w:t>bit has already pushed the limits of practical processors, a further increase to 128 bit which will require introducing yet another WoW compatibility layer makes even less sense. That's especially true for desktop applications, but also goes for the majority of server applications, which are designed for scale-out architectures and deployed on commodity hardware.</w:t>
      </w:r>
    </w:p>
    <w:p w14:paraId="27F0EBD8" w14:textId="03970644" w:rsidR="007F276A" w:rsidRDefault="007F276A" w:rsidP="00B504CD">
      <w:pPr>
        <w:pStyle w:val="Heading2"/>
        <w:rPr>
          <w:rFonts w:asciiTheme="minorHAnsi" w:hAnsiTheme="minorHAnsi" w:cstheme="minorHAnsi"/>
          <w:color w:val="auto"/>
          <w:sz w:val="22"/>
          <w:szCs w:val="24"/>
        </w:rPr>
      </w:pPr>
      <w:bookmarkStart w:id="18" w:name="_Toc61909563"/>
      <w:r w:rsidRPr="00455891">
        <w:rPr>
          <w:rFonts w:asciiTheme="minorHAnsi" w:hAnsiTheme="minorHAnsi" w:cstheme="minorHAnsi"/>
          <w:color w:val="auto"/>
          <w:sz w:val="22"/>
          <w:szCs w:val="24"/>
        </w:rPr>
        <w:t>1.4 Stance with justification</w:t>
      </w:r>
      <w:bookmarkEnd w:id="18"/>
    </w:p>
    <w:p w14:paraId="53D81B2B" w14:textId="77777777" w:rsidR="00B504CD" w:rsidRPr="00B504CD" w:rsidRDefault="00B504CD" w:rsidP="00B504CD"/>
    <w:p w14:paraId="22CA8D3A" w14:textId="44DF0BE4" w:rsidR="002C01F0" w:rsidRPr="002C01F0" w:rsidRDefault="002C01F0" w:rsidP="002C01F0">
      <w:pPr>
        <w:spacing w:line="360" w:lineRule="auto"/>
        <w:jc w:val="both"/>
        <w:rPr>
          <w:rFonts w:cstheme="minorHAnsi"/>
          <w:szCs w:val="22"/>
        </w:rPr>
      </w:pPr>
      <w:r w:rsidRPr="002C01F0">
        <w:rPr>
          <w:rFonts w:cstheme="minorHAnsi"/>
          <w:szCs w:val="22"/>
        </w:rPr>
        <w:t>There aren’t many applications that are actually better off in 64 bits space.</w:t>
      </w:r>
    </w:p>
    <w:p w14:paraId="7B0A2404" w14:textId="4C795BF5" w:rsidR="00855EF4" w:rsidRPr="00855EF4" w:rsidRDefault="00855EF4" w:rsidP="00855EF4">
      <w:pPr>
        <w:spacing w:line="360" w:lineRule="auto"/>
        <w:jc w:val="both"/>
        <w:rPr>
          <w:rFonts w:cstheme="minorHAnsi"/>
        </w:rPr>
      </w:pPr>
      <w:r w:rsidRPr="00855EF4">
        <w:rPr>
          <w:rFonts w:cstheme="minorHAnsi"/>
        </w:rPr>
        <w:t xml:space="preserve">We have to pay for the wide ALU whether we use it, or not, or only a small fraction of its capabilities. To justify a </w:t>
      </w:r>
      <w:r w:rsidR="00576D35" w:rsidRPr="00855EF4">
        <w:rPr>
          <w:rFonts w:cstheme="minorHAnsi"/>
        </w:rPr>
        <w:t>128-bit</w:t>
      </w:r>
      <w:r w:rsidRPr="00855EF4">
        <w:rPr>
          <w:rFonts w:cstheme="minorHAnsi"/>
        </w:rPr>
        <w:t xml:space="preserve"> ALU, we have to find a problem, significant enough, that can benefit from manipulating </w:t>
      </w:r>
      <w:proofErr w:type="gramStart"/>
      <w:r w:rsidRPr="00855EF4">
        <w:rPr>
          <w:rFonts w:cstheme="minorHAnsi"/>
        </w:rPr>
        <w:t>128 bit</w:t>
      </w:r>
      <w:proofErr w:type="gramEnd"/>
      <w:r w:rsidRPr="00855EF4">
        <w:rPr>
          <w:rFonts w:cstheme="minorHAnsi"/>
        </w:rPr>
        <w:t xml:space="preserve"> words in single instructions. We can probably come up a few examples, however these are already served with special purpose instruction sets (like SSE) or highly targeted processors for that purpose (e.g., DSP), and there aren't enough of such problems that make manufacturers feel they will get a return on the investment required to produce such a chip. For instance, we wouldn't put one of those chips in a fridge, a car, etc. In terms of cost, consider the wide ALU doesn't only make it more expensive, but other parts of the chip as well. A 128-bit wide ALU also means there have to be 128-bit wide data paths: that takes a lot of silicon area. Also, that data has to come from somewhere and go somewhere, so there would need to be similarly large registers, cache, other memory, etc., for the wide ALU to be used effectively.</w:t>
      </w:r>
    </w:p>
    <w:p w14:paraId="3FC93603" w14:textId="10493DB9" w:rsidR="00855EF4" w:rsidRPr="00455891" w:rsidRDefault="00855EF4" w:rsidP="00855EF4">
      <w:pPr>
        <w:spacing w:line="360" w:lineRule="auto"/>
        <w:jc w:val="both"/>
        <w:rPr>
          <w:rFonts w:cstheme="minorHAnsi"/>
        </w:rPr>
      </w:pPr>
      <w:r w:rsidRPr="00855EF4">
        <w:rPr>
          <w:rFonts w:cstheme="minorHAnsi"/>
        </w:rPr>
        <w:t xml:space="preserve">My final point is that we can already perform arbitrary width arithmetic on any processor. We can add 32-bit memory words on a PIC 18 in 8 instructions, whereas </w:t>
      </w:r>
      <w:r w:rsidR="00B504CD">
        <w:rPr>
          <w:rFonts w:cstheme="minorHAnsi"/>
        </w:rPr>
        <w:t>we</w:t>
      </w:r>
      <w:r w:rsidRPr="00855EF4">
        <w:rPr>
          <w:rFonts w:cstheme="minorHAnsi"/>
        </w:rPr>
        <w:t xml:space="preserve"> could do it on the same architecture scaled to 32 bits in only 2 instructions. We can perform arithmetic on arbitrarily large numbers using software libraries which can be compiled on current processors. A narrow ALU doesn't keep us from performing big computations, it only limits us in certain aspects.</w:t>
      </w:r>
    </w:p>
    <w:p w14:paraId="23686911" w14:textId="77777777" w:rsidR="008D3283" w:rsidRPr="00455891" w:rsidRDefault="009D4E60" w:rsidP="008D3283">
      <w:pPr>
        <w:pStyle w:val="Heading1"/>
        <w:jc w:val="right"/>
        <w:rPr>
          <w:rFonts w:cstheme="minorHAnsi"/>
          <w:b/>
          <w:sz w:val="24"/>
          <w:u w:val="single"/>
        </w:rPr>
      </w:pPr>
      <w:r w:rsidRPr="00455891">
        <w:rPr>
          <w:rFonts w:cstheme="minorHAnsi"/>
          <w:b/>
          <w:u w:val="single"/>
        </w:rPr>
        <w:br w:type="page"/>
      </w:r>
      <w:bookmarkStart w:id="19" w:name="_Toc61909564"/>
      <w:r w:rsidR="008D3283" w:rsidRPr="00455891">
        <w:rPr>
          <w:rFonts w:cstheme="minorHAnsi"/>
          <w:b/>
          <w:sz w:val="24"/>
          <w:u w:val="single"/>
        </w:rPr>
        <w:lastRenderedPageBreak/>
        <w:t>Question No. 2</w:t>
      </w:r>
      <w:bookmarkEnd w:id="19"/>
    </w:p>
    <w:p w14:paraId="779383E5" w14:textId="77777777" w:rsidR="008D3283" w:rsidRPr="00455891" w:rsidRDefault="008D3283" w:rsidP="008D3283">
      <w:pPr>
        <w:jc w:val="right"/>
        <w:rPr>
          <w:rFonts w:cstheme="minorHAnsi"/>
          <w:b/>
          <w:sz w:val="28"/>
          <w:u w:val="single"/>
        </w:rPr>
      </w:pPr>
    </w:p>
    <w:p w14:paraId="7137D669" w14:textId="77777777" w:rsidR="008D3283" w:rsidRPr="00455891" w:rsidRDefault="008D3283" w:rsidP="008D3283">
      <w:pPr>
        <w:rPr>
          <w:rFonts w:cstheme="minorHAnsi"/>
          <w:b/>
          <w:u w:val="single"/>
        </w:rPr>
      </w:pPr>
      <w:r w:rsidRPr="00455891">
        <w:rPr>
          <w:rFonts w:cstheme="minorHAnsi"/>
          <w:b/>
          <w:u w:val="single"/>
        </w:rPr>
        <w:t>Solution to Question No. 2:</w:t>
      </w:r>
    </w:p>
    <w:p w14:paraId="58B1140E" w14:textId="1C5B5593" w:rsidR="00424651" w:rsidRDefault="00424651" w:rsidP="008D3283">
      <w:pPr>
        <w:rPr>
          <w:rFonts w:cstheme="minorHAnsi"/>
          <w:b/>
          <w:u w:val="single"/>
        </w:rPr>
      </w:pPr>
    </w:p>
    <w:p w14:paraId="67E2C483" w14:textId="31AB9F95" w:rsidR="00424651" w:rsidRPr="00424651" w:rsidRDefault="00FE0A8F" w:rsidP="00424651">
      <w:r>
        <w:t>I</w:t>
      </w:r>
      <w:r w:rsidR="00424651" w:rsidRPr="00424651">
        <w:t>n an operating system that uses paging for memory management, a page replacement algorithm is needed to decide which page needs to be replaced when new page comes in.</w:t>
      </w:r>
    </w:p>
    <w:p w14:paraId="0199BE7E" w14:textId="77777777" w:rsidR="00424651" w:rsidRPr="00424651" w:rsidRDefault="00424651" w:rsidP="00424651"/>
    <w:p w14:paraId="022DA6A4" w14:textId="77777777" w:rsidR="00424651" w:rsidRPr="00424651" w:rsidRDefault="00424651" w:rsidP="00424651">
      <w:r w:rsidRPr="00CD4611">
        <w:rPr>
          <w:b/>
          <w:bCs/>
        </w:rPr>
        <w:t>Page Fault</w:t>
      </w:r>
      <w:r w:rsidRPr="00424651">
        <w:t xml:space="preserve"> – A page fault happens when a running program accesses a memory page that is mapped into the virtual address space, but not loaded in physical memory.</w:t>
      </w:r>
    </w:p>
    <w:p w14:paraId="2C5EA444" w14:textId="77777777" w:rsidR="00424651" w:rsidRPr="00424651" w:rsidRDefault="00424651" w:rsidP="00424651"/>
    <w:p w14:paraId="76EE9EDF" w14:textId="45D09D01" w:rsidR="00424651" w:rsidRPr="00455891" w:rsidRDefault="00424651" w:rsidP="00424651">
      <w:r w:rsidRPr="00424651">
        <w:t>Since actual physical memory is much smaller than virtual memory, page faults happen. In case of page fault, Operating System might have to replace one of the existing pages with the newly needed page. Different page replacement algorithms suggest different ways to decide which page to replace. The target for all algorithms is to reduce the number of page faults.</w:t>
      </w:r>
    </w:p>
    <w:p w14:paraId="44E61AC5" w14:textId="3E2F8FCA" w:rsidR="009A40F5" w:rsidRPr="00455891" w:rsidRDefault="008D3283" w:rsidP="007856D4">
      <w:pPr>
        <w:pStyle w:val="Heading2"/>
        <w:rPr>
          <w:rFonts w:asciiTheme="minorHAnsi" w:hAnsiTheme="minorHAnsi" w:cstheme="minorHAnsi"/>
          <w:color w:val="auto"/>
          <w:sz w:val="22"/>
          <w:szCs w:val="24"/>
        </w:rPr>
      </w:pPr>
      <w:bookmarkStart w:id="20" w:name="_Toc61909565"/>
      <w:r w:rsidRPr="00455891">
        <w:rPr>
          <w:rFonts w:asciiTheme="minorHAnsi" w:hAnsiTheme="minorHAnsi" w:cstheme="minorHAnsi"/>
          <w:color w:val="auto"/>
          <w:sz w:val="22"/>
          <w:szCs w:val="24"/>
        </w:rPr>
        <w:t xml:space="preserve">2.1 </w:t>
      </w:r>
      <w:r w:rsidR="007856D4" w:rsidRPr="00455891">
        <w:rPr>
          <w:rFonts w:asciiTheme="minorHAnsi" w:hAnsiTheme="minorHAnsi" w:cstheme="minorHAnsi"/>
          <w:color w:val="auto"/>
          <w:sz w:val="22"/>
          <w:szCs w:val="24"/>
        </w:rPr>
        <w:t>Introduction to NRU, FIFO, LRU and second chance algorithms</w:t>
      </w:r>
      <w:bookmarkEnd w:id="20"/>
    </w:p>
    <w:p w14:paraId="41AC0E53" w14:textId="00AE6D1C" w:rsidR="007856D4" w:rsidRPr="00455891" w:rsidRDefault="007856D4" w:rsidP="002A34F7">
      <w:pPr>
        <w:spacing w:line="360" w:lineRule="auto"/>
        <w:rPr>
          <w:rFonts w:cstheme="minorHAnsi"/>
        </w:rPr>
      </w:pPr>
    </w:p>
    <w:p w14:paraId="3E9C6E50" w14:textId="19E8A5AE" w:rsidR="007856D4" w:rsidRPr="00004A6D" w:rsidRDefault="00656339" w:rsidP="002A34F7">
      <w:pPr>
        <w:spacing w:line="360" w:lineRule="auto"/>
        <w:rPr>
          <w:rFonts w:cstheme="minorHAnsi"/>
          <w:b/>
          <w:bCs/>
        </w:rPr>
      </w:pPr>
      <w:r w:rsidRPr="00004A6D">
        <w:rPr>
          <w:rFonts w:cstheme="minorHAnsi"/>
          <w:b/>
          <w:bCs/>
        </w:rPr>
        <w:t>NRU</w:t>
      </w:r>
      <w:r w:rsidR="00AA0AC9" w:rsidRPr="00004A6D">
        <w:rPr>
          <w:rFonts w:cstheme="minorHAnsi"/>
          <w:b/>
          <w:bCs/>
        </w:rPr>
        <w:t>-</w:t>
      </w:r>
      <w:r w:rsidRPr="00004A6D">
        <w:rPr>
          <w:rFonts w:cstheme="minorHAnsi"/>
          <w:b/>
          <w:bCs/>
        </w:rPr>
        <w:t xml:space="preserve"> Not Recently Used Page Replacement Algorithm</w:t>
      </w:r>
    </w:p>
    <w:p w14:paraId="4959A59F" w14:textId="77777777" w:rsidR="00B44C92" w:rsidRDefault="00B44C92" w:rsidP="002A34F7">
      <w:pPr>
        <w:spacing w:line="360" w:lineRule="auto"/>
        <w:rPr>
          <w:rFonts w:cstheme="minorHAnsi"/>
        </w:rPr>
      </w:pPr>
    </w:p>
    <w:p w14:paraId="7F32CE98" w14:textId="622CBE88" w:rsidR="00656339" w:rsidRDefault="00656339" w:rsidP="002A34F7">
      <w:pPr>
        <w:spacing w:line="360" w:lineRule="auto"/>
        <w:rPr>
          <w:rFonts w:cstheme="minorHAnsi"/>
        </w:rPr>
      </w:pPr>
      <w:r w:rsidRPr="00656339">
        <w:rPr>
          <w:rFonts w:cstheme="minorHAnsi"/>
        </w:rPr>
        <w:t xml:space="preserve">This algorithm removes a page at random from the lowest numbered non-empty class. Implicit in this algorithm is that it is better to remove a modified page that has not been referenced in </w:t>
      </w:r>
      <w:r w:rsidR="00B44C92" w:rsidRPr="00656339">
        <w:rPr>
          <w:rFonts w:cstheme="minorHAnsi"/>
        </w:rPr>
        <w:t>at least</w:t>
      </w:r>
      <w:r w:rsidRPr="00656339">
        <w:rPr>
          <w:rFonts w:cstheme="minorHAnsi"/>
        </w:rPr>
        <w:t xml:space="preserve"> one clock tick than a clean page that is in heavy use.</w:t>
      </w:r>
    </w:p>
    <w:p w14:paraId="1830D28E" w14:textId="6FBAF83B" w:rsidR="00656339" w:rsidRDefault="00656339" w:rsidP="002A34F7">
      <w:pPr>
        <w:spacing w:line="360" w:lineRule="auto"/>
        <w:rPr>
          <w:rFonts w:cstheme="minorHAnsi"/>
        </w:rPr>
      </w:pPr>
      <w:r w:rsidRPr="00656339">
        <w:rPr>
          <w:rFonts w:cstheme="minorHAnsi"/>
        </w:rPr>
        <w:t>When page is modified, a modified bit is set. When a page needs to be replaced, the Operating System divides pages into 4 classes.</w:t>
      </w:r>
    </w:p>
    <w:tbl>
      <w:tblPr>
        <w:tblStyle w:val="PlainTable3"/>
        <w:tblW w:w="0" w:type="auto"/>
        <w:jc w:val="center"/>
        <w:tblLook w:val="04A0" w:firstRow="1" w:lastRow="0" w:firstColumn="1" w:lastColumn="0" w:noHBand="0" w:noVBand="1"/>
      </w:tblPr>
      <w:tblGrid>
        <w:gridCol w:w="2261"/>
        <w:gridCol w:w="2261"/>
        <w:gridCol w:w="2261"/>
      </w:tblGrid>
      <w:tr w:rsidR="00656339" w14:paraId="4386418F" w14:textId="77777777" w:rsidTr="00656339">
        <w:trPr>
          <w:cnfStyle w:val="100000000000" w:firstRow="1" w:lastRow="0" w:firstColumn="0" w:lastColumn="0" w:oddVBand="0" w:evenVBand="0" w:oddHBand="0" w:evenHBand="0" w:firstRowFirstColumn="0" w:firstRowLastColumn="0" w:lastRowFirstColumn="0" w:lastRowLastColumn="0"/>
          <w:trHeight w:val="732"/>
          <w:jc w:val="center"/>
        </w:trPr>
        <w:tc>
          <w:tcPr>
            <w:cnfStyle w:val="001000000100" w:firstRow="0" w:lastRow="0" w:firstColumn="1" w:lastColumn="0" w:oddVBand="0" w:evenVBand="0" w:oddHBand="0" w:evenHBand="0" w:firstRowFirstColumn="1" w:firstRowLastColumn="0" w:lastRowFirstColumn="0" w:lastRowLastColumn="0"/>
            <w:tcW w:w="2261" w:type="dxa"/>
          </w:tcPr>
          <w:p w14:paraId="4F05B0FA" w14:textId="77777777" w:rsidR="00656339" w:rsidRDefault="00656339" w:rsidP="002A34F7">
            <w:pPr>
              <w:spacing w:line="360" w:lineRule="auto"/>
              <w:jc w:val="center"/>
              <w:rPr>
                <w:rFonts w:cstheme="minorHAnsi"/>
              </w:rPr>
            </w:pPr>
          </w:p>
        </w:tc>
        <w:tc>
          <w:tcPr>
            <w:tcW w:w="2261" w:type="dxa"/>
          </w:tcPr>
          <w:p w14:paraId="2863532B" w14:textId="108DE8FD" w:rsidR="00656339" w:rsidRPr="00656339" w:rsidRDefault="00656339" w:rsidP="002A34F7">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w:t>
            </w:r>
          </w:p>
        </w:tc>
        <w:tc>
          <w:tcPr>
            <w:tcW w:w="2261" w:type="dxa"/>
          </w:tcPr>
          <w:p w14:paraId="057A6520" w14:textId="2F2FE3D0" w:rsidR="00656339" w:rsidRPr="00656339" w:rsidRDefault="00656339" w:rsidP="002A34F7">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w:t>
            </w:r>
          </w:p>
        </w:tc>
      </w:tr>
      <w:tr w:rsidR="00656339" w14:paraId="452254D8" w14:textId="77777777" w:rsidTr="00656339">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2261" w:type="dxa"/>
          </w:tcPr>
          <w:p w14:paraId="53209754" w14:textId="3AA9AAEE" w:rsidR="00656339" w:rsidRDefault="00656339" w:rsidP="002A34F7">
            <w:pPr>
              <w:spacing w:line="360" w:lineRule="auto"/>
              <w:jc w:val="center"/>
              <w:rPr>
                <w:rFonts w:cstheme="minorHAnsi"/>
              </w:rPr>
            </w:pPr>
            <w:r>
              <w:rPr>
                <w:rFonts w:cstheme="minorHAnsi"/>
              </w:rPr>
              <w:t>Class 0</w:t>
            </w:r>
          </w:p>
        </w:tc>
        <w:tc>
          <w:tcPr>
            <w:tcW w:w="2261" w:type="dxa"/>
          </w:tcPr>
          <w:p w14:paraId="245A5339" w14:textId="737C2D1B" w:rsidR="00656339" w:rsidRDefault="00656339" w:rsidP="002A34F7">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656339">
              <w:rPr>
                <w:rFonts w:cstheme="minorHAnsi"/>
              </w:rPr>
              <w:t>Not Referenced</w:t>
            </w:r>
          </w:p>
        </w:tc>
        <w:tc>
          <w:tcPr>
            <w:tcW w:w="2261" w:type="dxa"/>
          </w:tcPr>
          <w:p w14:paraId="38378627" w14:textId="68863C72" w:rsidR="00656339" w:rsidRDefault="00656339" w:rsidP="002A34F7">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656339">
              <w:rPr>
                <w:rFonts w:cstheme="minorHAnsi"/>
              </w:rPr>
              <w:t>Not Modified</w:t>
            </w:r>
          </w:p>
        </w:tc>
      </w:tr>
      <w:tr w:rsidR="00656339" w14:paraId="3BA8246D" w14:textId="77777777" w:rsidTr="00656339">
        <w:trPr>
          <w:trHeight w:val="732"/>
          <w:jc w:val="center"/>
        </w:trPr>
        <w:tc>
          <w:tcPr>
            <w:cnfStyle w:val="001000000000" w:firstRow="0" w:lastRow="0" w:firstColumn="1" w:lastColumn="0" w:oddVBand="0" w:evenVBand="0" w:oddHBand="0" w:evenHBand="0" w:firstRowFirstColumn="0" w:firstRowLastColumn="0" w:lastRowFirstColumn="0" w:lastRowLastColumn="0"/>
            <w:tcW w:w="2261" w:type="dxa"/>
          </w:tcPr>
          <w:p w14:paraId="511DB1AB" w14:textId="73E5BE42" w:rsidR="00656339" w:rsidRDefault="00656339" w:rsidP="002A34F7">
            <w:pPr>
              <w:spacing w:line="360" w:lineRule="auto"/>
              <w:jc w:val="center"/>
              <w:rPr>
                <w:rFonts w:cstheme="minorHAnsi"/>
              </w:rPr>
            </w:pPr>
            <w:r>
              <w:rPr>
                <w:rFonts w:cstheme="minorHAnsi"/>
              </w:rPr>
              <w:t>Class 1</w:t>
            </w:r>
          </w:p>
        </w:tc>
        <w:tc>
          <w:tcPr>
            <w:tcW w:w="2261" w:type="dxa"/>
          </w:tcPr>
          <w:p w14:paraId="7B35C6BB" w14:textId="7DDB5C8A" w:rsidR="00656339" w:rsidRDefault="00656339" w:rsidP="002A34F7">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656339">
              <w:rPr>
                <w:rFonts w:cstheme="minorHAnsi"/>
              </w:rPr>
              <w:t>Not Referenced</w:t>
            </w:r>
          </w:p>
        </w:tc>
        <w:tc>
          <w:tcPr>
            <w:tcW w:w="2261" w:type="dxa"/>
          </w:tcPr>
          <w:p w14:paraId="5915FD6D" w14:textId="1FFF9B0B" w:rsidR="00656339" w:rsidRDefault="00656339" w:rsidP="002A34F7">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656339">
              <w:rPr>
                <w:rFonts w:cstheme="minorHAnsi"/>
              </w:rPr>
              <w:t>Modified</w:t>
            </w:r>
          </w:p>
        </w:tc>
      </w:tr>
      <w:tr w:rsidR="00656339" w14:paraId="60EBED2C" w14:textId="77777777" w:rsidTr="00656339">
        <w:trPr>
          <w:cnfStyle w:val="000000100000" w:firstRow="0" w:lastRow="0" w:firstColumn="0" w:lastColumn="0" w:oddVBand="0" w:evenVBand="0" w:oddHBand="1" w:evenHBand="0" w:firstRowFirstColumn="0" w:firstRowLastColumn="0" w:lastRowFirstColumn="0" w:lastRowLastColumn="0"/>
          <w:trHeight w:val="762"/>
          <w:jc w:val="center"/>
        </w:trPr>
        <w:tc>
          <w:tcPr>
            <w:cnfStyle w:val="001000000000" w:firstRow="0" w:lastRow="0" w:firstColumn="1" w:lastColumn="0" w:oddVBand="0" w:evenVBand="0" w:oddHBand="0" w:evenHBand="0" w:firstRowFirstColumn="0" w:firstRowLastColumn="0" w:lastRowFirstColumn="0" w:lastRowLastColumn="0"/>
            <w:tcW w:w="2261" w:type="dxa"/>
          </w:tcPr>
          <w:p w14:paraId="3C8A3DAB" w14:textId="34B151CE" w:rsidR="00656339" w:rsidRDefault="00656339" w:rsidP="002A34F7">
            <w:pPr>
              <w:spacing w:line="360" w:lineRule="auto"/>
              <w:jc w:val="center"/>
              <w:rPr>
                <w:rFonts w:cstheme="minorHAnsi"/>
              </w:rPr>
            </w:pPr>
            <w:r>
              <w:rPr>
                <w:rFonts w:cstheme="minorHAnsi"/>
              </w:rPr>
              <w:t>Class 2</w:t>
            </w:r>
          </w:p>
        </w:tc>
        <w:tc>
          <w:tcPr>
            <w:tcW w:w="2261" w:type="dxa"/>
          </w:tcPr>
          <w:p w14:paraId="1E6C9B52" w14:textId="7FB9D965" w:rsidR="00656339" w:rsidRDefault="00656339" w:rsidP="002A34F7">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656339">
              <w:rPr>
                <w:rFonts w:cstheme="minorHAnsi"/>
              </w:rPr>
              <w:t>Referenced</w:t>
            </w:r>
          </w:p>
        </w:tc>
        <w:tc>
          <w:tcPr>
            <w:tcW w:w="2261" w:type="dxa"/>
          </w:tcPr>
          <w:p w14:paraId="478F563B" w14:textId="00C9CE5D" w:rsidR="00656339" w:rsidRDefault="00656339" w:rsidP="002A34F7">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656339">
              <w:rPr>
                <w:rFonts w:cstheme="minorHAnsi"/>
              </w:rPr>
              <w:t>Not Modified</w:t>
            </w:r>
          </w:p>
        </w:tc>
      </w:tr>
      <w:tr w:rsidR="00656339" w14:paraId="10604285" w14:textId="77777777" w:rsidTr="00656339">
        <w:trPr>
          <w:trHeight w:val="732"/>
          <w:jc w:val="center"/>
        </w:trPr>
        <w:tc>
          <w:tcPr>
            <w:cnfStyle w:val="001000000000" w:firstRow="0" w:lastRow="0" w:firstColumn="1" w:lastColumn="0" w:oddVBand="0" w:evenVBand="0" w:oddHBand="0" w:evenHBand="0" w:firstRowFirstColumn="0" w:firstRowLastColumn="0" w:lastRowFirstColumn="0" w:lastRowLastColumn="0"/>
            <w:tcW w:w="2261" w:type="dxa"/>
          </w:tcPr>
          <w:p w14:paraId="55F6A5B9" w14:textId="2FA8C0A6" w:rsidR="00656339" w:rsidRDefault="00656339" w:rsidP="002A34F7">
            <w:pPr>
              <w:spacing w:line="360" w:lineRule="auto"/>
              <w:jc w:val="center"/>
              <w:rPr>
                <w:rFonts w:cstheme="minorHAnsi"/>
              </w:rPr>
            </w:pPr>
            <w:r>
              <w:rPr>
                <w:rFonts w:cstheme="minorHAnsi"/>
              </w:rPr>
              <w:t>Class 3</w:t>
            </w:r>
          </w:p>
        </w:tc>
        <w:tc>
          <w:tcPr>
            <w:tcW w:w="2261" w:type="dxa"/>
          </w:tcPr>
          <w:p w14:paraId="724083E5" w14:textId="17D5F4C0" w:rsidR="00656339" w:rsidRDefault="00656339" w:rsidP="002A34F7">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656339">
              <w:rPr>
                <w:rFonts w:cstheme="minorHAnsi"/>
              </w:rPr>
              <w:t>Referenced</w:t>
            </w:r>
          </w:p>
        </w:tc>
        <w:tc>
          <w:tcPr>
            <w:tcW w:w="2261" w:type="dxa"/>
          </w:tcPr>
          <w:p w14:paraId="3010D24B" w14:textId="2BEBA913" w:rsidR="00656339" w:rsidRDefault="00656339" w:rsidP="002A34F7">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656339">
              <w:rPr>
                <w:rFonts w:cstheme="minorHAnsi"/>
              </w:rPr>
              <w:t>Modified</w:t>
            </w:r>
          </w:p>
        </w:tc>
      </w:tr>
    </w:tbl>
    <w:p w14:paraId="5DE1C30C" w14:textId="77777777" w:rsidR="00B44C92" w:rsidRDefault="00B44C92" w:rsidP="002A34F7">
      <w:pPr>
        <w:spacing w:line="360" w:lineRule="auto"/>
      </w:pPr>
    </w:p>
    <w:p w14:paraId="79E4A133" w14:textId="77777777" w:rsidR="00977F25" w:rsidRDefault="00656339" w:rsidP="002A34F7">
      <w:pPr>
        <w:spacing w:line="360" w:lineRule="auto"/>
      </w:pPr>
      <w:r w:rsidRPr="00656339">
        <w:t xml:space="preserve">Out of above 4 categories, NRU will </w:t>
      </w:r>
      <w:r w:rsidRPr="004E1030">
        <w:t>replace a Not Referenced, Not Modified page, if such page exists.</w:t>
      </w:r>
    </w:p>
    <w:p w14:paraId="5088274C" w14:textId="78263AA8" w:rsidR="00656339" w:rsidRPr="004E1030" w:rsidRDefault="00977F25" w:rsidP="002A34F7">
      <w:pPr>
        <w:spacing w:line="360" w:lineRule="auto"/>
      </w:pPr>
      <w:r>
        <w:t>T</w:t>
      </w:r>
      <w:r w:rsidR="00656339" w:rsidRPr="004E1030">
        <w:t>his algorithm implies that a Modified but Not Referenced is less important than a Not Modified and Referenced.</w:t>
      </w:r>
    </w:p>
    <w:p w14:paraId="01C26EE1" w14:textId="1B2458F9" w:rsidR="00656339" w:rsidRDefault="00656339" w:rsidP="002A34F7">
      <w:pPr>
        <w:spacing w:line="360" w:lineRule="auto"/>
      </w:pPr>
    </w:p>
    <w:p w14:paraId="73B29EF9" w14:textId="16258C2E" w:rsidR="006033D7" w:rsidRDefault="006033D7" w:rsidP="002A34F7">
      <w:pPr>
        <w:spacing w:line="360" w:lineRule="auto"/>
        <w:rPr>
          <w:b/>
          <w:bCs/>
        </w:rPr>
      </w:pPr>
    </w:p>
    <w:p w14:paraId="397F6F51" w14:textId="77777777" w:rsidR="00A710CE" w:rsidRDefault="00A710CE" w:rsidP="002A34F7">
      <w:pPr>
        <w:spacing w:line="360" w:lineRule="auto"/>
        <w:rPr>
          <w:b/>
          <w:bCs/>
        </w:rPr>
      </w:pPr>
    </w:p>
    <w:p w14:paraId="5C761AE1" w14:textId="0A40D185" w:rsidR="00656339" w:rsidRPr="00004A6D" w:rsidRDefault="00B44C92" w:rsidP="002A34F7">
      <w:pPr>
        <w:spacing w:line="360" w:lineRule="auto"/>
        <w:rPr>
          <w:b/>
          <w:bCs/>
        </w:rPr>
      </w:pPr>
      <w:r w:rsidRPr="00004A6D">
        <w:rPr>
          <w:b/>
          <w:bCs/>
        </w:rPr>
        <w:lastRenderedPageBreak/>
        <w:t>FIFO</w:t>
      </w:r>
      <w:r w:rsidR="00DC37AC" w:rsidRPr="00004A6D">
        <w:rPr>
          <w:b/>
          <w:bCs/>
        </w:rPr>
        <w:t>-</w:t>
      </w:r>
      <w:r w:rsidRPr="00004A6D">
        <w:rPr>
          <w:b/>
          <w:bCs/>
        </w:rPr>
        <w:t xml:space="preserve"> First </w:t>
      </w:r>
      <w:proofErr w:type="gramStart"/>
      <w:r w:rsidRPr="00004A6D">
        <w:rPr>
          <w:b/>
          <w:bCs/>
        </w:rPr>
        <w:t>In</w:t>
      </w:r>
      <w:proofErr w:type="gramEnd"/>
      <w:r w:rsidRPr="00004A6D">
        <w:rPr>
          <w:b/>
          <w:bCs/>
        </w:rPr>
        <w:t xml:space="preserve"> First Out Page Replacement Algorithm</w:t>
      </w:r>
    </w:p>
    <w:p w14:paraId="4C5E6AD7" w14:textId="77777777" w:rsidR="00B44C92" w:rsidRDefault="00B44C92" w:rsidP="002A34F7">
      <w:pPr>
        <w:spacing w:line="360" w:lineRule="auto"/>
      </w:pPr>
    </w:p>
    <w:p w14:paraId="7328DA74" w14:textId="6389FADA" w:rsidR="00B44C92" w:rsidRDefault="00B44C92" w:rsidP="002A34F7">
      <w:pPr>
        <w:spacing w:line="360" w:lineRule="auto"/>
      </w:pPr>
      <w:r w:rsidRPr="00B44C92">
        <w:t>In this algorithm, the operating system keeps track of all pages in the memory in a queue, the oldest page is in the front of the queue. When a page needs to be replaced page in the front of the queue is selected for removal.</w:t>
      </w:r>
    </w:p>
    <w:p w14:paraId="2FA99D41" w14:textId="77777777" w:rsidR="00B44C92" w:rsidRDefault="00B44C92" w:rsidP="002A34F7">
      <w:pPr>
        <w:spacing w:line="360" w:lineRule="auto"/>
      </w:pPr>
    </w:p>
    <w:p w14:paraId="10393049" w14:textId="77777777" w:rsidR="00B44C92" w:rsidRPr="00004A6D" w:rsidRDefault="00B44C92" w:rsidP="002A34F7">
      <w:pPr>
        <w:spacing w:line="360" w:lineRule="auto"/>
        <w:rPr>
          <w:b/>
          <w:bCs/>
        </w:rPr>
      </w:pPr>
    </w:p>
    <w:p w14:paraId="16D31BAB" w14:textId="208ECAF2" w:rsidR="00656339" w:rsidRPr="00004A6D" w:rsidRDefault="00B44C92" w:rsidP="002A34F7">
      <w:pPr>
        <w:spacing w:line="360" w:lineRule="auto"/>
        <w:rPr>
          <w:b/>
          <w:bCs/>
        </w:rPr>
      </w:pPr>
      <w:r w:rsidRPr="00004A6D">
        <w:rPr>
          <w:b/>
          <w:bCs/>
        </w:rPr>
        <w:t>LRU</w:t>
      </w:r>
      <w:r w:rsidR="00AA0AC9" w:rsidRPr="00004A6D">
        <w:rPr>
          <w:b/>
          <w:bCs/>
        </w:rPr>
        <w:t xml:space="preserve">- </w:t>
      </w:r>
      <w:r w:rsidRPr="00004A6D">
        <w:rPr>
          <w:b/>
          <w:bCs/>
        </w:rPr>
        <w:t>Least Recently Used</w:t>
      </w:r>
      <w:r w:rsidR="002A34F7">
        <w:rPr>
          <w:b/>
          <w:bCs/>
        </w:rPr>
        <w:t xml:space="preserve"> </w:t>
      </w:r>
      <w:r w:rsidR="002A34F7" w:rsidRPr="00004A6D">
        <w:rPr>
          <w:b/>
          <w:bCs/>
        </w:rPr>
        <w:t>Page Replacement Algorithm</w:t>
      </w:r>
    </w:p>
    <w:p w14:paraId="1EB2A891" w14:textId="46F97361" w:rsidR="00B44C92" w:rsidRDefault="00B44C92" w:rsidP="002A34F7">
      <w:pPr>
        <w:spacing w:line="360" w:lineRule="auto"/>
      </w:pPr>
    </w:p>
    <w:p w14:paraId="6ACC2C9F" w14:textId="2E6CDE6A" w:rsidR="00B44C92" w:rsidRDefault="00B44C92" w:rsidP="002A34F7">
      <w:pPr>
        <w:spacing w:line="360" w:lineRule="auto"/>
      </w:pPr>
      <w:r w:rsidRPr="00B44C92">
        <w:t>In this algorithm page will be replaced which is least recently used.</w:t>
      </w:r>
      <w:r w:rsidR="007058C4">
        <w:t xml:space="preserve"> In other </w:t>
      </w:r>
      <w:r w:rsidR="00F2713C">
        <w:t>words,</w:t>
      </w:r>
      <w:r w:rsidR="007058C4">
        <w:t xml:space="preserve"> LRU </w:t>
      </w:r>
      <w:r w:rsidR="007058C4" w:rsidRPr="007058C4">
        <w:t>replaces the page that has not been used for the longest period of time</w:t>
      </w:r>
    </w:p>
    <w:p w14:paraId="4C6C7DAA" w14:textId="791DC61C" w:rsidR="00B44C92" w:rsidRDefault="00B44C92" w:rsidP="002A34F7">
      <w:pPr>
        <w:spacing w:line="360" w:lineRule="auto"/>
      </w:pPr>
    </w:p>
    <w:p w14:paraId="2DB48361" w14:textId="77777777" w:rsidR="00004A6D" w:rsidRDefault="00004A6D" w:rsidP="002A34F7">
      <w:pPr>
        <w:spacing w:line="360" w:lineRule="auto"/>
        <w:rPr>
          <w:b/>
          <w:bCs/>
        </w:rPr>
      </w:pPr>
    </w:p>
    <w:p w14:paraId="06461AD5" w14:textId="4D14B019" w:rsidR="00B44C92" w:rsidRDefault="00B44C92" w:rsidP="002A34F7">
      <w:pPr>
        <w:spacing w:line="360" w:lineRule="auto"/>
        <w:rPr>
          <w:b/>
          <w:bCs/>
        </w:rPr>
      </w:pPr>
      <w:r w:rsidRPr="00004A6D">
        <w:rPr>
          <w:b/>
          <w:bCs/>
        </w:rPr>
        <w:t>Second Chance Page Replacement Algorithm</w:t>
      </w:r>
    </w:p>
    <w:p w14:paraId="2A34F7D7" w14:textId="77777777" w:rsidR="00004A6D" w:rsidRPr="00004A6D" w:rsidRDefault="00004A6D" w:rsidP="002A34F7">
      <w:pPr>
        <w:spacing w:line="360" w:lineRule="auto"/>
        <w:rPr>
          <w:b/>
          <w:bCs/>
        </w:rPr>
      </w:pPr>
    </w:p>
    <w:p w14:paraId="7E872BB8" w14:textId="51B2706C" w:rsidR="00B44C92" w:rsidRDefault="00B44C92" w:rsidP="002A34F7">
      <w:pPr>
        <w:spacing w:line="360" w:lineRule="auto"/>
      </w:pPr>
      <w:r w:rsidRPr="00B44C92">
        <w:t>In the Second Chance page replacement policy, the candidate pages for removal are considered in a round robin matter, and a page that has been accessed between consecutive considerations will not be replaced. The page replaced is the one that, when considered in a round robin matter, has not been accessed since its last consideration.</w:t>
      </w:r>
    </w:p>
    <w:p w14:paraId="40E1AB91" w14:textId="219D4667" w:rsidR="00B44C92" w:rsidRPr="00656339" w:rsidRDefault="00B44C92" w:rsidP="002A34F7">
      <w:pPr>
        <w:spacing w:line="360" w:lineRule="auto"/>
      </w:pPr>
      <w:r w:rsidRPr="00B44C92">
        <w:t>It can be implemented by adding a “second chance” bit to each memory frame-every time the frame is considered (due to a reference made to the page inside it), this bit is set to 1, which gives the page a second chance, as when we consider the candidate page for replacement, we replace the first one with this bit set to 0 (while zeroing out bits of the other pages we see in the process). Thus, a page with the “second chance” bit set to 1 is never replaced during the first consideration and will only be replaced if all the other pages deserve a second chance too</w:t>
      </w:r>
      <w:r w:rsidR="00F2713C">
        <w:t>.</w:t>
      </w:r>
    </w:p>
    <w:p w14:paraId="2FD0917D" w14:textId="6F6A41CC" w:rsidR="00656339" w:rsidRPr="00493579" w:rsidRDefault="00493579" w:rsidP="00493579">
      <w:pPr>
        <w:rPr>
          <w:rFonts w:eastAsiaTheme="majorEastAsia" w:cstheme="minorHAnsi"/>
          <w:b/>
          <w:bCs/>
        </w:rPr>
      </w:pPr>
      <w:r>
        <w:rPr>
          <w:rFonts w:cstheme="minorHAnsi"/>
        </w:rPr>
        <w:br w:type="page"/>
      </w:r>
    </w:p>
    <w:p w14:paraId="2FBAE4DB" w14:textId="52A71EAF" w:rsidR="007856D4" w:rsidRPr="00455891" w:rsidRDefault="007856D4" w:rsidP="007856D4">
      <w:pPr>
        <w:pStyle w:val="Heading2"/>
        <w:rPr>
          <w:rFonts w:asciiTheme="minorHAnsi" w:hAnsiTheme="minorHAnsi" w:cstheme="minorHAnsi"/>
          <w:color w:val="auto"/>
          <w:sz w:val="22"/>
          <w:szCs w:val="24"/>
        </w:rPr>
      </w:pPr>
      <w:bookmarkStart w:id="21" w:name="_Toc61909566"/>
      <w:r w:rsidRPr="00455891">
        <w:rPr>
          <w:rFonts w:asciiTheme="minorHAnsi" w:hAnsiTheme="minorHAnsi" w:cstheme="minorHAnsi"/>
          <w:color w:val="auto"/>
          <w:sz w:val="22"/>
          <w:szCs w:val="24"/>
        </w:rPr>
        <w:lastRenderedPageBreak/>
        <w:t>2.</w:t>
      </w:r>
      <w:r w:rsidR="00A214F5">
        <w:rPr>
          <w:rFonts w:asciiTheme="minorHAnsi" w:hAnsiTheme="minorHAnsi" w:cstheme="minorHAnsi"/>
          <w:color w:val="auto"/>
          <w:sz w:val="22"/>
          <w:szCs w:val="24"/>
        </w:rPr>
        <w:t>2</w:t>
      </w:r>
      <w:r w:rsidRPr="00455891">
        <w:rPr>
          <w:rFonts w:asciiTheme="minorHAnsi" w:hAnsiTheme="minorHAnsi" w:cstheme="minorHAnsi"/>
          <w:color w:val="auto"/>
          <w:sz w:val="22"/>
          <w:szCs w:val="24"/>
        </w:rPr>
        <w:t xml:space="preserve"> Compute the page replaced on a page fault</w:t>
      </w:r>
      <w:bookmarkEnd w:id="21"/>
    </w:p>
    <w:p w14:paraId="0A6D053A" w14:textId="6CC20910" w:rsidR="001D538C" w:rsidRDefault="001D538C" w:rsidP="001D538C">
      <w:pPr>
        <w:rPr>
          <w:rFonts w:cstheme="minorHAnsi"/>
        </w:rPr>
      </w:pPr>
    </w:p>
    <w:p w14:paraId="6AE28B78" w14:textId="294B859C" w:rsidR="000F700E" w:rsidRDefault="000F700E" w:rsidP="001D538C">
      <w:pPr>
        <w:rPr>
          <w:rFonts w:cstheme="minorHAnsi"/>
        </w:rPr>
      </w:pPr>
      <w:r>
        <w:rPr>
          <w:rFonts w:cstheme="minorHAnsi"/>
        </w:rPr>
        <w:t xml:space="preserve">We are given, </w:t>
      </w:r>
    </w:p>
    <w:p w14:paraId="51518D3C" w14:textId="77777777" w:rsidR="000F700E" w:rsidRDefault="000F700E" w:rsidP="001D538C">
      <w:pPr>
        <w:rPr>
          <w:rFonts w:cstheme="minorHAnsi"/>
        </w:rPr>
      </w:pPr>
    </w:p>
    <w:tbl>
      <w:tblPr>
        <w:tblStyle w:val="TableGrid0"/>
        <w:tblW w:w="9741" w:type="dxa"/>
        <w:jc w:val="center"/>
        <w:tblLook w:val="04A0" w:firstRow="1" w:lastRow="0" w:firstColumn="1" w:lastColumn="0" w:noHBand="0" w:noVBand="1"/>
      </w:tblPr>
      <w:tblGrid>
        <w:gridCol w:w="1936"/>
        <w:gridCol w:w="2005"/>
        <w:gridCol w:w="2138"/>
        <w:gridCol w:w="1847"/>
        <w:gridCol w:w="1815"/>
      </w:tblGrid>
      <w:tr w:rsidR="000F700E" w14:paraId="272432FA" w14:textId="49B6474D" w:rsidTr="004E780F">
        <w:trPr>
          <w:trHeight w:val="1137"/>
          <w:jc w:val="center"/>
        </w:trPr>
        <w:tc>
          <w:tcPr>
            <w:tcW w:w="1936" w:type="dxa"/>
          </w:tcPr>
          <w:p w14:paraId="426FEFE8" w14:textId="7BF7CCEF" w:rsidR="000F700E" w:rsidRPr="00F664FB" w:rsidRDefault="000F700E" w:rsidP="000F700E">
            <w:pPr>
              <w:jc w:val="center"/>
              <w:rPr>
                <w:rFonts w:cstheme="minorHAnsi"/>
                <w:b/>
                <w:bCs/>
              </w:rPr>
            </w:pPr>
            <w:r w:rsidRPr="00F664FB">
              <w:rPr>
                <w:rFonts w:cstheme="minorHAnsi"/>
                <w:b/>
                <w:bCs/>
              </w:rPr>
              <w:t>Page</w:t>
            </w:r>
          </w:p>
        </w:tc>
        <w:tc>
          <w:tcPr>
            <w:tcW w:w="2005" w:type="dxa"/>
          </w:tcPr>
          <w:p w14:paraId="5B53808E" w14:textId="1DB959BE" w:rsidR="000F700E" w:rsidRPr="00F664FB" w:rsidRDefault="000F700E" w:rsidP="000F700E">
            <w:pPr>
              <w:jc w:val="center"/>
              <w:rPr>
                <w:rFonts w:cstheme="minorHAnsi"/>
                <w:b/>
                <w:bCs/>
              </w:rPr>
            </w:pPr>
            <w:r w:rsidRPr="00F664FB">
              <w:rPr>
                <w:rFonts w:cstheme="minorHAnsi"/>
                <w:b/>
                <w:bCs/>
              </w:rPr>
              <w:t>Loaded Time (in clock ticks)</w:t>
            </w:r>
          </w:p>
        </w:tc>
        <w:tc>
          <w:tcPr>
            <w:tcW w:w="2138" w:type="dxa"/>
          </w:tcPr>
          <w:p w14:paraId="2D77A94B" w14:textId="2522E7C4" w:rsidR="000F700E" w:rsidRPr="00F664FB" w:rsidRDefault="000F700E" w:rsidP="000F700E">
            <w:pPr>
              <w:jc w:val="center"/>
              <w:rPr>
                <w:rFonts w:cstheme="minorHAnsi"/>
                <w:b/>
                <w:bCs/>
              </w:rPr>
            </w:pPr>
            <w:r w:rsidRPr="00F664FB">
              <w:rPr>
                <w:rFonts w:cstheme="minorHAnsi"/>
                <w:b/>
                <w:bCs/>
              </w:rPr>
              <w:t>Time of Last Reference (in clock ticks)</w:t>
            </w:r>
          </w:p>
        </w:tc>
        <w:tc>
          <w:tcPr>
            <w:tcW w:w="1847" w:type="dxa"/>
          </w:tcPr>
          <w:p w14:paraId="62A676B0" w14:textId="139C621C" w:rsidR="000F700E" w:rsidRPr="00F664FB" w:rsidRDefault="000F700E" w:rsidP="000F700E">
            <w:pPr>
              <w:jc w:val="center"/>
              <w:rPr>
                <w:rFonts w:cstheme="minorHAnsi"/>
                <w:b/>
                <w:bCs/>
              </w:rPr>
            </w:pPr>
            <w:r w:rsidRPr="00F664FB">
              <w:rPr>
                <w:rFonts w:cstheme="minorHAnsi"/>
                <w:b/>
                <w:bCs/>
              </w:rPr>
              <w:t>R</w:t>
            </w:r>
          </w:p>
        </w:tc>
        <w:tc>
          <w:tcPr>
            <w:tcW w:w="1815" w:type="dxa"/>
          </w:tcPr>
          <w:p w14:paraId="70DA2FEF" w14:textId="083418E1" w:rsidR="000F700E" w:rsidRPr="00F664FB" w:rsidRDefault="000F700E" w:rsidP="000F700E">
            <w:pPr>
              <w:jc w:val="center"/>
              <w:rPr>
                <w:rFonts w:cstheme="minorHAnsi"/>
                <w:b/>
                <w:bCs/>
              </w:rPr>
            </w:pPr>
            <w:r w:rsidRPr="00F664FB">
              <w:rPr>
                <w:rFonts w:cstheme="minorHAnsi"/>
                <w:b/>
                <w:bCs/>
              </w:rPr>
              <w:t>M</w:t>
            </w:r>
          </w:p>
        </w:tc>
      </w:tr>
      <w:tr w:rsidR="000F700E" w14:paraId="747EFB45" w14:textId="7D6DD14B" w:rsidTr="004E780F">
        <w:trPr>
          <w:trHeight w:val="372"/>
          <w:jc w:val="center"/>
        </w:trPr>
        <w:tc>
          <w:tcPr>
            <w:tcW w:w="1936" w:type="dxa"/>
          </w:tcPr>
          <w:p w14:paraId="32C47005" w14:textId="47220CD0" w:rsidR="000F700E" w:rsidRDefault="000F700E" w:rsidP="000F700E">
            <w:pPr>
              <w:jc w:val="center"/>
              <w:rPr>
                <w:rFonts w:cstheme="minorHAnsi"/>
              </w:rPr>
            </w:pPr>
            <w:r>
              <w:rPr>
                <w:rFonts w:cstheme="minorHAnsi"/>
              </w:rPr>
              <w:t>0</w:t>
            </w:r>
          </w:p>
        </w:tc>
        <w:tc>
          <w:tcPr>
            <w:tcW w:w="2005" w:type="dxa"/>
          </w:tcPr>
          <w:p w14:paraId="350A496E" w14:textId="20A868F6" w:rsidR="000F700E" w:rsidRDefault="000F700E" w:rsidP="000F700E">
            <w:pPr>
              <w:jc w:val="center"/>
              <w:rPr>
                <w:rFonts w:cstheme="minorHAnsi"/>
              </w:rPr>
            </w:pPr>
            <w:r>
              <w:rPr>
                <w:rFonts w:cstheme="minorHAnsi"/>
              </w:rPr>
              <w:t>250</w:t>
            </w:r>
          </w:p>
        </w:tc>
        <w:tc>
          <w:tcPr>
            <w:tcW w:w="2138" w:type="dxa"/>
          </w:tcPr>
          <w:p w14:paraId="66AFE417" w14:textId="02D73873" w:rsidR="000F700E" w:rsidRDefault="000F700E" w:rsidP="000F700E">
            <w:pPr>
              <w:jc w:val="center"/>
              <w:rPr>
                <w:rFonts w:cstheme="minorHAnsi"/>
              </w:rPr>
            </w:pPr>
            <w:r>
              <w:rPr>
                <w:rFonts w:cstheme="minorHAnsi"/>
              </w:rPr>
              <w:t>280</w:t>
            </w:r>
          </w:p>
        </w:tc>
        <w:tc>
          <w:tcPr>
            <w:tcW w:w="1847" w:type="dxa"/>
          </w:tcPr>
          <w:p w14:paraId="04CE2C1D" w14:textId="159D4828" w:rsidR="000F700E" w:rsidRDefault="000F700E" w:rsidP="000F700E">
            <w:pPr>
              <w:jc w:val="center"/>
              <w:rPr>
                <w:rFonts w:cstheme="minorHAnsi"/>
              </w:rPr>
            </w:pPr>
            <w:r>
              <w:rPr>
                <w:rFonts w:cstheme="minorHAnsi"/>
              </w:rPr>
              <w:t>0</w:t>
            </w:r>
          </w:p>
        </w:tc>
        <w:tc>
          <w:tcPr>
            <w:tcW w:w="1815" w:type="dxa"/>
          </w:tcPr>
          <w:p w14:paraId="7903129E" w14:textId="08298A0E" w:rsidR="000F700E" w:rsidRDefault="000F700E" w:rsidP="000F700E">
            <w:pPr>
              <w:jc w:val="center"/>
              <w:rPr>
                <w:rFonts w:cstheme="minorHAnsi"/>
              </w:rPr>
            </w:pPr>
            <w:r>
              <w:rPr>
                <w:rFonts w:cstheme="minorHAnsi"/>
              </w:rPr>
              <w:t>1</w:t>
            </w:r>
          </w:p>
        </w:tc>
      </w:tr>
      <w:tr w:rsidR="000F700E" w14:paraId="21FA25B0" w14:textId="05EE38A7" w:rsidTr="004E780F">
        <w:trPr>
          <w:trHeight w:val="372"/>
          <w:jc w:val="center"/>
        </w:trPr>
        <w:tc>
          <w:tcPr>
            <w:tcW w:w="1936" w:type="dxa"/>
          </w:tcPr>
          <w:p w14:paraId="467A82BF" w14:textId="3C01B6A0" w:rsidR="000F700E" w:rsidRDefault="000F700E" w:rsidP="000F700E">
            <w:pPr>
              <w:jc w:val="center"/>
              <w:rPr>
                <w:rFonts w:cstheme="minorHAnsi"/>
              </w:rPr>
            </w:pPr>
            <w:r>
              <w:rPr>
                <w:rFonts w:cstheme="minorHAnsi"/>
              </w:rPr>
              <w:t>1</w:t>
            </w:r>
          </w:p>
        </w:tc>
        <w:tc>
          <w:tcPr>
            <w:tcW w:w="2005" w:type="dxa"/>
          </w:tcPr>
          <w:p w14:paraId="64F6BCD1" w14:textId="163BE5A3" w:rsidR="000F700E" w:rsidRDefault="000F700E" w:rsidP="000F700E">
            <w:pPr>
              <w:jc w:val="center"/>
              <w:rPr>
                <w:rFonts w:cstheme="minorHAnsi"/>
              </w:rPr>
            </w:pPr>
            <w:r>
              <w:rPr>
                <w:rFonts w:cstheme="minorHAnsi"/>
              </w:rPr>
              <w:t>120</w:t>
            </w:r>
          </w:p>
        </w:tc>
        <w:tc>
          <w:tcPr>
            <w:tcW w:w="2138" w:type="dxa"/>
          </w:tcPr>
          <w:p w14:paraId="68B67930" w14:textId="3C7D4BEA" w:rsidR="000F700E" w:rsidRDefault="000F700E" w:rsidP="000F700E">
            <w:pPr>
              <w:jc w:val="center"/>
              <w:rPr>
                <w:rFonts w:cstheme="minorHAnsi"/>
              </w:rPr>
            </w:pPr>
            <w:r>
              <w:rPr>
                <w:rFonts w:cstheme="minorHAnsi"/>
              </w:rPr>
              <w:t>285</w:t>
            </w:r>
          </w:p>
        </w:tc>
        <w:tc>
          <w:tcPr>
            <w:tcW w:w="1847" w:type="dxa"/>
          </w:tcPr>
          <w:p w14:paraId="3B54096B" w14:textId="6555677E" w:rsidR="000F700E" w:rsidRDefault="000F700E" w:rsidP="000F700E">
            <w:pPr>
              <w:jc w:val="center"/>
              <w:rPr>
                <w:rFonts w:cstheme="minorHAnsi"/>
              </w:rPr>
            </w:pPr>
            <w:r>
              <w:rPr>
                <w:rFonts w:cstheme="minorHAnsi"/>
              </w:rPr>
              <w:t>1</w:t>
            </w:r>
          </w:p>
        </w:tc>
        <w:tc>
          <w:tcPr>
            <w:tcW w:w="1815" w:type="dxa"/>
          </w:tcPr>
          <w:p w14:paraId="1F001EE2" w14:textId="2CE4C783" w:rsidR="000F700E" w:rsidRDefault="000F700E" w:rsidP="000F700E">
            <w:pPr>
              <w:jc w:val="center"/>
              <w:rPr>
                <w:rFonts w:cstheme="minorHAnsi"/>
              </w:rPr>
            </w:pPr>
            <w:r>
              <w:rPr>
                <w:rFonts w:cstheme="minorHAnsi"/>
              </w:rPr>
              <w:t>0</w:t>
            </w:r>
          </w:p>
        </w:tc>
      </w:tr>
      <w:tr w:rsidR="000F700E" w14:paraId="18075207" w14:textId="62AD9120" w:rsidTr="004E780F">
        <w:trPr>
          <w:trHeight w:val="390"/>
          <w:jc w:val="center"/>
        </w:trPr>
        <w:tc>
          <w:tcPr>
            <w:tcW w:w="1936" w:type="dxa"/>
          </w:tcPr>
          <w:p w14:paraId="1484A649" w14:textId="28C7F94F" w:rsidR="000F700E" w:rsidRDefault="000F700E" w:rsidP="000F700E">
            <w:pPr>
              <w:jc w:val="center"/>
              <w:rPr>
                <w:rFonts w:cstheme="minorHAnsi"/>
              </w:rPr>
            </w:pPr>
            <w:r>
              <w:rPr>
                <w:rFonts w:cstheme="minorHAnsi"/>
              </w:rPr>
              <w:t>2</w:t>
            </w:r>
          </w:p>
        </w:tc>
        <w:tc>
          <w:tcPr>
            <w:tcW w:w="2005" w:type="dxa"/>
          </w:tcPr>
          <w:p w14:paraId="3FEBEDBA" w14:textId="49176CE7" w:rsidR="000F700E" w:rsidRDefault="000F700E" w:rsidP="000F700E">
            <w:pPr>
              <w:jc w:val="center"/>
              <w:rPr>
                <w:rFonts w:cstheme="minorHAnsi"/>
              </w:rPr>
            </w:pPr>
            <w:r>
              <w:rPr>
                <w:rFonts w:cstheme="minorHAnsi"/>
              </w:rPr>
              <w:t>265</w:t>
            </w:r>
          </w:p>
        </w:tc>
        <w:tc>
          <w:tcPr>
            <w:tcW w:w="2138" w:type="dxa"/>
          </w:tcPr>
          <w:p w14:paraId="590BBCAE" w14:textId="2CA90BE1" w:rsidR="000F700E" w:rsidRDefault="000F700E" w:rsidP="000F700E">
            <w:pPr>
              <w:jc w:val="center"/>
              <w:rPr>
                <w:rFonts w:cstheme="minorHAnsi"/>
              </w:rPr>
            </w:pPr>
            <w:r>
              <w:rPr>
                <w:rFonts w:cstheme="minorHAnsi"/>
              </w:rPr>
              <w:t>282</w:t>
            </w:r>
          </w:p>
        </w:tc>
        <w:tc>
          <w:tcPr>
            <w:tcW w:w="1847" w:type="dxa"/>
          </w:tcPr>
          <w:p w14:paraId="32523D52" w14:textId="18702DCF" w:rsidR="000F700E" w:rsidRDefault="000F700E" w:rsidP="000F700E">
            <w:pPr>
              <w:jc w:val="center"/>
              <w:rPr>
                <w:rFonts w:cstheme="minorHAnsi"/>
              </w:rPr>
            </w:pPr>
            <w:r>
              <w:rPr>
                <w:rFonts w:cstheme="minorHAnsi"/>
              </w:rPr>
              <w:t>0</w:t>
            </w:r>
          </w:p>
        </w:tc>
        <w:tc>
          <w:tcPr>
            <w:tcW w:w="1815" w:type="dxa"/>
          </w:tcPr>
          <w:p w14:paraId="37A56E57" w14:textId="789CA7F8" w:rsidR="000F700E" w:rsidRDefault="000F700E" w:rsidP="000F700E">
            <w:pPr>
              <w:jc w:val="center"/>
              <w:rPr>
                <w:rFonts w:cstheme="minorHAnsi"/>
              </w:rPr>
            </w:pPr>
            <w:r>
              <w:rPr>
                <w:rFonts w:cstheme="minorHAnsi"/>
              </w:rPr>
              <w:t>0</w:t>
            </w:r>
          </w:p>
        </w:tc>
      </w:tr>
      <w:tr w:rsidR="000F700E" w14:paraId="39DE3D15" w14:textId="6086C0CB" w:rsidTr="004E780F">
        <w:trPr>
          <w:trHeight w:val="372"/>
          <w:jc w:val="center"/>
        </w:trPr>
        <w:tc>
          <w:tcPr>
            <w:tcW w:w="1936" w:type="dxa"/>
          </w:tcPr>
          <w:p w14:paraId="6BE284D9" w14:textId="1CE9A14C" w:rsidR="000F700E" w:rsidRDefault="000F700E" w:rsidP="000F700E">
            <w:pPr>
              <w:jc w:val="center"/>
              <w:rPr>
                <w:rFonts w:cstheme="minorHAnsi"/>
              </w:rPr>
            </w:pPr>
            <w:r>
              <w:rPr>
                <w:rFonts w:cstheme="minorHAnsi"/>
              </w:rPr>
              <w:t>3</w:t>
            </w:r>
          </w:p>
        </w:tc>
        <w:tc>
          <w:tcPr>
            <w:tcW w:w="2005" w:type="dxa"/>
          </w:tcPr>
          <w:p w14:paraId="6C0F5C69" w14:textId="44008864" w:rsidR="000F700E" w:rsidRDefault="000F700E" w:rsidP="000F700E">
            <w:pPr>
              <w:jc w:val="center"/>
              <w:rPr>
                <w:rFonts w:cstheme="minorHAnsi"/>
              </w:rPr>
            </w:pPr>
            <w:r>
              <w:rPr>
                <w:rFonts w:cstheme="minorHAnsi"/>
              </w:rPr>
              <w:t>110</w:t>
            </w:r>
          </w:p>
        </w:tc>
        <w:tc>
          <w:tcPr>
            <w:tcW w:w="2138" w:type="dxa"/>
          </w:tcPr>
          <w:p w14:paraId="2459116C" w14:textId="1107A142" w:rsidR="000F700E" w:rsidRDefault="000F700E" w:rsidP="000F700E">
            <w:pPr>
              <w:jc w:val="center"/>
              <w:rPr>
                <w:rFonts w:cstheme="minorHAnsi"/>
              </w:rPr>
            </w:pPr>
            <w:r>
              <w:rPr>
                <w:rFonts w:cstheme="minorHAnsi"/>
              </w:rPr>
              <w:t>295</w:t>
            </w:r>
          </w:p>
        </w:tc>
        <w:tc>
          <w:tcPr>
            <w:tcW w:w="1847" w:type="dxa"/>
          </w:tcPr>
          <w:p w14:paraId="07FE17A8" w14:textId="229A1A4B" w:rsidR="000F700E" w:rsidRDefault="000F700E" w:rsidP="000F700E">
            <w:pPr>
              <w:jc w:val="center"/>
              <w:rPr>
                <w:rFonts w:cstheme="minorHAnsi"/>
              </w:rPr>
            </w:pPr>
            <w:r>
              <w:rPr>
                <w:rFonts w:cstheme="minorHAnsi"/>
              </w:rPr>
              <w:t>1</w:t>
            </w:r>
          </w:p>
        </w:tc>
        <w:tc>
          <w:tcPr>
            <w:tcW w:w="1815" w:type="dxa"/>
          </w:tcPr>
          <w:p w14:paraId="2C9F06A3" w14:textId="71021997" w:rsidR="000F700E" w:rsidRDefault="000F700E" w:rsidP="000F700E">
            <w:pPr>
              <w:jc w:val="center"/>
              <w:rPr>
                <w:rFonts w:cstheme="minorHAnsi"/>
              </w:rPr>
            </w:pPr>
            <w:r>
              <w:rPr>
                <w:rFonts w:cstheme="minorHAnsi"/>
              </w:rPr>
              <w:t>0</w:t>
            </w:r>
          </w:p>
        </w:tc>
      </w:tr>
      <w:tr w:rsidR="000F700E" w14:paraId="088C0165" w14:textId="6BCE5B5A" w:rsidTr="004E780F">
        <w:trPr>
          <w:trHeight w:val="372"/>
          <w:jc w:val="center"/>
        </w:trPr>
        <w:tc>
          <w:tcPr>
            <w:tcW w:w="1936" w:type="dxa"/>
          </w:tcPr>
          <w:p w14:paraId="1DDA192F" w14:textId="49DDAC83" w:rsidR="000F700E" w:rsidRDefault="000F700E" w:rsidP="000F700E">
            <w:pPr>
              <w:jc w:val="center"/>
              <w:rPr>
                <w:rFonts w:cstheme="minorHAnsi"/>
              </w:rPr>
            </w:pPr>
            <w:r>
              <w:rPr>
                <w:rFonts w:cstheme="minorHAnsi"/>
              </w:rPr>
              <w:t>4</w:t>
            </w:r>
          </w:p>
        </w:tc>
        <w:tc>
          <w:tcPr>
            <w:tcW w:w="2005" w:type="dxa"/>
          </w:tcPr>
          <w:p w14:paraId="5304EFA6" w14:textId="116B8588" w:rsidR="000F700E" w:rsidRDefault="000F700E" w:rsidP="000F700E">
            <w:pPr>
              <w:jc w:val="center"/>
              <w:rPr>
                <w:rFonts w:cstheme="minorHAnsi"/>
              </w:rPr>
            </w:pPr>
            <w:r>
              <w:rPr>
                <w:rFonts w:cstheme="minorHAnsi"/>
              </w:rPr>
              <w:t>185</w:t>
            </w:r>
          </w:p>
        </w:tc>
        <w:tc>
          <w:tcPr>
            <w:tcW w:w="2138" w:type="dxa"/>
          </w:tcPr>
          <w:p w14:paraId="7F6A8965" w14:textId="2C13D93C" w:rsidR="000F700E" w:rsidRDefault="000F700E" w:rsidP="000F700E">
            <w:pPr>
              <w:jc w:val="center"/>
              <w:rPr>
                <w:rFonts w:cstheme="minorHAnsi"/>
              </w:rPr>
            </w:pPr>
            <w:r>
              <w:rPr>
                <w:rFonts w:cstheme="minorHAnsi"/>
              </w:rPr>
              <w:t>289</w:t>
            </w:r>
          </w:p>
        </w:tc>
        <w:tc>
          <w:tcPr>
            <w:tcW w:w="1847" w:type="dxa"/>
          </w:tcPr>
          <w:p w14:paraId="3525DC95" w14:textId="0CEF7CA7" w:rsidR="000F700E" w:rsidRDefault="000F700E" w:rsidP="000F700E">
            <w:pPr>
              <w:jc w:val="center"/>
              <w:rPr>
                <w:rFonts w:cstheme="minorHAnsi"/>
              </w:rPr>
            </w:pPr>
            <w:r>
              <w:rPr>
                <w:rFonts w:cstheme="minorHAnsi"/>
              </w:rPr>
              <w:t>1</w:t>
            </w:r>
          </w:p>
        </w:tc>
        <w:tc>
          <w:tcPr>
            <w:tcW w:w="1815" w:type="dxa"/>
          </w:tcPr>
          <w:p w14:paraId="6693781D" w14:textId="771B6517" w:rsidR="000F700E" w:rsidRDefault="000F700E" w:rsidP="000F700E">
            <w:pPr>
              <w:jc w:val="center"/>
              <w:rPr>
                <w:rFonts w:cstheme="minorHAnsi"/>
              </w:rPr>
            </w:pPr>
            <w:r>
              <w:rPr>
                <w:rFonts w:cstheme="minorHAnsi"/>
              </w:rPr>
              <w:t>1</w:t>
            </w:r>
          </w:p>
        </w:tc>
      </w:tr>
      <w:tr w:rsidR="000F700E" w14:paraId="73F2D02C" w14:textId="4273EA72" w:rsidTr="004E780F">
        <w:trPr>
          <w:trHeight w:val="372"/>
          <w:jc w:val="center"/>
        </w:trPr>
        <w:tc>
          <w:tcPr>
            <w:tcW w:w="1936" w:type="dxa"/>
          </w:tcPr>
          <w:p w14:paraId="7E1E3B2E" w14:textId="582FF781" w:rsidR="000F700E" w:rsidRDefault="000F700E" w:rsidP="000F700E">
            <w:pPr>
              <w:jc w:val="center"/>
              <w:rPr>
                <w:rFonts w:cstheme="minorHAnsi"/>
              </w:rPr>
            </w:pPr>
            <w:r>
              <w:rPr>
                <w:rFonts w:cstheme="minorHAnsi"/>
              </w:rPr>
              <w:t>5</w:t>
            </w:r>
          </w:p>
        </w:tc>
        <w:tc>
          <w:tcPr>
            <w:tcW w:w="2005" w:type="dxa"/>
          </w:tcPr>
          <w:p w14:paraId="68D15C74" w14:textId="669659B8" w:rsidR="000F700E" w:rsidRDefault="000F700E" w:rsidP="000F700E">
            <w:pPr>
              <w:jc w:val="center"/>
              <w:rPr>
                <w:rFonts w:cstheme="minorHAnsi"/>
              </w:rPr>
            </w:pPr>
            <w:r>
              <w:rPr>
                <w:rFonts w:cstheme="minorHAnsi"/>
              </w:rPr>
              <w:t>135</w:t>
            </w:r>
          </w:p>
        </w:tc>
        <w:tc>
          <w:tcPr>
            <w:tcW w:w="2138" w:type="dxa"/>
          </w:tcPr>
          <w:p w14:paraId="42D4BB03" w14:textId="4121F699" w:rsidR="000F700E" w:rsidRDefault="000F700E" w:rsidP="000F700E">
            <w:pPr>
              <w:jc w:val="center"/>
              <w:rPr>
                <w:rFonts w:cstheme="minorHAnsi"/>
              </w:rPr>
            </w:pPr>
            <w:r>
              <w:rPr>
                <w:rFonts w:cstheme="minorHAnsi"/>
              </w:rPr>
              <w:t>283</w:t>
            </w:r>
          </w:p>
        </w:tc>
        <w:tc>
          <w:tcPr>
            <w:tcW w:w="1847" w:type="dxa"/>
          </w:tcPr>
          <w:p w14:paraId="76173901" w14:textId="5A8DB821" w:rsidR="000F700E" w:rsidRDefault="000F700E" w:rsidP="000F700E">
            <w:pPr>
              <w:jc w:val="center"/>
              <w:rPr>
                <w:rFonts w:cstheme="minorHAnsi"/>
              </w:rPr>
            </w:pPr>
            <w:r>
              <w:rPr>
                <w:rFonts w:cstheme="minorHAnsi"/>
              </w:rPr>
              <w:t>0</w:t>
            </w:r>
          </w:p>
        </w:tc>
        <w:tc>
          <w:tcPr>
            <w:tcW w:w="1815" w:type="dxa"/>
          </w:tcPr>
          <w:p w14:paraId="73F5DF31" w14:textId="5354CBCD" w:rsidR="000F700E" w:rsidRDefault="000F700E" w:rsidP="000F700E">
            <w:pPr>
              <w:jc w:val="center"/>
              <w:rPr>
                <w:rFonts w:cstheme="minorHAnsi"/>
              </w:rPr>
            </w:pPr>
            <w:r>
              <w:rPr>
                <w:rFonts w:cstheme="minorHAnsi"/>
              </w:rPr>
              <w:t>0</w:t>
            </w:r>
          </w:p>
        </w:tc>
      </w:tr>
      <w:tr w:rsidR="000F700E" w14:paraId="2933240A" w14:textId="3A805B74" w:rsidTr="004E780F">
        <w:trPr>
          <w:trHeight w:val="372"/>
          <w:jc w:val="center"/>
        </w:trPr>
        <w:tc>
          <w:tcPr>
            <w:tcW w:w="1936" w:type="dxa"/>
          </w:tcPr>
          <w:p w14:paraId="45292F15" w14:textId="236150F4" w:rsidR="000F700E" w:rsidRDefault="000F700E" w:rsidP="000F700E">
            <w:pPr>
              <w:jc w:val="center"/>
              <w:rPr>
                <w:rFonts w:cstheme="minorHAnsi"/>
              </w:rPr>
            </w:pPr>
            <w:r>
              <w:rPr>
                <w:rFonts w:cstheme="minorHAnsi"/>
              </w:rPr>
              <w:t>6</w:t>
            </w:r>
          </w:p>
        </w:tc>
        <w:tc>
          <w:tcPr>
            <w:tcW w:w="2005" w:type="dxa"/>
          </w:tcPr>
          <w:p w14:paraId="57FFFF49" w14:textId="16930B45" w:rsidR="000F700E" w:rsidRDefault="000F700E" w:rsidP="000F700E">
            <w:pPr>
              <w:jc w:val="center"/>
              <w:rPr>
                <w:rFonts w:cstheme="minorHAnsi"/>
              </w:rPr>
            </w:pPr>
            <w:r>
              <w:rPr>
                <w:rFonts w:cstheme="minorHAnsi"/>
              </w:rPr>
              <w:t>275</w:t>
            </w:r>
          </w:p>
        </w:tc>
        <w:tc>
          <w:tcPr>
            <w:tcW w:w="2138" w:type="dxa"/>
          </w:tcPr>
          <w:p w14:paraId="12F17860" w14:textId="1AF46B67" w:rsidR="000F700E" w:rsidRDefault="000F700E" w:rsidP="000F700E">
            <w:pPr>
              <w:jc w:val="center"/>
              <w:rPr>
                <w:rFonts w:cstheme="minorHAnsi"/>
              </w:rPr>
            </w:pPr>
            <w:r>
              <w:rPr>
                <w:rFonts w:cstheme="minorHAnsi"/>
              </w:rPr>
              <w:t>291</w:t>
            </w:r>
          </w:p>
        </w:tc>
        <w:tc>
          <w:tcPr>
            <w:tcW w:w="1847" w:type="dxa"/>
          </w:tcPr>
          <w:p w14:paraId="54A3C115" w14:textId="09DDC34D" w:rsidR="000F700E" w:rsidRDefault="000F700E" w:rsidP="000F700E">
            <w:pPr>
              <w:jc w:val="center"/>
              <w:rPr>
                <w:rFonts w:cstheme="minorHAnsi"/>
              </w:rPr>
            </w:pPr>
            <w:r>
              <w:rPr>
                <w:rFonts w:cstheme="minorHAnsi"/>
              </w:rPr>
              <w:t>1</w:t>
            </w:r>
          </w:p>
        </w:tc>
        <w:tc>
          <w:tcPr>
            <w:tcW w:w="1815" w:type="dxa"/>
          </w:tcPr>
          <w:p w14:paraId="69414655" w14:textId="200DFAA2" w:rsidR="000F700E" w:rsidRDefault="000F700E" w:rsidP="000F700E">
            <w:pPr>
              <w:jc w:val="center"/>
              <w:rPr>
                <w:rFonts w:cstheme="minorHAnsi"/>
              </w:rPr>
            </w:pPr>
            <w:r>
              <w:rPr>
                <w:rFonts w:cstheme="minorHAnsi"/>
              </w:rPr>
              <w:t>1</w:t>
            </w:r>
          </w:p>
        </w:tc>
      </w:tr>
      <w:tr w:rsidR="000F700E" w14:paraId="6AF34930" w14:textId="77777777" w:rsidTr="004E780F">
        <w:trPr>
          <w:trHeight w:val="372"/>
          <w:jc w:val="center"/>
        </w:trPr>
        <w:tc>
          <w:tcPr>
            <w:tcW w:w="1936" w:type="dxa"/>
          </w:tcPr>
          <w:p w14:paraId="53819C12" w14:textId="124BAE07" w:rsidR="000F700E" w:rsidRDefault="000F700E" w:rsidP="000F700E">
            <w:pPr>
              <w:jc w:val="center"/>
              <w:rPr>
                <w:rFonts w:cstheme="minorHAnsi"/>
              </w:rPr>
            </w:pPr>
            <w:r>
              <w:rPr>
                <w:rFonts w:cstheme="minorHAnsi"/>
              </w:rPr>
              <w:t>7</w:t>
            </w:r>
          </w:p>
        </w:tc>
        <w:tc>
          <w:tcPr>
            <w:tcW w:w="2005" w:type="dxa"/>
          </w:tcPr>
          <w:p w14:paraId="2E4D4438" w14:textId="1112E1E3" w:rsidR="000F700E" w:rsidRDefault="000F700E" w:rsidP="000F700E">
            <w:pPr>
              <w:jc w:val="center"/>
              <w:rPr>
                <w:rFonts w:cstheme="minorHAnsi"/>
              </w:rPr>
            </w:pPr>
            <w:r>
              <w:rPr>
                <w:rFonts w:cstheme="minorHAnsi"/>
              </w:rPr>
              <w:t>115</w:t>
            </w:r>
          </w:p>
        </w:tc>
        <w:tc>
          <w:tcPr>
            <w:tcW w:w="2138" w:type="dxa"/>
          </w:tcPr>
          <w:p w14:paraId="653EDE7A" w14:textId="5A720D6C" w:rsidR="000F700E" w:rsidRDefault="000F700E" w:rsidP="000F700E">
            <w:pPr>
              <w:jc w:val="center"/>
              <w:rPr>
                <w:rFonts w:cstheme="minorHAnsi"/>
              </w:rPr>
            </w:pPr>
            <w:r>
              <w:rPr>
                <w:rFonts w:cstheme="minorHAnsi"/>
              </w:rPr>
              <w:t>279</w:t>
            </w:r>
          </w:p>
        </w:tc>
        <w:tc>
          <w:tcPr>
            <w:tcW w:w="1847" w:type="dxa"/>
          </w:tcPr>
          <w:p w14:paraId="37E9C8C2" w14:textId="1B9A1760" w:rsidR="000F700E" w:rsidRDefault="000F700E" w:rsidP="000F700E">
            <w:pPr>
              <w:jc w:val="center"/>
              <w:rPr>
                <w:rFonts w:cstheme="minorHAnsi"/>
              </w:rPr>
            </w:pPr>
            <w:r>
              <w:rPr>
                <w:rFonts w:cstheme="minorHAnsi"/>
              </w:rPr>
              <w:t>1</w:t>
            </w:r>
          </w:p>
        </w:tc>
        <w:tc>
          <w:tcPr>
            <w:tcW w:w="1815" w:type="dxa"/>
          </w:tcPr>
          <w:p w14:paraId="1EC79D89" w14:textId="15A2C28B" w:rsidR="000F700E" w:rsidRDefault="000F700E" w:rsidP="00A82AB5">
            <w:pPr>
              <w:keepNext/>
              <w:jc w:val="center"/>
              <w:rPr>
                <w:rFonts w:cstheme="minorHAnsi"/>
              </w:rPr>
            </w:pPr>
            <w:r>
              <w:rPr>
                <w:rFonts w:cstheme="minorHAnsi"/>
              </w:rPr>
              <w:t>0</w:t>
            </w:r>
          </w:p>
        </w:tc>
      </w:tr>
    </w:tbl>
    <w:p w14:paraId="5420D4AE" w14:textId="291806EE" w:rsidR="001D538C" w:rsidRPr="00455891" w:rsidRDefault="00A82AB5" w:rsidP="00A82AB5">
      <w:pPr>
        <w:pStyle w:val="Caption"/>
        <w:jc w:val="center"/>
        <w:rPr>
          <w:rFonts w:cstheme="minorHAnsi"/>
        </w:rPr>
      </w:pPr>
      <w:r>
        <w:t xml:space="preserve">Table </w:t>
      </w:r>
      <w:r>
        <w:fldChar w:fldCharType="begin"/>
      </w:r>
      <w:r>
        <w:instrText xml:space="preserve"> SEQ Table \* ARABIC </w:instrText>
      </w:r>
      <w:r>
        <w:fldChar w:fldCharType="separate"/>
      </w:r>
      <w:r w:rsidR="00EC27B8">
        <w:rPr>
          <w:noProof/>
        </w:rPr>
        <w:t>1</w:t>
      </w:r>
      <w:r>
        <w:fldChar w:fldCharType="end"/>
      </w:r>
      <w:r>
        <w:t xml:space="preserve"> Given</w:t>
      </w:r>
      <w:r w:rsidRPr="00F47AC8">
        <w:t xml:space="preserve"> time of loading, time of last access, and the R and M bits for each page</w:t>
      </w:r>
    </w:p>
    <w:p w14:paraId="4CA264BA" w14:textId="6F5B5F7F" w:rsidR="001D538C" w:rsidRPr="004E780F" w:rsidRDefault="000F700E" w:rsidP="004E780F">
      <w:pPr>
        <w:pStyle w:val="ListParagraph"/>
        <w:numPr>
          <w:ilvl w:val="0"/>
          <w:numId w:val="22"/>
        </w:numPr>
        <w:rPr>
          <w:rFonts w:cstheme="minorHAnsi"/>
        </w:rPr>
      </w:pPr>
      <w:r w:rsidRPr="004E780F">
        <w:rPr>
          <w:rFonts w:cstheme="minorHAnsi"/>
          <w:b/>
          <w:bCs/>
        </w:rPr>
        <w:t>NRU</w:t>
      </w:r>
      <w:r w:rsidRPr="004E780F">
        <w:rPr>
          <w:rFonts w:cstheme="minorHAnsi"/>
        </w:rPr>
        <w:t xml:space="preserve"> makes an approximation to replace the page based on referenced and modified bits.</w:t>
      </w:r>
      <w:r w:rsidRPr="000F700E">
        <w:t xml:space="preserve"> </w:t>
      </w:r>
    </w:p>
    <w:p w14:paraId="04D46950" w14:textId="6194C5C1" w:rsidR="00A82AB5" w:rsidRPr="00493579" w:rsidRDefault="000F700E" w:rsidP="00493579">
      <w:pPr>
        <w:rPr>
          <w:rFonts w:cstheme="minorHAnsi"/>
        </w:rPr>
      </w:pPr>
      <w:r>
        <w:rPr>
          <w:rFonts w:cstheme="minorHAnsi"/>
        </w:rPr>
        <w:t>Based upon R and M bits, there are 4 classes:</w:t>
      </w:r>
    </w:p>
    <w:tbl>
      <w:tblPr>
        <w:tblStyle w:val="PlainTable3"/>
        <w:tblW w:w="0" w:type="auto"/>
        <w:jc w:val="center"/>
        <w:tblLook w:val="04A0" w:firstRow="1" w:lastRow="0" w:firstColumn="1" w:lastColumn="0" w:noHBand="0" w:noVBand="1"/>
      </w:tblPr>
      <w:tblGrid>
        <w:gridCol w:w="2048"/>
        <w:gridCol w:w="2048"/>
        <w:gridCol w:w="2048"/>
      </w:tblGrid>
      <w:tr w:rsidR="000F700E" w14:paraId="296B8584" w14:textId="77777777" w:rsidTr="00BA6647">
        <w:trPr>
          <w:cnfStyle w:val="100000000000" w:firstRow="1" w:lastRow="0" w:firstColumn="0" w:lastColumn="0" w:oddVBand="0" w:evenVBand="0" w:oddHBand="0" w:evenHBand="0" w:firstRowFirstColumn="0" w:firstRowLastColumn="0" w:lastRowFirstColumn="0" w:lastRowLastColumn="0"/>
          <w:trHeight w:val="438"/>
          <w:jc w:val="center"/>
        </w:trPr>
        <w:tc>
          <w:tcPr>
            <w:cnfStyle w:val="001000000100" w:firstRow="0" w:lastRow="0" w:firstColumn="1" w:lastColumn="0" w:oddVBand="0" w:evenVBand="0" w:oddHBand="0" w:evenHBand="0" w:firstRowFirstColumn="1" w:firstRowLastColumn="0" w:lastRowFirstColumn="0" w:lastRowLastColumn="0"/>
            <w:tcW w:w="2048" w:type="dxa"/>
          </w:tcPr>
          <w:p w14:paraId="7939DFB8" w14:textId="77777777" w:rsidR="000F700E" w:rsidRDefault="000F700E" w:rsidP="000F700E">
            <w:pPr>
              <w:spacing w:line="360" w:lineRule="auto"/>
              <w:jc w:val="center"/>
              <w:rPr>
                <w:rFonts w:cstheme="minorHAnsi"/>
              </w:rPr>
            </w:pPr>
          </w:p>
        </w:tc>
        <w:tc>
          <w:tcPr>
            <w:tcW w:w="2048" w:type="dxa"/>
          </w:tcPr>
          <w:p w14:paraId="3C48A016" w14:textId="77777777" w:rsidR="000F700E" w:rsidRPr="00656339" w:rsidRDefault="000F700E" w:rsidP="000F700E">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w:t>
            </w:r>
          </w:p>
        </w:tc>
        <w:tc>
          <w:tcPr>
            <w:tcW w:w="2048" w:type="dxa"/>
          </w:tcPr>
          <w:p w14:paraId="49324AC7" w14:textId="77777777" w:rsidR="000F700E" w:rsidRPr="00656339" w:rsidRDefault="000F700E" w:rsidP="000F700E">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w:t>
            </w:r>
          </w:p>
        </w:tc>
      </w:tr>
      <w:tr w:rsidR="000F700E" w14:paraId="42524719" w14:textId="77777777" w:rsidTr="00BA6647">
        <w:trPr>
          <w:cnfStyle w:val="000000100000" w:firstRow="0" w:lastRow="0" w:firstColumn="0" w:lastColumn="0" w:oddVBand="0" w:evenVBand="0" w:oddHBand="1" w:evenHBand="0" w:firstRowFirstColumn="0" w:firstRowLastColumn="0" w:lastRowFirstColumn="0" w:lastRowLastColumn="0"/>
          <w:trHeight w:val="438"/>
          <w:jc w:val="center"/>
        </w:trPr>
        <w:tc>
          <w:tcPr>
            <w:cnfStyle w:val="001000000000" w:firstRow="0" w:lastRow="0" w:firstColumn="1" w:lastColumn="0" w:oddVBand="0" w:evenVBand="0" w:oddHBand="0" w:evenHBand="0" w:firstRowFirstColumn="0" w:firstRowLastColumn="0" w:lastRowFirstColumn="0" w:lastRowLastColumn="0"/>
            <w:tcW w:w="2048" w:type="dxa"/>
          </w:tcPr>
          <w:p w14:paraId="1CEDEEE6" w14:textId="77777777" w:rsidR="000F700E" w:rsidRDefault="000F700E" w:rsidP="000F700E">
            <w:pPr>
              <w:spacing w:line="360" w:lineRule="auto"/>
              <w:jc w:val="center"/>
              <w:rPr>
                <w:rFonts w:cstheme="minorHAnsi"/>
              </w:rPr>
            </w:pPr>
            <w:r>
              <w:rPr>
                <w:rFonts w:cstheme="minorHAnsi"/>
              </w:rPr>
              <w:t>Class 0</w:t>
            </w:r>
          </w:p>
        </w:tc>
        <w:tc>
          <w:tcPr>
            <w:tcW w:w="2048" w:type="dxa"/>
          </w:tcPr>
          <w:p w14:paraId="6EF2AE24" w14:textId="77777777" w:rsidR="000F700E" w:rsidRDefault="000F700E" w:rsidP="000F700E">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656339">
              <w:rPr>
                <w:rFonts w:cstheme="minorHAnsi"/>
              </w:rPr>
              <w:t>Not Referenced</w:t>
            </w:r>
          </w:p>
        </w:tc>
        <w:tc>
          <w:tcPr>
            <w:tcW w:w="2048" w:type="dxa"/>
          </w:tcPr>
          <w:p w14:paraId="6F0F8AF2" w14:textId="77777777" w:rsidR="000F700E" w:rsidRDefault="000F700E" w:rsidP="000F700E">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656339">
              <w:rPr>
                <w:rFonts w:cstheme="minorHAnsi"/>
              </w:rPr>
              <w:t>Not Modified</w:t>
            </w:r>
          </w:p>
        </w:tc>
      </w:tr>
      <w:tr w:rsidR="000F700E" w14:paraId="5A9FC4A1" w14:textId="77777777" w:rsidTr="00BA6647">
        <w:trPr>
          <w:trHeight w:val="438"/>
          <w:jc w:val="center"/>
        </w:trPr>
        <w:tc>
          <w:tcPr>
            <w:cnfStyle w:val="001000000000" w:firstRow="0" w:lastRow="0" w:firstColumn="1" w:lastColumn="0" w:oddVBand="0" w:evenVBand="0" w:oddHBand="0" w:evenHBand="0" w:firstRowFirstColumn="0" w:firstRowLastColumn="0" w:lastRowFirstColumn="0" w:lastRowLastColumn="0"/>
            <w:tcW w:w="2048" w:type="dxa"/>
          </w:tcPr>
          <w:p w14:paraId="697E542F" w14:textId="77777777" w:rsidR="000F700E" w:rsidRDefault="000F700E" w:rsidP="000F700E">
            <w:pPr>
              <w:spacing w:line="360" w:lineRule="auto"/>
              <w:jc w:val="center"/>
              <w:rPr>
                <w:rFonts w:cstheme="minorHAnsi"/>
              </w:rPr>
            </w:pPr>
            <w:r>
              <w:rPr>
                <w:rFonts w:cstheme="minorHAnsi"/>
              </w:rPr>
              <w:t>Class 1</w:t>
            </w:r>
          </w:p>
        </w:tc>
        <w:tc>
          <w:tcPr>
            <w:tcW w:w="2048" w:type="dxa"/>
          </w:tcPr>
          <w:p w14:paraId="2E708191" w14:textId="77777777" w:rsidR="000F700E" w:rsidRDefault="000F700E" w:rsidP="000F700E">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656339">
              <w:rPr>
                <w:rFonts w:cstheme="minorHAnsi"/>
              </w:rPr>
              <w:t>Not Referenced</w:t>
            </w:r>
          </w:p>
        </w:tc>
        <w:tc>
          <w:tcPr>
            <w:tcW w:w="2048" w:type="dxa"/>
          </w:tcPr>
          <w:p w14:paraId="2D276022" w14:textId="77777777" w:rsidR="000F700E" w:rsidRDefault="000F700E" w:rsidP="000F700E">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656339">
              <w:rPr>
                <w:rFonts w:cstheme="minorHAnsi"/>
              </w:rPr>
              <w:t>Modified</w:t>
            </w:r>
          </w:p>
        </w:tc>
      </w:tr>
      <w:tr w:rsidR="000F700E" w14:paraId="314859EA" w14:textId="77777777" w:rsidTr="00BA6647">
        <w:trPr>
          <w:cnfStyle w:val="000000100000" w:firstRow="0" w:lastRow="0" w:firstColumn="0" w:lastColumn="0" w:oddVBand="0" w:evenVBand="0" w:oddHBand="1" w:evenHBand="0" w:firstRowFirstColumn="0" w:firstRowLastColumn="0" w:lastRowFirstColumn="0" w:lastRowLastColumn="0"/>
          <w:trHeight w:val="456"/>
          <w:jc w:val="center"/>
        </w:trPr>
        <w:tc>
          <w:tcPr>
            <w:cnfStyle w:val="001000000000" w:firstRow="0" w:lastRow="0" w:firstColumn="1" w:lastColumn="0" w:oddVBand="0" w:evenVBand="0" w:oddHBand="0" w:evenHBand="0" w:firstRowFirstColumn="0" w:firstRowLastColumn="0" w:lastRowFirstColumn="0" w:lastRowLastColumn="0"/>
            <w:tcW w:w="2048" w:type="dxa"/>
          </w:tcPr>
          <w:p w14:paraId="3E472AE2" w14:textId="77777777" w:rsidR="000F700E" w:rsidRDefault="000F700E" w:rsidP="000F700E">
            <w:pPr>
              <w:spacing w:line="360" w:lineRule="auto"/>
              <w:jc w:val="center"/>
              <w:rPr>
                <w:rFonts w:cstheme="minorHAnsi"/>
              </w:rPr>
            </w:pPr>
            <w:r>
              <w:rPr>
                <w:rFonts w:cstheme="minorHAnsi"/>
              </w:rPr>
              <w:t>Class 2</w:t>
            </w:r>
          </w:p>
        </w:tc>
        <w:tc>
          <w:tcPr>
            <w:tcW w:w="2048" w:type="dxa"/>
          </w:tcPr>
          <w:p w14:paraId="4B44E423" w14:textId="77777777" w:rsidR="000F700E" w:rsidRDefault="000F700E" w:rsidP="000F700E">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656339">
              <w:rPr>
                <w:rFonts w:cstheme="minorHAnsi"/>
              </w:rPr>
              <w:t>Referenced</w:t>
            </w:r>
          </w:p>
        </w:tc>
        <w:tc>
          <w:tcPr>
            <w:tcW w:w="2048" w:type="dxa"/>
          </w:tcPr>
          <w:p w14:paraId="2CF0E9DC" w14:textId="77777777" w:rsidR="000F700E" w:rsidRDefault="000F700E" w:rsidP="000F700E">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656339">
              <w:rPr>
                <w:rFonts w:cstheme="minorHAnsi"/>
              </w:rPr>
              <w:t>Not Modified</w:t>
            </w:r>
          </w:p>
        </w:tc>
      </w:tr>
      <w:tr w:rsidR="000F700E" w14:paraId="0E41D3D6" w14:textId="77777777" w:rsidTr="00BA6647">
        <w:trPr>
          <w:trHeight w:val="438"/>
          <w:jc w:val="center"/>
        </w:trPr>
        <w:tc>
          <w:tcPr>
            <w:cnfStyle w:val="001000000000" w:firstRow="0" w:lastRow="0" w:firstColumn="1" w:lastColumn="0" w:oddVBand="0" w:evenVBand="0" w:oddHBand="0" w:evenHBand="0" w:firstRowFirstColumn="0" w:firstRowLastColumn="0" w:lastRowFirstColumn="0" w:lastRowLastColumn="0"/>
            <w:tcW w:w="2048" w:type="dxa"/>
          </w:tcPr>
          <w:p w14:paraId="3FAE3A4D" w14:textId="77777777" w:rsidR="000F700E" w:rsidRDefault="000F700E" w:rsidP="000F700E">
            <w:pPr>
              <w:spacing w:line="360" w:lineRule="auto"/>
              <w:jc w:val="center"/>
              <w:rPr>
                <w:rFonts w:cstheme="minorHAnsi"/>
              </w:rPr>
            </w:pPr>
            <w:r>
              <w:rPr>
                <w:rFonts w:cstheme="minorHAnsi"/>
              </w:rPr>
              <w:t>Class 3</w:t>
            </w:r>
          </w:p>
        </w:tc>
        <w:tc>
          <w:tcPr>
            <w:tcW w:w="2048" w:type="dxa"/>
          </w:tcPr>
          <w:p w14:paraId="19FF8314" w14:textId="77777777" w:rsidR="000F700E" w:rsidRDefault="000F700E" w:rsidP="000F700E">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656339">
              <w:rPr>
                <w:rFonts w:cstheme="minorHAnsi"/>
              </w:rPr>
              <w:t>Referenced</w:t>
            </w:r>
          </w:p>
        </w:tc>
        <w:tc>
          <w:tcPr>
            <w:tcW w:w="2048" w:type="dxa"/>
          </w:tcPr>
          <w:p w14:paraId="7A544757" w14:textId="77777777" w:rsidR="000F700E" w:rsidRDefault="000F700E" w:rsidP="00A82AB5">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656339">
              <w:rPr>
                <w:rFonts w:cstheme="minorHAnsi"/>
              </w:rPr>
              <w:t>Modified</w:t>
            </w:r>
          </w:p>
        </w:tc>
      </w:tr>
    </w:tbl>
    <w:p w14:paraId="519C6E22" w14:textId="1FADF415" w:rsidR="000F700E" w:rsidRDefault="00A82AB5" w:rsidP="00A82AB5">
      <w:pPr>
        <w:pStyle w:val="Caption"/>
        <w:jc w:val="center"/>
        <w:rPr>
          <w:rFonts w:cstheme="minorHAnsi"/>
        </w:rPr>
      </w:pPr>
      <w:r>
        <w:t xml:space="preserve">Table </w:t>
      </w:r>
      <w:r>
        <w:fldChar w:fldCharType="begin"/>
      </w:r>
      <w:r>
        <w:instrText xml:space="preserve"> SEQ Table \* ARABIC </w:instrText>
      </w:r>
      <w:r>
        <w:fldChar w:fldCharType="separate"/>
      </w:r>
      <w:r w:rsidR="00EC27B8">
        <w:rPr>
          <w:noProof/>
        </w:rPr>
        <w:t>2</w:t>
      </w:r>
      <w:r>
        <w:fldChar w:fldCharType="end"/>
      </w:r>
      <w:r>
        <w:t xml:space="preserve"> </w:t>
      </w:r>
      <w:r w:rsidRPr="00F12370">
        <w:t xml:space="preserve"> Classes based upon referenced and modified bits</w:t>
      </w:r>
    </w:p>
    <w:p w14:paraId="42DBE41B" w14:textId="77777777" w:rsidR="00493579" w:rsidRDefault="00493579" w:rsidP="007856D4">
      <w:pPr>
        <w:rPr>
          <w:rFonts w:cstheme="minorHAnsi"/>
        </w:rPr>
      </w:pPr>
    </w:p>
    <w:p w14:paraId="4D692552" w14:textId="23736C3C" w:rsidR="000F700E" w:rsidRDefault="00A82AB5" w:rsidP="007856D4">
      <w:pPr>
        <w:rPr>
          <w:rFonts w:cstheme="minorHAnsi"/>
        </w:rPr>
      </w:pPr>
      <w:r>
        <w:rPr>
          <w:rFonts w:cstheme="minorHAnsi"/>
        </w:rPr>
        <w:t xml:space="preserve">According to the Table 2, </w:t>
      </w:r>
    </w:p>
    <w:tbl>
      <w:tblPr>
        <w:tblStyle w:val="TableGrid"/>
        <w:tblW w:w="0" w:type="auto"/>
        <w:jc w:val="center"/>
        <w:tblInd w:w="0" w:type="dxa"/>
        <w:tblLook w:val="04A0" w:firstRow="1" w:lastRow="0" w:firstColumn="1" w:lastColumn="0" w:noHBand="0" w:noVBand="1"/>
      </w:tblPr>
      <w:tblGrid>
        <w:gridCol w:w="1055"/>
        <w:gridCol w:w="1055"/>
      </w:tblGrid>
      <w:tr w:rsidR="000F700E" w14:paraId="6FAE8B4F" w14:textId="77777777" w:rsidTr="00493579">
        <w:trPr>
          <w:trHeight w:val="353"/>
          <w:jc w:val="center"/>
        </w:trPr>
        <w:tc>
          <w:tcPr>
            <w:tcW w:w="1055" w:type="dxa"/>
          </w:tcPr>
          <w:p w14:paraId="30061B64" w14:textId="02239DEA" w:rsidR="000F700E" w:rsidRPr="000F700E" w:rsidRDefault="000F700E" w:rsidP="00493579">
            <w:pPr>
              <w:jc w:val="center"/>
              <w:rPr>
                <w:rFonts w:cstheme="minorHAnsi"/>
                <w:b/>
                <w:bCs/>
              </w:rPr>
            </w:pPr>
            <w:r w:rsidRPr="000F700E">
              <w:rPr>
                <w:rFonts w:cstheme="minorHAnsi"/>
                <w:b/>
                <w:bCs/>
              </w:rPr>
              <w:t>Page</w:t>
            </w:r>
          </w:p>
        </w:tc>
        <w:tc>
          <w:tcPr>
            <w:tcW w:w="1055" w:type="dxa"/>
          </w:tcPr>
          <w:p w14:paraId="755597D4" w14:textId="71147199" w:rsidR="000F700E" w:rsidRDefault="00A82AB5" w:rsidP="00493579">
            <w:pPr>
              <w:jc w:val="center"/>
              <w:rPr>
                <w:rFonts w:cstheme="minorHAnsi"/>
              </w:rPr>
            </w:pPr>
            <w:r>
              <w:rPr>
                <w:rFonts w:cstheme="minorHAnsi"/>
              </w:rPr>
              <w:t>Belongs to</w:t>
            </w:r>
          </w:p>
        </w:tc>
      </w:tr>
      <w:tr w:rsidR="000F700E" w14:paraId="07C193FF" w14:textId="77777777" w:rsidTr="00493579">
        <w:trPr>
          <w:trHeight w:val="353"/>
          <w:jc w:val="center"/>
        </w:trPr>
        <w:tc>
          <w:tcPr>
            <w:tcW w:w="1055" w:type="dxa"/>
          </w:tcPr>
          <w:p w14:paraId="16235A1A" w14:textId="01D43E2C" w:rsidR="000F700E" w:rsidRDefault="000F700E" w:rsidP="00493579">
            <w:pPr>
              <w:jc w:val="center"/>
              <w:rPr>
                <w:rFonts w:cstheme="minorHAnsi"/>
              </w:rPr>
            </w:pPr>
            <w:r>
              <w:rPr>
                <w:rFonts w:cstheme="minorHAnsi"/>
              </w:rPr>
              <w:t>0</w:t>
            </w:r>
          </w:p>
        </w:tc>
        <w:tc>
          <w:tcPr>
            <w:tcW w:w="1055" w:type="dxa"/>
          </w:tcPr>
          <w:p w14:paraId="6544496C" w14:textId="5349855F" w:rsidR="000F700E" w:rsidRDefault="000F700E" w:rsidP="00493579">
            <w:pPr>
              <w:jc w:val="center"/>
              <w:rPr>
                <w:rFonts w:cstheme="minorHAnsi"/>
              </w:rPr>
            </w:pPr>
            <w:r>
              <w:rPr>
                <w:rFonts w:cstheme="minorHAnsi"/>
              </w:rPr>
              <w:t>Class 1</w:t>
            </w:r>
          </w:p>
        </w:tc>
      </w:tr>
      <w:tr w:rsidR="000F700E" w14:paraId="362999FE" w14:textId="77777777" w:rsidTr="00493579">
        <w:trPr>
          <w:trHeight w:val="369"/>
          <w:jc w:val="center"/>
        </w:trPr>
        <w:tc>
          <w:tcPr>
            <w:tcW w:w="1055" w:type="dxa"/>
          </w:tcPr>
          <w:p w14:paraId="2857565C" w14:textId="4661BE94" w:rsidR="000F700E" w:rsidRDefault="000F700E" w:rsidP="00493579">
            <w:pPr>
              <w:jc w:val="center"/>
              <w:rPr>
                <w:rFonts w:cstheme="minorHAnsi"/>
              </w:rPr>
            </w:pPr>
            <w:r>
              <w:rPr>
                <w:rFonts w:cstheme="minorHAnsi"/>
              </w:rPr>
              <w:t>1</w:t>
            </w:r>
          </w:p>
        </w:tc>
        <w:tc>
          <w:tcPr>
            <w:tcW w:w="1055" w:type="dxa"/>
          </w:tcPr>
          <w:p w14:paraId="3998CE28" w14:textId="63BA6FDA" w:rsidR="000F700E" w:rsidRDefault="000F700E" w:rsidP="00493579">
            <w:pPr>
              <w:jc w:val="center"/>
              <w:rPr>
                <w:rFonts w:cstheme="minorHAnsi"/>
              </w:rPr>
            </w:pPr>
            <w:r>
              <w:rPr>
                <w:rFonts w:cstheme="minorHAnsi"/>
              </w:rPr>
              <w:t>Class 2</w:t>
            </w:r>
          </w:p>
        </w:tc>
      </w:tr>
      <w:tr w:rsidR="000F700E" w14:paraId="206FA461" w14:textId="77777777" w:rsidTr="00493579">
        <w:trPr>
          <w:trHeight w:val="353"/>
          <w:jc w:val="center"/>
        </w:trPr>
        <w:tc>
          <w:tcPr>
            <w:tcW w:w="1055" w:type="dxa"/>
          </w:tcPr>
          <w:p w14:paraId="7505675B" w14:textId="2ED90E22" w:rsidR="000F700E" w:rsidRDefault="000F700E" w:rsidP="00493579">
            <w:pPr>
              <w:jc w:val="center"/>
              <w:rPr>
                <w:rFonts w:cstheme="minorHAnsi"/>
              </w:rPr>
            </w:pPr>
            <w:r>
              <w:rPr>
                <w:rFonts w:cstheme="minorHAnsi"/>
              </w:rPr>
              <w:t>2</w:t>
            </w:r>
          </w:p>
        </w:tc>
        <w:tc>
          <w:tcPr>
            <w:tcW w:w="1055" w:type="dxa"/>
          </w:tcPr>
          <w:p w14:paraId="6B5B1633" w14:textId="3A4B5935" w:rsidR="000F700E" w:rsidRDefault="000F700E" w:rsidP="00493579">
            <w:pPr>
              <w:jc w:val="center"/>
              <w:rPr>
                <w:rFonts w:cstheme="minorHAnsi"/>
              </w:rPr>
            </w:pPr>
            <w:r>
              <w:rPr>
                <w:rFonts w:cstheme="minorHAnsi"/>
              </w:rPr>
              <w:t>Class 0</w:t>
            </w:r>
          </w:p>
        </w:tc>
      </w:tr>
      <w:tr w:rsidR="000F700E" w14:paraId="4A73CF9B" w14:textId="77777777" w:rsidTr="00493579">
        <w:trPr>
          <w:trHeight w:val="353"/>
          <w:jc w:val="center"/>
        </w:trPr>
        <w:tc>
          <w:tcPr>
            <w:tcW w:w="1055" w:type="dxa"/>
          </w:tcPr>
          <w:p w14:paraId="7601EED5" w14:textId="57FFFB14" w:rsidR="000F700E" w:rsidRDefault="000F700E" w:rsidP="00493579">
            <w:pPr>
              <w:jc w:val="center"/>
              <w:rPr>
                <w:rFonts w:cstheme="minorHAnsi"/>
              </w:rPr>
            </w:pPr>
            <w:r>
              <w:rPr>
                <w:rFonts w:cstheme="minorHAnsi"/>
              </w:rPr>
              <w:t>3</w:t>
            </w:r>
          </w:p>
        </w:tc>
        <w:tc>
          <w:tcPr>
            <w:tcW w:w="1055" w:type="dxa"/>
          </w:tcPr>
          <w:p w14:paraId="43345A2A" w14:textId="01922173" w:rsidR="000F700E" w:rsidRDefault="000F700E" w:rsidP="00493579">
            <w:pPr>
              <w:jc w:val="center"/>
              <w:rPr>
                <w:rFonts w:cstheme="minorHAnsi"/>
              </w:rPr>
            </w:pPr>
            <w:r>
              <w:rPr>
                <w:rFonts w:cstheme="minorHAnsi"/>
              </w:rPr>
              <w:t>Class 2</w:t>
            </w:r>
          </w:p>
        </w:tc>
      </w:tr>
      <w:tr w:rsidR="000F700E" w14:paraId="7647A2CF" w14:textId="77777777" w:rsidTr="00493579">
        <w:trPr>
          <w:trHeight w:val="353"/>
          <w:jc w:val="center"/>
        </w:trPr>
        <w:tc>
          <w:tcPr>
            <w:tcW w:w="1055" w:type="dxa"/>
          </w:tcPr>
          <w:p w14:paraId="57F038AF" w14:textId="1250081C" w:rsidR="000F700E" w:rsidRDefault="000F700E" w:rsidP="00493579">
            <w:pPr>
              <w:jc w:val="center"/>
              <w:rPr>
                <w:rFonts w:cstheme="minorHAnsi"/>
              </w:rPr>
            </w:pPr>
            <w:r>
              <w:rPr>
                <w:rFonts w:cstheme="minorHAnsi"/>
              </w:rPr>
              <w:t>4</w:t>
            </w:r>
          </w:p>
        </w:tc>
        <w:tc>
          <w:tcPr>
            <w:tcW w:w="1055" w:type="dxa"/>
          </w:tcPr>
          <w:p w14:paraId="35BB8770" w14:textId="683F8D65" w:rsidR="000F700E" w:rsidRDefault="000F700E" w:rsidP="00493579">
            <w:pPr>
              <w:jc w:val="center"/>
              <w:rPr>
                <w:rFonts w:cstheme="minorHAnsi"/>
              </w:rPr>
            </w:pPr>
            <w:r>
              <w:rPr>
                <w:rFonts w:cstheme="minorHAnsi"/>
              </w:rPr>
              <w:t>Class 3</w:t>
            </w:r>
          </w:p>
        </w:tc>
      </w:tr>
      <w:tr w:rsidR="000F700E" w14:paraId="27CC2A1D" w14:textId="77777777" w:rsidTr="00493579">
        <w:trPr>
          <w:trHeight w:val="353"/>
          <w:jc w:val="center"/>
        </w:trPr>
        <w:tc>
          <w:tcPr>
            <w:tcW w:w="1055" w:type="dxa"/>
          </w:tcPr>
          <w:p w14:paraId="353DD836" w14:textId="2353C57C" w:rsidR="000F700E" w:rsidRDefault="000F700E" w:rsidP="00493579">
            <w:pPr>
              <w:jc w:val="center"/>
              <w:rPr>
                <w:rFonts w:cstheme="minorHAnsi"/>
              </w:rPr>
            </w:pPr>
            <w:r>
              <w:rPr>
                <w:rFonts w:cstheme="minorHAnsi"/>
              </w:rPr>
              <w:t>5</w:t>
            </w:r>
          </w:p>
        </w:tc>
        <w:tc>
          <w:tcPr>
            <w:tcW w:w="1055" w:type="dxa"/>
          </w:tcPr>
          <w:p w14:paraId="209C5095" w14:textId="204E57DB" w:rsidR="000F700E" w:rsidRDefault="000F700E" w:rsidP="00493579">
            <w:pPr>
              <w:jc w:val="center"/>
              <w:rPr>
                <w:rFonts w:cstheme="minorHAnsi"/>
              </w:rPr>
            </w:pPr>
            <w:r>
              <w:rPr>
                <w:rFonts w:cstheme="minorHAnsi"/>
              </w:rPr>
              <w:t>Class 0</w:t>
            </w:r>
          </w:p>
        </w:tc>
      </w:tr>
      <w:tr w:rsidR="000F700E" w14:paraId="76FD2BB5" w14:textId="77777777" w:rsidTr="00493579">
        <w:trPr>
          <w:trHeight w:val="369"/>
          <w:jc w:val="center"/>
        </w:trPr>
        <w:tc>
          <w:tcPr>
            <w:tcW w:w="1055" w:type="dxa"/>
          </w:tcPr>
          <w:p w14:paraId="5E786709" w14:textId="5FCBD912" w:rsidR="000F700E" w:rsidRDefault="000F700E" w:rsidP="00493579">
            <w:pPr>
              <w:jc w:val="center"/>
              <w:rPr>
                <w:rFonts w:cstheme="minorHAnsi"/>
              </w:rPr>
            </w:pPr>
            <w:r>
              <w:rPr>
                <w:rFonts w:cstheme="minorHAnsi"/>
              </w:rPr>
              <w:t>6</w:t>
            </w:r>
          </w:p>
        </w:tc>
        <w:tc>
          <w:tcPr>
            <w:tcW w:w="1055" w:type="dxa"/>
          </w:tcPr>
          <w:p w14:paraId="4C15AF91" w14:textId="18AEBAA9" w:rsidR="000F700E" w:rsidRDefault="000F700E" w:rsidP="00493579">
            <w:pPr>
              <w:jc w:val="center"/>
              <w:rPr>
                <w:rFonts w:cstheme="minorHAnsi"/>
              </w:rPr>
            </w:pPr>
            <w:r>
              <w:rPr>
                <w:rFonts w:cstheme="minorHAnsi"/>
              </w:rPr>
              <w:t>Class 3</w:t>
            </w:r>
          </w:p>
        </w:tc>
      </w:tr>
      <w:tr w:rsidR="000F700E" w14:paraId="757BF8AB" w14:textId="77777777" w:rsidTr="00493579">
        <w:trPr>
          <w:trHeight w:val="353"/>
          <w:jc w:val="center"/>
        </w:trPr>
        <w:tc>
          <w:tcPr>
            <w:tcW w:w="1055" w:type="dxa"/>
          </w:tcPr>
          <w:p w14:paraId="777C8F1C" w14:textId="2FFFA645" w:rsidR="000F700E" w:rsidRDefault="000F700E" w:rsidP="00493579">
            <w:pPr>
              <w:jc w:val="center"/>
              <w:rPr>
                <w:rFonts w:cstheme="minorHAnsi"/>
              </w:rPr>
            </w:pPr>
            <w:r>
              <w:rPr>
                <w:rFonts w:cstheme="minorHAnsi"/>
              </w:rPr>
              <w:t>7</w:t>
            </w:r>
          </w:p>
        </w:tc>
        <w:tc>
          <w:tcPr>
            <w:tcW w:w="1055" w:type="dxa"/>
          </w:tcPr>
          <w:p w14:paraId="008B27A1" w14:textId="247DB74B" w:rsidR="000F700E" w:rsidRDefault="000F700E" w:rsidP="00493579">
            <w:pPr>
              <w:jc w:val="center"/>
              <w:rPr>
                <w:rFonts w:cstheme="minorHAnsi"/>
              </w:rPr>
            </w:pPr>
            <w:r>
              <w:rPr>
                <w:rFonts w:cstheme="minorHAnsi"/>
              </w:rPr>
              <w:t>Class 2</w:t>
            </w:r>
          </w:p>
        </w:tc>
      </w:tr>
    </w:tbl>
    <w:p w14:paraId="34E9CD09" w14:textId="6D812CB1" w:rsidR="000F700E" w:rsidRPr="00455891" w:rsidRDefault="000F700E" w:rsidP="007856D4">
      <w:pPr>
        <w:rPr>
          <w:rFonts w:cstheme="minorHAnsi"/>
        </w:rPr>
      </w:pPr>
    </w:p>
    <w:p w14:paraId="5C186A82" w14:textId="283B0287" w:rsidR="007856D4" w:rsidRDefault="00A82AB5" w:rsidP="004E780F">
      <w:pPr>
        <w:ind w:firstLine="360"/>
        <w:rPr>
          <w:rFonts w:cstheme="minorHAnsi"/>
        </w:rPr>
      </w:pPr>
      <w:r w:rsidRPr="00A82AB5">
        <w:rPr>
          <w:rFonts w:cstheme="minorHAnsi"/>
        </w:rPr>
        <w:t xml:space="preserve">NRU algorithm removes </w:t>
      </w:r>
      <w:r>
        <w:rPr>
          <w:rFonts w:cstheme="minorHAnsi"/>
        </w:rPr>
        <w:t xml:space="preserve">class 0 pages first. Hence, </w:t>
      </w:r>
      <w:r w:rsidRPr="00493579">
        <w:rPr>
          <w:rFonts w:cstheme="minorHAnsi"/>
          <w:b/>
          <w:bCs/>
        </w:rPr>
        <w:t>Page 2</w:t>
      </w:r>
      <w:r>
        <w:rPr>
          <w:rFonts w:cstheme="minorHAnsi"/>
        </w:rPr>
        <w:t xml:space="preserve"> and </w:t>
      </w:r>
      <w:r w:rsidRPr="00493579">
        <w:rPr>
          <w:rFonts w:cstheme="minorHAnsi"/>
          <w:b/>
          <w:bCs/>
        </w:rPr>
        <w:t>Page 5</w:t>
      </w:r>
      <w:r>
        <w:rPr>
          <w:rFonts w:cstheme="minorHAnsi"/>
        </w:rPr>
        <w:t xml:space="preserve"> will be replaced by NRU.</w:t>
      </w:r>
    </w:p>
    <w:p w14:paraId="7ADCCF67" w14:textId="040DA4DF" w:rsidR="00A82AB5" w:rsidRDefault="00A82AB5" w:rsidP="007856D4">
      <w:pPr>
        <w:rPr>
          <w:rFonts w:cstheme="minorHAnsi"/>
        </w:rPr>
      </w:pPr>
    </w:p>
    <w:p w14:paraId="1A7ABBA2" w14:textId="717CE74D" w:rsidR="00A82AB5" w:rsidRDefault="00A82AB5" w:rsidP="007856D4">
      <w:pPr>
        <w:rPr>
          <w:rFonts w:cstheme="minorHAnsi"/>
        </w:rPr>
      </w:pPr>
    </w:p>
    <w:p w14:paraId="5FC270AD" w14:textId="30F3F967" w:rsidR="00A82AB5" w:rsidRPr="004E780F" w:rsidRDefault="00A82AB5" w:rsidP="008F4835">
      <w:pPr>
        <w:pStyle w:val="ListParagraph"/>
        <w:numPr>
          <w:ilvl w:val="0"/>
          <w:numId w:val="22"/>
        </w:numPr>
        <w:spacing w:line="360" w:lineRule="auto"/>
        <w:rPr>
          <w:rFonts w:cstheme="minorHAnsi"/>
        </w:rPr>
      </w:pPr>
      <w:r w:rsidRPr="004E780F">
        <w:rPr>
          <w:rFonts w:cstheme="minorHAnsi"/>
          <w:b/>
          <w:bCs/>
        </w:rPr>
        <w:lastRenderedPageBreak/>
        <w:t>FIFO</w:t>
      </w:r>
      <w:r w:rsidRPr="004E780F">
        <w:rPr>
          <w:rFonts w:cstheme="minorHAnsi"/>
        </w:rPr>
        <w:t xml:space="preserve"> replacement algorithm works in a way that it will replace the page that arrived the earliest.</w:t>
      </w:r>
    </w:p>
    <w:p w14:paraId="3D24CAA3" w14:textId="11B3E47A" w:rsidR="00CE4172" w:rsidRDefault="00CE4172" w:rsidP="008F4835">
      <w:pPr>
        <w:spacing w:line="360" w:lineRule="auto"/>
        <w:rPr>
          <w:rFonts w:cstheme="minorHAnsi"/>
        </w:rPr>
      </w:pPr>
    </w:p>
    <w:p w14:paraId="61490AE2" w14:textId="135B1774" w:rsidR="00CE4172" w:rsidRDefault="00A82AB5" w:rsidP="008F4835">
      <w:pPr>
        <w:spacing w:line="360" w:lineRule="auto"/>
        <w:ind w:left="720"/>
        <w:rPr>
          <w:rFonts w:cstheme="minorHAnsi"/>
        </w:rPr>
      </w:pPr>
      <w:r>
        <w:rPr>
          <w:rFonts w:cstheme="minorHAnsi"/>
        </w:rPr>
        <w:t xml:space="preserve">According to </w:t>
      </w:r>
      <w:r w:rsidR="003326F3">
        <w:rPr>
          <w:rFonts w:cstheme="minorHAnsi"/>
        </w:rPr>
        <w:t xml:space="preserve">Table 1, </w:t>
      </w:r>
    </w:p>
    <w:p w14:paraId="289F762A" w14:textId="77777777" w:rsidR="00CE4172" w:rsidRDefault="00CE4172" w:rsidP="008F4835">
      <w:pPr>
        <w:spacing w:line="360" w:lineRule="auto"/>
        <w:ind w:left="720"/>
        <w:rPr>
          <w:rFonts w:cstheme="minorHAnsi"/>
        </w:rPr>
      </w:pPr>
    </w:p>
    <w:p w14:paraId="38B641EC" w14:textId="6ABBE210" w:rsidR="00CE4172" w:rsidRDefault="00CE4172" w:rsidP="008F4835">
      <w:pPr>
        <w:spacing w:line="360" w:lineRule="auto"/>
        <w:ind w:left="720"/>
        <w:rPr>
          <w:rFonts w:cstheme="minorHAnsi"/>
        </w:rPr>
      </w:pPr>
      <w:r>
        <w:rPr>
          <w:rFonts w:cstheme="minorHAnsi"/>
        </w:rPr>
        <w:t>FIFO queue will be as follows:</w:t>
      </w:r>
    </w:p>
    <w:p w14:paraId="44DC5E99" w14:textId="77777777" w:rsidR="00CE4172" w:rsidRDefault="00CE4172" w:rsidP="008F4835">
      <w:pPr>
        <w:spacing w:line="360" w:lineRule="auto"/>
        <w:rPr>
          <w:rFonts w:cstheme="minorHAnsi"/>
        </w:rPr>
      </w:pPr>
    </w:p>
    <w:p w14:paraId="597CFC2D" w14:textId="3A487DF1" w:rsidR="00CE4172" w:rsidRDefault="00CE4172" w:rsidP="008F4835">
      <w:pPr>
        <w:spacing w:line="360" w:lineRule="auto"/>
        <w:jc w:val="center"/>
        <w:rPr>
          <w:rFonts w:cstheme="minorHAnsi"/>
        </w:rPr>
      </w:pPr>
      <w:r>
        <w:rPr>
          <w:noProof/>
        </w:rPr>
        <w:drawing>
          <wp:inline distT="0" distB="0" distL="0" distR="0" wp14:anchorId="58FD0026" wp14:editId="1C898137">
            <wp:extent cx="5021580" cy="354386"/>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67991" cy="364719"/>
                    </a:xfrm>
                    <a:prstGeom prst="rect">
                      <a:avLst/>
                    </a:prstGeom>
                    <a:noFill/>
                    <a:ln>
                      <a:noFill/>
                    </a:ln>
                  </pic:spPr>
                </pic:pic>
              </a:graphicData>
            </a:graphic>
          </wp:inline>
        </w:drawing>
      </w:r>
    </w:p>
    <w:p w14:paraId="0A145A53" w14:textId="77777777" w:rsidR="00CE4172" w:rsidRDefault="00CE4172" w:rsidP="008F4835">
      <w:pPr>
        <w:spacing w:line="360" w:lineRule="auto"/>
        <w:jc w:val="center"/>
        <w:rPr>
          <w:rFonts w:cstheme="minorHAnsi"/>
        </w:rPr>
      </w:pPr>
    </w:p>
    <w:p w14:paraId="031F4294" w14:textId="1A4B6561" w:rsidR="003326F3" w:rsidRDefault="003326F3" w:rsidP="008F4835">
      <w:pPr>
        <w:spacing w:line="360" w:lineRule="auto"/>
        <w:ind w:left="720"/>
        <w:rPr>
          <w:rFonts w:cstheme="minorHAnsi"/>
        </w:rPr>
      </w:pPr>
      <w:r>
        <w:rPr>
          <w:rFonts w:cstheme="minorHAnsi"/>
        </w:rPr>
        <w:t xml:space="preserve">Page 3 got the least value of Loaded Time, which means it arrived the earliest. </w:t>
      </w:r>
    </w:p>
    <w:p w14:paraId="7D7FE6A7" w14:textId="20445FB3" w:rsidR="00EC1B6B" w:rsidRDefault="00EC1B6B" w:rsidP="008F4835">
      <w:pPr>
        <w:spacing w:line="360" w:lineRule="auto"/>
        <w:ind w:left="720"/>
        <w:rPr>
          <w:rFonts w:cstheme="minorHAnsi"/>
        </w:rPr>
      </w:pPr>
      <w:r>
        <w:rPr>
          <w:rFonts w:cstheme="minorHAnsi"/>
        </w:rPr>
        <w:t xml:space="preserve">Hence, </w:t>
      </w:r>
      <w:r w:rsidRPr="00BF5214">
        <w:rPr>
          <w:rFonts w:cstheme="minorHAnsi"/>
          <w:b/>
          <w:bCs/>
        </w:rPr>
        <w:t>Page 3</w:t>
      </w:r>
      <w:r>
        <w:rPr>
          <w:rFonts w:cstheme="minorHAnsi"/>
        </w:rPr>
        <w:t xml:space="preserve"> will be replaced by FIFO.</w:t>
      </w:r>
    </w:p>
    <w:p w14:paraId="39860021" w14:textId="7A181E1B" w:rsidR="00EC1B6B" w:rsidRDefault="00EC1B6B" w:rsidP="008F4835">
      <w:pPr>
        <w:spacing w:line="360" w:lineRule="auto"/>
        <w:rPr>
          <w:rFonts w:cstheme="minorHAnsi"/>
        </w:rPr>
      </w:pPr>
    </w:p>
    <w:p w14:paraId="0A47E7F9" w14:textId="77777777" w:rsidR="00BF5214" w:rsidRDefault="00BF5214" w:rsidP="008F4835">
      <w:pPr>
        <w:spacing w:line="360" w:lineRule="auto"/>
        <w:rPr>
          <w:rFonts w:cstheme="minorHAnsi"/>
        </w:rPr>
      </w:pPr>
    </w:p>
    <w:p w14:paraId="2DCA4C61" w14:textId="4BA3B1CA" w:rsidR="00EC1B6B" w:rsidRPr="004E780F" w:rsidRDefault="00EC1B6B" w:rsidP="008F4835">
      <w:pPr>
        <w:pStyle w:val="ListParagraph"/>
        <w:numPr>
          <w:ilvl w:val="0"/>
          <w:numId w:val="22"/>
        </w:numPr>
        <w:spacing w:line="360" w:lineRule="auto"/>
        <w:rPr>
          <w:rFonts w:cstheme="minorHAnsi"/>
        </w:rPr>
      </w:pPr>
      <w:r w:rsidRPr="004E780F">
        <w:rPr>
          <w:rFonts w:cstheme="minorHAnsi"/>
          <w:b/>
          <w:bCs/>
        </w:rPr>
        <w:t>LRU</w:t>
      </w:r>
      <w:r w:rsidRPr="004E780F">
        <w:rPr>
          <w:rFonts w:cstheme="minorHAnsi"/>
        </w:rPr>
        <w:t xml:space="preserve"> is a page replacement algorithm that replaces the page that is least recently used. Thus, LRU takes decision on the basis of the Last Reference and page having least Last Reference is being replaced.</w:t>
      </w:r>
    </w:p>
    <w:p w14:paraId="31D7813E" w14:textId="77777777" w:rsidR="00EC1B6B" w:rsidRDefault="00EC1B6B" w:rsidP="008F4835">
      <w:pPr>
        <w:spacing w:line="360" w:lineRule="auto"/>
        <w:rPr>
          <w:rFonts w:cstheme="minorHAnsi"/>
        </w:rPr>
      </w:pPr>
    </w:p>
    <w:p w14:paraId="4B1F666C" w14:textId="77777777" w:rsidR="00EC1B6B" w:rsidRDefault="00EC1B6B" w:rsidP="008F4835">
      <w:pPr>
        <w:spacing w:line="360" w:lineRule="auto"/>
        <w:ind w:firstLine="720"/>
        <w:rPr>
          <w:rFonts w:cstheme="minorHAnsi"/>
        </w:rPr>
      </w:pPr>
      <w:r>
        <w:rPr>
          <w:rFonts w:cstheme="minorHAnsi"/>
        </w:rPr>
        <w:t>According to Table 1, Page 7 got the least Time of last Reference.</w:t>
      </w:r>
    </w:p>
    <w:p w14:paraId="0CD61DF3" w14:textId="77777777" w:rsidR="00EC1B6B" w:rsidRDefault="00EC1B6B" w:rsidP="008F4835">
      <w:pPr>
        <w:spacing w:line="360" w:lineRule="auto"/>
        <w:ind w:firstLine="720"/>
        <w:rPr>
          <w:rFonts w:cstheme="minorHAnsi"/>
        </w:rPr>
      </w:pPr>
      <w:r>
        <w:rPr>
          <w:rFonts w:cstheme="minorHAnsi"/>
        </w:rPr>
        <w:t xml:space="preserve">Hence, </w:t>
      </w:r>
      <w:r w:rsidRPr="00BF5214">
        <w:rPr>
          <w:rFonts w:cstheme="minorHAnsi"/>
          <w:b/>
          <w:bCs/>
        </w:rPr>
        <w:t>Page 7</w:t>
      </w:r>
      <w:r>
        <w:rPr>
          <w:rFonts w:cstheme="minorHAnsi"/>
        </w:rPr>
        <w:t xml:space="preserve"> will be replaced by LRU.</w:t>
      </w:r>
    </w:p>
    <w:p w14:paraId="1098AE81" w14:textId="77777777" w:rsidR="00EC1B6B" w:rsidRDefault="00EC1B6B" w:rsidP="008F4835">
      <w:pPr>
        <w:spacing w:line="360" w:lineRule="auto"/>
        <w:rPr>
          <w:rFonts w:cstheme="minorHAnsi"/>
        </w:rPr>
      </w:pPr>
    </w:p>
    <w:p w14:paraId="6B4D0EA3" w14:textId="1A05BEA3" w:rsidR="00EC1B6B" w:rsidRPr="004E780F" w:rsidRDefault="00EC1B6B" w:rsidP="008F4835">
      <w:pPr>
        <w:pStyle w:val="ListParagraph"/>
        <w:numPr>
          <w:ilvl w:val="0"/>
          <w:numId w:val="22"/>
        </w:numPr>
        <w:spacing w:line="360" w:lineRule="auto"/>
        <w:rPr>
          <w:rFonts w:cstheme="minorHAnsi"/>
        </w:rPr>
      </w:pPr>
      <w:r w:rsidRPr="004E780F">
        <w:rPr>
          <w:rFonts w:cstheme="minorHAnsi"/>
          <w:b/>
          <w:bCs/>
        </w:rPr>
        <w:t>Second chance</w:t>
      </w:r>
      <w:r w:rsidRPr="004E780F">
        <w:rPr>
          <w:rFonts w:cstheme="minorHAnsi"/>
        </w:rPr>
        <w:t xml:space="preserve"> algorithm works by adding a 'second chance' bit to each memory frame whenever page is referenced associated to that frame, this bit is set and when replacement is needed, this bit is reset (set to 0). </w:t>
      </w:r>
      <w:r w:rsidR="00BA6647">
        <w:rPr>
          <w:rFonts w:cstheme="minorHAnsi"/>
        </w:rPr>
        <w:tab/>
      </w:r>
    </w:p>
    <w:p w14:paraId="7A4F5DB4" w14:textId="77777777" w:rsidR="00CE4172" w:rsidRDefault="00CE4172" w:rsidP="008F4835">
      <w:pPr>
        <w:spacing w:line="360" w:lineRule="auto"/>
        <w:rPr>
          <w:rFonts w:cstheme="minorHAnsi"/>
        </w:rPr>
      </w:pPr>
    </w:p>
    <w:p w14:paraId="33303E99" w14:textId="6132737B" w:rsidR="007856D4" w:rsidRDefault="00CE4172" w:rsidP="008F4835">
      <w:pPr>
        <w:spacing w:line="360" w:lineRule="auto"/>
        <w:ind w:firstLine="720"/>
        <w:rPr>
          <w:rFonts w:cstheme="minorHAnsi"/>
        </w:rPr>
      </w:pPr>
      <w:r>
        <w:rPr>
          <w:noProof/>
        </w:rPr>
        <w:drawing>
          <wp:inline distT="0" distB="0" distL="0" distR="0" wp14:anchorId="48E14619" wp14:editId="4DDD3A39">
            <wp:extent cx="5536266" cy="1253613"/>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1692" cy="1279750"/>
                    </a:xfrm>
                    <a:prstGeom prst="rect">
                      <a:avLst/>
                    </a:prstGeom>
                    <a:noFill/>
                    <a:ln>
                      <a:noFill/>
                    </a:ln>
                  </pic:spPr>
                </pic:pic>
              </a:graphicData>
            </a:graphic>
          </wp:inline>
        </w:drawing>
      </w:r>
    </w:p>
    <w:p w14:paraId="6785160A" w14:textId="77AB6E19" w:rsidR="00D138DE" w:rsidRDefault="00D138DE" w:rsidP="008F4835">
      <w:pPr>
        <w:spacing w:line="360" w:lineRule="auto"/>
        <w:rPr>
          <w:rFonts w:cstheme="minorHAnsi"/>
        </w:rPr>
      </w:pPr>
    </w:p>
    <w:p w14:paraId="06ABA794" w14:textId="4F4E2ACC" w:rsidR="00D138DE" w:rsidRDefault="00D138DE" w:rsidP="008F4835">
      <w:pPr>
        <w:spacing w:line="360" w:lineRule="auto"/>
        <w:ind w:firstLine="720"/>
        <w:rPr>
          <w:rFonts w:cstheme="minorHAnsi"/>
        </w:rPr>
      </w:pPr>
      <w:r>
        <w:rPr>
          <w:rFonts w:cstheme="minorHAnsi"/>
        </w:rPr>
        <w:t>Hence</w:t>
      </w:r>
      <w:r w:rsidR="004163DD">
        <w:rPr>
          <w:rFonts w:cstheme="minorHAnsi"/>
        </w:rPr>
        <w:t>,</w:t>
      </w:r>
      <w:r>
        <w:rPr>
          <w:rFonts w:cstheme="minorHAnsi"/>
        </w:rPr>
        <w:t xml:space="preserve"> </w:t>
      </w:r>
      <w:r w:rsidR="00334946" w:rsidRPr="00BF5214">
        <w:rPr>
          <w:rFonts w:cstheme="minorHAnsi"/>
          <w:b/>
          <w:bCs/>
        </w:rPr>
        <w:t>P</w:t>
      </w:r>
      <w:r w:rsidRPr="00BF5214">
        <w:rPr>
          <w:rFonts w:cstheme="minorHAnsi"/>
          <w:b/>
          <w:bCs/>
        </w:rPr>
        <w:t>age 5</w:t>
      </w:r>
      <w:r>
        <w:rPr>
          <w:rFonts w:cstheme="minorHAnsi"/>
        </w:rPr>
        <w:t xml:space="preserve"> will be replaced by Second Chance Algorithm.</w:t>
      </w:r>
    </w:p>
    <w:p w14:paraId="718615DC" w14:textId="40019740" w:rsidR="00CE4172" w:rsidRDefault="00CE4172" w:rsidP="008F4835">
      <w:pPr>
        <w:spacing w:line="360" w:lineRule="auto"/>
        <w:rPr>
          <w:rFonts w:cstheme="minorHAnsi"/>
        </w:rPr>
      </w:pPr>
    </w:p>
    <w:p w14:paraId="750AFC8F" w14:textId="4187DEF4" w:rsidR="00CE4172" w:rsidRPr="00455891" w:rsidRDefault="00BA6647" w:rsidP="008F4835">
      <w:pPr>
        <w:spacing w:line="360" w:lineRule="auto"/>
        <w:rPr>
          <w:rFonts w:cstheme="minorHAnsi"/>
        </w:rPr>
      </w:pPr>
      <w:r>
        <w:rPr>
          <w:rFonts w:cstheme="minorHAnsi"/>
        </w:rPr>
        <w:br w:type="page"/>
      </w:r>
    </w:p>
    <w:p w14:paraId="4A9DD6BA" w14:textId="77777777" w:rsidR="008D3283" w:rsidRPr="00455891" w:rsidRDefault="008D3283" w:rsidP="008D3283">
      <w:pPr>
        <w:pStyle w:val="Heading1"/>
        <w:jc w:val="right"/>
        <w:rPr>
          <w:rFonts w:cstheme="minorHAnsi"/>
          <w:b/>
          <w:sz w:val="24"/>
          <w:u w:val="single"/>
        </w:rPr>
      </w:pPr>
      <w:bookmarkStart w:id="22" w:name="_Toc61909567"/>
      <w:r w:rsidRPr="00455891">
        <w:rPr>
          <w:rFonts w:cstheme="minorHAnsi"/>
          <w:b/>
          <w:sz w:val="24"/>
          <w:u w:val="single"/>
        </w:rPr>
        <w:lastRenderedPageBreak/>
        <w:t>Question No. 3</w:t>
      </w:r>
      <w:bookmarkEnd w:id="22"/>
    </w:p>
    <w:p w14:paraId="24436B46" w14:textId="77777777" w:rsidR="008D3283" w:rsidRPr="00455891" w:rsidRDefault="008D3283" w:rsidP="008D3283">
      <w:pPr>
        <w:jc w:val="right"/>
        <w:rPr>
          <w:rFonts w:cstheme="minorHAnsi"/>
          <w:b/>
          <w:sz w:val="28"/>
          <w:u w:val="single"/>
        </w:rPr>
      </w:pPr>
    </w:p>
    <w:p w14:paraId="49771DC4" w14:textId="77777777" w:rsidR="008D3283" w:rsidRPr="00455891" w:rsidRDefault="008D3283" w:rsidP="008D3283">
      <w:pPr>
        <w:rPr>
          <w:rFonts w:cstheme="minorHAnsi"/>
          <w:b/>
          <w:u w:val="single"/>
        </w:rPr>
      </w:pPr>
      <w:r w:rsidRPr="00455891">
        <w:rPr>
          <w:rFonts w:cstheme="minorHAnsi"/>
          <w:b/>
          <w:u w:val="single"/>
        </w:rPr>
        <w:t>Solution to Question No. 3:</w:t>
      </w:r>
    </w:p>
    <w:p w14:paraId="79BDD106" w14:textId="77777777" w:rsidR="008D3283" w:rsidRPr="00455891" w:rsidRDefault="008D3283" w:rsidP="008D3283">
      <w:pPr>
        <w:rPr>
          <w:rFonts w:cstheme="minorHAnsi"/>
          <w:b/>
          <w:u w:val="single"/>
        </w:rPr>
      </w:pPr>
    </w:p>
    <w:p w14:paraId="7D30061C" w14:textId="64E3F051" w:rsidR="008D3283" w:rsidRDefault="008D3283" w:rsidP="007856D4">
      <w:pPr>
        <w:pStyle w:val="Heading2"/>
        <w:rPr>
          <w:rFonts w:asciiTheme="minorHAnsi" w:hAnsiTheme="minorHAnsi" w:cstheme="minorHAnsi"/>
          <w:color w:val="auto"/>
          <w:sz w:val="22"/>
          <w:szCs w:val="24"/>
        </w:rPr>
      </w:pPr>
      <w:bookmarkStart w:id="23" w:name="_Toc61909568"/>
      <w:r w:rsidRPr="00455891">
        <w:rPr>
          <w:rFonts w:asciiTheme="minorHAnsi" w:hAnsiTheme="minorHAnsi" w:cstheme="minorHAnsi"/>
          <w:color w:val="auto"/>
          <w:sz w:val="22"/>
          <w:szCs w:val="24"/>
        </w:rPr>
        <w:t xml:space="preserve">3.1 </w:t>
      </w:r>
      <w:r w:rsidR="007856D4" w:rsidRPr="00455891">
        <w:rPr>
          <w:rFonts w:asciiTheme="minorHAnsi" w:hAnsiTheme="minorHAnsi" w:cstheme="minorHAnsi"/>
          <w:color w:val="auto"/>
          <w:sz w:val="22"/>
          <w:szCs w:val="24"/>
        </w:rPr>
        <w:t>Problem solving approach for spooler</w:t>
      </w:r>
      <w:bookmarkEnd w:id="23"/>
    </w:p>
    <w:p w14:paraId="17873044" w14:textId="3D2671ED" w:rsidR="00AB637F" w:rsidRDefault="00AB637F" w:rsidP="00AB637F"/>
    <w:p w14:paraId="06ED6206" w14:textId="7BB86862" w:rsidR="00AB637F" w:rsidRDefault="00AB637F" w:rsidP="00776AE1">
      <w:pPr>
        <w:spacing w:line="360" w:lineRule="auto"/>
      </w:pPr>
      <w:r>
        <w:t xml:space="preserve">This problem is a classic </w:t>
      </w:r>
      <w:r w:rsidRPr="00AB637F">
        <w:t>Producer-</w:t>
      </w:r>
      <w:r>
        <w:t>C</w:t>
      </w:r>
      <w:r w:rsidRPr="00AB637F">
        <w:t>onsumer Problem</w:t>
      </w:r>
      <w:r>
        <w:t>.</w:t>
      </w:r>
    </w:p>
    <w:p w14:paraId="6C897BC6" w14:textId="403B7827" w:rsidR="00AB637F" w:rsidRDefault="00AB637F" w:rsidP="00776AE1">
      <w:pPr>
        <w:spacing w:line="360" w:lineRule="auto"/>
      </w:pPr>
      <w:r w:rsidRPr="00AB637F">
        <w:t>The producer and consumer share a fixed-size buffer used as a queue. The producer’s job is to generate data and put this in the buffer. The consumer’s job is to consume the data from this buffer, one at a time.</w:t>
      </w:r>
    </w:p>
    <w:p w14:paraId="528DA213" w14:textId="77777777" w:rsidR="00263961" w:rsidRDefault="00263961" w:rsidP="00776AE1">
      <w:pPr>
        <w:spacing w:line="360" w:lineRule="auto"/>
      </w:pPr>
    </w:p>
    <w:p w14:paraId="79C1B0C3" w14:textId="15C8C72C" w:rsidR="00263961" w:rsidRDefault="00263961" w:rsidP="00776AE1">
      <w:pPr>
        <w:spacing w:line="360" w:lineRule="auto"/>
      </w:pPr>
      <w:r>
        <w:t xml:space="preserve">In a computer system peripheral equipment, such as printers and punch card readers </w:t>
      </w:r>
      <w:proofErr w:type="spellStart"/>
      <w:r>
        <w:t>etc</w:t>
      </w:r>
      <w:proofErr w:type="spellEnd"/>
      <w:r>
        <w:t xml:space="preserve"> (batch processing), are very slow relative to the performance of the rest of the system. Getting input and output from the system was quickly seen to be a bottleneck.</w:t>
      </w:r>
    </w:p>
    <w:p w14:paraId="16A721DA" w14:textId="77777777" w:rsidR="00263961" w:rsidRDefault="00263961" w:rsidP="00776AE1">
      <w:pPr>
        <w:spacing w:line="360" w:lineRule="auto"/>
      </w:pPr>
    </w:p>
    <w:p w14:paraId="24CA6929" w14:textId="77777777" w:rsidR="00263961" w:rsidRDefault="00263961" w:rsidP="00776AE1">
      <w:pPr>
        <w:spacing w:line="360" w:lineRule="auto"/>
      </w:pPr>
      <w:r>
        <w:t xml:space="preserve">Spooling works like a typical request queue where data, instructions and processes from multiple sources are accumulated for execution later on. </w:t>
      </w:r>
      <w:r w:rsidRPr="00E73825">
        <w:t>It is a kind of buffering mechanism or a process in which data is temporarily held to be used and executed by a device, program or the system.</w:t>
      </w:r>
    </w:p>
    <w:p w14:paraId="04310FE2" w14:textId="77777777" w:rsidR="00263961" w:rsidRDefault="00263961" w:rsidP="00776AE1">
      <w:pPr>
        <w:spacing w:line="360" w:lineRule="auto"/>
      </w:pPr>
    </w:p>
    <w:p w14:paraId="693AF73D" w14:textId="77777777" w:rsidR="00263961" w:rsidRDefault="00263961" w:rsidP="00776AE1">
      <w:pPr>
        <w:spacing w:line="360" w:lineRule="auto"/>
      </w:pPr>
      <w:r>
        <w:t xml:space="preserve">The printer spooler problem, is similar to the producer consumer problem. </w:t>
      </w:r>
      <w:r w:rsidRPr="00E73825">
        <w:t>The producer and consumer share a fixed-size buffer used as a queue. The producer’s job is to generate data and put this in the buffer. The consumer’s job is to consume the data from this buffer, one at a time.</w:t>
      </w:r>
      <w:r>
        <w:t xml:space="preserve"> </w:t>
      </w:r>
    </w:p>
    <w:p w14:paraId="162BCA76" w14:textId="77777777" w:rsidR="00263961" w:rsidRDefault="00263961" w:rsidP="00776AE1">
      <w:pPr>
        <w:spacing w:line="360" w:lineRule="auto"/>
      </w:pPr>
    </w:p>
    <w:p w14:paraId="2902C88A" w14:textId="77777777" w:rsidR="00263961" w:rsidRDefault="00263961" w:rsidP="00776AE1">
      <w:pPr>
        <w:spacing w:line="360" w:lineRule="auto"/>
      </w:pPr>
      <w:r>
        <w:t xml:space="preserve">The problem occurs when to producers try to put data into the buffer at the same time, the outcome (here which file prints first), depends on </w:t>
      </w:r>
      <w:r w:rsidRPr="00E73825">
        <w:t xml:space="preserve">the particular sequence in which usage of the shared </w:t>
      </w:r>
      <w:r>
        <w:t>buffer (spooler)</w:t>
      </w:r>
      <w:r w:rsidRPr="00E73825">
        <w:t xml:space="preserve"> occurs, </w:t>
      </w:r>
      <w:r>
        <w:t xml:space="preserve">this is called </w:t>
      </w:r>
      <w:r w:rsidRPr="00E73825">
        <w:t>a race condition</w:t>
      </w:r>
      <w:r>
        <w:t>.</w:t>
      </w:r>
    </w:p>
    <w:p w14:paraId="6AD42E65" w14:textId="77777777" w:rsidR="00263961" w:rsidRDefault="00263961" w:rsidP="00776AE1">
      <w:pPr>
        <w:spacing w:line="360" w:lineRule="auto"/>
      </w:pPr>
      <w:r>
        <w:t>This is solved by achieving mutual exclusion, here I’m using mutex to get mutual exclusion. Mutex works like a lock, if one process is using the shared buffer, it locks the access to the buffer for all the other processes, it unlocks the mutex after it is done. The same is repeated by all the processes that need to access the data</w:t>
      </w:r>
    </w:p>
    <w:p w14:paraId="6904D7D8" w14:textId="77777777" w:rsidR="00263961" w:rsidRDefault="00263961" w:rsidP="00776AE1">
      <w:pPr>
        <w:spacing w:line="360" w:lineRule="auto"/>
      </w:pPr>
    </w:p>
    <w:p w14:paraId="79D95CBF" w14:textId="77777777" w:rsidR="00263961" w:rsidRDefault="00263961" w:rsidP="00776AE1">
      <w:pPr>
        <w:spacing w:line="360" w:lineRule="auto"/>
      </w:pPr>
      <w:r>
        <w:t>Another problem occurs when</w:t>
      </w:r>
      <w:r w:rsidRPr="00D3418E">
        <w:t xml:space="preserve"> producer tries to put data into the buffer when it is full, it wastes </w:t>
      </w:r>
      <w:r>
        <w:t>CPU</w:t>
      </w:r>
      <w:r w:rsidRPr="00D3418E">
        <w:t xml:space="preserve"> cycles. The same is true for consumer it tries to consumer from an empty buffer.</w:t>
      </w:r>
      <w:r>
        <w:t xml:space="preserve">  </w:t>
      </w:r>
    </w:p>
    <w:p w14:paraId="22C7FF14" w14:textId="77777777" w:rsidR="00263961" w:rsidRDefault="00263961" w:rsidP="00776AE1">
      <w:pPr>
        <w:spacing w:line="360" w:lineRule="auto"/>
      </w:pPr>
    </w:p>
    <w:p w14:paraId="5BB4F28D" w14:textId="5196923E" w:rsidR="004422B9" w:rsidRPr="00AB637F" w:rsidRDefault="00263961" w:rsidP="00776AE1">
      <w:pPr>
        <w:spacing w:line="360" w:lineRule="auto"/>
      </w:pPr>
      <w:r>
        <w:t xml:space="preserve">This can be solved by using two semaphores, full and empty: full represents the number of full slots in the spooler, and the empty represents the number of empty slots. A process waits if there are no full slots, similarly the printer waits if there are no empty slots. </w:t>
      </w:r>
    </w:p>
    <w:p w14:paraId="577249FD" w14:textId="2F985EAF" w:rsidR="008D3283" w:rsidRDefault="008D3283" w:rsidP="007856D4">
      <w:pPr>
        <w:pStyle w:val="Heading2"/>
        <w:rPr>
          <w:rFonts w:asciiTheme="minorHAnsi" w:hAnsiTheme="minorHAnsi" w:cstheme="minorHAnsi"/>
          <w:color w:val="auto"/>
          <w:sz w:val="22"/>
          <w:szCs w:val="24"/>
        </w:rPr>
      </w:pPr>
      <w:bookmarkStart w:id="24" w:name="_Toc61909569"/>
      <w:r w:rsidRPr="00455891">
        <w:rPr>
          <w:rFonts w:asciiTheme="minorHAnsi" w:hAnsiTheme="minorHAnsi" w:cstheme="minorHAnsi"/>
          <w:color w:val="auto"/>
          <w:sz w:val="22"/>
          <w:szCs w:val="24"/>
        </w:rPr>
        <w:lastRenderedPageBreak/>
        <w:t xml:space="preserve">3.2 </w:t>
      </w:r>
      <w:r w:rsidR="007856D4" w:rsidRPr="00455891">
        <w:rPr>
          <w:rFonts w:asciiTheme="minorHAnsi" w:hAnsiTheme="minorHAnsi" w:cstheme="minorHAnsi"/>
          <w:color w:val="auto"/>
          <w:sz w:val="22"/>
          <w:szCs w:val="24"/>
        </w:rPr>
        <w:t>Design and implementation of spooler</w:t>
      </w:r>
      <w:bookmarkEnd w:id="24"/>
    </w:p>
    <w:p w14:paraId="037530BA" w14:textId="41DAF82F" w:rsidR="00AB637F" w:rsidRDefault="00AB637F" w:rsidP="00AB637F"/>
    <w:p w14:paraId="086FE7CA" w14:textId="0493EAF1" w:rsidR="00AB637F" w:rsidRDefault="00AB637F" w:rsidP="00AB637F">
      <w:r>
        <w:t xml:space="preserve">We can use </w:t>
      </w:r>
      <w:r w:rsidRPr="00AB637F">
        <w:t>Semaphore and Mutex</w:t>
      </w:r>
      <w:r>
        <w:t xml:space="preserve"> to solve our problem.</w:t>
      </w:r>
    </w:p>
    <w:p w14:paraId="307B8672" w14:textId="0462FA4C" w:rsidR="00AB637F" w:rsidRDefault="00AB637F" w:rsidP="00AB637F">
      <w:r>
        <w:t>Data structure</w:t>
      </w:r>
      <w:r w:rsidR="000621C7">
        <w:t>s</w:t>
      </w:r>
      <w:r>
        <w:t xml:space="preserve"> we are going to use:</w:t>
      </w:r>
    </w:p>
    <w:p w14:paraId="688B0C3E" w14:textId="77777777" w:rsidR="000621C7" w:rsidRDefault="000621C7" w:rsidP="000621C7"/>
    <w:p w14:paraId="0620B8EC" w14:textId="61A28B69" w:rsidR="000621C7" w:rsidRDefault="000621C7" w:rsidP="000621C7">
      <w:pPr>
        <w:pStyle w:val="ListParagraph"/>
        <w:numPr>
          <w:ilvl w:val="0"/>
          <w:numId w:val="17"/>
        </w:numPr>
      </w:pPr>
      <w:r>
        <w:t xml:space="preserve">Header file </w:t>
      </w:r>
      <w:proofErr w:type="spellStart"/>
      <w:r w:rsidRPr="000621C7">
        <w:rPr>
          <w:rFonts w:ascii="Courier New" w:hAnsi="Courier New" w:cs="Courier New"/>
        </w:rPr>
        <w:t>semaphore.h</w:t>
      </w:r>
      <w:proofErr w:type="spellEnd"/>
    </w:p>
    <w:p w14:paraId="3DA6E8B5" w14:textId="3DF7DBF3" w:rsidR="004422B9" w:rsidRDefault="000621C7" w:rsidP="00CB594B">
      <w:pPr>
        <w:ind w:firstLine="720"/>
      </w:pPr>
      <w:r>
        <w:t>We will use s</w:t>
      </w:r>
      <w:r w:rsidR="00AB637F">
        <w:t xml:space="preserve">emaphore of type </w:t>
      </w:r>
      <w:proofErr w:type="spellStart"/>
      <w:r w:rsidR="00AB637F" w:rsidRPr="000621C7">
        <w:rPr>
          <w:rFonts w:ascii="Courier New" w:hAnsi="Courier New" w:cs="Courier New"/>
        </w:rPr>
        <w:t>sem_t</w:t>
      </w:r>
      <w:proofErr w:type="spellEnd"/>
      <w:r w:rsidR="00AB637F">
        <w:t xml:space="preserve"> </w:t>
      </w:r>
    </w:p>
    <w:p w14:paraId="68BDC5ED" w14:textId="77777777" w:rsidR="00CB594B" w:rsidRDefault="00CB594B" w:rsidP="00CB594B">
      <w:pPr>
        <w:ind w:firstLine="720"/>
      </w:pPr>
    </w:p>
    <w:tbl>
      <w:tblPr>
        <w:tblStyle w:val="TableGrid0"/>
        <w:tblpPr w:leftFromText="180" w:rightFromText="180" w:vertAnchor="text" w:horzAnchor="margin" w:tblpXSpec="center" w:tblpY="148"/>
        <w:tblW w:w="0" w:type="auto"/>
        <w:tblLook w:val="04A0" w:firstRow="1" w:lastRow="0" w:firstColumn="1" w:lastColumn="0" w:noHBand="0" w:noVBand="1"/>
      </w:tblPr>
      <w:tblGrid>
        <w:gridCol w:w="1762"/>
        <w:gridCol w:w="6260"/>
      </w:tblGrid>
      <w:tr w:rsidR="000621C7" w14:paraId="4D6E1E0C" w14:textId="77777777" w:rsidTr="000621C7">
        <w:trPr>
          <w:trHeight w:val="190"/>
        </w:trPr>
        <w:tc>
          <w:tcPr>
            <w:tcW w:w="1762" w:type="dxa"/>
          </w:tcPr>
          <w:p w14:paraId="0F8B792E" w14:textId="77777777" w:rsidR="000621C7" w:rsidRPr="000621C7" w:rsidRDefault="000621C7" w:rsidP="000621C7">
            <w:pPr>
              <w:pStyle w:val="ListParagraph"/>
              <w:ind w:left="0"/>
              <w:rPr>
                <w:b/>
                <w:bCs/>
              </w:rPr>
            </w:pPr>
            <w:r w:rsidRPr="000621C7">
              <w:rPr>
                <w:b/>
                <w:bCs/>
              </w:rPr>
              <w:t>commands</w:t>
            </w:r>
          </w:p>
        </w:tc>
        <w:tc>
          <w:tcPr>
            <w:tcW w:w="6260" w:type="dxa"/>
          </w:tcPr>
          <w:p w14:paraId="74B48C0F" w14:textId="77777777" w:rsidR="000621C7" w:rsidRPr="000621C7" w:rsidRDefault="000621C7" w:rsidP="000621C7">
            <w:pPr>
              <w:pStyle w:val="ListParagraph"/>
              <w:ind w:left="0"/>
              <w:rPr>
                <w:b/>
                <w:bCs/>
              </w:rPr>
            </w:pPr>
            <w:r w:rsidRPr="000621C7">
              <w:rPr>
                <w:b/>
                <w:bCs/>
              </w:rPr>
              <w:t>purpose</w:t>
            </w:r>
          </w:p>
        </w:tc>
      </w:tr>
      <w:tr w:rsidR="000621C7" w14:paraId="5563AE3D" w14:textId="77777777" w:rsidTr="000621C7">
        <w:trPr>
          <w:trHeight w:val="190"/>
        </w:trPr>
        <w:tc>
          <w:tcPr>
            <w:tcW w:w="1762" w:type="dxa"/>
          </w:tcPr>
          <w:p w14:paraId="1483A347" w14:textId="77777777" w:rsidR="000621C7" w:rsidRPr="000621C7" w:rsidRDefault="000621C7" w:rsidP="000621C7">
            <w:pPr>
              <w:pStyle w:val="ListParagraph"/>
              <w:ind w:left="0"/>
              <w:rPr>
                <w:rFonts w:ascii="Courier New" w:hAnsi="Courier New" w:cs="Courier New"/>
              </w:rPr>
            </w:pPr>
            <w:proofErr w:type="spellStart"/>
            <w:r w:rsidRPr="000621C7">
              <w:rPr>
                <w:rFonts w:ascii="Courier New" w:hAnsi="Courier New" w:cs="Courier New"/>
              </w:rPr>
              <w:t>sem_init</w:t>
            </w:r>
            <w:proofErr w:type="spellEnd"/>
          </w:p>
        </w:tc>
        <w:tc>
          <w:tcPr>
            <w:tcW w:w="6260" w:type="dxa"/>
          </w:tcPr>
          <w:p w14:paraId="191BAA5F" w14:textId="77777777" w:rsidR="000621C7" w:rsidRDefault="000621C7" w:rsidP="000621C7">
            <w:pPr>
              <w:pStyle w:val="ListParagraph"/>
              <w:ind w:left="0"/>
            </w:pPr>
            <w:r>
              <w:t>Initializes the semaphore to some initial value</w:t>
            </w:r>
          </w:p>
        </w:tc>
      </w:tr>
      <w:tr w:rsidR="000621C7" w14:paraId="1E0E38AC" w14:textId="77777777" w:rsidTr="000621C7">
        <w:trPr>
          <w:trHeight w:val="584"/>
        </w:trPr>
        <w:tc>
          <w:tcPr>
            <w:tcW w:w="1762" w:type="dxa"/>
          </w:tcPr>
          <w:p w14:paraId="6C204F0C" w14:textId="77777777" w:rsidR="000621C7" w:rsidRPr="000621C7" w:rsidRDefault="000621C7" w:rsidP="000621C7">
            <w:pPr>
              <w:pStyle w:val="ListParagraph"/>
              <w:ind w:left="0"/>
              <w:rPr>
                <w:rFonts w:ascii="Courier New" w:hAnsi="Courier New" w:cs="Courier New"/>
              </w:rPr>
            </w:pPr>
            <w:proofErr w:type="spellStart"/>
            <w:r w:rsidRPr="000621C7">
              <w:rPr>
                <w:rFonts w:ascii="Courier New" w:hAnsi="Courier New" w:cs="Courier New"/>
              </w:rPr>
              <w:t>sem_wait</w:t>
            </w:r>
            <w:proofErr w:type="spellEnd"/>
          </w:p>
        </w:tc>
        <w:tc>
          <w:tcPr>
            <w:tcW w:w="6260" w:type="dxa"/>
          </w:tcPr>
          <w:p w14:paraId="2E8566FD" w14:textId="77777777" w:rsidR="000621C7" w:rsidRDefault="000621C7" w:rsidP="000621C7">
            <w:r>
              <w:t>B</w:t>
            </w:r>
            <w:r w:rsidRPr="00AB637F">
              <w:t>locks the calling process until one of its child processes exits or a signal is received</w:t>
            </w:r>
            <w:r>
              <w:t>.</w:t>
            </w:r>
          </w:p>
          <w:p w14:paraId="4ECCB37A" w14:textId="77777777" w:rsidR="000621C7" w:rsidRDefault="000621C7" w:rsidP="000621C7">
            <w:pPr>
              <w:pStyle w:val="ListParagraph"/>
              <w:ind w:left="0"/>
            </w:pPr>
          </w:p>
        </w:tc>
      </w:tr>
      <w:tr w:rsidR="000621C7" w14:paraId="001BEB61" w14:textId="77777777" w:rsidTr="000621C7">
        <w:trPr>
          <w:trHeight w:val="190"/>
        </w:trPr>
        <w:tc>
          <w:tcPr>
            <w:tcW w:w="1762" w:type="dxa"/>
          </w:tcPr>
          <w:p w14:paraId="22A0E0CC" w14:textId="77777777" w:rsidR="000621C7" w:rsidRPr="000621C7" w:rsidRDefault="000621C7" w:rsidP="000621C7">
            <w:pPr>
              <w:pStyle w:val="ListParagraph"/>
              <w:ind w:left="0"/>
              <w:rPr>
                <w:rFonts w:ascii="Courier New" w:hAnsi="Courier New" w:cs="Courier New"/>
              </w:rPr>
            </w:pPr>
            <w:proofErr w:type="spellStart"/>
            <w:r w:rsidRPr="000621C7">
              <w:rPr>
                <w:rFonts w:ascii="Courier New" w:hAnsi="Courier New" w:cs="Courier New"/>
              </w:rPr>
              <w:t>sem_post</w:t>
            </w:r>
            <w:proofErr w:type="spellEnd"/>
          </w:p>
        </w:tc>
        <w:tc>
          <w:tcPr>
            <w:tcW w:w="6260" w:type="dxa"/>
          </w:tcPr>
          <w:p w14:paraId="10DCC270" w14:textId="77777777" w:rsidR="000621C7" w:rsidRDefault="000621C7" w:rsidP="000621C7">
            <w:pPr>
              <w:pStyle w:val="ListParagraph"/>
              <w:ind w:left="0"/>
            </w:pPr>
            <w:r>
              <w:t>G</w:t>
            </w:r>
            <w:r w:rsidRPr="00AB637F">
              <w:t>enerate</w:t>
            </w:r>
            <w:r>
              <w:t>s</w:t>
            </w:r>
            <w:r w:rsidRPr="00AB637F">
              <w:t xml:space="preserve"> interrupt that is sent to a process</w:t>
            </w:r>
          </w:p>
        </w:tc>
      </w:tr>
      <w:tr w:rsidR="000621C7" w14:paraId="30BACB9C" w14:textId="77777777" w:rsidTr="000621C7">
        <w:trPr>
          <w:trHeight w:val="196"/>
        </w:trPr>
        <w:tc>
          <w:tcPr>
            <w:tcW w:w="1762" w:type="dxa"/>
          </w:tcPr>
          <w:p w14:paraId="4A218D8D" w14:textId="77777777" w:rsidR="000621C7" w:rsidRPr="000621C7" w:rsidRDefault="000621C7" w:rsidP="000621C7">
            <w:pPr>
              <w:pStyle w:val="ListParagraph"/>
              <w:ind w:left="0"/>
              <w:rPr>
                <w:rFonts w:ascii="Courier New" w:hAnsi="Courier New" w:cs="Courier New"/>
              </w:rPr>
            </w:pPr>
            <w:proofErr w:type="spellStart"/>
            <w:r w:rsidRPr="000621C7">
              <w:rPr>
                <w:rFonts w:ascii="Courier New" w:hAnsi="Courier New" w:cs="Courier New"/>
              </w:rPr>
              <w:t>sem_destroy</w:t>
            </w:r>
            <w:proofErr w:type="spellEnd"/>
          </w:p>
        </w:tc>
        <w:tc>
          <w:tcPr>
            <w:tcW w:w="6260" w:type="dxa"/>
          </w:tcPr>
          <w:p w14:paraId="0440459A" w14:textId="77777777" w:rsidR="000621C7" w:rsidRDefault="000621C7" w:rsidP="000621C7">
            <w:pPr>
              <w:pStyle w:val="ListParagraph"/>
              <w:ind w:left="0"/>
            </w:pPr>
            <w:r>
              <w:t>Destroys the semaphore to avoid memory leak</w:t>
            </w:r>
          </w:p>
        </w:tc>
      </w:tr>
    </w:tbl>
    <w:p w14:paraId="3C68366B" w14:textId="4BC1C8D3" w:rsidR="000621C7" w:rsidRDefault="000621C7" w:rsidP="000621C7">
      <w:pPr>
        <w:ind w:firstLine="720"/>
      </w:pPr>
    </w:p>
    <w:p w14:paraId="64422090" w14:textId="64FDA2F9" w:rsidR="000621C7" w:rsidRDefault="000621C7" w:rsidP="000621C7">
      <w:pPr>
        <w:pStyle w:val="ListParagraph"/>
        <w:numPr>
          <w:ilvl w:val="0"/>
          <w:numId w:val="16"/>
        </w:numPr>
      </w:pPr>
      <w:r>
        <w:t xml:space="preserve">Header file </w:t>
      </w:r>
      <w:proofErr w:type="spellStart"/>
      <w:r w:rsidRPr="000621C7">
        <w:rPr>
          <w:rFonts w:ascii="Courier New" w:hAnsi="Courier New" w:cs="Courier New"/>
        </w:rPr>
        <w:t>pthread.h</w:t>
      </w:r>
      <w:proofErr w:type="spellEnd"/>
    </w:p>
    <w:p w14:paraId="75DB7A5D" w14:textId="733970C3" w:rsidR="000621C7" w:rsidRDefault="000621C7" w:rsidP="000621C7">
      <w:pPr>
        <w:ind w:firstLine="720"/>
      </w:pPr>
      <w:r>
        <w:t xml:space="preserve">We will use </w:t>
      </w:r>
      <w:r w:rsidRPr="000621C7">
        <w:t xml:space="preserve">mutex of type </w:t>
      </w:r>
      <w:proofErr w:type="spellStart"/>
      <w:r w:rsidRPr="000621C7">
        <w:rPr>
          <w:rFonts w:ascii="Courier New" w:hAnsi="Courier New" w:cs="Courier New"/>
        </w:rPr>
        <w:t>pthread_mutex_t</w:t>
      </w:r>
      <w:proofErr w:type="spellEnd"/>
    </w:p>
    <w:p w14:paraId="3016F9E5" w14:textId="77777777" w:rsidR="000621C7" w:rsidRDefault="000621C7" w:rsidP="000621C7">
      <w:r>
        <w:tab/>
      </w:r>
    </w:p>
    <w:tbl>
      <w:tblPr>
        <w:tblStyle w:val="TableGrid0"/>
        <w:tblpPr w:leftFromText="180" w:rightFromText="180" w:vertAnchor="text" w:horzAnchor="margin" w:tblpXSpec="center" w:tblpY="148"/>
        <w:tblW w:w="0" w:type="auto"/>
        <w:tblLook w:val="04A0" w:firstRow="1" w:lastRow="0" w:firstColumn="1" w:lastColumn="0" w:noHBand="0" w:noVBand="1"/>
      </w:tblPr>
      <w:tblGrid>
        <w:gridCol w:w="3253"/>
        <w:gridCol w:w="5100"/>
      </w:tblGrid>
      <w:tr w:rsidR="000621C7" w14:paraId="0584BBCE" w14:textId="77777777" w:rsidTr="000621C7">
        <w:trPr>
          <w:trHeight w:val="204"/>
        </w:trPr>
        <w:tc>
          <w:tcPr>
            <w:tcW w:w="2650" w:type="dxa"/>
          </w:tcPr>
          <w:p w14:paraId="7C7D8C65" w14:textId="77777777" w:rsidR="000621C7" w:rsidRPr="000621C7" w:rsidRDefault="000621C7" w:rsidP="00CE7EA3">
            <w:pPr>
              <w:pStyle w:val="ListParagraph"/>
              <w:ind w:left="0"/>
              <w:rPr>
                <w:b/>
                <w:bCs/>
              </w:rPr>
            </w:pPr>
            <w:r w:rsidRPr="000621C7">
              <w:rPr>
                <w:b/>
                <w:bCs/>
              </w:rPr>
              <w:t>commands</w:t>
            </w:r>
          </w:p>
        </w:tc>
        <w:tc>
          <w:tcPr>
            <w:tcW w:w="5100" w:type="dxa"/>
          </w:tcPr>
          <w:p w14:paraId="77800675" w14:textId="77777777" w:rsidR="000621C7" w:rsidRPr="000621C7" w:rsidRDefault="000621C7" w:rsidP="00CE7EA3">
            <w:pPr>
              <w:pStyle w:val="ListParagraph"/>
              <w:ind w:left="0"/>
              <w:rPr>
                <w:b/>
                <w:bCs/>
              </w:rPr>
            </w:pPr>
            <w:r w:rsidRPr="000621C7">
              <w:rPr>
                <w:b/>
                <w:bCs/>
              </w:rPr>
              <w:t>purpose</w:t>
            </w:r>
          </w:p>
        </w:tc>
      </w:tr>
      <w:tr w:rsidR="000621C7" w14:paraId="023CECD1" w14:textId="77777777" w:rsidTr="000621C7">
        <w:trPr>
          <w:trHeight w:val="204"/>
        </w:trPr>
        <w:tc>
          <w:tcPr>
            <w:tcW w:w="2650" w:type="dxa"/>
          </w:tcPr>
          <w:p w14:paraId="502586B5" w14:textId="58A64691" w:rsidR="000621C7" w:rsidRPr="000621C7" w:rsidRDefault="000621C7" w:rsidP="00CE7EA3">
            <w:pPr>
              <w:pStyle w:val="ListParagraph"/>
              <w:ind w:left="0"/>
              <w:rPr>
                <w:rFonts w:ascii="Courier New" w:hAnsi="Courier New" w:cs="Courier New"/>
              </w:rPr>
            </w:pPr>
            <w:proofErr w:type="spellStart"/>
            <w:r w:rsidRPr="000621C7">
              <w:rPr>
                <w:rFonts w:ascii="Courier New" w:hAnsi="Courier New" w:cs="Courier New"/>
              </w:rPr>
              <w:t>pthread_mutex_init</w:t>
            </w:r>
            <w:proofErr w:type="spellEnd"/>
          </w:p>
        </w:tc>
        <w:tc>
          <w:tcPr>
            <w:tcW w:w="5100" w:type="dxa"/>
          </w:tcPr>
          <w:p w14:paraId="4AADA26C" w14:textId="7984AEB0" w:rsidR="000621C7" w:rsidRDefault="000621C7" w:rsidP="00CE7EA3">
            <w:pPr>
              <w:pStyle w:val="ListParagraph"/>
              <w:ind w:left="0"/>
            </w:pPr>
            <w:r>
              <w:t>Initializes the mutex</w:t>
            </w:r>
          </w:p>
        </w:tc>
      </w:tr>
      <w:tr w:rsidR="000621C7" w14:paraId="08662C7B" w14:textId="77777777" w:rsidTr="000621C7">
        <w:trPr>
          <w:trHeight w:val="629"/>
        </w:trPr>
        <w:tc>
          <w:tcPr>
            <w:tcW w:w="2650" w:type="dxa"/>
          </w:tcPr>
          <w:p w14:paraId="7655D0C2" w14:textId="160FEF51" w:rsidR="000621C7" w:rsidRPr="000621C7" w:rsidRDefault="000621C7" w:rsidP="00CE7EA3">
            <w:pPr>
              <w:pStyle w:val="ListParagraph"/>
              <w:ind w:left="0"/>
              <w:rPr>
                <w:rFonts w:ascii="Courier New" w:hAnsi="Courier New" w:cs="Courier New"/>
              </w:rPr>
            </w:pPr>
            <w:proofErr w:type="spellStart"/>
            <w:r w:rsidRPr="000621C7">
              <w:rPr>
                <w:rFonts w:ascii="Courier New" w:hAnsi="Courier New" w:cs="Courier New"/>
              </w:rPr>
              <w:t>pthread_mutex_</w:t>
            </w:r>
            <w:proofErr w:type="gramStart"/>
            <w:r w:rsidRPr="000621C7">
              <w:rPr>
                <w:rFonts w:ascii="Courier New" w:hAnsi="Courier New" w:cs="Courier New"/>
              </w:rPr>
              <w:t>lock</w:t>
            </w:r>
            <w:proofErr w:type="spellEnd"/>
            <w:r w:rsidRPr="000621C7">
              <w:rPr>
                <w:rFonts w:ascii="Courier New" w:hAnsi="Courier New" w:cs="Courier New"/>
              </w:rPr>
              <w:t>(</w:t>
            </w:r>
            <w:proofErr w:type="gramEnd"/>
            <w:r w:rsidRPr="000621C7">
              <w:rPr>
                <w:rFonts w:ascii="Courier New" w:hAnsi="Courier New" w:cs="Courier New"/>
              </w:rPr>
              <w:t>)</w:t>
            </w:r>
          </w:p>
        </w:tc>
        <w:tc>
          <w:tcPr>
            <w:tcW w:w="5100" w:type="dxa"/>
          </w:tcPr>
          <w:p w14:paraId="5536A394" w14:textId="77777777" w:rsidR="000621C7" w:rsidRDefault="000621C7" w:rsidP="00CE7EA3">
            <w:r>
              <w:t>B</w:t>
            </w:r>
            <w:r w:rsidRPr="00AB637F">
              <w:t>locks the calling process until one of its child processes exits or a signal is received</w:t>
            </w:r>
            <w:r>
              <w:t>.</w:t>
            </w:r>
          </w:p>
          <w:p w14:paraId="2C2E5456" w14:textId="77777777" w:rsidR="000621C7" w:rsidRDefault="000621C7" w:rsidP="00CE7EA3">
            <w:pPr>
              <w:pStyle w:val="ListParagraph"/>
              <w:ind w:left="0"/>
            </w:pPr>
          </w:p>
        </w:tc>
      </w:tr>
      <w:tr w:rsidR="000621C7" w14:paraId="7859C13F" w14:textId="77777777" w:rsidTr="000621C7">
        <w:trPr>
          <w:trHeight w:val="204"/>
        </w:trPr>
        <w:tc>
          <w:tcPr>
            <w:tcW w:w="2650" w:type="dxa"/>
          </w:tcPr>
          <w:p w14:paraId="52C517DD" w14:textId="06D8578A" w:rsidR="000621C7" w:rsidRPr="000621C7" w:rsidRDefault="000621C7" w:rsidP="00CE7EA3">
            <w:pPr>
              <w:pStyle w:val="ListParagraph"/>
              <w:ind w:left="0"/>
              <w:rPr>
                <w:rFonts w:ascii="Courier New" w:hAnsi="Courier New" w:cs="Courier New"/>
              </w:rPr>
            </w:pPr>
            <w:proofErr w:type="spellStart"/>
            <w:r w:rsidRPr="000621C7">
              <w:rPr>
                <w:rFonts w:ascii="Courier New" w:hAnsi="Courier New" w:cs="Courier New"/>
              </w:rPr>
              <w:t>pthread_mutex_</w:t>
            </w:r>
            <w:proofErr w:type="gramStart"/>
            <w:r w:rsidRPr="000621C7">
              <w:rPr>
                <w:rFonts w:ascii="Courier New" w:hAnsi="Courier New" w:cs="Courier New"/>
              </w:rPr>
              <w:t>unlock</w:t>
            </w:r>
            <w:proofErr w:type="spellEnd"/>
            <w:r w:rsidRPr="000621C7">
              <w:rPr>
                <w:rFonts w:ascii="Courier New" w:hAnsi="Courier New" w:cs="Courier New"/>
              </w:rPr>
              <w:t>(</w:t>
            </w:r>
            <w:proofErr w:type="gramEnd"/>
            <w:r w:rsidRPr="000621C7">
              <w:rPr>
                <w:rFonts w:ascii="Courier New" w:hAnsi="Courier New" w:cs="Courier New"/>
              </w:rPr>
              <w:t>)</w:t>
            </w:r>
          </w:p>
        </w:tc>
        <w:tc>
          <w:tcPr>
            <w:tcW w:w="5100" w:type="dxa"/>
          </w:tcPr>
          <w:p w14:paraId="6E31676D" w14:textId="77777777" w:rsidR="000621C7" w:rsidRDefault="000621C7" w:rsidP="00CE7EA3">
            <w:pPr>
              <w:pStyle w:val="ListParagraph"/>
              <w:ind w:left="0"/>
            </w:pPr>
            <w:r>
              <w:t>G</w:t>
            </w:r>
            <w:r w:rsidRPr="00AB637F">
              <w:t>enerate</w:t>
            </w:r>
            <w:r>
              <w:t>s</w:t>
            </w:r>
            <w:r w:rsidRPr="00AB637F">
              <w:t xml:space="preserve"> interrupt that is sent to a process</w:t>
            </w:r>
          </w:p>
        </w:tc>
      </w:tr>
      <w:tr w:rsidR="000621C7" w14:paraId="55985295" w14:textId="77777777" w:rsidTr="000621C7">
        <w:trPr>
          <w:trHeight w:val="211"/>
        </w:trPr>
        <w:tc>
          <w:tcPr>
            <w:tcW w:w="2650" w:type="dxa"/>
          </w:tcPr>
          <w:p w14:paraId="26578972" w14:textId="49A81E8E" w:rsidR="000621C7" w:rsidRPr="000621C7" w:rsidRDefault="000621C7" w:rsidP="00CE7EA3">
            <w:pPr>
              <w:pStyle w:val="ListParagraph"/>
              <w:ind w:left="0"/>
              <w:rPr>
                <w:rFonts w:ascii="Courier New" w:hAnsi="Courier New" w:cs="Courier New"/>
              </w:rPr>
            </w:pPr>
            <w:proofErr w:type="spellStart"/>
            <w:r w:rsidRPr="000621C7">
              <w:rPr>
                <w:rFonts w:ascii="Courier New" w:hAnsi="Courier New" w:cs="Courier New"/>
              </w:rPr>
              <w:t>pthread_mutex_</w:t>
            </w:r>
            <w:proofErr w:type="gramStart"/>
            <w:r w:rsidRPr="000621C7">
              <w:rPr>
                <w:rFonts w:ascii="Courier New" w:hAnsi="Courier New" w:cs="Courier New"/>
              </w:rPr>
              <w:t>destroy</w:t>
            </w:r>
            <w:proofErr w:type="spellEnd"/>
            <w:r w:rsidRPr="000621C7">
              <w:rPr>
                <w:rFonts w:ascii="Courier New" w:hAnsi="Courier New" w:cs="Courier New"/>
              </w:rPr>
              <w:t>(</w:t>
            </w:r>
            <w:proofErr w:type="gramEnd"/>
            <w:r w:rsidRPr="000621C7">
              <w:rPr>
                <w:rFonts w:ascii="Courier New" w:hAnsi="Courier New" w:cs="Courier New"/>
              </w:rPr>
              <w:t>)</w:t>
            </w:r>
          </w:p>
        </w:tc>
        <w:tc>
          <w:tcPr>
            <w:tcW w:w="5100" w:type="dxa"/>
          </w:tcPr>
          <w:p w14:paraId="0740A220" w14:textId="4C0730DB" w:rsidR="000621C7" w:rsidRDefault="000621C7" w:rsidP="00CE7EA3">
            <w:pPr>
              <w:pStyle w:val="ListParagraph"/>
              <w:ind w:left="0"/>
            </w:pPr>
            <w:r>
              <w:t>Destroys the mutex to avoid memory leak</w:t>
            </w:r>
          </w:p>
        </w:tc>
      </w:tr>
    </w:tbl>
    <w:p w14:paraId="48534D42" w14:textId="6F6FD3A3" w:rsidR="000621C7" w:rsidRDefault="000621C7" w:rsidP="000621C7"/>
    <w:p w14:paraId="5AD5901D" w14:textId="1168757C" w:rsidR="000621C7" w:rsidRDefault="000621C7" w:rsidP="000621C7">
      <w:r>
        <w:tab/>
      </w:r>
      <w:r>
        <w:tab/>
      </w:r>
    </w:p>
    <w:p w14:paraId="663E8541" w14:textId="56262BBA" w:rsidR="000621C7" w:rsidRDefault="000621C7" w:rsidP="000621C7">
      <w:r>
        <w:tab/>
      </w:r>
    </w:p>
    <w:p w14:paraId="7A883355" w14:textId="77777777" w:rsidR="000621C7" w:rsidRDefault="000621C7" w:rsidP="000621C7"/>
    <w:p w14:paraId="6C8ED7F0" w14:textId="77777777" w:rsidR="000621C7" w:rsidRDefault="000621C7" w:rsidP="000621C7">
      <w:pPr>
        <w:pStyle w:val="ListParagraph"/>
        <w:ind w:left="1440"/>
      </w:pPr>
    </w:p>
    <w:p w14:paraId="7E69A524" w14:textId="77777777" w:rsidR="00AB637F" w:rsidRPr="00AB637F" w:rsidRDefault="00AB637F" w:rsidP="000621C7"/>
    <w:p w14:paraId="0529081E" w14:textId="77693566" w:rsidR="00263961" w:rsidRDefault="00263961" w:rsidP="00263961"/>
    <w:p w14:paraId="1A327295" w14:textId="77777777" w:rsidR="004422B9" w:rsidRDefault="004422B9" w:rsidP="00263961"/>
    <w:p w14:paraId="128C813F" w14:textId="4C0F9E87" w:rsidR="00263961" w:rsidRPr="004422B9" w:rsidRDefault="00263961" w:rsidP="00263961">
      <w:pPr>
        <w:rPr>
          <w:b/>
          <w:bCs/>
        </w:rPr>
      </w:pPr>
      <w:r w:rsidRPr="00263961">
        <w:rPr>
          <w:b/>
          <w:bCs/>
        </w:rPr>
        <w:t>Pseudocode solution using semaphore and mutex:</w:t>
      </w:r>
    </w:p>
    <w:p w14:paraId="33471586" w14:textId="77777777" w:rsidR="00263961" w:rsidRDefault="00263961" w:rsidP="00263961">
      <w:r>
        <w:t>Initialization</w:t>
      </w:r>
    </w:p>
    <w:p w14:paraId="491172AC" w14:textId="77777777" w:rsidR="00263961" w:rsidRDefault="00263961" w:rsidP="00263961">
      <w:r>
        <w:t xml:space="preserve"> </w:t>
      </w:r>
    </w:p>
    <w:p w14:paraId="3D6904C7" w14:textId="77777777" w:rsidR="00263961" w:rsidRPr="006C4090" w:rsidRDefault="00263961" w:rsidP="0026396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hAnsi="Fira Code" w:cs="Courier New"/>
          <w:color w:val="EEFFFF"/>
          <w:sz w:val="20"/>
          <w:szCs w:val="20"/>
          <w:lang w:val="en-IN" w:eastAsia="en-IN"/>
        </w:rPr>
      </w:pPr>
      <w:r w:rsidRPr="006C4090">
        <w:rPr>
          <w:rFonts w:ascii="Fira Code" w:hAnsi="Fira Code" w:cs="Courier New"/>
          <w:color w:val="EEFFFF"/>
          <w:sz w:val="20"/>
          <w:szCs w:val="20"/>
          <w:lang w:val="en-IN" w:eastAsia="en-IN"/>
        </w:rPr>
        <w:t xml:space="preserve">Mutex </w:t>
      </w:r>
      <w:proofErr w:type="spellStart"/>
      <w:r w:rsidRPr="006C4090">
        <w:rPr>
          <w:rFonts w:ascii="Fira Code" w:hAnsi="Fira Code" w:cs="Courier New"/>
          <w:color w:val="EEFFFF"/>
          <w:sz w:val="20"/>
          <w:szCs w:val="20"/>
          <w:lang w:val="en-IN" w:eastAsia="en-IN"/>
        </w:rPr>
        <w:t>mutex</w:t>
      </w:r>
      <w:proofErr w:type="spellEnd"/>
      <w:r w:rsidRPr="006C4090">
        <w:rPr>
          <w:rFonts w:ascii="Fira Code" w:hAnsi="Fira Code" w:cs="Courier New"/>
          <w:color w:val="EEFFFF"/>
          <w:sz w:val="20"/>
          <w:szCs w:val="20"/>
          <w:lang w:val="en-IN" w:eastAsia="en-IN"/>
        </w:rPr>
        <w:t xml:space="preserve">; </w:t>
      </w:r>
      <w:r w:rsidRPr="006C4090">
        <w:rPr>
          <w:rFonts w:ascii="Fira Code" w:hAnsi="Fira Code" w:cs="Courier New"/>
          <w:color w:val="B2CCD6"/>
          <w:sz w:val="20"/>
          <w:szCs w:val="20"/>
          <w:lang w:val="en-IN" w:eastAsia="en-IN"/>
        </w:rPr>
        <w:t>// Used to provide mutual exclusion for critical section</w:t>
      </w:r>
    </w:p>
    <w:p w14:paraId="00E92D66" w14:textId="77777777" w:rsidR="00263961" w:rsidRPr="006C4090" w:rsidRDefault="00263961" w:rsidP="0026396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hAnsi="Fira Code" w:cs="Courier New"/>
          <w:color w:val="EEFFFF"/>
          <w:sz w:val="20"/>
          <w:szCs w:val="20"/>
          <w:lang w:val="en-IN" w:eastAsia="en-IN"/>
        </w:rPr>
      </w:pPr>
      <w:r w:rsidRPr="006C4090">
        <w:rPr>
          <w:rFonts w:ascii="Fira Code" w:hAnsi="Fira Code" w:cs="Courier New"/>
          <w:color w:val="EEFFFF"/>
          <w:sz w:val="20"/>
          <w:szCs w:val="20"/>
          <w:lang w:val="en-IN" w:eastAsia="en-IN"/>
        </w:rPr>
        <w:t xml:space="preserve">Semaphore empty </w:t>
      </w:r>
      <w:r w:rsidRPr="006C4090">
        <w:rPr>
          <w:rFonts w:ascii="Fira Code" w:hAnsi="Fira Code" w:cs="Courier New"/>
          <w:color w:val="89DDFF"/>
          <w:sz w:val="20"/>
          <w:szCs w:val="20"/>
          <w:lang w:val="en-IN" w:eastAsia="en-IN"/>
        </w:rPr>
        <w:t>=</w:t>
      </w:r>
      <w:r w:rsidRPr="006C4090">
        <w:rPr>
          <w:rFonts w:ascii="Fira Code" w:hAnsi="Fira Code" w:cs="Courier New"/>
          <w:color w:val="EEFFFF"/>
          <w:sz w:val="20"/>
          <w:szCs w:val="20"/>
          <w:lang w:val="en-IN" w:eastAsia="en-IN"/>
        </w:rPr>
        <w:t xml:space="preserve"> N; </w:t>
      </w:r>
      <w:r w:rsidRPr="006C4090">
        <w:rPr>
          <w:rFonts w:ascii="Fira Code" w:hAnsi="Fira Code" w:cs="Courier New"/>
          <w:color w:val="B2CCD6"/>
          <w:sz w:val="20"/>
          <w:szCs w:val="20"/>
          <w:lang w:val="en-IN" w:eastAsia="en-IN"/>
        </w:rPr>
        <w:t>// Number of empty slots in buffer</w:t>
      </w:r>
    </w:p>
    <w:p w14:paraId="0C7F5323" w14:textId="77777777" w:rsidR="00263961" w:rsidRPr="006C4090" w:rsidRDefault="00263961" w:rsidP="0026396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hAnsi="Fira Code" w:cs="Courier New"/>
          <w:color w:val="EEFFFF"/>
          <w:sz w:val="20"/>
          <w:szCs w:val="20"/>
          <w:lang w:val="en-IN" w:eastAsia="en-IN"/>
        </w:rPr>
      </w:pPr>
      <w:r w:rsidRPr="006C4090">
        <w:rPr>
          <w:rFonts w:ascii="Fira Code" w:hAnsi="Fira Code" w:cs="Courier New"/>
          <w:color w:val="EEFFFF"/>
          <w:sz w:val="20"/>
          <w:szCs w:val="20"/>
          <w:lang w:val="en-IN" w:eastAsia="en-IN"/>
        </w:rPr>
        <w:t xml:space="preserve">Semaphore full </w:t>
      </w:r>
      <w:r w:rsidRPr="006C4090">
        <w:rPr>
          <w:rFonts w:ascii="Fira Code" w:hAnsi="Fira Code" w:cs="Courier New"/>
          <w:color w:val="89DDFF"/>
          <w:sz w:val="20"/>
          <w:szCs w:val="20"/>
          <w:lang w:val="en-IN" w:eastAsia="en-IN"/>
        </w:rPr>
        <w:t>=</w:t>
      </w:r>
      <w:r w:rsidRPr="006C4090">
        <w:rPr>
          <w:rFonts w:ascii="Fira Code" w:hAnsi="Fira Code" w:cs="Courier New"/>
          <w:color w:val="EEFFFF"/>
          <w:sz w:val="20"/>
          <w:szCs w:val="20"/>
          <w:lang w:val="en-IN" w:eastAsia="en-IN"/>
        </w:rPr>
        <w:t xml:space="preserve"> </w:t>
      </w:r>
      <w:r w:rsidRPr="006C4090">
        <w:rPr>
          <w:rFonts w:ascii="Fira Code" w:hAnsi="Fira Code" w:cs="Courier New"/>
          <w:color w:val="F78C6C"/>
          <w:sz w:val="20"/>
          <w:szCs w:val="20"/>
          <w:lang w:val="en-IN" w:eastAsia="en-IN"/>
        </w:rPr>
        <w:t>0</w:t>
      </w:r>
      <w:r w:rsidRPr="006C4090">
        <w:rPr>
          <w:rFonts w:ascii="Fira Code" w:hAnsi="Fira Code" w:cs="Courier New"/>
          <w:color w:val="EEFFFF"/>
          <w:sz w:val="20"/>
          <w:szCs w:val="20"/>
          <w:lang w:val="en-IN" w:eastAsia="en-IN"/>
        </w:rPr>
        <w:t xml:space="preserve"> </w:t>
      </w:r>
      <w:r w:rsidRPr="006C4090">
        <w:rPr>
          <w:rFonts w:ascii="Fira Code" w:hAnsi="Fira Code" w:cs="Courier New"/>
          <w:color w:val="B2CCD6"/>
          <w:sz w:val="20"/>
          <w:szCs w:val="20"/>
          <w:lang w:val="en-IN" w:eastAsia="en-IN"/>
        </w:rPr>
        <w:t>// Number of slots filled</w:t>
      </w:r>
    </w:p>
    <w:p w14:paraId="0BA51839" w14:textId="77777777" w:rsidR="00263961" w:rsidRPr="006C4090" w:rsidRDefault="00263961" w:rsidP="0026396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hAnsi="Fira Code" w:cs="Courier New"/>
          <w:color w:val="EEFFFF"/>
          <w:sz w:val="20"/>
          <w:szCs w:val="20"/>
          <w:lang w:val="en-IN" w:eastAsia="en-IN"/>
        </w:rPr>
      </w:pPr>
      <w:r w:rsidRPr="006C4090">
        <w:rPr>
          <w:rFonts w:ascii="Fira Code" w:hAnsi="Fira Code" w:cs="Courier New"/>
          <w:color w:val="FFCB6B"/>
          <w:sz w:val="20"/>
          <w:szCs w:val="20"/>
          <w:lang w:val="en-IN" w:eastAsia="en-IN"/>
        </w:rPr>
        <w:t>int</w:t>
      </w:r>
      <w:r w:rsidRPr="006C4090">
        <w:rPr>
          <w:rFonts w:ascii="Fira Code" w:hAnsi="Fira Code" w:cs="Courier New"/>
          <w:color w:val="EEFFFF"/>
          <w:sz w:val="20"/>
          <w:szCs w:val="20"/>
          <w:lang w:val="en-IN" w:eastAsia="en-IN"/>
        </w:rPr>
        <w:t xml:space="preserve"> in </w:t>
      </w:r>
      <w:r w:rsidRPr="006C4090">
        <w:rPr>
          <w:rFonts w:ascii="Fira Code" w:hAnsi="Fira Code" w:cs="Courier New"/>
          <w:color w:val="89DDFF"/>
          <w:sz w:val="20"/>
          <w:szCs w:val="20"/>
          <w:lang w:val="en-IN" w:eastAsia="en-IN"/>
        </w:rPr>
        <w:t>=</w:t>
      </w:r>
      <w:r w:rsidRPr="006C4090">
        <w:rPr>
          <w:rFonts w:ascii="Fira Code" w:hAnsi="Fira Code" w:cs="Courier New"/>
          <w:color w:val="EEFFFF"/>
          <w:sz w:val="20"/>
          <w:szCs w:val="20"/>
          <w:lang w:val="en-IN" w:eastAsia="en-IN"/>
        </w:rPr>
        <w:t xml:space="preserve"> </w:t>
      </w:r>
      <w:r w:rsidRPr="006C4090">
        <w:rPr>
          <w:rFonts w:ascii="Fira Code" w:hAnsi="Fira Code" w:cs="Courier New"/>
          <w:color w:val="F78C6C"/>
          <w:sz w:val="20"/>
          <w:szCs w:val="20"/>
          <w:lang w:val="en-IN" w:eastAsia="en-IN"/>
        </w:rPr>
        <w:t>0</w:t>
      </w:r>
      <w:r w:rsidRPr="006C4090">
        <w:rPr>
          <w:rFonts w:ascii="Fira Code" w:hAnsi="Fira Code" w:cs="Courier New"/>
          <w:color w:val="EEFFFF"/>
          <w:sz w:val="20"/>
          <w:szCs w:val="20"/>
          <w:lang w:val="en-IN" w:eastAsia="en-IN"/>
        </w:rPr>
        <w:t xml:space="preserve">; </w:t>
      </w:r>
      <w:r w:rsidRPr="006C4090">
        <w:rPr>
          <w:rFonts w:ascii="Fira Code" w:hAnsi="Fira Code" w:cs="Courier New"/>
          <w:color w:val="B2CCD6"/>
          <w:sz w:val="20"/>
          <w:szCs w:val="20"/>
          <w:lang w:val="en-IN" w:eastAsia="en-IN"/>
        </w:rPr>
        <w:t>//index at which producer will put the next data</w:t>
      </w:r>
    </w:p>
    <w:p w14:paraId="579EEBA7" w14:textId="77777777" w:rsidR="00263961" w:rsidRPr="006C4090" w:rsidRDefault="00263961" w:rsidP="0026396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hAnsi="Fira Code" w:cs="Courier New"/>
          <w:color w:val="EEFFFF"/>
          <w:sz w:val="20"/>
          <w:szCs w:val="20"/>
          <w:lang w:val="en-IN" w:eastAsia="en-IN"/>
        </w:rPr>
      </w:pPr>
      <w:r w:rsidRPr="006C4090">
        <w:rPr>
          <w:rFonts w:ascii="Fira Code" w:hAnsi="Fira Code" w:cs="Courier New"/>
          <w:color w:val="FFCB6B"/>
          <w:sz w:val="20"/>
          <w:szCs w:val="20"/>
          <w:lang w:val="en-IN" w:eastAsia="en-IN"/>
        </w:rPr>
        <w:t>int</w:t>
      </w:r>
      <w:r w:rsidRPr="006C4090">
        <w:rPr>
          <w:rFonts w:ascii="Fira Code" w:hAnsi="Fira Code" w:cs="Courier New"/>
          <w:color w:val="EEFFFF"/>
          <w:sz w:val="20"/>
          <w:szCs w:val="20"/>
          <w:lang w:val="en-IN" w:eastAsia="en-IN"/>
        </w:rPr>
        <w:t xml:space="preserve"> out </w:t>
      </w:r>
      <w:r w:rsidRPr="006C4090">
        <w:rPr>
          <w:rFonts w:ascii="Fira Code" w:hAnsi="Fira Code" w:cs="Courier New"/>
          <w:color w:val="89DDFF"/>
          <w:sz w:val="20"/>
          <w:szCs w:val="20"/>
          <w:lang w:val="en-IN" w:eastAsia="en-IN"/>
        </w:rPr>
        <w:t>=</w:t>
      </w:r>
      <w:r w:rsidRPr="006C4090">
        <w:rPr>
          <w:rFonts w:ascii="Fira Code" w:hAnsi="Fira Code" w:cs="Courier New"/>
          <w:color w:val="EEFFFF"/>
          <w:sz w:val="20"/>
          <w:szCs w:val="20"/>
          <w:lang w:val="en-IN" w:eastAsia="en-IN"/>
        </w:rPr>
        <w:t xml:space="preserve"> </w:t>
      </w:r>
      <w:r w:rsidRPr="006C4090">
        <w:rPr>
          <w:rFonts w:ascii="Fira Code" w:hAnsi="Fira Code" w:cs="Courier New"/>
          <w:color w:val="F78C6C"/>
          <w:sz w:val="20"/>
          <w:szCs w:val="20"/>
          <w:lang w:val="en-IN" w:eastAsia="en-IN"/>
        </w:rPr>
        <w:t>0</w:t>
      </w:r>
      <w:r w:rsidRPr="006C4090">
        <w:rPr>
          <w:rFonts w:ascii="Fira Code" w:hAnsi="Fira Code" w:cs="Courier New"/>
          <w:color w:val="EEFFFF"/>
          <w:sz w:val="20"/>
          <w:szCs w:val="20"/>
          <w:lang w:val="en-IN" w:eastAsia="en-IN"/>
        </w:rPr>
        <w:t xml:space="preserve">; </w:t>
      </w:r>
      <w:r w:rsidRPr="006C4090">
        <w:rPr>
          <w:rFonts w:ascii="Fira Code" w:hAnsi="Fira Code" w:cs="Courier New"/>
          <w:color w:val="B2CCD6"/>
          <w:sz w:val="20"/>
          <w:szCs w:val="20"/>
          <w:lang w:val="en-IN" w:eastAsia="en-IN"/>
        </w:rPr>
        <w:t>// index from which the consumer will consume next data</w:t>
      </w:r>
    </w:p>
    <w:p w14:paraId="546F48C3" w14:textId="5E7866E1" w:rsidR="004422B9" w:rsidRPr="004422B9" w:rsidRDefault="00263961" w:rsidP="004422B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rFonts w:ascii="Fira Code" w:hAnsi="Fira Code" w:cs="Courier New"/>
          <w:b w:val="0"/>
          <w:bCs w:val="0"/>
          <w:color w:val="EEFFFF"/>
          <w:sz w:val="18"/>
          <w:szCs w:val="18"/>
          <w:lang w:val="en-IN" w:eastAsia="en-IN"/>
        </w:rPr>
      </w:pPr>
      <w:r w:rsidRPr="006C4090">
        <w:rPr>
          <w:rFonts w:ascii="Fira Code" w:hAnsi="Fira Code" w:cs="Courier New"/>
          <w:color w:val="FFCB6B"/>
          <w:sz w:val="20"/>
          <w:szCs w:val="20"/>
          <w:lang w:val="en-IN" w:eastAsia="en-IN"/>
        </w:rPr>
        <w:t>int</w:t>
      </w:r>
      <w:r w:rsidRPr="006C4090">
        <w:rPr>
          <w:rFonts w:ascii="Fira Code" w:hAnsi="Fira Code" w:cs="Courier New"/>
          <w:color w:val="EEFFFF"/>
          <w:sz w:val="20"/>
          <w:szCs w:val="20"/>
          <w:lang w:val="en-IN" w:eastAsia="en-IN"/>
        </w:rPr>
        <w:t xml:space="preserve"> buffer[N];</w:t>
      </w:r>
    </w:p>
    <w:p w14:paraId="00B5A8AD" w14:textId="77777777" w:rsidR="00CB594B" w:rsidRDefault="00CB594B" w:rsidP="00263961">
      <w:pPr>
        <w:pStyle w:val="NormalWeb"/>
        <w:spacing w:before="0" w:beforeAutospacing="0" w:after="0" w:afterAutospacing="0"/>
        <w:rPr>
          <w:rStyle w:val="Strong"/>
          <w:sz w:val="20"/>
          <w:szCs w:val="20"/>
        </w:rPr>
      </w:pPr>
    </w:p>
    <w:p w14:paraId="659014DA" w14:textId="535F0E55" w:rsidR="00263961" w:rsidRDefault="00263961" w:rsidP="00263961">
      <w:pPr>
        <w:pStyle w:val="NormalWeb"/>
        <w:spacing w:before="0" w:beforeAutospacing="0" w:after="0" w:afterAutospacing="0"/>
        <w:rPr>
          <w:rStyle w:val="Strong"/>
          <w:sz w:val="20"/>
          <w:szCs w:val="20"/>
        </w:rPr>
      </w:pPr>
      <w:r w:rsidRPr="00DC63C1">
        <w:rPr>
          <w:rStyle w:val="Strong"/>
          <w:sz w:val="20"/>
          <w:szCs w:val="20"/>
        </w:rPr>
        <w:t>Producer Code</w:t>
      </w:r>
    </w:p>
    <w:p w14:paraId="20CC23F3" w14:textId="77777777" w:rsidR="00263961" w:rsidRPr="00DC63C1" w:rsidRDefault="00263961" w:rsidP="00263961">
      <w:pPr>
        <w:pStyle w:val="NormalWeb"/>
        <w:spacing w:before="0" w:beforeAutospacing="0" w:after="0" w:afterAutospacing="0"/>
        <w:rPr>
          <w:sz w:val="20"/>
          <w:szCs w:val="20"/>
        </w:rPr>
      </w:pPr>
    </w:p>
    <w:p w14:paraId="637CCDD4" w14:textId="77777777" w:rsidR="00263961" w:rsidRPr="00DC63C1" w:rsidRDefault="00263961" w:rsidP="00263961">
      <w:pPr>
        <w:pStyle w:val="HTMLPreformatted"/>
        <w:shd w:val="clear" w:color="auto" w:fill="263238"/>
        <w:rPr>
          <w:rStyle w:val="HTMLCode"/>
          <w:rFonts w:ascii="Fira Code" w:hAnsi="Fira Code"/>
          <w:color w:val="EEFFFF"/>
        </w:rPr>
      </w:pPr>
      <w:proofErr w:type="gramStart"/>
      <w:r w:rsidRPr="00DC63C1">
        <w:rPr>
          <w:rStyle w:val="k"/>
          <w:rFonts w:ascii="Fira Code" w:hAnsi="Fira Code"/>
          <w:color w:val="C792EA"/>
        </w:rPr>
        <w:t>while</w:t>
      </w:r>
      <w:r w:rsidRPr="00DC63C1">
        <w:rPr>
          <w:rStyle w:val="p"/>
          <w:rFonts w:ascii="Fira Code" w:hAnsi="Fira Code"/>
          <w:color w:val="EEFFFF"/>
        </w:rPr>
        <w:t>(</w:t>
      </w:r>
      <w:proofErr w:type="gramEnd"/>
      <w:r w:rsidRPr="00DC63C1">
        <w:rPr>
          <w:rStyle w:val="n"/>
          <w:rFonts w:ascii="Fira Code" w:hAnsi="Fira Code"/>
          <w:color w:val="EEFFFF"/>
        </w:rPr>
        <w:t>True</w:t>
      </w:r>
      <w:r w:rsidRPr="00DC63C1">
        <w:rPr>
          <w:rStyle w:val="p"/>
          <w:rFonts w:ascii="Fira Code" w:hAnsi="Fira Code"/>
          <w:color w:val="EEFFFF"/>
        </w:rPr>
        <w:t>)</w:t>
      </w:r>
      <w:r w:rsidRPr="00DC63C1">
        <w:rPr>
          <w:rStyle w:val="HTMLCode"/>
          <w:rFonts w:ascii="Fira Code" w:hAnsi="Fira Code"/>
          <w:color w:val="EEFFFF"/>
        </w:rPr>
        <w:t xml:space="preserve"> </w:t>
      </w:r>
      <w:r w:rsidRPr="00DC63C1">
        <w:rPr>
          <w:rStyle w:val="p"/>
          <w:rFonts w:ascii="Fira Code" w:hAnsi="Fira Code"/>
          <w:color w:val="EEFFFF"/>
        </w:rPr>
        <w:t>{</w:t>
      </w:r>
    </w:p>
    <w:p w14:paraId="45F127AA" w14:textId="77777777" w:rsidR="00263961" w:rsidRPr="00DC63C1" w:rsidRDefault="00263961" w:rsidP="00263961">
      <w:pPr>
        <w:pStyle w:val="HTMLPreformatted"/>
        <w:shd w:val="clear" w:color="auto" w:fill="263238"/>
        <w:rPr>
          <w:rStyle w:val="HTMLCode"/>
          <w:rFonts w:ascii="Fira Code" w:hAnsi="Fira Code"/>
          <w:color w:val="EEFFFF"/>
        </w:rPr>
      </w:pPr>
      <w:r w:rsidRPr="00DC63C1">
        <w:rPr>
          <w:rStyle w:val="HTMLCode"/>
          <w:rFonts w:ascii="Fira Code" w:hAnsi="Fira Code"/>
          <w:color w:val="EEFFFF"/>
        </w:rPr>
        <w:t xml:space="preserve">   </w:t>
      </w:r>
      <w:r w:rsidRPr="00DC63C1">
        <w:rPr>
          <w:rStyle w:val="c1"/>
          <w:rFonts w:ascii="Fira Code" w:hAnsi="Fira Code"/>
          <w:color w:val="B2CCD6"/>
        </w:rPr>
        <w:t>// produce an item</w:t>
      </w:r>
    </w:p>
    <w:p w14:paraId="4F8B82F1" w14:textId="77777777" w:rsidR="00263961" w:rsidRPr="00DC63C1" w:rsidRDefault="00263961" w:rsidP="00263961">
      <w:pPr>
        <w:pStyle w:val="HTMLPreformatted"/>
        <w:shd w:val="clear" w:color="auto" w:fill="263238"/>
        <w:rPr>
          <w:rStyle w:val="HTMLCode"/>
          <w:rFonts w:ascii="Fira Code" w:hAnsi="Fira Code"/>
          <w:color w:val="EEFFFF"/>
        </w:rPr>
      </w:pPr>
      <w:r w:rsidRPr="00DC63C1">
        <w:rPr>
          <w:rStyle w:val="HTMLCode"/>
          <w:rFonts w:ascii="Fira Code" w:hAnsi="Fira Code"/>
          <w:color w:val="EEFFFF"/>
        </w:rPr>
        <w:t xml:space="preserve">   </w:t>
      </w:r>
      <w:r w:rsidRPr="00DC63C1">
        <w:rPr>
          <w:rStyle w:val="n"/>
          <w:rFonts w:ascii="Fira Code" w:hAnsi="Fira Code"/>
          <w:color w:val="EEFFFF"/>
        </w:rPr>
        <w:t>wait</w:t>
      </w:r>
      <w:r w:rsidRPr="00DC63C1">
        <w:rPr>
          <w:rStyle w:val="p"/>
          <w:rFonts w:ascii="Fira Code" w:hAnsi="Fira Code"/>
          <w:color w:val="EEFFFF"/>
        </w:rPr>
        <w:t>(</w:t>
      </w:r>
      <w:r w:rsidRPr="00DC63C1">
        <w:rPr>
          <w:rStyle w:val="n"/>
          <w:rFonts w:ascii="Fira Code" w:hAnsi="Fira Code"/>
          <w:color w:val="EEFFFF"/>
        </w:rPr>
        <w:t>empty</w:t>
      </w:r>
      <w:r w:rsidRPr="00DC63C1">
        <w:rPr>
          <w:rStyle w:val="p"/>
          <w:rFonts w:ascii="Fira Code" w:hAnsi="Fira Code"/>
          <w:color w:val="EEFFFF"/>
        </w:rPr>
        <w:t>);</w:t>
      </w:r>
      <w:r w:rsidRPr="00DC63C1">
        <w:rPr>
          <w:rStyle w:val="HTMLCode"/>
          <w:rFonts w:ascii="Fira Code" w:hAnsi="Fira Code"/>
          <w:color w:val="EEFFFF"/>
        </w:rPr>
        <w:t xml:space="preserve"> </w:t>
      </w:r>
      <w:r w:rsidRPr="00DC63C1">
        <w:rPr>
          <w:rStyle w:val="c1"/>
          <w:rFonts w:ascii="Fira Code" w:hAnsi="Fira Code"/>
          <w:color w:val="B2CCD6"/>
        </w:rPr>
        <w:t>// wait/sleep when there are no empty slots</w:t>
      </w:r>
    </w:p>
    <w:p w14:paraId="362B3DC1" w14:textId="77777777" w:rsidR="00263961" w:rsidRPr="00DC63C1" w:rsidRDefault="00263961" w:rsidP="00263961">
      <w:pPr>
        <w:pStyle w:val="HTMLPreformatted"/>
        <w:shd w:val="clear" w:color="auto" w:fill="263238"/>
        <w:rPr>
          <w:rStyle w:val="HTMLCode"/>
          <w:rFonts w:ascii="Fira Code" w:hAnsi="Fira Code"/>
          <w:color w:val="EEFFFF"/>
        </w:rPr>
      </w:pPr>
      <w:r w:rsidRPr="00DC63C1">
        <w:rPr>
          <w:rStyle w:val="HTMLCode"/>
          <w:rFonts w:ascii="Fira Code" w:hAnsi="Fira Code"/>
          <w:color w:val="EEFFFF"/>
        </w:rPr>
        <w:t xml:space="preserve">   </w:t>
      </w:r>
      <w:r w:rsidRPr="00DC63C1">
        <w:rPr>
          <w:rStyle w:val="n"/>
          <w:rFonts w:ascii="Fira Code" w:hAnsi="Fira Code"/>
          <w:color w:val="EEFFFF"/>
        </w:rPr>
        <w:t>wait</w:t>
      </w:r>
      <w:r w:rsidRPr="00DC63C1">
        <w:rPr>
          <w:rStyle w:val="p"/>
          <w:rFonts w:ascii="Fira Code" w:hAnsi="Fira Code"/>
          <w:color w:val="EEFFFF"/>
        </w:rPr>
        <w:t>(</w:t>
      </w:r>
      <w:r w:rsidRPr="00DC63C1">
        <w:rPr>
          <w:rStyle w:val="n"/>
          <w:rFonts w:ascii="Fira Code" w:hAnsi="Fira Code"/>
          <w:color w:val="EEFFFF"/>
        </w:rPr>
        <w:t>mutex</w:t>
      </w:r>
      <w:r w:rsidRPr="00DC63C1">
        <w:rPr>
          <w:rStyle w:val="p"/>
          <w:rFonts w:ascii="Fira Code" w:hAnsi="Fira Code"/>
          <w:color w:val="EEFFFF"/>
        </w:rPr>
        <w:t>);</w:t>
      </w:r>
    </w:p>
    <w:p w14:paraId="33ECE5AA" w14:textId="77777777" w:rsidR="00263961" w:rsidRPr="00DC63C1" w:rsidRDefault="00263961" w:rsidP="00263961">
      <w:pPr>
        <w:pStyle w:val="HTMLPreformatted"/>
        <w:shd w:val="clear" w:color="auto" w:fill="263238"/>
        <w:rPr>
          <w:rStyle w:val="HTMLCode"/>
          <w:rFonts w:ascii="Fira Code" w:hAnsi="Fira Code"/>
          <w:color w:val="EEFFFF"/>
        </w:rPr>
      </w:pPr>
      <w:r w:rsidRPr="00DC63C1">
        <w:rPr>
          <w:rStyle w:val="HTMLCode"/>
          <w:rFonts w:ascii="Fira Code" w:hAnsi="Fira Code"/>
          <w:color w:val="EEFFFF"/>
        </w:rPr>
        <w:t xml:space="preserve">   </w:t>
      </w:r>
      <w:r w:rsidRPr="00DC63C1">
        <w:rPr>
          <w:rStyle w:val="n"/>
          <w:rFonts w:ascii="Fira Code" w:hAnsi="Fira Code"/>
          <w:color w:val="EEFFFF"/>
        </w:rPr>
        <w:t>buffer</w:t>
      </w:r>
      <w:r w:rsidRPr="00DC63C1">
        <w:rPr>
          <w:rStyle w:val="p"/>
          <w:rFonts w:ascii="Fira Code" w:hAnsi="Fira Code"/>
          <w:color w:val="EEFFFF"/>
        </w:rPr>
        <w:t>[</w:t>
      </w:r>
      <w:r w:rsidRPr="00DC63C1">
        <w:rPr>
          <w:rStyle w:val="n"/>
          <w:rFonts w:ascii="Fira Code" w:hAnsi="Fira Code"/>
          <w:color w:val="EEFFFF"/>
        </w:rPr>
        <w:t>in</w:t>
      </w:r>
      <w:r w:rsidRPr="00DC63C1">
        <w:rPr>
          <w:rStyle w:val="p"/>
          <w:rFonts w:ascii="Fira Code" w:hAnsi="Fira Code"/>
          <w:color w:val="EEFFFF"/>
        </w:rPr>
        <w:t>]</w:t>
      </w:r>
      <w:r w:rsidRPr="00DC63C1">
        <w:rPr>
          <w:rStyle w:val="HTMLCode"/>
          <w:rFonts w:ascii="Fira Code" w:hAnsi="Fira Code"/>
          <w:color w:val="EEFFFF"/>
        </w:rPr>
        <w:t xml:space="preserve"> </w:t>
      </w:r>
      <w:r w:rsidRPr="00DC63C1">
        <w:rPr>
          <w:rStyle w:val="o"/>
          <w:rFonts w:ascii="Fira Code" w:eastAsiaTheme="majorEastAsia" w:hAnsi="Fira Code"/>
          <w:color w:val="89DDFF"/>
        </w:rPr>
        <w:t>=</w:t>
      </w:r>
      <w:r w:rsidRPr="00DC63C1">
        <w:rPr>
          <w:rStyle w:val="HTMLCode"/>
          <w:rFonts w:ascii="Fira Code" w:hAnsi="Fira Code"/>
          <w:color w:val="EEFFFF"/>
        </w:rPr>
        <w:t xml:space="preserve"> </w:t>
      </w:r>
      <w:r w:rsidRPr="00DC63C1">
        <w:rPr>
          <w:rStyle w:val="n"/>
          <w:rFonts w:ascii="Fira Code" w:hAnsi="Fira Code"/>
          <w:color w:val="EEFFFF"/>
        </w:rPr>
        <w:t>item</w:t>
      </w:r>
    </w:p>
    <w:p w14:paraId="2233685A" w14:textId="77777777" w:rsidR="00263961" w:rsidRPr="00DC63C1" w:rsidRDefault="00263961" w:rsidP="00263961">
      <w:pPr>
        <w:pStyle w:val="HTMLPreformatted"/>
        <w:shd w:val="clear" w:color="auto" w:fill="263238"/>
        <w:rPr>
          <w:rStyle w:val="HTMLCode"/>
          <w:rFonts w:ascii="Fira Code" w:hAnsi="Fira Code"/>
          <w:color w:val="EEFFFF"/>
        </w:rPr>
      </w:pPr>
      <w:r w:rsidRPr="00DC63C1">
        <w:rPr>
          <w:rStyle w:val="HTMLCode"/>
          <w:rFonts w:ascii="Fira Code" w:hAnsi="Fira Code"/>
          <w:color w:val="EEFFFF"/>
        </w:rPr>
        <w:t xml:space="preserve">   </w:t>
      </w:r>
      <w:r w:rsidRPr="00DC63C1">
        <w:rPr>
          <w:rStyle w:val="n"/>
          <w:rFonts w:ascii="Fira Code" w:hAnsi="Fira Code"/>
          <w:color w:val="EEFFFF"/>
        </w:rPr>
        <w:t>in</w:t>
      </w:r>
      <w:r w:rsidRPr="00DC63C1">
        <w:rPr>
          <w:rStyle w:val="HTMLCode"/>
          <w:rFonts w:ascii="Fira Code" w:hAnsi="Fira Code"/>
          <w:color w:val="EEFFFF"/>
        </w:rPr>
        <w:t xml:space="preserve"> </w:t>
      </w:r>
      <w:r w:rsidRPr="00DC63C1">
        <w:rPr>
          <w:rStyle w:val="o"/>
          <w:rFonts w:ascii="Fira Code" w:eastAsiaTheme="majorEastAsia" w:hAnsi="Fira Code"/>
          <w:color w:val="89DDFF"/>
        </w:rPr>
        <w:t>=</w:t>
      </w:r>
      <w:r w:rsidRPr="00DC63C1">
        <w:rPr>
          <w:rStyle w:val="HTMLCode"/>
          <w:rFonts w:ascii="Fira Code" w:hAnsi="Fira Code"/>
          <w:color w:val="EEFFFF"/>
        </w:rPr>
        <w:t xml:space="preserve"> </w:t>
      </w:r>
      <w:r w:rsidRPr="00DC63C1">
        <w:rPr>
          <w:rStyle w:val="p"/>
          <w:rFonts w:ascii="Fira Code" w:hAnsi="Fira Code"/>
          <w:color w:val="EEFFFF"/>
        </w:rPr>
        <w:t>(</w:t>
      </w:r>
      <w:r w:rsidRPr="00DC63C1">
        <w:rPr>
          <w:rStyle w:val="n"/>
          <w:rFonts w:ascii="Fira Code" w:hAnsi="Fira Code"/>
          <w:color w:val="EEFFFF"/>
        </w:rPr>
        <w:t>in</w:t>
      </w:r>
      <w:r w:rsidRPr="00DC63C1">
        <w:rPr>
          <w:rStyle w:val="o"/>
          <w:rFonts w:ascii="Fira Code" w:eastAsiaTheme="majorEastAsia" w:hAnsi="Fira Code"/>
          <w:color w:val="89DDFF"/>
        </w:rPr>
        <w:t>+</w:t>
      </w:r>
      <w:proofErr w:type="gramStart"/>
      <w:r w:rsidRPr="00DC63C1">
        <w:rPr>
          <w:rStyle w:val="mi"/>
          <w:rFonts w:ascii="Fira Code" w:hAnsi="Fira Code"/>
          <w:color w:val="F78C6C"/>
        </w:rPr>
        <w:t>1</w:t>
      </w:r>
      <w:r w:rsidRPr="00DC63C1">
        <w:rPr>
          <w:rStyle w:val="p"/>
          <w:rFonts w:ascii="Fira Code" w:hAnsi="Fira Code"/>
          <w:color w:val="EEFFFF"/>
        </w:rPr>
        <w:t>)</w:t>
      </w:r>
      <w:r w:rsidRPr="00DC63C1">
        <w:rPr>
          <w:rStyle w:val="o"/>
          <w:rFonts w:ascii="Fira Code" w:eastAsiaTheme="majorEastAsia" w:hAnsi="Fira Code"/>
          <w:color w:val="89DDFF"/>
        </w:rPr>
        <w:t>%</w:t>
      </w:r>
      <w:proofErr w:type="spellStart"/>
      <w:proofErr w:type="gramEnd"/>
      <w:r w:rsidRPr="00DC63C1">
        <w:rPr>
          <w:rStyle w:val="n"/>
          <w:rFonts w:ascii="Fira Code" w:hAnsi="Fira Code"/>
          <w:color w:val="EEFFFF"/>
        </w:rPr>
        <w:t>buffersize</w:t>
      </w:r>
      <w:proofErr w:type="spellEnd"/>
      <w:r w:rsidRPr="00DC63C1">
        <w:rPr>
          <w:rStyle w:val="p"/>
          <w:rFonts w:ascii="Fira Code" w:hAnsi="Fira Code"/>
          <w:color w:val="EEFFFF"/>
        </w:rPr>
        <w:t>;</w:t>
      </w:r>
    </w:p>
    <w:p w14:paraId="29370403" w14:textId="77777777" w:rsidR="00263961" w:rsidRPr="00DC63C1" w:rsidRDefault="00263961" w:rsidP="00263961">
      <w:pPr>
        <w:pStyle w:val="HTMLPreformatted"/>
        <w:shd w:val="clear" w:color="auto" w:fill="263238"/>
        <w:rPr>
          <w:rStyle w:val="HTMLCode"/>
          <w:rFonts w:ascii="Fira Code" w:hAnsi="Fira Code"/>
          <w:color w:val="EEFFFF"/>
        </w:rPr>
      </w:pPr>
      <w:r w:rsidRPr="00DC63C1">
        <w:rPr>
          <w:rStyle w:val="HTMLCode"/>
          <w:rFonts w:ascii="Fira Code" w:hAnsi="Fira Code"/>
          <w:color w:val="EEFFFF"/>
        </w:rPr>
        <w:t xml:space="preserve">   </w:t>
      </w:r>
      <w:r w:rsidRPr="00DC63C1">
        <w:rPr>
          <w:rStyle w:val="n"/>
          <w:rFonts w:ascii="Fira Code" w:hAnsi="Fira Code"/>
          <w:color w:val="EEFFFF"/>
        </w:rPr>
        <w:t>signal</w:t>
      </w:r>
      <w:r w:rsidRPr="00DC63C1">
        <w:rPr>
          <w:rStyle w:val="p"/>
          <w:rFonts w:ascii="Fira Code" w:hAnsi="Fira Code"/>
          <w:color w:val="EEFFFF"/>
        </w:rPr>
        <w:t>(</w:t>
      </w:r>
      <w:r w:rsidRPr="00DC63C1">
        <w:rPr>
          <w:rStyle w:val="n"/>
          <w:rFonts w:ascii="Fira Code" w:hAnsi="Fira Code"/>
          <w:color w:val="EEFFFF"/>
        </w:rPr>
        <w:t>mutex</w:t>
      </w:r>
      <w:r w:rsidRPr="00DC63C1">
        <w:rPr>
          <w:rStyle w:val="p"/>
          <w:rFonts w:ascii="Fira Code" w:hAnsi="Fira Code"/>
          <w:color w:val="EEFFFF"/>
        </w:rPr>
        <w:t>);</w:t>
      </w:r>
    </w:p>
    <w:p w14:paraId="3EA1AD39" w14:textId="77777777" w:rsidR="00263961" w:rsidRPr="00DC63C1" w:rsidRDefault="00263961" w:rsidP="00263961">
      <w:pPr>
        <w:pStyle w:val="HTMLPreformatted"/>
        <w:shd w:val="clear" w:color="auto" w:fill="263238"/>
        <w:rPr>
          <w:rStyle w:val="HTMLCode"/>
          <w:rFonts w:ascii="Fira Code" w:hAnsi="Fira Code"/>
          <w:color w:val="EEFFFF"/>
        </w:rPr>
      </w:pPr>
      <w:r w:rsidRPr="00DC63C1">
        <w:rPr>
          <w:rStyle w:val="HTMLCode"/>
          <w:rFonts w:ascii="Fira Code" w:hAnsi="Fira Code"/>
          <w:color w:val="EEFFFF"/>
        </w:rPr>
        <w:t xml:space="preserve">   </w:t>
      </w:r>
      <w:r w:rsidRPr="00DC63C1">
        <w:rPr>
          <w:rStyle w:val="n"/>
          <w:rFonts w:ascii="Fira Code" w:hAnsi="Fira Code"/>
          <w:color w:val="EEFFFF"/>
        </w:rPr>
        <w:t>signal</w:t>
      </w:r>
      <w:r w:rsidRPr="00DC63C1">
        <w:rPr>
          <w:rStyle w:val="p"/>
          <w:rFonts w:ascii="Fira Code" w:hAnsi="Fira Code"/>
          <w:color w:val="EEFFFF"/>
        </w:rPr>
        <w:t>(</w:t>
      </w:r>
      <w:r w:rsidRPr="00DC63C1">
        <w:rPr>
          <w:rStyle w:val="n"/>
          <w:rFonts w:ascii="Fira Code" w:hAnsi="Fira Code"/>
          <w:color w:val="EEFFFF"/>
        </w:rPr>
        <w:t>full</w:t>
      </w:r>
      <w:r w:rsidRPr="00DC63C1">
        <w:rPr>
          <w:rStyle w:val="p"/>
          <w:rFonts w:ascii="Fira Code" w:hAnsi="Fira Code"/>
          <w:color w:val="EEFFFF"/>
        </w:rPr>
        <w:t>);</w:t>
      </w:r>
      <w:r w:rsidRPr="00DC63C1">
        <w:rPr>
          <w:rStyle w:val="HTMLCode"/>
          <w:rFonts w:ascii="Fira Code" w:hAnsi="Fira Code"/>
          <w:color w:val="EEFFFF"/>
        </w:rPr>
        <w:t xml:space="preserve"> </w:t>
      </w:r>
      <w:r w:rsidRPr="00DC63C1">
        <w:rPr>
          <w:rStyle w:val="c1"/>
          <w:rFonts w:ascii="Fira Code" w:hAnsi="Fira Code"/>
          <w:color w:val="B2CCD6"/>
        </w:rPr>
        <w:t>// Signal/wake to consumer that buffer has some   data and they can consume now</w:t>
      </w:r>
    </w:p>
    <w:p w14:paraId="3B7FF47F" w14:textId="5A151F93" w:rsidR="00263961" w:rsidRPr="004422B9" w:rsidRDefault="00263961" w:rsidP="004422B9">
      <w:pPr>
        <w:pStyle w:val="HTMLPreformatted"/>
        <w:shd w:val="clear" w:color="auto" w:fill="263238"/>
        <w:rPr>
          <w:rStyle w:val="Strong"/>
          <w:rFonts w:ascii="Fira Code" w:hAnsi="Fira Code"/>
          <w:b w:val="0"/>
          <w:bCs w:val="0"/>
          <w:color w:val="EEFFFF"/>
        </w:rPr>
      </w:pPr>
      <w:r w:rsidRPr="00DC63C1">
        <w:rPr>
          <w:rStyle w:val="p"/>
          <w:rFonts w:ascii="Fira Code" w:hAnsi="Fira Code"/>
          <w:color w:val="EEFFFF"/>
        </w:rPr>
        <w:t>}</w:t>
      </w:r>
    </w:p>
    <w:p w14:paraId="5B0A7F3C" w14:textId="77777777" w:rsidR="00DF3C8A" w:rsidRDefault="00DF3C8A" w:rsidP="00263961">
      <w:pPr>
        <w:pStyle w:val="NormalWeb"/>
        <w:spacing w:before="0" w:beforeAutospacing="0" w:after="312" w:afterAutospacing="0"/>
        <w:rPr>
          <w:rStyle w:val="Strong"/>
          <w:sz w:val="20"/>
          <w:szCs w:val="20"/>
        </w:rPr>
      </w:pPr>
    </w:p>
    <w:p w14:paraId="36D38AEC" w14:textId="3600E2D3" w:rsidR="00263961" w:rsidRPr="00DC63C1" w:rsidRDefault="00263961" w:rsidP="00263961">
      <w:pPr>
        <w:pStyle w:val="NormalWeb"/>
        <w:spacing w:before="0" w:beforeAutospacing="0" w:after="312" w:afterAutospacing="0"/>
        <w:rPr>
          <w:sz w:val="20"/>
          <w:szCs w:val="20"/>
        </w:rPr>
      </w:pPr>
      <w:r w:rsidRPr="00DC63C1">
        <w:rPr>
          <w:rStyle w:val="Strong"/>
          <w:sz w:val="20"/>
          <w:szCs w:val="20"/>
        </w:rPr>
        <w:lastRenderedPageBreak/>
        <w:t>Consumer Code</w:t>
      </w:r>
    </w:p>
    <w:p w14:paraId="6C8550F4" w14:textId="77777777" w:rsidR="00263961" w:rsidRPr="00DC63C1" w:rsidRDefault="00263961" w:rsidP="00263961">
      <w:pPr>
        <w:pStyle w:val="HTMLPreformatted"/>
        <w:shd w:val="clear" w:color="auto" w:fill="263238"/>
        <w:rPr>
          <w:rStyle w:val="HTMLCode"/>
          <w:rFonts w:ascii="Fira Code" w:hAnsi="Fira Code"/>
          <w:color w:val="EEFFFF"/>
        </w:rPr>
      </w:pPr>
      <w:proofErr w:type="gramStart"/>
      <w:r w:rsidRPr="00DC63C1">
        <w:rPr>
          <w:rStyle w:val="k"/>
          <w:rFonts w:ascii="Fira Code" w:hAnsi="Fira Code"/>
          <w:color w:val="C792EA"/>
        </w:rPr>
        <w:t>while</w:t>
      </w:r>
      <w:r w:rsidRPr="00DC63C1">
        <w:rPr>
          <w:rStyle w:val="p"/>
          <w:rFonts w:ascii="Fira Code" w:hAnsi="Fira Code"/>
          <w:color w:val="EEFFFF"/>
        </w:rPr>
        <w:t>(</w:t>
      </w:r>
      <w:proofErr w:type="gramEnd"/>
      <w:r w:rsidRPr="00DC63C1">
        <w:rPr>
          <w:rStyle w:val="n"/>
          <w:rFonts w:ascii="Fira Code" w:hAnsi="Fira Code"/>
          <w:color w:val="EEFFFF"/>
        </w:rPr>
        <w:t>True</w:t>
      </w:r>
      <w:r w:rsidRPr="00DC63C1">
        <w:rPr>
          <w:rStyle w:val="p"/>
          <w:rFonts w:ascii="Fira Code" w:hAnsi="Fira Code"/>
          <w:color w:val="EEFFFF"/>
        </w:rPr>
        <w:t>)</w:t>
      </w:r>
      <w:r w:rsidRPr="00DC63C1">
        <w:rPr>
          <w:rStyle w:val="HTMLCode"/>
          <w:rFonts w:ascii="Fira Code" w:hAnsi="Fira Code"/>
          <w:color w:val="EEFFFF"/>
        </w:rPr>
        <w:t xml:space="preserve"> </w:t>
      </w:r>
      <w:r w:rsidRPr="00DC63C1">
        <w:rPr>
          <w:rStyle w:val="p"/>
          <w:rFonts w:ascii="Fira Code" w:hAnsi="Fira Code"/>
          <w:color w:val="EEFFFF"/>
        </w:rPr>
        <w:t>{</w:t>
      </w:r>
    </w:p>
    <w:p w14:paraId="517F9CF2" w14:textId="77777777" w:rsidR="00263961" w:rsidRPr="00DC63C1" w:rsidRDefault="00263961" w:rsidP="00263961">
      <w:pPr>
        <w:pStyle w:val="HTMLPreformatted"/>
        <w:shd w:val="clear" w:color="auto" w:fill="263238"/>
        <w:rPr>
          <w:rStyle w:val="HTMLCode"/>
          <w:rFonts w:ascii="Fira Code" w:hAnsi="Fira Code"/>
          <w:color w:val="EEFFFF"/>
        </w:rPr>
      </w:pPr>
      <w:r w:rsidRPr="00DC63C1">
        <w:rPr>
          <w:rStyle w:val="HTMLCode"/>
          <w:rFonts w:ascii="Fira Code" w:hAnsi="Fira Code"/>
          <w:color w:val="EEFFFF"/>
        </w:rPr>
        <w:t xml:space="preserve">   </w:t>
      </w:r>
      <w:r w:rsidRPr="00DC63C1">
        <w:rPr>
          <w:rStyle w:val="n"/>
          <w:rFonts w:ascii="Fira Code" w:hAnsi="Fira Code"/>
          <w:color w:val="EEFFFF"/>
        </w:rPr>
        <w:t>wait</w:t>
      </w:r>
      <w:r w:rsidRPr="00DC63C1">
        <w:rPr>
          <w:rStyle w:val="p"/>
          <w:rFonts w:ascii="Fira Code" w:hAnsi="Fira Code"/>
          <w:color w:val="EEFFFF"/>
        </w:rPr>
        <w:t>(</w:t>
      </w:r>
      <w:r w:rsidRPr="00DC63C1">
        <w:rPr>
          <w:rStyle w:val="n"/>
          <w:rFonts w:ascii="Fira Code" w:hAnsi="Fira Code"/>
          <w:color w:val="EEFFFF"/>
        </w:rPr>
        <w:t>full</w:t>
      </w:r>
      <w:r w:rsidRPr="00DC63C1">
        <w:rPr>
          <w:rStyle w:val="p"/>
          <w:rFonts w:ascii="Fira Code" w:hAnsi="Fira Code"/>
          <w:color w:val="EEFFFF"/>
        </w:rPr>
        <w:t>);</w:t>
      </w:r>
      <w:r w:rsidRPr="00DC63C1">
        <w:rPr>
          <w:rStyle w:val="HTMLCode"/>
          <w:rFonts w:ascii="Fira Code" w:hAnsi="Fira Code"/>
          <w:color w:val="EEFFFF"/>
        </w:rPr>
        <w:t xml:space="preserve"> </w:t>
      </w:r>
      <w:r w:rsidRPr="00DC63C1">
        <w:rPr>
          <w:rStyle w:val="c1"/>
          <w:rFonts w:ascii="Fira Code" w:hAnsi="Fira Code"/>
          <w:color w:val="B2CCD6"/>
        </w:rPr>
        <w:t>// wait/sleep when there are no full slots</w:t>
      </w:r>
    </w:p>
    <w:p w14:paraId="27B4D6F1" w14:textId="77777777" w:rsidR="00263961" w:rsidRPr="00DC63C1" w:rsidRDefault="00263961" w:rsidP="00263961">
      <w:pPr>
        <w:pStyle w:val="HTMLPreformatted"/>
        <w:shd w:val="clear" w:color="auto" w:fill="263238"/>
        <w:rPr>
          <w:rStyle w:val="HTMLCode"/>
          <w:rFonts w:ascii="Fira Code" w:hAnsi="Fira Code"/>
          <w:color w:val="EEFFFF"/>
        </w:rPr>
      </w:pPr>
      <w:r w:rsidRPr="00DC63C1">
        <w:rPr>
          <w:rStyle w:val="HTMLCode"/>
          <w:rFonts w:ascii="Fira Code" w:hAnsi="Fira Code"/>
          <w:color w:val="EEFFFF"/>
        </w:rPr>
        <w:t xml:space="preserve">   </w:t>
      </w:r>
      <w:r w:rsidRPr="00DC63C1">
        <w:rPr>
          <w:rStyle w:val="n"/>
          <w:rFonts w:ascii="Fira Code" w:hAnsi="Fira Code"/>
          <w:color w:val="EEFFFF"/>
        </w:rPr>
        <w:t>wait</w:t>
      </w:r>
      <w:r w:rsidRPr="00DC63C1">
        <w:rPr>
          <w:rStyle w:val="p"/>
          <w:rFonts w:ascii="Fira Code" w:hAnsi="Fira Code"/>
          <w:color w:val="EEFFFF"/>
        </w:rPr>
        <w:t>(</w:t>
      </w:r>
      <w:r w:rsidRPr="00DC63C1">
        <w:rPr>
          <w:rStyle w:val="n"/>
          <w:rFonts w:ascii="Fira Code" w:hAnsi="Fira Code"/>
          <w:color w:val="EEFFFF"/>
        </w:rPr>
        <w:t>mutex</w:t>
      </w:r>
      <w:r w:rsidRPr="00DC63C1">
        <w:rPr>
          <w:rStyle w:val="p"/>
          <w:rFonts w:ascii="Fira Code" w:hAnsi="Fira Code"/>
          <w:color w:val="EEFFFF"/>
        </w:rPr>
        <w:t>);</w:t>
      </w:r>
    </w:p>
    <w:p w14:paraId="5FA6AC06" w14:textId="77777777" w:rsidR="00263961" w:rsidRPr="00DC63C1" w:rsidRDefault="00263961" w:rsidP="00263961">
      <w:pPr>
        <w:pStyle w:val="HTMLPreformatted"/>
        <w:shd w:val="clear" w:color="auto" w:fill="263238"/>
        <w:rPr>
          <w:rStyle w:val="HTMLCode"/>
          <w:rFonts w:ascii="Fira Code" w:hAnsi="Fira Code"/>
          <w:color w:val="EEFFFF"/>
        </w:rPr>
      </w:pPr>
      <w:r w:rsidRPr="00DC63C1">
        <w:rPr>
          <w:rStyle w:val="HTMLCode"/>
          <w:rFonts w:ascii="Fira Code" w:hAnsi="Fira Code"/>
          <w:color w:val="EEFFFF"/>
        </w:rPr>
        <w:t xml:space="preserve">   </w:t>
      </w:r>
      <w:r w:rsidRPr="00DC63C1">
        <w:rPr>
          <w:rStyle w:val="n"/>
          <w:rFonts w:ascii="Fira Code" w:hAnsi="Fira Code"/>
          <w:color w:val="EEFFFF"/>
        </w:rPr>
        <w:t>item</w:t>
      </w:r>
      <w:r w:rsidRPr="00DC63C1">
        <w:rPr>
          <w:rStyle w:val="HTMLCode"/>
          <w:rFonts w:ascii="Fira Code" w:hAnsi="Fira Code"/>
          <w:color w:val="EEFFFF"/>
        </w:rPr>
        <w:t xml:space="preserve"> </w:t>
      </w:r>
      <w:r w:rsidRPr="00DC63C1">
        <w:rPr>
          <w:rStyle w:val="o"/>
          <w:rFonts w:ascii="Fira Code" w:eastAsiaTheme="majorEastAsia" w:hAnsi="Fira Code"/>
          <w:color w:val="89DDFF"/>
        </w:rPr>
        <w:t>=</w:t>
      </w:r>
      <w:r w:rsidRPr="00DC63C1">
        <w:rPr>
          <w:rStyle w:val="HTMLCode"/>
          <w:rFonts w:ascii="Fira Code" w:hAnsi="Fira Code"/>
          <w:color w:val="EEFFFF"/>
        </w:rPr>
        <w:t xml:space="preserve"> </w:t>
      </w:r>
      <w:r w:rsidRPr="00DC63C1">
        <w:rPr>
          <w:rStyle w:val="n"/>
          <w:rFonts w:ascii="Fira Code" w:hAnsi="Fira Code"/>
          <w:color w:val="EEFFFF"/>
        </w:rPr>
        <w:t>buffer</w:t>
      </w:r>
      <w:r w:rsidRPr="00DC63C1">
        <w:rPr>
          <w:rStyle w:val="p"/>
          <w:rFonts w:ascii="Fira Code" w:hAnsi="Fira Code"/>
          <w:color w:val="EEFFFF"/>
        </w:rPr>
        <w:t>[</w:t>
      </w:r>
      <w:r w:rsidRPr="00DC63C1">
        <w:rPr>
          <w:rStyle w:val="n"/>
          <w:rFonts w:ascii="Fira Code" w:hAnsi="Fira Code"/>
          <w:color w:val="EEFFFF"/>
        </w:rPr>
        <w:t>out</w:t>
      </w:r>
      <w:r w:rsidRPr="00DC63C1">
        <w:rPr>
          <w:rStyle w:val="p"/>
          <w:rFonts w:ascii="Fira Code" w:hAnsi="Fira Code"/>
          <w:color w:val="EEFFFF"/>
        </w:rPr>
        <w:t>];</w:t>
      </w:r>
    </w:p>
    <w:p w14:paraId="18223F2B" w14:textId="77777777" w:rsidR="00263961" w:rsidRPr="00DC63C1" w:rsidRDefault="00263961" w:rsidP="00263961">
      <w:pPr>
        <w:pStyle w:val="HTMLPreformatted"/>
        <w:shd w:val="clear" w:color="auto" w:fill="263238"/>
        <w:rPr>
          <w:rStyle w:val="HTMLCode"/>
          <w:rFonts w:ascii="Fira Code" w:hAnsi="Fira Code"/>
          <w:color w:val="EEFFFF"/>
        </w:rPr>
      </w:pPr>
      <w:r w:rsidRPr="00DC63C1">
        <w:rPr>
          <w:rStyle w:val="HTMLCode"/>
          <w:rFonts w:ascii="Fira Code" w:hAnsi="Fira Code"/>
          <w:color w:val="EEFFFF"/>
        </w:rPr>
        <w:t xml:space="preserve">   </w:t>
      </w:r>
      <w:r w:rsidRPr="00DC63C1">
        <w:rPr>
          <w:rStyle w:val="n"/>
          <w:rFonts w:ascii="Fira Code" w:hAnsi="Fira Code"/>
          <w:color w:val="EEFFFF"/>
        </w:rPr>
        <w:t>out</w:t>
      </w:r>
      <w:r w:rsidRPr="00DC63C1">
        <w:rPr>
          <w:rStyle w:val="HTMLCode"/>
          <w:rFonts w:ascii="Fira Code" w:hAnsi="Fira Code"/>
          <w:color w:val="EEFFFF"/>
        </w:rPr>
        <w:t xml:space="preserve"> </w:t>
      </w:r>
      <w:r w:rsidRPr="00DC63C1">
        <w:rPr>
          <w:rStyle w:val="o"/>
          <w:rFonts w:ascii="Fira Code" w:eastAsiaTheme="majorEastAsia" w:hAnsi="Fira Code"/>
          <w:color w:val="89DDFF"/>
        </w:rPr>
        <w:t>=</w:t>
      </w:r>
      <w:r w:rsidRPr="00DC63C1">
        <w:rPr>
          <w:rStyle w:val="HTMLCode"/>
          <w:rFonts w:ascii="Fira Code" w:hAnsi="Fira Code"/>
          <w:color w:val="EEFFFF"/>
        </w:rPr>
        <w:t xml:space="preserve"> </w:t>
      </w:r>
      <w:r w:rsidRPr="00DC63C1">
        <w:rPr>
          <w:rStyle w:val="p"/>
          <w:rFonts w:ascii="Fira Code" w:hAnsi="Fira Code"/>
          <w:color w:val="EEFFFF"/>
        </w:rPr>
        <w:t>(</w:t>
      </w:r>
      <w:r w:rsidRPr="00DC63C1">
        <w:rPr>
          <w:rStyle w:val="n"/>
          <w:rFonts w:ascii="Fira Code" w:hAnsi="Fira Code"/>
          <w:color w:val="EEFFFF"/>
        </w:rPr>
        <w:t>out</w:t>
      </w:r>
      <w:r w:rsidRPr="00DC63C1">
        <w:rPr>
          <w:rStyle w:val="o"/>
          <w:rFonts w:ascii="Fira Code" w:eastAsiaTheme="majorEastAsia" w:hAnsi="Fira Code"/>
          <w:color w:val="89DDFF"/>
        </w:rPr>
        <w:t>+</w:t>
      </w:r>
      <w:proofErr w:type="gramStart"/>
      <w:r w:rsidRPr="00DC63C1">
        <w:rPr>
          <w:rStyle w:val="mi"/>
          <w:rFonts w:ascii="Fira Code" w:hAnsi="Fira Code"/>
          <w:color w:val="F78C6C"/>
        </w:rPr>
        <w:t>1</w:t>
      </w:r>
      <w:r w:rsidRPr="00DC63C1">
        <w:rPr>
          <w:rStyle w:val="p"/>
          <w:rFonts w:ascii="Fira Code" w:hAnsi="Fira Code"/>
          <w:color w:val="EEFFFF"/>
        </w:rPr>
        <w:t>)</w:t>
      </w:r>
      <w:r w:rsidRPr="00DC63C1">
        <w:rPr>
          <w:rStyle w:val="o"/>
          <w:rFonts w:ascii="Fira Code" w:eastAsiaTheme="majorEastAsia" w:hAnsi="Fira Code"/>
          <w:color w:val="89DDFF"/>
        </w:rPr>
        <w:t>%</w:t>
      </w:r>
      <w:proofErr w:type="spellStart"/>
      <w:proofErr w:type="gramEnd"/>
      <w:r w:rsidRPr="00DC63C1">
        <w:rPr>
          <w:rStyle w:val="n"/>
          <w:rFonts w:ascii="Fira Code" w:hAnsi="Fira Code"/>
          <w:color w:val="EEFFFF"/>
        </w:rPr>
        <w:t>buffersize</w:t>
      </w:r>
      <w:proofErr w:type="spellEnd"/>
      <w:r w:rsidRPr="00DC63C1">
        <w:rPr>
          <w:rStyle w:val="p"/>
          <w:rFonts w:ascii="Fira Code" w:hAnsi="Fira Code"/>
          <w:color w:val="EEFFFF"/>
        </w:rPr>
        <w:t>;</w:t>
      </w:r>
    </w:p>
    <w:p w14:paraId="74DE180E" w14:textId="77777777" w:rsidR="00263961" w:rsidRPr="00DC63C1" w:rsidRDefault="00263961" w:rsidP="00263961">
      <w:pPr>
        <w:pStyle w:val="HTMLPreformatted"/>
        <w:shd w:val="clear" w:color="auto" w:fill="263238"/>
        <w:rPr>
          <w:rStyle w:val="HTMLCode"/>
          <w:rFonts w:ascii="Fira Code" w:hAnsi="Fira Code"/>
          <w:color w:val="EEFFFF"/>
        </w:rPr>
      </w:pPr>
      <w:r w:rsidRPr="00DC63C1">
        <w:rPr>
          <w:rStyle w:val="HTMLCode"/>
          <w:rFonts w:ascii="Fira Code" w:hAnsi="Fira Code"/>
          <w:color w:val="EEFFFF"/>
        </w:rPr>
        <w:t xml:space="preserve">   </w:t>
      </w:r>
      <w:r w:rsidRPr="00DC63C1">
        <w:rPr>
          <w:rStyle w:val="n"/>
          <w:rFonts w:ascii="Fira Code" w:hAnsi="Fira Code"/>
          <w:color w:val="EEFFFF"/>
        </w:rPr>
        <w:t>signal</w:t>
      </w:r>
      <w:r w:rsidRPr="00DC63C1">
        <w:rPr>
          <w:rStyle w:val="p"/>
          <w:rFonts w:ascii="Fira Code" w:hAnsi="Fira Code"/>
          <w:color w:val="EEFFFF"/>
        </w:rPr>
        <w:t>(</w:t>
      </w:r>
      <w:r w:rsidRPr="00DC63C1">
        <w:rPr>
          <w:rStyle w:val="n"/>
          <w:rFonts w:ascii="Fira Code" w:hAnsi="Fira Code"/>
          <w:color w:val="EEFFFF"/>
        </w:rPr>
        <w:t>mutex</w:t>
      </w:r>
      <w:r w:rsidRPr="00DC63C1">
        <w:rPr>
          <w:rStyle w:val="p"/>
          <w:rFonts w:ascii="Fira Code" w:hAnsi="Fira Code"/>
          <w:color w:val="EEFFFF"/>
        </w:rPr>
        <w:t>);</w:t>
      </w:r>
    </w:p>
    <w:p w14:paraId="074DBD36" w14:textId="77777777" w:rsidR="00263961" w:rsidRPr="00DC63C1" w:rsidRDefault="00263961" w:rsidP="00263961">
      <w:pPr>
        <w:pStyle w:val="HTMLPreformatted"/>
        <w:shd w:val="clear" w:color="auto" w:fill="263238"/>
        <w:rPr>
          <w:rStyle w:val="HTMLCode"/>
          <w:rFonts w:ascii="Fira Code" w:hAnsi="Fira Code"/>
          <w:color w:val="EEFFFF"/>
        </w:rPr>
      </w:pPr>
      <w:r w:rsidRPr="00DC63C1">
        <w:rPr>
          <w:rStyle w:val="HTMLCode"/>
          <w:rFonts w:ascii="Fira Code" w:hAnsi="Fira Code"/>
          <w:color w:val="EEFFFF"/>
        </w:rPr>
        <w:t xml:space="preserve">   </w:t>
      </w:r>
      <w:r w:rsidRPr="00DC63C1">
        <w:rPr>
          <w:rStyle w:val="n"/>
          <w:rFonts w:ascii="Fira Code" w:hAnsi="Fira Code"/>
          <w:color w:val="EEFFFF"/>
        </w:rPr>
        <w:t>signal</w:t>
      </w:r>
      <w:r w:rsidRPr="00DC63C1">
        <w:rPr>
          <w:rStyle w:val="p"/>
          <w:rFonts w:ascii="Fira Code" w:hAnsi="Fira Code"/>
          <w:color w:val="EEFFFF"/>
        </w:rPr>
        <w:t>(</w:t>
      </w:r>
      <w:r w:rsidRPr="00DC63C1">
        <w:rPr>
          <w:rStyle w:val="n"/>
          <w:rFonts w:ascii="Fira Code" w:hAnsi="Fira Code"/>
          <w:color w:val="EEFFFF"/>
        </w:rPr>
        <w:t>empty</w:t>
      </w:r>
      <w:r w:rsidRPr="00DC63C1">
        <w:rPr>
          <w:rStyle w:val="p"/>
          <w:rFonts w:ascii="Fira Code" w:hAnsi="Fira Code"/>
          <w:color w:val="EEFFFF"/>
        </w:rPr>
        <w:t>);</w:t>
      </w:r>
      <w:r w:rsidRPr="00DC63C1">
        <w:rPr>
          <w:rStyle w:val="HTMLCode"/>
          <w:rFonts w:ascii="Fira Code" w:hAnsi="Fira Code"/>
          <w:color w:val="EEFFFF"/>
        </w:rPr>
        <w:t xml:space="preserve"> </w:t>
      </w:r>
      <w:r w:rsidRPr="00DC63C1">
        <w:rPr>
          <w:rStyle w:val="c1"/>
          <w:rFonts w:ascii="Fira Code" w:hAnsi="Fira Code"/>
          <w:color w:val="B2CCD6"/>
        </w:rPr>
        <w:t>// Signal/wake the producer that buffer slots are emptied and they can produce more</w:t>
      </w:r>
    </w:p>
    <w:p w14:paraId="4C60784A" w14:textId="77777777" w:rsidR="00263961" w:rsidRPr="00DC63C1" w:rsidRDefault="00263961" w:rsidP="00263961">
      <w:pPr>
        <w:pStyle w:val="HTMLPreformatted"/>
        <w:shd w:val="clear" w:color="auto" w:fill="263238"/>
        <w:rPr>
          <w:rStyle w:val="HTMLCode"/>
          <w:rFonts w:ascii="Fira Code" w:hAnsi="Fira Code"/>
          <w:color w:val="EEFFFF"/>
        </w:rPr>
      </w:pPr>
      <w:r w:rsidRPr="00DC63C1">
        <w:rPr>
          <w:rStyle w:val="HTMLCode"/>
          <w:rFonts w:ascii="Fira Code" w:hAnsi="Fira Code"/>
          <w:color w:val="EEFFFF"/>
        </w:rPr>
        <w:t xml:space="preserve">   </w:t>
      </w:r>
      <w:r w:rsidRPr="00DC63C1">
        <w:rPr>
          <w:rStyle w:val="c1"/>
          <w:rFonts w:ascii="Fira Code" w:hAnsi="Fira Code"/>
          <w:color w:val="B2CCD6"/>
        </w:rPr>
        <w:t>//consumer the item</w:t>
      </w:r>
    </w:p>
    <w:p w14:paraId="2BF38726" w14:textId="77777777" w:rsidR="00263961" w:rsidRPr="00DC63C1" w:rsidRDefault="00263961" w:rsidP="00263961">
      <w:pPr>
        <w:pStyle w:val="HTMLPreformatted"/>
        <w:shd w:val="clear" w:color="auto" w:fill="263238"/>
        <w:rPr>
          <w:rFonts w:ascii="Fira Code" w:hAnsi="Fira Code"/>
          <w:color w:val="EEFFFF"/>
        </w:rPr>
      </w:pPr>
      <w:r w:rsidRPr="00DC63C1">
        <w:rPr>
          <w:rStyle w:val="p"/>
          <w:rFonts w:ascii="Fira Code" w:hAnsi="Fira Code"/>
          <w:color w:val="EEFFFF"/>
        </w:rPr>
        <w:t>}</w:t>
      </w:r>
    </w:p>
    <w:p w14:paraId="373BCB6D" w14:textId="63F65321" w:rsidR="00263961" w:rsidRDefault="00263961" w:rsidP="00263961"/>
    <w:p w14:paraId="5C9B3D2F" w14:textId="64411ECD" w:rsidR="00263961" w:rsidRDefault="00263961" w:rsidP="00263961">
      <w:pPr>
        <w:rPr>
          <w:b/>
          <w:bCs/>
        </w:rPr>
      </w:pPr>
      <w:r w:rsidRPr="00263961">
        <w:rPr>
          <w:b/>
          <w:bCs/>
        </w:rPr>
        <w:t>Source Code of Printer Spooler Program</w:t>
      </w:r>
    </w:p>
    <w:p w14:paraId="31477A09" w14:textId="77777777" w:rsidR="00263961" w:rsidRPr="00263961" w:rsidRDefault="00263961" w:rsidP="00263961">
      <w:pPr>
        <w:rPr>
          <w:b/>
          <w:bCs/>
        </w:rPr>
      </w:pPr>
    </w:p>
    <w:p w14:paraId="3E8274DB"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C678DD"/>
          <w:sz w:val="21"/>
          <w:szCs w:val="21"/>
        </w:rPr>
        <w:t>#include</w:t>
      </w:r>
      <w:r w:rsidRPr="00263961">
        <w:rPr>
          <w:rFonts w:ascii="Consolas" w:hAnsi="Consolas"/>
          <w:color w:val="ABB2BF"/>
          <w:sz w:val="21"/>
          <w:szCs w:val="21"/>
        </w:rPr>
        <w:t> </w:t>
      </w:r>
      <w:r w:rsidRPr="00263961">
        <w:rPr>
          <w:rFonts w:ascii="Consolas" w:hAnsi="Consolas"/>
          <w:color w:val="98C379"/>
          <w:sz w:val="21"/>
          <w:szCs w:val="21"/>
        </w:rPr>
        <w:t>&lt;</w:t>
      </w:r>
      <w:proofErr w:type="spellStart"/>
      <w:r w:rsidRPr="00263961">
        <w:rPr>
          <w:rFonts w:ascii="Consolas" w:hAnsi="Consolas"/>
          <w:color w:val="98C379"/>
          <w:sz w:val="21"/>
          <w:szCs w:val="21"/>
        </w:rPr>
        <w:t>pthread.h</w:t>
      </w:r>
      <w:proofErr w:type="spellEnd"/>
      <w:r w:rsidRPr="00263961">
        <w:rPr>
          <w:rFonts w:ascii="Consolas" w:hAnsi="Consolas"/>
          <w:color w:val="98C379"/>
          <w:sz w:val="21"/>
          <w:szCs w:val="21"/>
        </w:rPr>
        <w:t>&gt;</w:t>
      </w:r>
    </w:p>
    <w:p w14:paraId="2DC9C6B5"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C678DD"/>
          <w:sz w:val="21"/>
          <w:szCs w:val="21"/>
        </w:rPr>
        <w:t>#include</w:t>
      </w:r>
      <w:r w:rsidRPr="00263961">
        <w:rPr>
          <w:rFonts w:ascii="Consolas" w:hAnsi="Consolas"/>
          <w:color w:val="ABB2BF"/>
          <w:sz w:val="21"/>
          <w:szCs w:val="21"/>
        </w:rPr>
        <w:t> </w:t>
      </w:r>
      <w:r w:rsidRPr="00263961">
        <w:rPr>
          <w:rFonts w:ascii="Consolas" w:hAnsi="Consolas"/>
          <w:color w:val="98C379"/>
          <w:sz w:val="21"/>
          <w:szCs w:val="21"/>
        </w:rPr>
        <w:t>&lt;</w:t>
      </w:r>
      <w:proofErr w:type="spellStart"/>
      <w:r w:rsidRPr="00263961">
        <w:rPr>
          <w:rFonts w:ascii="Consolas" w:hAnsi="Consolas"/>
          <w:color w:val="98C379"/>
          <w:sz w:val="21"/>
          <w:szCs w:val="21"/>
        </w:rPr>
        <w:t>semaphore.h</w:t>
      </w:r>
      <w:proofErr w:type="spellEnd"/>
      <w:r w:rsidRPr="00263961">
        <w:rPr>
          <w:rFonts w:ascii="Consolas" w:hAnsi="Consolas"/>
          <w:color w:val="98C379"/>
          <w:sz w:val="21"/>
          <w:szCs w:val="21"/>
        </w:rPr>
        <w:t>&gt;</w:t>
      </w:r>
    </w:p>
    <w:p w14:paraId="30D8DCBB"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C678DD"/>
          <w:sz w:val="21"/>
          <w:szCs w:val="21"/>
        </w:rPr>
        <w:t>#include</w:t>
      </w:r>
      <w:r w:rsidRPr="00263961">
        <w:rPr>
          <w:rFonts w:ascii="Consolas" w:hAnsi="Consolas"/>
          <w:color w:val="ABB2BF"/>
          <w:sz w:val="21"/>
          <w:szCs w:val="21"/>
        </w:rPr>
        <w:t> </w:t>
      </w:r>
      <w:r w:rsidRPr="00263961">
        <w:rPr>
          <w:rFonts w:ascii="Consolas" w:hAnsi="Consolas"/>
          <w:color w:val="98C379"/>
          <w:sz w:val="21"/>
          <w:szCs w:val="21"/>
        </w:rPr>
        <w:t>&lt;</w:t>
      </w:r>
      <w:proofErr w:type="spellStart"/>
      <w:r w:rsidRPr="00263961">
        <w:rPr>
          <w:rFonts w:ascii="Consolas" w:hAnsi="Consolas"/>
          <w:color w:val="98C379"/>
          <w:sz w:val="21"/>
          <w:szCs w:val="21"/>
        </w:rPr>
        <w:t>stdlib.h</w:t>
      </w:r>
      <w:proofErr w:type="spellEnd"/>
      <w:r w:rsidRPr="00263961">
        <w:rPr>
          <w:rFonts w:ascii="Consolas" w:hAnsi="Consolas"/>
          <w:color w:val="98C379"/>
          <w:sz w:val="21"/>
          <w:szCs w:val="21"/>
        </w:rPr>
        <w:t>&gt;</w:t>
      </w:r>
    </w:p>
    <w:p w14:paraId="0A98B6A5"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C678DD"/>
          <w:sz w:val="21"/>
          <w:szCs w:val="21"/>
        </w:rPr>
        <w:t>#include</w:t>
      </w:r>
      <w:r w:rsidRPr="00263961">
        <w:rPr>
          <w:rFonts w:ascii="Consolas" w:hAnsi="Consolas"/>
          <w:color w:val="ABB2BF"/>
          <w:sz w:val="21"/>
          <w:szCs w:val="21"/>
        </w:rPr>
        <w:t> </w:t>
      </w:r>
      <w:r w:rsidRPr="00263961">
        <w:rPr>
          <w:rFonts w:ascii="Consolas" w:hAnsi="Consolas"/>
          <w:color w:val="98C379"/>
          <w:sz w:val="21"/>
          <w:szCs w:val="21"/>
        </w:rPr>
        <w:t>&lt;</w:t>
      </w:r>
      <w:proofErr w:type="spellStart"/>
      <w:r w:rsidRPr="00263961">
        <w:rPr>
          <w:rFonts w:ascii="Consolas" w:hAnsi="Consolas"/>
          <w:color w:val="98C379"/>
          <w:sz w:val="21"/>
          <w:szCs w:val="21"/>
        </w:rPr>
        <w:t>stdio.h</w:t>
      </w:r>
      <w:proofErr w:type="spellEnd"/>
      <w:r w:rsidRPr="00263961">
        <w:rPr>
          <w:rFonts w:ascii="Consolas" w:hAnsi="Consolas"/>
          <w:color w:val="98C379"/>
          <w:sz w:val="21"/>
          <w:szCs w:val="21"/>
        </w:rPr>
        <w:t>&gt;</w:t>
      </w:r>
    </w:p>
    <w:p w14:paraId="1FA3A113" w14:textId="77777777" w:rsidR="00263961" w:rsidRPr="00263961" w:rsidRDefault="00263961" w:rsidP="00263961">
      <w:pPr>
        <w:shd w:val="clear" w:color="auto" w:fill="282C34"/>
        <w:spacing w:line="285" w:lineRule="atLeast"/>
        <w:rPr>
          <w:rFonts w:ascii="Consolas" w:hAnsi="Consolas"/>
          <w:color w:val="ABB2BF"/>
          <w:sz w:val="21"/>
          <w:szCs w:val="21"/>
        </w:rPr>
      </w:pPr>
    </w:p>
    <w:p w14:paraId="6367142A" w14:textId="0BC43BBC"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C678DD"/>
          <w:sz w:val="21"/>
          <w:szCs w:val="21"/>
        </w:rPr>
        <w:t>#define</w:t>
      </w:r>
      <w:r w:rsidRPr="00263961">
        <w:rPr>
          <w:rFonts w:ascii="Consolas" w:hAnsi="Consolas"/>
          <w:color w:val="ABB2BF"/>
          <w:sz w:val="21"/>
          <w:szCs w:val="21"/>
        </w:rPr>
        <w:t> </w:t>
      </w:r>
      <w:r w:rsidRPr="00263961">
        <w:rPr>
          <w:rFonts w:ascii="Consolas" w:hAnsi="Consolas"/>
          <w:color w:val="61AFEF"/>
          <w:sz w:val="21"/>
          <w:szCs w:val="21"/>
        </w:rPr>
        <w:t>MaxItems</w:t>
      </w:r>
      <w:r w:rsidRPr="00263961">
        <w:rPr>
          <w:rFonts w:ascii="Consolas" w:hAnsi="Consolas"/>
          <w:color w:val="ABB2BF"/>
          <w:sz w:val="21"/>
          <w:szCs w:val="21"/>
        </w:rPr>
        <w:t> </w:t>
      </w:r>
      <w:r w:rsidRPr="00263961">
        <w:rPr>
          <w:rFonts w:ascii="Consolas" w:hAnsi="Consolas"/>
          <w:color w:val="D19A66"/>
          <w:sz w:val="21"/>
          <w:szCs w:val="21"/>
        </w:rPr>
        <w:t>2</w:t>
      </w:r>
      <w:r w:rsidRPr="00263961">
        <w:rPr>
          <w:rFonts w:ascii="Consolas" w:hAnsi="Consolas"/>
          <w:i/>
          <w:iCs/>
          <w:color w:val="7F848E"/>
          <w:sz w:val="21"/>
          <w:szCs w:val="21"/>
        </w:rPr>
        <w:t>// Maximum items a producer can produce or a consumer can consume</w:t>
      </w:r>
    </w:p>
    <w:p w14:paraId="047D8D4B"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C678DD"/>
          <w:sz w:val="21"/>
          <w:szCs w:val="21"/>
        </w:rPr>
        <w:t>#define</w:t>
      </w:r>
      <w:r w:rsidRPr="00263961">
        <w:rPr>
          <w:rFonts w:ascii="Consolas" w:hAnsi="Consolas"/>
          <w:color w:val="ABB2BF"/>
          <w:sz w:val="21"/>
          <w:szCs w:val="21"/>
        </w:rPr>
        <w:t> </w:t>
      </w:r>
      <w:proofErr w:type="spellStart"/>
      <w:r w:rsidRPr="00263961">
        <w:rPr>
          <w:rFonts w:ascii="Consolas" w:hAnsi="Consolas"/>
          <w:color w:val="61AFEF"/>
          <w:sz w:val="21"/>
          <w:szCs w:val="21"/>
        </w:rPr>
        <w:t>SpoolerSize</w:t>
      </w:r>
      <w:proofErr w:type="spellEnd"/>
      <w:r w:rsidRPr="00263961">
        <w:rPr>
          <w:rFonts w:ascii="Consolas" w:hAnsi="Consolas"/>
          <w:color w:val="ABB2BF"/>
          <w:sz w:val="21"/>
          <w:szCs w:val="21"/>
        </w:rPr>
        <w:t> </w:t>
      </w:r>
      <w:r w:rsidRPr="00263961">
        <w:rPr>
          <w:rFonts w:ascii="Consolas" w:hAnsi="Consolas"/>
          <w:color w:val="D19A66"/>
          <w:sz w:val="21"/>
          <w:szCs w:val="21"/>
        </w:rPr>
        <w:t>5</w:t>
      </w:r>
      <w:r w:rsidRPr="00263961">
        <w:rPr>
          <w:rFonts w:ascii="Consolas" w:hAnsi="Consolas"/>
          <w:color w:val="ABB2BF"/>
          <w:sz w:val="21"/>
          <w:szCs w:val="21"/>
        </w:rPr>
        <w:t> </w:t>
      </w:r>
      <w:r w:rsidRPr="00263961">
        <w:rPr>
          <w:rFonts w:ascii="Consolas" w:hAnsi="Consolas"/>
          <w:i/>
          <w:iCs/>
          <w:color w:val="7F848E"/>
          <w:sz w:val="21"/>
          <w:szCs w:val="21"/>
        </w:rPr>
        <w:t>// Size of the buffer</w:t>
      </w:r>
    </w:p>
    <w:p w14:paraId="5FA2174A" w14:textId="77777777" w:rsidR="00263961" w:rsidRPr="00263961" w:rsidRDefault="00263961" w:rsidP="00263961">
      <w:pPr>
        <w:shd w:val="clear" w:color="auto" w:fill="282C34"/>
        <w:spacing w:line="285" w:lineRule="atLeast"/>
        <w:rPr>
          <w:rFonts w:ascii="Consolas" w:hAnsi="Consolas"/>
          <w:color w:val="ABB2BF"/>
          <w:sz w:val="21"/>
          <w:szCs w:val="21"/>
        </w:rPr>
      </w:pPr>
    </w:p>
    <w:p w14:paraId="68644FB1" w14:textId="77777777" w:rsidR="00263961" w:rsidRPr="00263961" w:rsidRDefault="00263961" w:rsidP="00263961">
      <w:pPr>
        <w:shd w:val="clear" w:color="auto" w:fill="282C34"/>
        <w:spacing w:line="285" w:lineRule="atLeast"/>
        <w:rPr>
          <w:rFonts w:ascii="Consolas" w:hAnsi="Consolas"/>
          <w:color w:val="ABB2BF"/>
          <w:sz w:val="21"/>
          <w:szCs w:val="21"/>
        </w:rPr>
      </w:pPr>
      <w:proofErr w:type="spellStart"/>
      <w:r w:rsidRPr="00263961">
        <w:rPr>
          <w:rFonts w:ascii="Consolas" w:hAnsi="Consolas"/>
          <w:color w:val="E5C07B"/>
          <w:sz w:val="21"/>
          <w:szCs w:val="21"/>
        </w:rPr>
        <w:t>sem_t</w:t>
      </w:r>
      <w:proofErr w:type="spellEnd"/>
      <w:r w:rsidRPr="00263961">
        <w:rPr>
          <w:rFonts w:ascii="Consolas" w:hAnsi="Consolas"/>
          <w:color w:val="ABB2BF"/>
          <w:sz w:val="21"/>
          <w:szCs w:val="21"/>
        </w:rPr>
        <w:t> </w:t>
      </w:r>
      <w:r w:rsidRPr="00263961">
        <w:rPr>
          <w:rFonts w:ascii="Consolas" w:hAnsi="Consolas"/>
          <w:color w:val="E06C75"/>
          <w:sz w:val="21"/>
          <w:szCs w:val="21"/>
        </w:rPr>
        <w:t>empty</w:t>
      </w:r>
      <w:r w:rsidRPr="00263961">
        <w:rPr>
          <w:rFonts w:ascii="Consolas" w:hAnsi="Consolas"/>
          <w:color w:val="ABB2BF"/>
          <w:sz w:val="21"/>
          <w:szCs w:val="21"/>
        </w:rPr>
        <w:t>;</w:t>
      </w:r>
    </w:p>
    <w:p w14:paraId="6B522306" w14:textId="77777777" w:rsidR="00263961" w:rsidRPr="00263961" w:rsidRDefault="00263961" w:rsidP="00263961">
      <w:pPr>
        <w:shd w:val="clear" w:color="auto" w:fill="282C34"/>
        <w:spacing w:line="285" w:lineRule="atLeast"/>
        <w:rPr>
          <w:rFonts w:ascii="Consolas" w:hAnsi="Consolas"/>
          <w:color w:val="ABB2BF"/>
          <w:sz w:val="21"/>
          <w:szCs w:val="21"/>
        </w:rPr>
      </w:pPr>
      <w:proofErr w:type="spellStart"/>
      <w:r w:rsidRPr="00263961">
        <w:rPr>
          <w:rFonts w:ascii="Consolas" w:hAnsi="Consolas"/>
          <w:color w:val="E5C07B"/>
          <w:sz w:val="21"/>
          <w:szCs w:val="21"/>
        </w:rPr>
        <w:t>sem_t</w:t>
      </w:r>
      <w:proofErr w:type="spellEnd"/>
      <w:r w:rsidRPr="00263961">
        <w:rPr>
          <w:rFonts w:ascii="Consolas" w:hAnsi="Consolas"/>
          <w:color w:val="ABB2BF"/>
          <w:sz w:val="21"/>
          <w:szCs w:val="21"/>
        </w:rPr>
        <w:t> </w:t>
      </w:r>
      <w:r w:rsidRPr="00263961">
        <w:rPr>
          <w:rFonts w:ascii="Consolas" w:hAnsi="Consolas"/>
          <w:color w:val="E06C75"/>
          <w:sz w:val="21"/>
          <w:szCs w:val="21"/>
        </w:rPr>
        <w:t>full</w:t>
      </w:r>
      <w:r w:rsidRPr="00263961">
        <w:rPr>
          <w:rFonts w:ascii="Consolas" w:hAnsi="Consolas"/>
          <w:color w:val="ABB2BF"/>
          <w:sz w:val="21"/>
          <w:szCs w:val="21"/>
        </w:rPr>
        <w:t>;</w:t>
      </w:r>
    </w:p>
    <w:p w14:paraId="49168255"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C678DD"/>
          <w:sz w:val="21"/>
          <w:szCs w:val="21"/>
        </w:rPr>
        <w:t>int</w:t>
      </w:r>
      <w:r w:rsidRPr="00263961">
        <w:rPr>
          <w:rFonts w:ascii="Consolas" w:hAnsi="Consolas"/>
          <w:color w:val="ABB2BF"/>
          <w:sz w:val="21"/>
          <w:szCs w:val="21"/>
        </w:rPr>
        <w:t> </w:t>
      </w:r>
      <w:r w:rsidRPr="00263961">
        <w:rPr>
          <w:rFonts w:ascii="Consolas" w:hAnsi="Consolas"/>
          <w:color w:val="E06C75"/>
          <w:sz w:val="21"/>
          <w:szCs w:val="21"/>
        </w:rPr>
        <w:t>in</w:t>
      </w:r>
      <w:r w:rsidRPr="00263961">
        <w:rPr>
          <w:rFonts w:ascii="Consolas" w:hAnsi="Consolas"/>
          <w:color w:val="ABB2BF"/>
          <w:sz w:val="21"/>
          <w:szCs w:val="21"/>
        </w:rPr>
        <w:t> </w:t>
      </w:r>
      <w:r w:rsidRPr="00263961">
        <w:rPr>
          <w:rFonts w:ascii="Consolas" w:hAnsi="Consolas"/>
          <w:color w:val="C678DD"/>
          <w:sz w:val="21"/>
          <w:szCs w:val="21"/>
        </w:rPr>
        <w:t>=</w:t>
      </w:r>
      <w:r w:rsidRPr="00263961">
        <w:rPr>
          <w:rFonts w:ascii="Consolas" w:hAnsi="Consolas"/>
          <w:color w:val="ABB2BF"/>
          <w:sz w:val="21"/>
          <w:szCs w:val="21"/>
        </w:rPr>
        <w:t> </w:t>
      </w:r>
      <w:r w:rsidRPr="00263961">
        <w:rPr>
          <w:rFonts w:ascii="Consolas" w:hAnsi="Consolas"/>
          <w:color w:val="D19A66"/>
          <w:sz w:val="21"/>
          <w:szCs w:val="21"/>
        </w:rPr>
        <w:t>0</w:t>
      </w:r>
      <w:r w:rsidRPr="00263961">
        <w:rPr>
          <w:rFonts w:ascii="Consolas" w:hAnsi="Consolas"/>
          <w:color w:val="ABB2BF"/>
          <w:sz w:val="21"/>
          <w:szCs w:val="21"/>
        </w:rPr>
        <w:t>;</w:t>
      </w:r>
    </w:p>
    <w:p w14:paraId="7F92D91B"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C678DD"/>
          <w:sz w:val="21"/>
          <w:szCs w:val="21"/>
        </w:rPr>
        <w:t>int</w:t>
      </w:r>
      <w:r w:rsidRPr="00263961">
        <w:rPr>
          <w:rFonts w:ascii="Consolas" w:hAnsi="Consolas"/>
          <w:color w:val="ABB2BF"/>
          <w:sz w:val="21"/>
          <w:szCs w:val="21"/>
        </w:rPr>
        <w:t> </w:t>
      </w:r>
      <w:r w:rsidRPr="00263961">
        <w:rPr>
          <w:rFonts w:ascii="Consolas" w:hAnsi="Consolas"/>
          <w:color w:val="E06C75"/>
          <w:sz w:val="21"/>
          <w:szCs w:val="21"/>
        </w:rPr>
        <w:t>out</w:t>
      </w:r>
      <w:r w:rsidRPr="00263961">
        <w:rPr>
          <w:rFonts w:ascii="Consolas" w:hAnsi="Consolas"/>
          <w:color w:val="ABB2BF"/>
          <w:sz w:val="21"/>
          <w:szCs w:val="21"/>
        </w:rPr>
        <w:t> </w:t>
      </w:r>
      <w:r w:rsidRPr="00263961">
        <w:rPr>
          <w:rFonts w:ascii="Consolas" w:hAnsi="Consolas"/>
          <w:color w:val="C678DD"/>
          <w:sz w:val="21"/>
          <w:szCs w:val="21"/>
        </w:rPr>
        <w:t>=</w:t>
      </w:r>
      <w:r w:rsidRPr="00263961">
        <w:rPr>
          <w:rFonts w:ascii="Consolas" w:hAnsi="Consolas"/>
          <w:color w:val="ABB2BF"/>
          <w:sz w:val="21"/>
          <w:szCs w:val="21"/>
        </w:rPr>
        <w:t> </w:t>
      </w:r>
      <w:r w:rsidRPr="00263961">
        <w:rPr>
          <w:rFonts w:ascii="Consolas" w:hAnsi="Consolas"/>
          <w:color w:val="D19A66"/>
          <w:sz w:val="21"/>
          <w:szCs w:val="21"/>
        </w:rPr>
        <w:t>0</w:t>
      </w:r>
      <w:r w:rsidRPr="00263961">
        <w:rPr>
          <w:rFonts w:ascii="Consolas" w:hAnsi="Consolas"/>
          <w:color w:val="ABB2BF"/>
          <w:sz w:val="21"/>
          <w:szCs w:val="21"/>
        </w:rPr>
        <w:t>;</w:t>
      </w:r>
    </w:p>
    <w:p w14:paraId="3F9FE608"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C678DD"/>
          <w:sz w:val="21"/>
          <w:szCs w:val="21"/>
        </w:rPr>
        <w:t>int</w:t>
      </w:r>
      <w:r w:rsidRPr="00263961">
        <w:rPr>
          <w:rFonts w:ascii="Consolas" w:hAnsi="Consolas"/>
          <w:color w:val="ABB2BF"/>
          <w:sz w:val="21"/>
          <w:szCs w:val="21"/>
        </w:rPr>
        <w:t> </w:t>
      </w:r>
      <w:proofErr w:type="gramStart"/>
      <w:r w:rsidRPr="00263961">
        <w:rPr>
          <w:rFonts w:ascii="Consolas" w:hAnsi="Consolas"/>
          <w:color w:val="E06C75"/>
          <w:sz w:val="21"/>
          <w:szCs w:val="21"/>
        </w:rPr>
        <w:t>spooler</w:t>
      </w:r>
      <w:r w:rsidRPr="00263961">
        <w:rPr>
          <w:rFonts w:ascii="Consolas" w:hAnsi="Consolas"/>
          <w:color w:val="ABB2BF"/>
          <w:sz w:val="21"/>
          <w:szCs w:val="21"/>
        </w:rPr>
        <w:t>[</w:t>
      </w:r>
      <w:proofErr w:type="spellStart"/>
      <w:proofErr w:type="gramEnd"/>
      <w:r w:rsidRPr="00263961">
        <w:rPr>
          <w:rFonts w:ascii="Consolas" w:hAnsi="Consolas"/>
          <w:color w:val="61AFEF"/>
          <w:sz w:val="21"/>
          <w:szCs w:val="21"/>
        </w:rPr>
        <w:t>SpoolerSize</w:t>
      </w:r>
      <w:proofErr w:type="spellEnd"/>
      <w:r w:rsidRPr="00263961">
        <w:rPr>
          <w:rFonts w:ascii="Consolas" w:hAnsi="Consolas"/>
          <w:color w:val="ABB2BF"/>
          <w:sz w:val="21"/>
          <w:szCs w:val="21"/>
        </w:rPr>
        <w:t>];</w:t>
      </w:r>
    </w:p>
    <w:p w14:paraId="7448993E" w14:textId="77777777" w:rsidR="00263961" w:rsidRPr="00263961" w:rsidRDefault="00263961" w:rsidP="00263961">
      <w:pPr>
        <w:shd w:val="clear" w:color="auto" w:fill="282C34"/>
        <w:spacing w:line="285" w:lineRule="atLeast"/>
        <w:rPr>
          <w:rFonts w:ascii="Consolas" w:hAnsi="Consolas"/>
          <w:color w:val="ABB2BF"/>
          <w:sz w:val="21"/>
          <w:szCs w:val="21"/>
        </w:rPr>
      </w:pPr>
      <w:proofErr w:type="spellStart"/>
      <w:r w:rsidRPr="00263961">
        <w:rPr>
          <w:rFonts w:ascii="Consolas" w:hAnsi="Consolas"/>
          <w:color w:val="E5C07B"/>
          <w:sz w:val="21"/>
          <w:szCs w:val="21"/>
        </w:rPr>
        <w:t>pthread_mutex_t</w:t>
      </w:r>
      <w:proofErr w:type="spellEnd"/>
      <w:r w:rsidRPr="00263961">
        <w:rPr>
          <w:rFonts w:ascii="Consolas" w:hAnsi="Consolas"/>
          <w:color w:val="ABB2BF"/>
          <w:sz w:val="21"/>
          <w:szCs w:val="21"/>
        </w:rPr>
        <w:t> </w:t>
      </w:r>
      <w:r w:rsidRPr="00263961">
        <w:rPr>
          <w:rFonts w:ascii="Consolas" w:hAnsi="Consolas"/>
          <w:color w:val="E06C75"/>
          <w:sz w:val="21"/>
          <w:szCs w:val="21"/>
        </w:rPr>
        <w:t>mutex</w:t>
      </w:r>
      <w:r w:rsidRPr="00263961">
        <w:rPr>
          <w:rFonts w:ascii="Consolas" w:hAnsi="Consolas"/>
          <w:color w:val="ABB2BF"/>
          <w:sz w:val="21"/>
          <w:szCs w:val="21"/>
        </w:rPr>
        <w:t>;</w:t>
      </w:r>
    </w:p>
    <w:p w14:paraId="202BE5A6" w14:textId="77777777" w:rsidR="00263961" w:rsidRPr="00263961" w:rsidRDefault="00263961" w:rsidP="00263961">
      <w:pPr>
        <w:shd w:val="clear" w:color="auto" w:fill="282C34"/>
        <w:spacing w:line="285" w:lineRule="atLeast"/>
        <w:rPr>
          <w:rFonts w:ascii="Consolas" w:hAnsi="Consolas"/>
          <w:color w:val="ABB2BF"/>
          <w:sz w:val="21"/>
          <w:szCs w:val="21"/>
        </w:rPr>
      </w:pPr>
    </w:p>
    <w:p w14:paraId="4F15CA2D"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C678DD"/>
          <w:sz w:val="21"/>
          <w:szCs w:val="21"/>
        </w:rPr>
        <w:t>void</w:t>
      </w:r>
      <w:r w:rsidRPr="00263961">
        <w:rPr>
          <w:rFonts w:ascii="Consolas" w:hAnsi="Consolas"/>
          <w:color w:val="ABB2BF"/>
          <w:sz w:val="21"/>
          <w:szCs w:val="21"/>
        </w:rPr>
        <w:t> </w:t>
      </w:r>
      <w:r w:rsidRPr="00263961">
        <w:rPr>
          <w:rFonts w:ascii="Consolas" w:hAnsi="Consolas"/>
          <w:color w:val="C678DD"/>
          <w:sz w:val="21"/>
          <w:szCs w:val="21"/>
        </w:rPr>
        <w:t>*</w:t>
      </w:r>
      <w:proofErr w:type="gramStart"/>
      <w:r w:rsidRPr="00263961">
        <w:rPr>
          <w:rFonts w:ascii="Consolas" w:hAnsi="Consolas"/>
          <w:color w:val="61AFEF"/>
          <w:sz w:val="21"/>
          <w:szCs w:val="21"/>
        </w:rPr>
        <w:t>producer</w:t>
      </w:r>
      <w:r w:rsidRPr="00263961">
        <w:rPr>
          <w:rFonts w:ascii="Consolas" w:hAnsi="Consolas"/>
          <w:color w:val="ABB2BF"/>
          <w:sz w:val="21"/>
          <w:szCs w:val="21"/>
        </w:rPr>
        <w:t>(</w:t>
      </w:r>
      <w:proofErr w:type="gramEnd"/>
      <w:r w:rsidRPr="00263961">
        <w:rPr>
          <w:rFonts w:ascii="Consolas" w:hAnsi="Consolas"/>
          <w:color w:val="C678DD"/>
          <w:sz w:val="21"/>
          <w:szCs w:val="21"/>
        </w:rPr>
        <w:t>void</w:t>
      </w:r>
      <w:r w:rsidRPr="00263961">
        <w:rPr>
          <w:rFonts w:ascii="Consolas" w:hAnsi="Consolas"/>
          <w:color w:val="E06C75"/>
          <w:sz w:val="21"/>
          <w:szCs w:val="21"/>
        </w:rPr>
        <w:t> </w:t>
      </w:r>
      <w:r w:rsidRPr="00263961">
        <w:rPr>
          <w:rFonts w:ascii="Consolas" w:hAnsi="Consolas"/>
          <w:color w:val="C678DD"/>
          <w:sz w:val="21"/>
          <w:szCs w:val="21"/>
        </w:rPr>
        <w:t>*</w:t>
      </w:r>
      <w:proofErr w:type="spellStart"/>
      <w:r w:rsidRPr="00263961">
        <w:rPr>
          <w:rFonts w:ascii="Consolas" w:hAnsi="Consolas"/>
          <w:i/>
          <w:iCs/>
          <w:color w:val="E06C75"/>
          <w:sz w:val="21"/>
          <w:szCs w:val="21"/>
        </w:rPr>
        <w:t>pno</w:t>
      </w:r>
      <w:proofErr w:type="spellEnd"/>
      <w:r w:rsidRPr="00263961">
        <w:rPr>
          <w:rFonts w:ascii="Consolas" w:hAnsi="Consolas"/>
          <w:color w:val="ABB2BF"/>
          <w:sz w:val="21"/>
          <w:szCs w:val="21"/>
        </w:rPr>
        <w:t>)</w:t>
      </w:r>
    </w:p>
    <w:p w14:paraId="11F9F505"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w:t>
      </w:r>
    </w:p>
    <w:p w14:paraId="3D397E09"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r w:rsidRPr="00263961">
        <w:rPr>
          <w:rFonts w:ascii="Consolas" w:hAnsi="Consolas"/>
          <w:color w:val="C678DD"/>
          <w:sz w:val="21"/>
          <w:szCs w:val="21"/>
        </w:rPr>
        <w:t>int</w:t>
      </w:r>
      <w:r w:rsidRPr="00263961">
        <w:rPr>
          <w:rFonts w:ascii="Consolas" w:hAnsi="Consolas"/>
          <w:color w:val="ABB2BF"/>
          <w:sz w:val="21"/>
          <w:szCs w:val="21"/>
        </w:rPr>
        <w:t> </w:t>
      </w:r>
      <w:r w:rsidRPr="00263961">
        <w:rPr>
          <w:rFonts w:ascii="Consolas" w:hAnsi="Consolas"/>
          <w:color w:val="E06C75"/>
          <w:sz w:val="21"/>
          <w:szCs w:val="21"/>
        </w:rPr>
        <w:t>item</w:t>
      </w:r>
      <w:r w:rsidRPr="00263961">
        <w:rPr>
          <w:rFonts w:ascii="Consolas" w:hAnsi="Consolas"/>
          <w:color w:val="ABB2BF"/>
          <w:sz w:val="21"/>
          <w:szCs w:val="21"/>
        </w:rPr>
        <w:t>;</w:t>
      </w:r>
    </w:p>
    <w:p w14:paraId="61A4E21B"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r w:rsidRPr="00263961">
        <w:rPr>
          <w:rFonts w:ascii="Consolas" w:hAnsi="Consolas"/>
          <w:color w:val="C678DD"/>
          <w:sz w:val="21"/>
          <w:szCs w:val="21"/>
        </w:rPr>
        <w:t>for</w:t>
      </w:r>
      <w:r w:rsidRPr="00263961">
        <w:rPr>
          <w:rFonts w:ascii="Consolas" w:hAnsi="Consolas"/>
          <w:color w:val="ABB2BF"/>
          <w:sz w:val="21"/>
          <w:szCs w:val="21"/>
        </w:rPr>
        <w:t> (</w:t>
      </w:r>
      <w:r w:rsidRPr="00263961">
        <w:rPr>
          <w:rFonts w:ascii="Consolas" w:hAnsi="Consolas"/>
          <w:color w:val="C678DD"/>
          <w:sz w:val="21"/>
          <w:szCs w:val="21"/>
        </w:rPr>
        <w:t>int</w:t>
      </w:r>
      <w:r w:rsidRPr="00263961">
        <w:rPr>
          <w:rFonts w:ascii="Consolas" w:hAnsi="Consolas"/>
          <w:color w:val="ABB2BF"/>
          <w:sz w:val="21"/>
          <w:szCs w:val="21"/>
        </w:rPr>
        <w:t> </w:t>
      </w:r>
      <w:proofErr w:type="spellStart"/>
      <w:r w:rsidRPr="00263961">
        <w:rPr>
          <w:rFonts w:ascii="Consolas" w:hAnsi="Consolas"/>
          <w:color w:val="E06C75"/>
          <w:sz w:val="21"/>
          <w:szCs w:val="21"/>
        </w:rPr>
        <w:t>i</w:t>
      </w:r>
      <w:proofErr w:type="spellEnd"/>
      <w:r w:rsidRPr="00263961">
        <w:rPr>
          <w:rFonts w:ascii="Consolas" w:hAnsi="Consolas"/>
          <w:color w:val="ABB2BF"/>
          <w:sz w:val="21"/>
          <w:szCs w:val="21"/>
        </w:rPr>
        <w:t> </w:t>
      </w:r>
      <w:r w:rsidRPr="00263961">
        <w:rPr>
          <w:rFonts w:ascii="Consolas" w:hAnsi="Consolas"/>
          <w:color w:val="C678DD"/>
          <w:sz w:val="21"/>
          <w:szCs w:val="21"/>
        </w:rPr>
        <w:t>=</w:t>
      </w:r>
      <w:r w:rsidRPr="00263961">
        <w:rPr>
          <w:rFonts w:ascii="Consolas" w:hAnsi="Consolas"/>
          <w:color w:val="ABB2BF"/>
          <w:sz w:val="21"/>
          <w:szCs w:val="21"/>
        </w:rPr>
        <w:t> </w:t>
      </w:r>
      <w:r w:rsidRPr="00263961">
        <w:rPr>
          <w:rFonts w:ascii="Consolas" w:hAnsi="Consolas"/>
          <w:color w:val="D19A66"/>
          <w:sz w:val="21"/>
          <w:szCs w:val="21"/>
        </w:rPr>
        <w:t>0</w:t>
      </w:r>
      <w:r w:rsidRPr="00263961">
        <w:rPr>
          <w:rFonts w:ascii="Consolas" w:hAnsi="Consolas"/>
          <w:color w:val="ABB2BF"/>
          <w:sz w:val="21"/>
          <w:szCs w:val="21"/>
        </w:rPr>
        <w:t>; </w:t>
      </w:r>
      <w:proofErr w:type="spellStart"/>
      <w:r w:rsidRPr="00263961">
        <w:rPr>
          <w:rFonts w:ascii="Consolas" w:hAnsi="Consolas"/>
          <w:color w:val="E06C75"/>
          <w:sz w:val="21"/>
          <w:szCs w:val="21"/>
        </w:rPr>
        <w:t>i</w:t>
      </w:r>
      <w:proofErr w:type="spellEnd"/>
      <w:r w:rsidRPr="00263961">
        <w:rPr>
          <w:rFonts w:ascii="Consolas" w:hAnsi="Consolas"/>
          <w:color w:val="ABB2BF"/>
          <w:sz w:val="21"/>
          <w:szCs w:val="21"/>
        </w:rPr>
        <w:t> </w:t>
      </w:r>
      <w:r w:rsidRPr="00263961">
        <w:rPr>
          <w:rFonts w:ascii="Consolas" w:hAnsi="Consolas"/>
          <w:color w:val="C678DD"/>
          <w:sz w:val="21"/>
          <w:szCs w:val="21"/>
        </w:rPr>
        <w:t>&lt;</w:t>
      </w:r>
      <w:r w:rsidRPr="00263961">
        <w:rPr>
          <w:rFonts w:ascii="Consolas" w:hAnsi="Consolas"/>
          <w:color w:val="ABB2BF"/>
          <w:sz w:val="21"/>
          <w:szCs w:val="21"/>
        </w:rPr>
        <w:t> </w:t>
      </w:r>
      <w:proofErr w:type="spellStart"/>
      <w:r w:rsidRPr="00263961">
        <w:rPr>
          <w:rFonts w:ascii="Consolas" w:hAnsi="Consolas"/>
          <w:color w:val="61AFEF"/>
          <w:sz w:val="21"/>
          <w:szCs w:val="21"/>
        </w:rPr>
        <w:t>MaxItems</w:t>
      </w:r>
      <w:proofErr w:type="spellEnd"/>
      <w:r w:rsidRPr="00263961">
        <w:rPr>
          <w:rFonts w:ascii="Consolas" w:hAnsi="Consolas"/>
          <w:color w:val="ABB2BF"/>
          <w:sz w:val="21"/>
          <w:szCs w:val="21"/>
        </w:rPr>
        <w:t>; </w:t>
      </w:r>
      <w:proofErr w:type="spellStart"/>
      <w:r w:rsidRPr="00263961">
        <w:rPr>
          <w:rFonts w:ascii="Consolas" w:hAnsi="Consolas"/>
          <w:color w:val="E06C75"/>
          <w:sz w:val="21"/>
          <w:szCs w:val="21"/>
        </w:rPr>
        <w:t>i</w:t>
      </w:r>
      <w:proofErr w:type="spellEnd"/>
      <w:r w:rsidRPr="00263961">
        <w:rPr>
          <w:rFonts w:ascii="Consolas" w:hAnsi="Consolas"/>
          <w:color w:val="C678DD"/>
          <w:sz w:val="21"/>
          <w:szCs w:val="21"/>
        </w:rPr>
        <w:t>++</w:t>
      </w:r>
      <w:r w:rsidRPr="00263961">
        <w:rPr>
          <w:rFonts w:ascii="Consolas" w:hAnsi="Consolas"/>
          <w:color w:val="ABB2BF"/>
          <w:sz w:val="21"/>
          <w:szCs w:val="21"/>
        </w:rPr>
        <w:t>)</w:t>
      </w:r>
    </w:p>
    <w:p w14:paraId="0D83008D"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
    <w:p w14:paraId="75B8D36C"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r w:rsidRPr="00263961">
        <w:rPr>
          <w:rFonts w:ascii="Consolas" w:hAnsi="Consolas"/>
          <w:color w:val="E06C75"/>
          <w:sz w:val="21"/>
          <w:szCs w:val="21"/>
        </w:rPr>
        <w:t>item</w:t>
      </w:r>
      <w:r w:rsidRPr="00263961">
        <w:rPr>
          <w:rFonts w:ascii="Consolas" w:hAnsi="Consolas"/>
          <w:color w:val="ABB2BF"/>
          <w:sz w:val="21"/>
          <w:szCs w:val="21"/>
        </w:rPr>
        <w:t> </w:t>
      </w:r>
      <w:r w:rsidRPr="00263961">
        <w:rPr>
          <w:rFonts w:ascii="Consolas" w:hAnsi="Consolas"/>
          <w:color w:val="C678DD"/>
          <w:sz w:val="21"/>
          <w:szCs w:val="21"/>
        </w:rPr>
        <w:t>=</w:t>
      </w:r>
      <w:r w:rsidRPr="00263961">
        <w:rPr>
          <w:rFonts w:ascii="Consolas" w:hAnsi="Consolas"/>
          <w:color w:val="ABB2BF"/>
          <w:sz w:val="21"/>
          <w:szCs w:val="21"/>
        </w:rPr>
        <w:t> </w:t>
      </w:r>
      <w:proofErr w:type="gramStart"/>
      <w:r w:rsidRPr="00263961">
        <w:rPr>
          <w:rFonts w:ascii="Consolas" w:hAnsi="Consolas"/>
          <w:color w:val="61AFEF"/>
          <w:sz w:val="21"/>
          <w:szCs w:val="21"/>
        </w:rPr>
        <w:t>rand</w:t>
      </w:r>
      <w:r w:rsidRPr="00263961">
        <w:rPr>
          <w:rFonts w:ascii="Consolas" w:hAnsi="Consolas"/>
          <w:color w:val="ABB2BF"/>
          <w:sz w:val="21"/>
          <w:szCs w:val="21"/>
        </w:rPr>
        <w:t>(</w:t>
      </w:r>
      <w:proofErr w:type="gramEnd"/>
      <w:r w:rsidRPr="00263961">
        <w:rPr>
          <w:rFonts w:ascii="Consolas" w:hAnsi="Consolas"/>
          <w:color w:val="ABB2BF"/>
          <w:sz w:val="21"/>
          <w:szCs w:val="21"/>
        </w:rPr>
        <w:t>); </w:t>
      </w:r>
      <w:r w:rsidRPr="00263961">
        <w:rPr>
          <w:rFonts w:ascii="Consolas" w:hAnsi="Consolas"/>
          <w:i/>
          <w:iCs/>
          <w:color w:val="7F848E"/>
          <w:sz w:val="21"/>
          <w:szCs w:val="21"/>
        </w:rPr>
        <w:t>// Produce an random item</w:t>
      </w:r>
    </w:p>
    <w:p w14:paraId="4E93CAE6"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roofErr w:type="spellStart"/>
      <w:r w:rsidRPr="00263961">
        <w:rPr>
          <w:rFonts w:ascii="Consolas" w:hAnsi="Consolas"/>
          <w:color w:val="61AFEF"/>
          <w:sz w:val="21"/>
          <w:szCs w:val="21"/>
        </w:rPr>
        <w:t>sem_wait</w:t>
      </w:r>
      <w:proofErr w:type="spellEnd"/>
      <w:r w:rsidRPr="00263961">
        <w:rPr>
          <w:rFonts w:ascii="Consolas" w:hAnsi="Consolas"/>
          <w:color w:val="ABB2BF"/>
          <w:sz w:val="21"/>
          <w:szCs w:val="21"/>
        </w:rPr>
        <w:t>(</w:t>
      </w:r>
      <w:r w:rsidRPr="00263961">
        <w:rPr>
          <w:rFonts w:ascii="Consolas" w:hAnsi="Consolas"/>
          <w:color w:val="C678DD"/>
          <w:sz w:val="21"/>
          <w:szCs w:val="21"/>
        </w:rPr>
        <w:t>&amp;</w:t>
      </w:r>
      <w:r w:rsidRPr="00263961">
        <w:rPr>
          <w:rFonts w:ascii="Consolas" w:hAnsi="Consolas"/>
          <w:color w:val="E06C75"/>
          <w:sz w:val="21"/>
          <w:szCs w:val="21"/>
        </w:rPr>
        <w:t>empty</w:t>
      </w:r>
      <w:r w:rsidRPr="00263961">
        <w:rPr>
          <w:rFonts w:ascii="Consolas" w:hAnsi="Consolas"/>
          <w:color w:val="ABB2BF"/>
          <w:sz w:val="21"/>
          <w:szCs w:val="21"/>
        </w:rPr>
        <w:t>);</w:t>
      </w:r>
    </w:p>
    <w:p w14:paraId="16DBAC5A"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roofErr w:type="spellStart"/>
      <w:r w:rsidRPr="00263961">
        <w:rPr>
          <w:rFonts w:ascii="Consolas" w:hAnsi="Consolas"/>
          <w:color w:val="61AFEF"/>
          <w:sz w:val="21"/>
          <w:szCs w:val="21"/>
        </w:rPr>
        <w:t>pthread_mutex_lock</w:t>
      </w:r>
      <w:proofErr w:type="spellEnd"/>
      <w:r w:rsidRPr="00263961">
        <w:rPr>
          <w:rFonts w:ascii="Consolas" w:hAnsi="Consolas"/>
          <w:color w:val="ABB2BF"/>
          <w:sz w:val="21"/>
          <w:szCs w:val="21"/>
        </w:rPr>
        <w:t>(</w:t>
      </w:r>
      <w:r w:rsidRPr="00263961">
        <w:rPr>
          <w:rFonts w:ascii="Consolas" w:hAnsi="Consolas"/>
          <w:color w:val="C678DD"/>
          <w:sz w:val="21"/>
          <w:szCs w:val="21"/>
        </w:rPr>
        <w:t>&amp;</w:t>
      </w:r>
      <w:r w:rsidRPr="00263961">
        <w:rPr>
          <w:rFonts w:ascii="Consolas" w:hAnsi="Consolas"/>
          <w:color w:val="E06C75"/>
          <w:sz w:val="21"/>
          <w:szCs w:val="21"/>
        </w:rPr>
        <w:t>mutex</w:t>
      </w:r>
      <w:r w:rsidRPr="00263961">
        <w:rPr>
          <w:rFonts w:ascii="Consolas" w:hAnsi="Consolas"/>
          <w:color w:val="ABB2BF"/>
          <w:sz w:val="21"/>
          <w:szCs w:val="21"/>
        </w:rPr>
        <w:t>);</w:t>
      </w:r>
    </w:p>
    <w:p w14:paraId="046FC786"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r w:rsidRPr="00263961">
        <w:rPr>
          <w:rFonts w:ascii="Consolas" w:hAnsi="Consolas"/>
          <w:color w:val="E06C75"/>
          <w:sz w:val="21"/>
          <w:szCs w:val="21"/>
        </w:rPr>
        <w:t>spooler</w:t>
      </w:r>
      <w:r w:rsidRPr="00263961">
        <w:rPr>
          <w:rFonts w:ascii="Consolas" w:hAnsi="Consolas"/>
          <w:color w:val="ABB2BF"/>
          <w:sz w:val="21"/>
          <w:szCs w:val="21"/>
        </w:rPr>
        <w:t>[</w:t>
      </w:r>
      <w:r w:rsidRPr="00263961">
        <w:rPr>
          <w:rFonts w:ascii="Consolas" w:hAnsi="Consolas"/>
          <w:color w:val="E06C75"/>
          <w:sz w:val="21"/>
          <w:szCs w:val="21"/>
        </w:rPr>
        <w:t>in</w:t>
      </w:r>
      <w:r w:rsidRPr="00263961">
        <w:rPr>
          <w:rFonts w:ascii="Consolas" w:hAnsi="Consolas"/>
          <w:color w:val="ABB2BF"/>
          <w:sz w:val="21"/>
          <w:szCs w:val="21"/>
        </w:rPr>
        <w:t>] </w:t>
      </w:r>
      <w:r w:rsidRPr="00263961">
        <w:rPr>
          <w:rFonts w:ascii="Consolas" w:hAnsi="Consolas"/>
          <w:color w:val="C678DD"/>
          <w:sz w:val="21"/>
          <w:szCs w:val="21"/>
        </w:rPr>
        <w:t>=</w:t>
      </w:r>
      <w:r w:rsidRPr="00263961">
        <w:rPr>
          <w:rFonts w:ascii="Consolas" w:hAnsi="Consolas"/>
          <w:color w:val="ABB2BF"/>
          <w:sz w:val="21"/>
          <w:szCs w:val="21"/>
        </w:rPr>
        <w:t> </w:t>
      </w:r>
      <w:r w:rsidRPr="00263961">
        <w:rPr>
          <w:rFonts w:ascii="Consolas" w:hAnsi="Consolas"/>
          <w:color w:val="E06C75"/>
          <w:sz w:val="21"/>
          <w:szCs w:val="21"/>
        </w:rPr>
        <w:t>item</w:t>
      </w:r>
      <w:r w:rsidRPr="00263961">
        <w:rPr>
          <w:rFonts w:ascii="Consolas" w:hAnsi="Consolas"/>
          <w:color w:val="ABB2BF"/>
          <w:sz w:val="21"/>
          <w:szCs w:val="21"/>
        </w:rPr>
        <w:t>;</w:t>
      </w:r>
    </w:p>
    <w:p w14:paraId="4F461674"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roofErr w:type="gramStart"/>
      <w:r w:rsidRPr="00263961">
        <w:rPr>
          <w:rFonts w:ascii="Consolas" w:hAnsi="Consolas"/>
          <w:color w:val="61AFEF"/>
          <w:sz w:val="21"/>
          <w:szCs w:val="21"/>
        </w:rPr>
        <w:t>printf</w:t>
      </w:r>
      <w:r w:rsidRPr="00263961">
        <w:rPr>
          <w:rFonts w:ascii="Consolas" w:hAnsi="Consolas"/>
          <w:color w:val="ABB2BF"/>
          <w:sz w:val="21"/>
          <w:szCs w:val="21"/>
        </w:rPr>
        <w:t>(</w:t>
      </w:r>
      <w:proofErr w:type="gramEnd"/>
      <w:r w:rsidRPr="00263961">
        <w:rPr>
          <w:rFonts w:ascii="Consolas" w:hAnsi="Consolas"/>
          <w:color w:val="98C379"/>
          <w:sz w:val="21"/>
          <w:szCs w:val="21"/>
        </w:rPr>
        <w:t>"Process </w:t>
      </w:r>
      <w:r w:rsidRPr="00263961">
        <w:rPr>
          <w:rFonts w:ascii="Consolas" w:hAnsi="Consolas"/>
          <w:color w:val="D19A66"/>
          <w:sz w:val="21"/>
          <w:szCs w:val="21"/>
        </w:rPr>
        <w:t>%d</w:t>
      </w:r>
      <w:r w:rsidRPr="00263961">
        <w:rPr>
          <w:rFonts w:ascii="Consolas" w:hAnsi="Consolas"/>
          <w:color w:val="98C379"/>
          <w:sz w:val="21"/>
          <w:szCs w:val="21"/>
        </w:rPr>
        <w:t>: Insert document </w:t>
      </w:r>
      <w:r w:rsidRPr="00263961">
        <w:rPr>
          <w:rFonts w:ascii="Consolas" w:hAnsi="Consolas"/>
          <w:color w:val="D19A66"/>
          <w:sz w:val="21"/>
          <w:szCs w:val="21"/>
        </w:rPr>
        <w:t>%d</w:t>
      </w:r>
      <w:r w:rsidRPr="00263961">
        <w:rPr>
          <w:rFonts w:ascii="Consolas" w:hAnsi="Consolas"/>
          <w:color w:val="98C379"/>
          <w:sz w:val="21"/>
          <w:szCs w:val="21"/>
        </w:rPr>
        <w:t> at index </w:t>
      </w:r>
      <w:r w:rsidRPr="00263961">
        <w:rPr>
          <w:rFonts w:ascii="Consolas" w:hAnsi="Consolas"/>
          <w:color w:val="D19A66"/>
          <w:sz w:val="21"/>
          <w:szCs w:val="21"/>
        </w:rPr>
        <w:t>%d</w:t>
      </w:r>
      <w:r w:rsidRPr="00263961">
        <w:rPr>
          <w:rFonts w:ascii="Consolas" w:hAnsi="Consolas"/>
          <w:color w:val="56B6C2"/>
          <w:sz w:val="21"/>
          <w:szCs w:val="21"/>
        </w:rPr>
        <w:t>\n</w:t>
      </w:r>
      <w:r w:rsidRPr="00263961">
        <w:rPr>
          <w:rFonts w:ascii="Consolas" w:hAnsi="Consolas"/>
          <w:color w:val="98C379"/>
          <w:sz w:val="21"/>
          <w:szCs w:val="21"/>
        </w:rPr>
        <w:t>"</w:t>
      </w:r>
      <w:r w:rsidRPr="00263961">
        <w:rPr>
          <w:rFonts w:ascii="Consolas" w:hAnsi="Consolas"/>
          <w:color w:val="ABB2BF"/>
          <w:sz w:val="21"/>
          <w:szCs w:val="21"/>
        </w:rPr>
        <w:t>, </w:t>
      </w:r>
      <w:r w:rsidRPr="00263961">
        <w:rPr>
          <w:rFonts w:ascii="Consolas" w:hAnsi="Consolas"/>
          <w:color w:val="C678DD"/>
          <w:sz w:val="21"/>
          <w:szCs w:val="21"/>
        </w:rPr>
        <w:t>*</w:t>
      </w:r>
      <w:r w:rsidRPr="00263961">
        <w:rPr>
          <w:rFonts w:ascii="Consolas" w:hAnsi="Consolas"/>
          <w:color w:val="ABB2BF"/>
          <w:sz w:val="21"/>
          <w:szCs w:val="21"/>
        </w:rPr>
        <w:t>((</w:t>
      </w:r>
      <w:r w:rsidRPr="00263961">
        <w:rPr>
          <w:rFonts w:ascii="Consolas" w:hAnsi="Consolas"/>
          <w:color w:val="C678DD"/>
          <w:sz w:val="21"/>
          <w:szCs w:val="21"/>
        </w:rPr>
        <w:t>int</w:t>
      </w:r>
      <w:r w:rsidRPr="00263961">
        <w:rPr>
          <w:rFonts w:ascii="Consolas" w:hAnsi="Consolas"/>
          <w:color w:val="ABB2BF"/>
          <w:sz w:val="21"/>
          <w:szCs w:val="21"/>
        </w:rPr>
        <w:t> </w:t>
      </w:r>
      <w:r w:rsidRPr="00263961">
        <w:rPr>
          <w:rFonts w:ascii="Consolas" w:hAnsi="Consolas"/>
          <w:color w:val="C678DD"/>
          <w:sz w:val="21"/>
          <w:szCs w:val="21"/>
        </w:rPr>
        <w:t>*</w:t>
      </w:r>
      <w:r w:rsidRPr="00263961">
        <w:rPr>
          <w:rFonts w:ascii="Consolas" w:hAnsi="Consolas"/>
          <w:color w:val="ABB2BF"/>
          <w:sz w:val="21"/>
          <w:szCs w:val="21"/>
        </w:rPr>
        <w:t>)</w:t>
      </w:r>
      <w:r w:rsidRPr="00263961">
        <w:rPr>
          <w:rFonts w:ascii="Consolas" w:hAnsi="Consolas"/>
          <w:i/>
          <w:iCs/>
          <w:color w:val="E06C75"/>
          <w:sz w:val="21"/>
          <w:szCs w:val="21"/>
        </w:rPr>
        <w:t>pno</w:t>
      </w:r>
      <w:r w:rsidRPr="00263961">
        <w:rPr>
          <w:rFonts w:ascii="Consolas" w:hAnsi="Consolas"/>
          <w:color w:val="ABB2BF"/>
          <w:sz w:val="21"/>
          <w:szCs w:val="21"/>
        </w:rPr>
        <w:t>), </w:t>
      </w:r>
      <w:r w:rsidRPr="00263961">
        <w:rPr>
          <w:rFonts w:ascii="Consolas" w:hAnsi="Consolas"/>
          <w:color w:val="E06C75"/>
          <w:sz w:val="21"/>
          <w:szCs w:val="21"/>
        </w:rPr>
        <w:t>spooler</w:t>
      </w:r>
      <w:r w:rsidRPr="00263961">
        <w:rPr>
          <w:rFonts w:ascii="Consolas" w:hAnsi="Consolas"/>
          <w:color w:val="ABB2BF"/>
          <w:sz w:val="21"/>
          <w:szCs w:val="21"/>
        </w:rPr>
        <w:t>[</w:t>
      </w:r>
      <w:r w:rsidRPr="00263961">
        <w:rPr>
          <w:rFonts w:ascii="Consolas" w:hAnsi="Consolas"/>
          <w:color w:val="E06C75"/>
          <w:sz w:val="21"/>
          <w:szCs w:val="21"/>
        </w:rPr>
        <w:t>in</w:t>
      </w:r>
      <w:r w:rsidRPr="00263961">
        <w:rPr>
          <w:rFonts w:ascii="Consolas" w:hAnsi="Consolas"/>
          <w:color w:val="ABB2BF"/>
          <w:sz w:val="21"/>
          <w:szCs w:val="21"/>
        </w:rPr>
        <w:t>], </w:t>
      </w:r>
      <w:r w:rsidRPr="00263961">
        <w:rPr>
          <w:rFonts w:ascii="Consolas" w:hAnsi="Consolas"/>
          <w:color w:val="E06C75"/>
          <w:sz w:val="21"/>
          <w:szCs w:val="21"/>
        </w:rPr>
        <w:t>in</w:t>
      </w:r>
      <w:r w:rsidRPr="00263961">
        <w:rPr>
          <w:rFonts w:ascii="Consolas" w:hAnsi="Consolas"/>
          <w:color w:val="ABB2BF"/>
          <w:sz w:val="21"/>
          <w:szCs w:val="21"/>
        </w:rPr>
        <w:t>);</w:t>
      </w:r>
    </w:p>
    <w:p w14:paraId="4ED83183"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r w:rsidRPr="00263961">
        <w:rPr>
          <w:rFonts w:ascii="Consolas" w:hAnsi="Consolas"/>
          <w:color w:val="E06C75"/>
          <w:sz w:val="21"/>
          <w:szCs w:val="21"/>
        </w:rPr>
        <w:t>in</w:t>
      </w:r>
      <w:r w:rsidRPr="00263961">
        <w:rPr>
          <w:rFonts w:ascii="Consolas" w:hAnsi="Consolas"/>
          <w:color w:val="ABB2BF"/>
          <w:sz w:val="21"/>
          <w:szCs w:val="21"/>
        </w:rPr>
        <w:t> </w:t>
      </w:r>
      <w:r w:rsidRPr="00263961">
        <w:rPr>
          <w:rFonts w:ascii="Consolas" w:hAnsi="Consolas"/>
          <w:color w:val="C678DD"/>
          <w:sz w:val="21"/>
          <w:szCs w:val="21"/>
        </w:rPr>
        <w:t>=</w:t>
      </w:r>
      <w:r w:rsidRPr="00263961">
        <w:rPr>
          <w:rFonts w:ascii="Consolas" w:hAnsi="Consolas"/>
          <w:color w:val="ABB2BF"/>
          <w:sz w:val="21"/>
          <w:szCs w:val="21"/>
        </w:rPr>
        <w:t> (</w:t>
      </w:r>
      <w:r w:rsidRPr="00263961">
        <w:rPr>
          <w:rFonts w:ascii="Consolas" w:hAnsi="Consolas"/>
          <w:color w:val="E06C75"/>
          <w:sz w:val="21"/>
          <w:szCs w:val="21"/>
        </w:rPr>
        <w:t>in</w:t>
      </w:r>
      <w:r w:rsidRPr="00263961">
        <w:rPr>
          <w:rFonts w:ascii="Consolas" w:hAnsi="Consolas"/>
          <w:color w:val="ABB2BF"/>
          <w:sz w:val="21"/>
          <w:szCs w:val="21"/>
        </w:rPr>
        <w:t> </w:t>
      </w:r>
      <w:r w:rsidRPr="00263961">
        <w:rPr>
          <w:rFonts w:ascii="Consolas" w:hAnsi="Consolas"/>
          <w:color w:val="C678DD"/>
          <w:sz w:val="21"/>
          <w:szCs w:val="21"/>
        </w:rPr>
        <w:t>+</w:t>
      </w:r>
      <w:r w:rsidRPr="00263961">
        <w:rPr>
          <w:rFonts w:ascii="Consolas" w:hAnsi="Consolas"/>
          <w:color w:val="ABB2BF"/>
          <w:sz w:val="21"/>
          <w:szCs w:val="21"/>
        </w:rPr>
        <w:t> </w:t>
      </w:r>
      <w:r w:rsidRPr="00263961">
        <w:rPr>
          <w:rFonts w:ascii="Consolas" w:hAnsi="Consolas"/>
          <w:color w:val="D19A66"/>
          <w:sz w:val="21"/>
          <w:szCs w:val="21"/>
        </w:rPr>
        <w:t>1</w:t>
      </w:r>
      <w:r w:rsidRPr="00263961">
        <w:rPr>
          <w:rFonts w:ascii="Consolas" w:hAnsi="Consolas"/>
          <w:color w:val="ABB2BF"/>
          <w:sz w:val="21"/>
          <w:szCs w:val="21"/>
        </w:rPr>
        <w:t>) </w:t>
      </w:r>
      <w:r w:rsidRPr="00263961">
        <w:rPr>
          <w:rFonts w:ascii="Consolas" w:hAnsi="Consolas"/>
          <w:color w:val="C678DD"/>
          <w:sz w:val="21"/>
          <w:szCs w:val="21"/>
        </w:rPr>
        <w:t>%</w:t>
      </w:r>
      <w:r w:rsidRPr="00263961">
        <w:rPr>
          <w:rFonts w:ascii="Consolas" w:hAnsi="Consolas"/>
          <w:color w:val="ABB2BF"/>
          <w:sz w:val="21"/>
          <w:szCs w:val="21"/>
        </w:rPr>
        <w:t> </w:t>
      </w:r>
      <w:proofErr w:type="spellStart"/>
      <w:r w:rsidRPr="00263961">
        <w:rPr>
          <w:rFonts w:ascii="Consolas" w:hAnsi="Consolas"/>
          <w:color w:val="61AFEF"/>
          <w:sz w:val="21"/>
          <w:szCs w:val="21"/>
        </w:rPr>
        <w:t>SpoolerSize</w:t>
      </w:r>
      <w:proofErr w:type="spellEnd"/>
      <w:r w:rsidRPr="00263961">
        <w:rPr>
          <w:rFonts w:ascii="Consolas" w:hAnsi="Consolas"/>
          <w:color w:val="ABB2BF"/>
          <w:sz w:val="21"/>
          <w:szCs w:val="21"/>
        </w:rPr>
        <w:t>;</w:t>
      </w:r>
    </w:p>
    <w:p w14:paraId="56F05278"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roofErr w:type="spellStart"/>
      <w:r w:rsidRPr="00263961">
        <w:rPr>
          <w:rFonts w:ascii="Consolas" w:hAnsi="Consolas"/>
          <w:color w:val="61AFEF"/>
          <w:sz w:val="21"/>
          <w:szCs w:val="21"/>
        </w:rPr>
        <w:t>pthread_mutex_unlock</w:t>
      </w:r>
      <w:proofErr w:type="spellEnd"/>
      <w:r w:rsidRPr="00263961">
        <w:rPr>
          <w:rFonts w:ascii="Consolas" w:hAnsi="Consolas"/>
          <w:color w:val="ABB2BF"/>
          <w:sz w:val="21"/>
          <w:szCs w:val="21"/>
        </w:rPr>
        <w:t>(</w:t>
      </w:r>
      <w:r w:rsidRPr="00263961">
        <w:rPr>
          <w:rFonts w:ascii="Consolas" w:hAnsi="Consolas"/>
          <w:color w:val="C678DD"/>
          <w:sz w:val="21"/>
          <w:szCs w:val="21"/>
        </w:rPr>
        <w:t>&amp;</w:t>
      </w:r>
      <w:r w:rsidRPr="00263961">
        <w:rPr>
          <w:rFonts w:ascii="Consolas" w:hAnsi="Consolas"/>
          <w:color w:val="E06C75"/>
          <w:sz w:val="21"/>
          <w:szCs w:val="21"/>
        </w:rPr>
        <w:t>mutex</w:t>
      </w:r>
      <w:r w:rsidRPr="00263961">
        <w:rPr>
          <w:rFonts w:ascii="Consolas" w:hAnsi="Consolas"/>
          <w:color w:val="ABB2BF"/>
          <w:sz w:val="21"/>
          <w:szCs w:val="21"/>
        </w:rPr>
        <w:t>);</w:t>
      </w:r>
    </w:p>
    <w:p w14:paraId="5C98A44D"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roofErr w:type="spellStart"/>
      <w:r w:rsidRPr="00263961">
        <w:rPr>
          <w:rFonts w:ascii="Consolas" w:hAnsi="Consolas"/>
          <w:color w:val="61AFEF"/>
          <w:sz w:val="21"/>
          <w:szCs w:val="21"/>
        </w:rPr>
        <w:t>sem_post</w:t>
      </w:r>
      <w:proofErr w:type="spellEnd"/>
      <w:r w:rsidRPr="00263961">
        <w:rPr>
          <w:rFonts w:ascii="Consolas" w:hAnsi="Consolas"/>
          <w:color w:val="ABB2BF"/>
          <w:sz w:val="21"/>
          <w:szCs w:val="21"/>
        </w:rPr>
        <w:t>(</w:t>
      </w:r>
      <w:r w:rsidRPr="00263961">
        <w:rPr>
          <w:rFonts w:ascii="Consolas" w:hAnsi="Consolas"/>
          <w:color w:val="C678DD"/>
          <w:sz w:val="21"/>
          <w:szCs w:val="21"/>
        </w:rPr>
        <w:t>&amp;</w:t>
      </w:r>
      <w:r w:rsidRPr="00263961">
        <w:rPr>
          <w:rFonts w:ascii="Consolas" w:hAnsi="Consolas"/>
          <w:color w:val="E06C75"/>
          <w:sz w:val="21"/>
          <w:szCs w:val="21"/>
        </w:rPr>
        <w:t>full</w:t>
      </w:r>
      <w:r w:rsidRPr="00263961">
        <w:rPr>
          <w:rFonts w:ascii="Consolas" w:hAnsi="Consolas"/>
          <w:color w:val="ABB2BF"/>
          <w:sz w:val="21"/>
          <w:szCs w:val="21"/>
        </w:rPr>
        <w:t>);</w:t>
      </w:r>
    </w:p>
    <w:p w14:paraId="66E40E96"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
    <w:p w14:paraId="561090EB"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w:t>
      </w:r>
    </w:p>
    <w:p w14:paraId="54946DF2"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C678DD"/>
          <w:sz w:val="21"/>
          <w:szCs w:val="21"/>
        </w:rPr>
        <w:t>void</w:t>
      </w:r>
      <w:r w:rsidRPr="00263961">
        <w:rPr>
          <w:rFonts w:ascii="Consolas" w:hAnsi="Consolas"/>
          <w:color w:val="ABB2BF"/>
          <w:sz w:val="21"/>
          <w:szCs w:val="21"/>
        </w:rPr>
        <w:t> </w:t>
      </w:r>
      <w:r w:rsidRPr="00263961">
        <w:rPr>
          <w:rFonts w:ascii="Consolas" w:hAnsi="Consolas"/>
          <w:color w:val="C678DD"/>
          <w:sz w:val="21"/>
          <w:szCs w:val="21"/>
        </w:rPr>
        <w:t>*</w:t>
      </w:r>
      <w:proofErr w:type="gramStart"/>
      <w:r w:rsidRPr="00263961">
        <w:rPr>
          <w:rFonts w:ascii="Consolas" w:hAnsi="Consolas"/>
          <w:color w:val="61AFEF"/>
          <w:sz w:val="21"/>
          <w:szCs w:val="21"/>
        </w:rPr>
        <w:t>consumer</w:t>
      </w:r>
      <w:r w:rsidRPr="00263961">
        <w:rPr>
          <w:rFonts w:ascii="Consolas" w:hAnsi="Consolas"/>
          <w:color w:val="ABB2BF"/>
          <w:sz w:val="21"/>
          <w:szCs w:val="21"/>
        </w:rPr>
        <w:t>(</w:t>
      </w:r>
      <w:proofErr w:type="gramEnd"/>
      <w:r w:rsidRPr="00263961">
        <w:rPr>
          <w:rFonts w:ascii="Consolas" w:hAnsi="Consolas"/>
          <w:color w:val="C678DD"/>
          <w:sz w:val="21"/>
          <w:szCs w:val="21"/>
        </w:rPr>
        <w:t>void</w:t>
      </w:r>
      <w:r w:rsidRPr="00263961">
        <w:rPr>
          <w:rFonts w:ascii="Consolas" w:hAnsi="Consolas"/>
          <w:color w:val="E06C75"/>
          <w:sz w:val="21"/>
          <w:szCs w:val="21"/>
        </w:rPr>
        <w:t> </w:t>
      </w:r>
      <w:r w:rsidRPr="00263961">
        <w:rPr>
          <w:rFonts w:ascii="Consolas" w:hAnsi="Consolas"/>
          <w:color w:val="C678DD"/>
          <w:sz w:val="21"/>
          <w:szCs w:val="21"/>
        </w:rPr>
        <w:t>*</w:t>
      </w:r>
      <w:proofErr w:type="spellStart"/>
      <w:r w:rsidRPr="00263961">
        <w:rPr>
          <w:rFonts w:ascii="Consolas" w:hAnsi="Consolas"/>
          <w:i/>
          <w:iCs/>
          <w:color w:val="E06C75"/>
          <w:sz w:val="21"/>
          <w:szCs w:val="21"/>
        </w:rPr>
        <w:t>cno</w:t>
      </w:r>
      <w:proofErr w:type="spellEnd"/>
      <w:r w:rsidRPr="00263961">
        <w:rPr>
          <w:rFonts w:ascii="Consolas" w:hAnsi="Consolas"/>
          <w:color w:val="ABB2BF"/>
          <w:sz w:val="21"/>
          <w:szCs w:val="21"/>
        </w:rPr>
        <w:t>)</w:t>
      </w:r>
    </w:p>
    <w:p w14:paraId="5D4AD04D"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w:t>
      </w:r>
    </w:p>
    <w:p w14:paraId="1A260FB0"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r w:rsidRPr="00263961">
        <w:rPr>
          <w:rFonts w:ascii="Consolas" w:hAnsi="Consolas"/>
          <w:color w:val="C678DD"/>
          <w:sz w:val="21"/>
          <w:szCs w:val="21"/>
        </w:rPr>
        <w:t>for</w:t>
      </w:r>
      <w:r w:rsidRPr="00263961">
        <w:rPr>
          <w:rFonts w:ascii="Consolas" w:hAnsi="Consolas"/>
          <w:color w:val="ABB2BF"/>
          <w:sz w:val="21"/>
          <w:szCs w:val="21"/>
        </w:rPr>
        <w:t> (</w:t>
      </w:r>
      <w:r w:rsidRPr="00263961">
        <w:rPr>
          <w:rFonts w:ascii="Consolas" w:hAnsi="Consolas"/>
          <w:color w:val="C678DD"/>
          <w:sz w:val="21"/>
          <w:szCs w:val="21"/>
        </w:rPr>
        <w:t>int</w:t>
      </w:r>
      <w:r w:rsidRPr="00263961">
        <w:rPr>
          <w:rFonts w:ascii="Consolas" w:hAnsi="Consolas"/>
          <w:color w:val="ABB2BF"/>
          <w:sz w:val="21"/>
          <w:szCs w:val="21"/>
        </w:rPr>
        <w:t> </w:t>
      </w:r>
      <w:proofErr w:type="spellStart"/>
      <w:r w:rsidRPr="00263961">
        <w:rPr>
          <w:rFonts w:ascii="Consolas" w:hAnsi="Consolas"/>
          <w:color w:val="E06C75"/>
          <w:sz w:val="21"/>
          <w:szCs w:val="21"/>
        </w:rPr>
        <w:t>i</w:t>
      </w:r>
      <w:proofErr w:type="spellEnd"/>
      <w:r w:rsidRPr="00263961">
        <w:rPr>
          <w:rFonts w:ascii="Consolas" w:hAnsi="Consolas"/>
          <w:color w:val="ABB2BF"/>
          <w:sz w:val="21"/>
          <w:szCs w:val="21"/>
        </w:rPr>
        <w:t> </w:t>
      </w:r>
      <w:r w:rsidRPr="00263961">
        <w:rPr>
          <w:rFonts w:ascii="Consolas" w:hAnsi="Consolas"/>
          <w:color w:val="C678DD"/>
          <w:sz w:val="21"/>
          <w:szCs w:val="21"/>
        </w:rPr>
        <w:t>=</w:t>
      </w:r>
      <w:r w:rsidRPr="00263961">
        <w:rPr>
          <w:rFonts w:ascii="Consolas" w:hAnsi="Consolas"/>
          <w:color w:val="ABB2BF"/>
          <w:sz w:val="21"/>
          <w:szCs w:val="21"/>
        </w:rPr>
        <w:t> </w:t>
      </w:r>
      <w:r w:rsidRPr="00263961">
        <w:rPr>
          <w:rFonts w:ascii="Consolas" w:hAnsi="Consolas"/>
          <w:color w:val="D19A66"/>
          <w:sz w:val="21"/>
          <w:szCs w:val="21"/>
        </w:rPr>
        <w:t>0</w:t>
      </w:r>
      <w:r w:rsidRPr="00263961">
        <w:rPr>
          <w:rFonts w:ascii="Consolas" w:hAnsi="Consolas"/>
          <w:color w:val="ABB2BF"/>
          <w:sz w:val="21"/>
          <w:szCs w:val="21"/>
        </w:rPr>
        <w:t>; </w:t>
      </w:r>
      <w:proofErr w:type="spellStart"/>
      <w:r w:rsidRPr="00263961">
        <w:rPr>
          <w:rFonts w:ascii="Consolas" w:hAnsi="Consolas"/>
          <w:color w:val="E06C75"/>
          <w:sz w:val="21"/>
          <w:szCs w:val="21"/>
        </w:rPr>
        <w:t>i</w:t>
      </w:r>
      <w:proofErr w:type="spellEnd"/>
      <w:r w:rsidRPr="00263961">
        <w:rPr>
          <w:rFonts w:ascii="Consolas" w:hAnsi="Consolas"/>
          <w:color w:val="ABB2BF"/>
          <w:sz w:val="21"/>
          <w:szCs w:val="21"/>
        </w:rPr>
        <w:t> </w:t>
      </w:r>
      <w:r w:rsidRPr="00263961">
        <w:rPr>
          <w:rFonts w:ascii="Consolas" w:hAnsi="Consolas"/>
          <w:color w:val="C678DD"/>
          <w:sz w:val="21"/>
          <w:szCs w:val="21"/>
        </w:rPr>
        <w:t>&lt;</w:t>
      </w:r>
      <w:r w:rsidRPr="00263961">
        <w:rPr>
          <w:rFonts w:ascii="Consolas" w:hAnsi="Consolas"/>
          <w:color w:val="ABB2BF"/>
          <w:sz w:val="21"/>
          <w:szCs w:val="21"/>
        </w:rPr>
        <w:t> </w:t>
      </w:r>
      <w:proofErr w:type="spellStart"/>
      <w:r w:rsidRPr="00263961">
        <w:rPr>
          <w:rFonts w:ascii="Consolas" w:hAnsi="Consolas"/>
          <w:color w:val="61AFEF"/>
          <w:sz w:val="21"/>
          <w:szCs w:val="21"/>
        </w:rPr>
        <w:t>MaxItems</w:t>
      </w:r>
      <w:proofErr w:type="spellEnd"/>
      <w:r w:rsidRPr="00263961">
        <w:rPr>
          <w:rFonts w:ascii="Consolas" w:hAnsi="Consolas"/>
          <w:color w:val="ABB2BF"/>
          <w:sz w:val="21"/>
          <w:szCs w:val="21"/>
        </w:rPr>
        <w:t>; </w:t>
      </w:r>
      <w:proofErr w:type="spellStart"/>
      <w:r w:rsidRPr="00263961">
        <w:rPr>
          <w:rFonts w:ascii="Consolas" w:hAnsi="Consolas"/>
          <w:color w:val="E06C75"/>
          <w:sz w:val="21"/>
          <w:szCs w:val="21"/>
        </w:rPr>
        <w:t>i</w:t>
      </w:r>
      <w:proofErr w:type="spellEnd"/>
      <w:r w:rsidRPr="00263961">
        <w:rPr>
          <w:rFonts w:ascii="Consolas" w:hAnsi="Consolas"/>
          <w:color w:val="C678DD"/>
          <w:sz w:val="21"/>
          <w:szCs w:val="21"/>
        </w:rPr>
        <w:t>++</w:t>
      </w:r>
      <w:r w:rsidRPr="00263961">
        <w:rPr>
          <w:rFonts w:ascii="Consolas" w:hAnsi="Consolas"/>
          <w:color w:val="ABB2BF"/>
          <w:sz w:val="21"/>
          <w:szCs w:val="21"/>
        </w:rPr>
        <w:t>)</w:t>
      </w:r>
    </w:p>
    <w:p w14:paraId="41349420"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
    <w:p w14:paraId="19236A84"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lastRenderedPageBreak/>
        <w:t>        </w:t>
      </w:r>
      <w:proofErr w:type="spellStart"/>
      <w:r w:rsidRPr="00263961">
        <w:rPr>
          <w:rFonts w:ascii="Consolas" w:hAnsi="Consolas"/>
          <w:color w:val="61AFEF"/>
          <w:sz w:val="21"/>
          <w:szCs w:val="21"/>
        </w:rPr>
        <w:t>sem_wait</w:t>
      </w:r>
      <w:proofErr w:type="spellEnd"/>
      <w:r w:rsidRPr="00263961">
        <w:rPr>
          <w:rFonts w:ascii="Consolas" w:hAnsi="Consolas"/>
          <w:color w:val="ABB2BF"/>
          <w:sz w:val="21"/>
          <w:szCs w:val="21"/>
        </w:rPr>
        <w:t>(</w:t>
      </w:r>
      <w:r w:rsidRPr="00263961">
        <w:rPr>
          <w:rFonts w:ascii="Consolas" w:hAnsi="Consolas"/>
          <w:color w:val="C678DD"/>
          <w:sz w:val="21"/>
          <w:szCs w:val="21"/>
        </w:rPr>
        <w:t>&amp;</w:t>
      </w:r>
      <w:r w:rsidRPr="00263961">
        <w:rPr>
          <w:rFonts w:ascii="Consolas" w:hAnsi="Consolas"/>
          <w:color w:val="E06C75"/>
          <w:sz w:val="21"/>
          <w:szCs w:val="21"/>
        </w:rPr>
        <w:t>full</w:t>
      </w:r>
      <w:r w:rsidRPr="00263961">
        <w:rPr>
          <w:rFonts w:ascii="Consolas" w:hAnsi="Consolas"/>
          <w:color w:val="ABB2BF"/>
          <w:sz w:val="21"/>
          <w:szCs w:val="21"/>
        </w:rPr>
        <w:t>);</w:t>
      </w:r>
    </w:p>
    <w:p w14:paraId="7EBA0A17"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roofErr w:type="spellStart"/>
      <w:r w:rsidRPr="00263961">
        <w:rPr>
          <w:rFonts w:ascii="Consolas" w:hAnsi="Consolas"/>
          <w:color w:val="61AFEF"/>
          <w:sz w:val="21"/>
          <w:szCs w:val="21"/>
        </w:rPr>
        <w:t>pthread_mutex_lock</w:t>
      </w:r>
      <w:proofErr w:type="spellEnd"/>
      <w:r w:rsidRPr="00263961">
        <w:rPr>
          <w:rFonts w:ascii="Consolas" w:hAnsi="Consolas"/>
          <w:color w:val="ABB2BF"/>
          <w:sz w:val="21"/>
          <w:szCs w:val="21"/>
        </w:rPr>
        <w:t>(</w:t>
      </w:r>
      <w:r w:rsidRPr="00263961">
        <w:rPr>
          <w:rFonts w:ascii="Consolas" w:hAnsi="Consolas"/>
          <w:color w:val="C678DD"/>
          <w:sz w:val="21"/>
          <w:szCs w:val="21"/>
        </w:rPr>
        <w:t>&amp;</w:t>
      </w:r>
      <w:r w:rsidRPr="00263961">
        <w:rPr>
          <w:rFonts w:ascii="Consolas" w:hAnsi="Consolas"/>
          <w:color w:val="E06C75"/>
          <w:sz w:val="21"/>
          <w:szCs w:val="21"/>
        </w:rPr>
        <w:t>mutex</w:t>
      </w:r>
      <w:r w:rsidRPr="00263961">
        <w:rPr>
          <w:rFonts w:ascii="Consolas" w:hAnsi="Consolas"/>
          <w:color w:val="ABB2BF"/>
          <w:sz w:val="21"/>
          <w:szCs w:val="21"/>
        </w:rPr>
        <w:t>);</w:t>
      </w:r>
    </w:p>
    <w:p w14:paraId="422200C7"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r w:rsidRPr="00263961">
        <w:rPr>
          <w:rFonts w:ascii="Consolas" w:hAnsi="Consolas"/>
          <w:color w:val="C678DD"/>
          <w:sz w:val="21"/>
          <w:szCs w:val="21"/>
        </w:rPr>
        <w:t>int</w:t>
      </w:r>
      <w:r w:rsidRPr="00263961">
        <w:rPr>
          <w:rFonts w:ascii="Consolas" w:hAnsi="Consolas"/>
          <w:color w:val="ABB2BF"/>
          <w:sz w:val="21"/>
          <w:szCs w:val="21"/>
        </w:rPr>
        <w:t> </w:t>
      </w:r>
      <w:r w:rsidRPr="00263961">
        <w:rPr>
          <w:rFonts w:ascii="Consolas" w:hAnsi="Consolas"/>
          <w:color w:val="E06C75"/>
          <w:sz w:val="21"/>
          <w:szCs w:val="21"/>
        </w:rPr>
        <w:t>item</w:t>
      </w:r>
      <w:r w:rsidRPr="00263961">
        <w:rPr>
          <w:rFonts w:ascii="Consolas" w:hAnsi="Consolas"/>
          <w:color w:val="ABB2BF"/>
          <w:sz w:val="21"/>
          <w:szCs w:val="21"/>
        </w:rPr>
        <w:t> </w:t>
      </w:r>
      <w:r w:rsidRPr="00263961">
        <w:rPr>
          <w:rFonts w:ascii="Consolas" w:hAnsi="Consolas"/>
          <w:color w:val="C678DD"/>
          <w:sz w:val="21"/>
          <w:szCs w:val="21"/>
        </w:rPr>
        <w:t>=</w:t>
      </w:r>
      <w:r w:rsidRPr="00263961">
        <w:rPr>
          <w:rFonts w:ascii="Consolas" w:hAnsi="Consolas"/>
          <w:color w:val="ABB2BF"/>
          <w:sz w:val="21"/>
          <w:szCs w:val="21"/>
        </w:rPr>
        <w:t> </w:t>
      </w:r>
      <w:r w:rsidRPr="00263961">
        <w:rPr>
          <w:rFonts w:ascii="Consolas" w:hAnsi="Consolas"/>
          <w:color w:val="E06C75"/>
          <w:sz w:val="21"/>
          <w:szCs w:val="21"/>
        </w:rPr>
        <w:t>spooler</w:t>
      </w:r>
      <w:r w:rsidRPr="00263961">
        <w:rPr>
          <w:rFonts w:ascii="Consolas" w:hAnsi="Consolas"/>
          <w:color w:val="ABB2BF"/>
          <w:sz w:val="21"/>
          <w:szCs w:val="21"/>
        </w:rPr>
        <w:t>[</w:t>
      </w:r>
      <w:r w:rsidRPr="00263961">
        <w:rPr>
          <w:rFonts w:ascii="Consolas" w:hAnsi="Consolas"/>
          <w:color w:val="E06C75"/>
          <w:sz w:val="21"/>
          <w:szCs w:val="21"/>
        </w:rPr>
        <w:t>out</w:t>
      </w:r>
      <w:r w:rsidRPr="00263961">
        <w:rPr>
          <w:rFonts w:ascii="Consolas" w:hAnsi="Consolas"/>
          <w:color w:val="ABB2BF"/>
          <w:sz w:val="21"/>
          <w:szCs w:val="21"/>
        </w:rPr>
        <w:t>];</w:t>
      </w:r>
    </w:p>
    <w:p w14:paraId="2D84A5D7"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roofErr w:type="spellStart"/>
      <w:proofErr w:type="gramStart"/>
      <w:r w:rsidRPr="00263961">
        <w:rPr>
          <w:rFonts w:ascii="Consolas" w:hAnsi="Consolas"/>
          <w:color w:val="61AFEF"/>
          <w:sz w:val="21"/>
          <w:szCs w:val="21"/>
        </w:rPr>
        <w:t>printf</w:t>
      </w:r>
      <w:proofErr w:type="spellEnd"/>
      <w:r w:rsidRPr="00263961">
        <w:rPr>
          <w:rFonts w:ascii="Consolas" w:hAnsi="Consolas"/>
          <w:color w:val="ABB2BF"/>
          <w:sz w:val="21"/>
          <w:szCs w:val="21"/>
        </w:rPr>
        <w:t>(</w:t>
      </w:r>
      <w:proofErr w:type="gramEnd"/>
      <w:r w:rsidRPr="00263961">
        <w:rPr>
          <w:rFonts w:ascii="Consolas" w:hAnsi="Consolas"/>
          <w:color w:val="98C379"/>
          <w:sz w:val="21"/>
          <w:szCs w:val="21"/>
        </w:rPr>
        <w:t>"----- "</w:t>
      </w:r>
      <w:r w:rsidRPr="00263961">
        <w:rPr>
          <w:rFonts w:ascii="Consolas" w:hAnsi="Consolas"/>
          <w:color w:val="ABB2BF"/>
          <w:sz w:val="21"/>
          <w:szCs w:val="21"/>
        </w:rPr>
        <w:t>);</w:t>
      </w:r>
    </w:p>
    <w:p w14:paraId="54DAF0E3"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roofErr w:type="gramStart"/>
      <w:r w:rsidRPr="00263961">
        <w:rPr>
          <w:rFonts w:ascii="Consolas" w:hAnsi="Consolas"/>
          <w:color w:val="61AFEF"/>
          <w:sz w:val="21"/>
          <w:szCs w:val="21"/>
        </w:rPr>
        <w:t>printf</w:t>
      </w:r>
      <w:r w:rsidRPr="00263961">
        <w:rPr>
          <w:rFonts w:ascii="Consolas" w:hAnsi="Consolas"/>
          <w:color w:val="ABB2BF"/>
          <w:sz w:val="21"/>
          <w:szCs w:val="21"/>
        </w:rPr>
        <w:t>(</w:t>
      </w:r>
      <w:proofErr w:type="gramEnd"/>
      <w:r w:rsidRPr="00263961">
        <w:rPr>
          <w:rFonts w:ascii="Consolas" w:hAnsi="Consolas"/>
          <w:color w:val="98C379"/>
          <w:sz w:val="21"/>
          <w:szCs w:val="21"/>
        </w:rPr>
        <w:t>"PRINTER : Prints document </w:t>
      </w:r>
      <w:r w:rsidRPr="00263961">
        <w:rPr>
          <w:rFonts w:ascii="Consolas" w:hAnsi="Consolas"/>
          <w:color w:val="D19A66"/>
          <w:sz w:val="21"/>
          <w:szCs w:val="21"/>
        </w:rPr>
        <w:t>%d</w:t>
      </w:r>
      <w:r w:rsidRPr="00263961">
        <w:rPr>
          <w:rFonts w:ascii="Consolas" w:hAnsi="Consolas"/>
          <w:color w:val="98C379"/>
          <w:sz w:val="21"/>
          <w:szCs w:val="21"/>
        </w:rPr>
        <w:t> from index </w:t>
      </w:r>
      <w:r w:rsidRPr="00263961">
        <w:rPr>
          <w:rFonts w:ascii="Consolas" w:hAnsi="Consolas"/>
          <w:color w:val="D19A66"/>
          <w:sz w:val="21"/>
          <w:szCs w:val="21"/>
        </w:rPr>
        <w:t>%d</w:t>
      </w:r>
      <w:r w:rsidRPr="00263961">
        <w:rPr>
          <w:rFonts w:ascii="Consolas" w:hAnsi="Consolas"/>
          <w:color w:val="56B6C2"/>
          <w:sz w:val="21"/>
          <w:szCs w:val="21"/>
        </w:rPr>
        <w:t>\n</w:t>
      </w:r>
      <w:r w:rsidRPr="00263961">
        <w:rPr>
          <w:rFonts w:ascii="Consolas" w:hAnsi="Consolas"/>
          <w:color w:val="98C379"/>
          <w:sz w:val="21"/>
          <w:szCs w:val="21"/>
        </w:rPr>
        <w:t>"</w:t>
      </w:r>
      <w:r w:rsidRPr="00263961">
        <w:rPr>
          <w:rFonts w:ascii="Consolas" w:hAnsi="Consolas"/>
          <w:color w:val="ABB2BF"/>
          <w:sz w:val="21"/>
          <w:szCs w:val="21"/>
        </w:rPr>
        <w:t>, </w:t>
      </w:r>
      <w:r w:rsidRPr="00263961">
        <w:rPr>
          <w:rFonts w:ascii="Consolas" w:hAnsi="Consolas"/>
          <w:color w:val="E06C75"/>
          <w:sz w:val="21"/>
          <w:szCs w:val="21"/>
        </w:rPr>
        <w:t>item</w:t>
      </w:r>
      <w:r w:rsidRPr="00263961">
        <w:rPr>
          <w:rFonts w:ascii="Consolas" w:hAnsi="Consolas"/>
          <w:color w:val="ABB2BF"/>
          <w:sz w:val="21"/>
          <w:szCs w:val="21"/>
        </w:rPr>
        <w:t>, </w:t>
      </w:r>
      <w:r w:rsidRPr="00263961">
        <w:rPr>
          <w:rFonts w:ascii="Consolas" w:hAnsi="Consolas"/>
          <w:color w:val="E06C75"/>
          <w:sz w:val="21"/>
          <w:szCs w:val="21"/>
        </w:rPr>
        <w:t>out</w:t>
      </w:r>
      <w:r w:rsidRPr="00263961">
        <w:rPr>
          <w:rFonts w:ascii="Consolas" w:hAnsi="Consolas"/>
          <w:color w:val="ABB2BF"/>
          <w:sz w:val="21"/>
          <w:szCs w:val="21"/>
        </w:rPr>
        <w:t>);</w:t>
      </w:r>
    </w:p>
    <w:p w14:paraId="6E580EC0" w14:textId="77777777" w:rsidR="00263961" w:rsidRPr="00263961" w:rsidRDefault="00263961" w:rsidP="00263961">
      <w:pPr>
        <w:shd w:val="clear" w:color="auto" w:fill="282C34"/>
        <w:spacing w:line="285" w:lineRule="atLeast"/>
        <w:rPr>
          <w:rFonts w:ascii="Consolas" w:hAnsi="Consolas"/>
          <w:color w:val="ABB2BF"/>
          <w:sz w:val="21"/>
          <w:szCs w:val="21"/>
        </w:rPr>
      </w:pPr>
    </w:p>
    <w:p w14:paraId="433AD73B"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r w:rsidRPr="00263961">
        <w:rPr>
          <w:rFonts w:ascii="Consolas" w:hAnsi="Consolas"/>
          <w:color w:val="E06C75"/>
          <w:sz w:val="21"/>
          <w:szCs w:val="21"/>
        </w:rPr>
        <w:t>out</w:t>
      </w:r>
      <w:r w:rsidRPr="00263961">
        <w:rPr>
          <w:rFonts w:ascii="Consolas" w:hAnsi="Consolas"/>
          <w:color w:val="ABB2BF"/>
          <w:sz w:val="21"/>
          <w:szCs w:val="21"/>
        </w:rPr>
        <w:t> </w:t>
      </w:r>
      <w:r w:rsidRPr="00263961">
        <w:rPr>
          <w:rFonts w:ascii="Consolas" w:hAnsi="Consolas"/>
          <w:color w:val="C678DD"/>
          <w:sz w:val="21"/>
          <w:szCs w:val="21"/>
        </w:rPr>
        <w:t>=</w:t>
      </w:r>
      <w:r w:rsidRPr="00263961">
        <w:rPr>
          <w:rFonts w:ascii="Consolas" w:hAnsi="Consolas"/>
          <w:color w:val="ABB2BF"/>
          <w:sz w:val="21"/>
          <w:szCs w:val="21"/>
        </w:rPr>
        <w:t> (</w:t>
      </w:r>
      <w:r w:rsidRPr="00263961">
        <w:rPr>
          <w:rFonts w:ascii="Consolas" w:hAnsi="Consolas"/>
          <w:color w:val="E06C75"/>
          <w:sz w:val="21"/>
          <w:szCs w:val="21"/>
        </w:rPr>
        <w:t>out</w:t>
      </w:r>
      <w:r w:rsidRPr="00263961">
        <w:rPr>
          <w:rFonts w:ascii="Consolas" w:hAnsi="Consolas"/>
          <w:color w:val="ABB2BF"/>
          <w:sz w:val="21"/>
          <w:szCs w:val="21"/>
        </w:rPr>
        <w:t> </w:t>
      </w:r>
      <w:r w:rsidRPr="00263961">
        <w:rPr>
          <w:rFonts w:ascii="Consolas" w:hAnsi="Consolas"/>
          <w:color w:val="C678DD"/>
          <w:sz w:val="21"/>
          <w:szCs w:val="21"/>
        </w:rPr>
        <w:t>+</w:t>
      </w:r>
      <w:r w:rsidRPr="00263961">
        <w:rPr>
          <w:rFonts w:ascii="Consolas" w:hAnsi="Consolas"/>
          <w:color w:val="ABB2BF"/>
          <w:sz w:val="21"/>
          <w:szCs w:val="21"/>
        </w:rPr>
        <w:t> </w:t>
      </w:r>
      <w:r w:rsidRPr="00263961">
        <w:rPr>
          <w:rFonts w:ascii="Consolas" w:hAnsi="Consolas"/>
          <w:color w:val="D19A66"/>
          <w:sz w:val="21"/>
          <w:szCs w:val="21"/>
        </w:rPr>
        <w:t>1</w:t>
      </w:r>
      <w:r w:rsidRPr="00263961">
        <w:rPr>
          <w:rFonts w:ascii="Consolas" w:hAnsi="Consolas"/>
          <w:color w:val="ABB2BF"/>
          <w:sz w:val="21"/>
          <w:szCs w:val="21"/>
        </w:rPr>
        <w:t>) </w:t>
      </w:r>
      <w:r w:rsidRPr="00263961">
        <w:rPr>
          <w:rFonts w:ascii="Consolas" w:hAnsi="Consolas"/>
          <w:color w:val="C678DD"/>
          <w:sz w:val="21"/>
          <w:szCs w:val="21"/>
        </w:rPr>
        <w:t>%</w:t>
      </w:r>
      <w:r w:rsidRPr="00263961">
        <w:rPr>
          <w:rFonts w:ascii="Consolas" w:hAnsi="Consolas"/>
          <w:color w:val="ABB2BF"/>
          <w:sz w:val="21"/>
          <w:szCs w:val="21"/>
        </w:rPr>
        <w:t> </w:t>
      </w:r>
      <w:proofErr w:type="spellStart"/>
      <w:r w:rsidRPr="00263961">
        <w:rPr>
          <w:rFonts w:ascii="Consolas" w:hAnsi="Consolas"/>
          <w:color w:val="61AFEF"/>
          <w:sz w:val="21"/>
          <w:szCs w:val="21"/>
        </w:rPr>
        <w:t>SpoolerSize</w:t>
      </w:r>
      <w:proofErr w:type="spellEnd"/>
      <w:r w:rsidRPr="00263961">
        <w:rPr>
          <w:rFonts w:ascii="Consolas" w:hAnsi="Consolas"/>
          <w:color w:val="ABB2BF"/>
          <w:sz w:val="21"/>
          <w:szCs w:val="21"/>
        </w:rPr>
        <w:t>;</w:t>
      </w:r>
    </w:p>
    <w:p w14:paraId="435FD976"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roofErr w:type="spellStart"/>
      <w:r w:rsidRPr="00263961">
        <w:rPr>
          <w:rFonts w:ascii="Consolas" w:hAnsi="Consolas"/>
          <w:color w:val="61AFEF"/>
          <w:sz w:val="21"/>
          <w:szCs w:val="21"/>
        </w:rPr>
        <w:t>pthread_mutex_unlock</w:t>
      </w:r>
      <w:proofErr w:type="spellEnd"/>
      <w:r w:rsidRPr="00263961">
        <w:rPr>
          <w:rFonts w:ascii="Consolas" w:hAnsi="Consolas"/>
          <w:color w:val="ABB2BF"/>
          <w:sz w:val="21"/>
          <w:szCs w:val="21"/>
        </w:rPr>
        <w:t>(</w:t>
      </w:r>
      <w:r w:rsidRPr="00263961">
        <w:rPr>
          <w:rFonts w:ascii="Consolas" w:hAnsi="Consolas"/>
          <w:color w:val="C678DD"/>
          <w:sz w:val="21"/>
          <w:szCs w:val="21"/>
        </w:rPr>
        <w:t>&amp;</w:t>
      </w:r>
      <w:r w:rsidRPr="00263961">
        <w:rPr>
          <w:rFonts w:ascii="Consolas" w:hAnsi="Consolas"/>
          <w:color w:val="E06C75"/>
          <w:sz w:val="21"/>
          <w:szCs w:val="21"/>
        </w:rPr>
        <w:t>mutex</w:t>
      </w:r>
      <w:r w:rsidRPr="00263961">
        <w:rPr>
          <w:rFonts w:ascii="Consolas" w:hAnsi="Consolas"/>
          <w:color w:val="ABB2BF"/>
          <w:sz w:val="21"/>
          <w:szCs w:val="21"/>
        </w:rPr>
        <w:t>);</w:t>
      </w:r>
    </w:p>
    <w:p w14:paraId="4F265457"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roofErr w:type="spellStart"/>
      <w:r w:rsidRPr="00263961">
        <w:rPr>
          <w:rFonts w:ascii="Consolas" w:hAnsi="Consolas"/>
          <w:color w:val="61AFEF"/>
          <w:sz w:val="21"/>
          <w:szCs w:val="21"/>
        </w:rPr>
        <w:t>sem_post</w:t>
      </w:r>
      <w:proofErr w:type="spellEnd"/>
      <w:r w:rsidRPr="00263961">
        <w:rPr>
          <w:rFonts w:ascii="Consolas" w:hAnsi="Consolas"/>
          <w:color w:val="ABB2BF"/>
          <w:sz w:val="21"/>
          <w:szCs w:val="21"/>
        </w:rPr>
        <w:t>(</w:t>
      </w:r>
      <w:r w:rsidRPr="00263961">
        <w:rPr>
          <w:rFonts w:ascii="Consolas" w:hAnsi="Consolas"/>
          <w:color w:val="C678DD"/>
          <w:sz w:val="21"/>
          <w:szCs w:val="21"/>
        </w:rPr>
        <w:t>&amp;</w:t>
      </w:r>
      <w:r w:rsidRPr="00263961">
        <w:rPr>
          <w:rFonts w:ascii="Consolas" w:hAnsi="Consolas"/>
          <w:color w:val="E06C75"/>
          <w:sz w:val="21"/>
          <w:szCs w:val="21"/>
        </w:rPr>
        <w:t>empty</w:t>
      </w:r>
      <w:r w:rsidRPr="00263961">
        <w:rPr>
          <w:rFonts w:ascii="Consolas" w:hAnsi="Consolas"/>
          <w:color w:val="ABB2BF"/>
          <w:sz w:val="21"/>
          <w:szCs w:val="21"/>
        </w:rPr>
        <w:t>);</w:t>
      </w:r>
    </w:p>
    <w:p w14:paraId="0C7E6A98"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
    <w:p w14:paraId="68CC0CA7"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w:t>
      </w:r>
    </w:p>
    <w:p w14:paraId="770E4EC9" w14:textId="77777777" w:rsidR="00263961" w:rsidRPr="00263961" w:rsidRDefault="00263961" w:rsidP="00263961">
      <w:pPr>
        <w:shd w:val="clear" w:color="auto" w:fill="282C34"/>
        <w:spacing w:line="285" w:lineRule="atLeast"/>
        <w:rPr>
          <w:rFonts w:ascii="Consolas" w:hAnsi="Consolas"/>
          <w:color w:val="ABB2BF"/>
          <w:sz w:val="21"/>
          <w:szCs w:val="21"/>
        </w:rPr>
      </w:pPr>
    </w:p>
    <w:p w14:paraId="7AF17957"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C678DD"/>
          <w:sz w:val="21"/>
          <w:szCs w:val="21"/>
        </w:rPr>
        <w:t>int</w:t>
      </w:r>
      <w:r w:rsidRPr="00263961">
        <w:rPr>
          <w:rFonts w:ascii="Consolas" w:hAnsi="Consolas"/>
          <w:color w:val="ABB2BF"/>
          <w:sz w:val="21"/>
          <w:szCs w:val="21"/>
        </w:rPr>
        <w:t> </w:t>
      </w:r>
      <w:proofErr w:type="gramStart"/>
      <w:r w:rsidRPr="00263961">
        <w:rPr>
          <w:rFonts w:ascii="Consolas" w:hAnsi="Consolas"/>
          <w:color w:val="61AFEF"/>
          <w:sz w:val="21"/>
          <w:szCs w:val="21"/>
        </w:rPr>
        <w:t>main</w:t>
      </w:r>
      <w:r w:rsidRPr="00263961">
        <w:rPr>
          <w:rFonts w:ascii="Consolas" w:hAnsi="Consolas"/>
          <w:color w:val="ABB2BF"/>
          <w:sz w:val="21"/>
          <w:szCs w:val="21"/>
        </w:rPr>
        <w:t>(</w:t>
      </w:r>
      <w:proofErr w:type="gramEnd"/>
      <w:r w:rsidRPr="00263961">
        <w:rPr>
          <w:rFonts w:ascii="Consolas" w:hAnsi="Consolas"/>
          <w:color w:val="ABB2BF"/>
          <w:sz w:val="21"/>
          <w:szCs w:val="21"/>
        </w:rPr>
        <w:t>)</w:t>
      </w:r>
    </w:p>
    <w:p w14:paraId="1CC8F66B"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w:t>
      </w:r>
    </w:p>
    <w:p w14:paraId="64A22B6E" w14:textId="77777777" w:rsidR="00263961" w:rsidRPr="00263961" w:rsidRDefault="00263961" w:rsidP="00263961">
      <w:pPr>
        <w:shd w:val="clear" w:color="auto" w:fill="282C34"/>
        <w:spacing w:line="285" w:lineRule="atLeast"/>
        <w:rPr>
          <w:rFonts w:ascii="Consolas" w:hAnsi="Consolas"/>
          <w:color w:val="ABB2BF"/>
          <w:sz w:val="21"/>
          <w:szCs w:val="21"/>
        </w:rPr>
      </w:pPr>
    </w:p>
    <w:p w14:paraId="3C68FC85"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roofErr w:type="spellStart"/>
      <w:r w:rsidRPr="00263961">
        <w:rPr>
          <w:rFonts w:ascii="Consolas" w:hAnsi="Consolas"/>
          <w:color w:val="E5C07B"/>
          <w:sz w:val="21"/>
          <w:szCs w:val="21"/>
        </w:rPr>
        <w:t>pthread_t</w:t>
      </w:r>
      <w:proofErr w:type="spellEnd"/>
      <w:r w:rsidRPr="00263961">
        <w:rPr>
          <w:rFonts w:ascii="Consolas" w:hAnsi="Consolas"/>
          <w:color w:val="ABB2BF"/>
          <w:sz w:val="21"/>
          <w:szCs w:val="21"/>
        </w:rPr>
        <w:t> </w:t>
      </w:r>
      <w:proofErr w:type="gramStart"/>
      <w:r w:rsidRPr="00263961">
        <w:rPr>
          <w:rFonts w:ascii="Consolas" w:hAnsi="Consolas"/>
          <w:color w:val="E06C75"/>
          <w:sz w:val="21"/>
          <w:szCs w:val="21"/>
        </w:rPr>
        <w:t>pro</w:t>
      </w:r>
      <w:r w:rsidRPr="00263961">
        <w:rPr>
          <w:rFonts w:ascii="Consolas" w:hAnsi="Consolas"/>
          <w:color w:val="ABB2BF"/>
          <w:sz w:val="21"/>
          <w:szCs w:val="21"/>
        </w:rPr>
        <w:t>[</w:t>
      </w:r>
      <w:proofErr w:type="gramEnd"/>
      <w:r w:rsidRPr="00263961">
        <w:rPr>
          <w:rFonts w:ascii="Consolas" w:hAnsi="Consolas"/>
          <w:color w:val="D19A66"/>
          <w:sz w:val="21"/>
          <w:szCs w:val="21"/>
        </w:rPr>
        <w:t>5</w:t>
      </w:r>
      <w:r w:rsidRPr="00263961">
        <w:rPr>
          <w:rFonts w:ascii="Consolas" w:hAnsi="Consolas"/>
          <w:color w:val="ABB2BF"/>
          <w:sz w:val="21"/>
          <w:szCs w:val="21"/>
        </w:rPr>
        <w:t>], </w:t>
      </w:r>
      <w:r w:rsidRPr="00263961">
        <w:rPr>
          <w:rFonts w:ascii="Consolas" w:hAnsi="Consolas"/>
          <w:color w:val="E06C75"/>
          <w:sz w:val="21"/>
          <w:szCs w:val="21"/>
        </w:rPr>
        <w:t>con</w:t>
      </w:r>
      <w:r w:rsidRPr="00263961">
        <w:rPr>
          <w:rFonts w:ascii="Consolas" w:hAnsi="Consolas"/>
          <w:color w:val="ABB2BF"/>
          <w:sz w:val="21"/>
          <w:szCs w:val="21"/>
        </w:rPr>
        <w:t>;</w:t>
      </w:r>
    </w:p>
    <w:p w14:paraId="22AC40D3"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roofErr w:type="spellStart"/>
      <w:r w:rsidRPr="00263961">
        <w:rPr>
          <w:rFonts w:ascii="Consolas" w:hAnsi="Consolas"/>
          <w:color w:val="61AFEF"/>
          <w:sz w:val="21"/>
          <w:szCs w:val="21"/>
        </w:rPr>
        <w:t>pthread_mutex_</w:t>
      </w:r>
      <w:proofErr w:type="gramStart"/>
      <w:r w:rsidRPr="00263961">
        <w:rPr>
          <w:rFonts w:ascii="Consolas" w:hAnsi="Consolas"/>
          <w:color w:val="61AFEF"/>
          <w:sz w:val="21"/>
          <w:szCs w:val="21"/>
        </w:rPr>
        <w:t>init</w:t>
      </w:r>
      <w:proofErr w:type="spellEnd"/>
      <w:r w:rsidRPr="00263961">
        <w:rPr>
          <w:rFonts w:ascii="Consolas" w:hAnsi="Consolas"/>
          <w:color w:val="ABB2BF"/>
          <w:sz w:val="21"/>
          <w:szCs w:val="21"/>
        </w:rPr>
        <w:t>(</w:t>
      </w:r>
      <w:proofErr w:type="gramEnd"/>
      <w:r w:rsidRPr="00263961">
        <w:rPr>
          <w:rFonts w:ascii="Consolas" w:hAnsi="Consolas"/>
          <w:color w:val="C678DD"/>
          <w:sz w:val="21"/>
          <w:szCs w:val="21"/>
        </w:rPr>
        <w:t>&amp;</w:t>
      </w:r>
      <w:r w:rsidRPr="00263961">
        <w:rPr>
          <w:rFonts w:ascii="Consolas" w:hAnsi="Consolas"/>
          <w:color w:val="E06C75"/>
          <w:sz w:val="21"/>
          <w:szCs w:val="21"/>
        </w:rPr>
        <w:t>mutex</w:t>
      </w:r>
      <w:r w:rsidRPr="00263961">
        <w:rPr>
          <w:rFonts w:ascii="Consolas" w:hAnsi="Consolas"/>
          <w:color w:val="ABB2BF"/>
          <w:sz w:val="21"/>
          <w:szCs w:val="21"/>
        </w:rPr>
        <w:t>, </w:t>
      </w:r>
      <w:r w:rsidRPr="00263961">
        <w:rPr>
          <w:rFonts w:ascii="Consolas" w:hAnsi="Consolas"/>
          <w:color w:val="61AFEF"/>
          <w:sz w:val="21"/>
          <w:szCs w:val="21"/>
        </w:rPr>
        <w:t>NULL</w:t>
      </w:r>
      <w:r w:rsidRPr="00263961">
        <w:rPr>
          <w:rFonts w:ascii="Consolas" w:hAnsi="Consolas"/>
          <w:color w:val="ABB2BF"/>
          <w:sz w:val="21"/>
          <w:szCs w:val="21"/>
        </w:rPr>
        <w:t>);</w:t>
      </w:r>
    </w:p>
    <w:p w14:paraId="453FB592"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roofErr w:type="spellStart"/>
      <w:r w:rsidRPr="00263961">
        <w:rPr>
          <w:rFonts w:ascii="Consolas" w:hAnsi="Consolas"/>
          <w:color w:val="61AFEF"/>
          <w:sz w:val="21"/>
          <w:szCs w:val="21"/>
        </w:rPr>
        <w:t>sem_</w:t>
      </w:r>
      <w:proofErr w:type="gramStart"/>
      <w:r w:rsidRPr="00263961">
        <w:rPr>
          <w:rFonts w:ascii="Consolas" w:hAnsi="Consolas"/>
          <w:color w:val="61AFEF"/>
          <w:sz w:val="21"/>
          <w:szCs w:val="21"/>
        </w:rPr>
        <w:t>init</w:t>
      </w:r>
      <w:proofErr w:type="spellEnd"/>
      <w:r w:rsidRPr="00263961">
        <w:rPr>
          <w:rFonts w:ascii="Consolas" w:hAnsi="Consolas"/>
          <w:color w:val="ABB2BF"/>
          <w:sz w:val="21"/>
          <w:szCs w:val="21"/>
        </w:rPr>
        <w:t>(</w:t>
      </w:r>
      <w:proofErr w:type="gramEnd"/>
      <w:r w:rsidRPr="00263961">
        <w:rPr>
          <w:rFonts w:ascii="Consolas" w:hAnsi="Consolas"/>
          <w:color w:val="C678DD"/>
          <w:sz w:val="21"/>
          <w:szCs w:val="21"/>
        </w:rPr>
        <w:t>&amp;</w:t>
      </w:r>
      <w:r w:rsidRPr="00263961">
        <w:rPr>
          <w:rFonts w:ascii="Consolas" w:hAnsi="Consolas"/>
          <w:color w:val="E06C75"/>
          <w:sz w:val="21"/>
          <w:szCs w:val="21"/>
        </w:rPr>
        <w:t>empty</w:t>
      </w:r>
      <w:r w:rsidRPr="00263961">
        <w:rPr>
          <w:rFonts w:ascii="Consolas" w:hAnsi="Consolas"/>
          <w:color w:val="ABB2BF"/>
          <w:sz w:val="21"/>
          <w:szCs w:val="21"/>
        </w:rPr>
        <w:t>, </w:t>
      </w:r>
      <w:r w:rsidRPr="00263961">
        <w:rPr>
          <w:rFonts w:ascii="Consolas" w:hAnsi="Consolas"/>
          <w:color w:val="D19A66"/>
          <w:sz w:val="21"/>
          <w:szCs w:val="21"/>
        </w:rPr>
        <w:t>0</w:t>
      </w:r>
      <w:r w:rsidRPr="00263961">
        <w:rPr>
          <w:rFonts w:ascii="Consolas" w:hAnsi="Consolas"/>
          <w:color w:val="ABB2BF"/>
          <w:sz w:val="21"/>
          <w:szCs w:val="21"/>
        </w:rPr>
        <w:t>, </w:t>
      </w:r>
      <w:proofErr w:type="spellStart"/>
      <w:r w:rsidRPr="00263961">
        <w:rPr>
          <w:rFonts w:ascii="Consolas" w:hAnsi="Consolas"/>
          <w:color w:val="61AFEF"/>
          <w:sz w:val="21"/>
          <w:szCs w:val="21"/>
        </w:rPr>
        <w:t>SpoolerSize</w:t>
      </w:r>
      <w:proofErr w:type="spellEnd"/>
      <w:r w:rsidRPr="00263961">
        <w:rPr>
          <w:rFonts w:ascii="Consolas" w:hAnsi="Consolas"/>
          <w:color w:val="ABB2BF"/>
          <w:sz w:val="21"/>
          <w:szCs w:val="21"/>
        </w:rPr>
        <w:t>);</w:t>
      </w:r>
    </w:p>
    <w:p w14:paraId="3825707D"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roofErr w:type="spellStart"/>
      <w:r w:rsidRPr="00263961">
        <w:rPr>
          <w:rFonts w:ascii="Consolas" w:hAnsi="Consolas"/>
          <w:color w:val="61AFEF"/>
          <w:sz w:val="21"/>
          <w:szCs w:val="21"/>
        </w:rPr>
        <w:t>sem_</w:t>
      </w:r>
      <w:proofErr w:type="gramStart"/>
      <w:r w:rsidRPr="00263961">
        <w:rPr>
          <w:rFonts w:ascii="Consolas" w:hAnsi="Consolas"/>
          <w:color w:val="61AFEF"/>
          <w:sz w:val="21"/>
          <w:szCs w:val="21"/>
        </w:rPr>
        <w:t>init</w:t>
      </w:r>
      <w:proofErr w:type="spellEnd"/>
      <w:r w:rsidRPr="00263961">
        <w:rPr>
          <w:rFonts w:ascii="Consolas" w:hAnsi="Consolas"/>
          <w:color w:val="ABB2BF"/>
          <w:sz w:val="21"/>
          <w:szCs w:val="21"/>
        </w:rPr>
        <w:t>(</w:t>
      </w:r>
      <w:proofErr w:type="gramEnd"/>
      <w:r w:rsidRPr="00263961">
        <w:rPr>
          <w:rFonts w:ascii="Consolas" w:hAnsi="Consolas"/>
          <w:color w:val="C678DD"/>
          <w:sz w:val="21"/>
          <w:szCs w:val="21"/>
        </w:rPr>
        <w:t>&amp;</w:t>
      </w:r>
      <w:r w:rsidRPr="00263961">
        <w:rPr>
          <w:rFonts w:ascii="Consolas" w:hAnsi="Consolas"/>
          <w:color w:val="E06C75"/>
          <w:sz w:val="21"/>
          <w:szCs w:val="21"/>
        </w:rPr>
        <w:t>full</w:t>
      </w:r>
      <w:r w:rsidRPr="00263961">
        <w:rPr>
          <w:rFonts w:ascii="Consolas" w:hAnsi="Consolas"/>
          <w:color w:val="ABB2BF"/>
          <w:sz w:val="21"/>
          <w:szCs w:val="21"/>
        </w:rPr>
        <w:t>, </w:t>
      </w:r>
      <w:r w:rsidRPr="00263961">
        <w:rPr>
          <w:rFonts w:ascii="Consolas" w:hAnsi="Consolas"/>
          <w:color w:val="D19A66"/>
          <w:sz w:val="21"/>
          <w:szCs w:val="21"/>
        </w:rPr>
        <w:t>0</w:t>
      </w:r>
      <w:r w:rsidRPr="00263961">
        <w:rPr>
          <w:rFonts w:ascii="Consolas" w:hAnsi="Consolas"/>
          <w:color w:val="ABB2BF"/>
          <w:sz w:val="21"/>
          <w:szCs w:val="21"/>
        </w:rPr>
        <w:t>, </w:t>
      </w:r>
      <w:r w:rsidRPr="00263961">
        <w:rPr>
          <w:rFonts w:ascii="Consolas" w:hAnsi="Consolas"/>
          <w:color w:val="D19A66"/>
          <w:sz w:val="21"/>
          <w:szCs w:val="21"/>
        </w:rPr>
        <w:t>0</w:t>
      </w:r>
      <w:r w:rsidRPr="00263961">
        <w:rPr>
          <w:rFonts w:ascii="Consolas" w:hAnsi="Consolas"/>
          <w:color w:val="ABB2BF"/>
          <w:sz w:val="21"/>
          <w:szCs w:val="21"/>
        </w:rPr>
        <w:t>);</w:t>
      </w:r>
    </w:p>
    <w:p w14:paraId="0F594C12" w14:textId="77777777" w:rsidR="00263961" w:rsidRPr="00263961" w:rsidRDefault="00263961" w:rsidP="00263961">
      <w:pPr>
        <w:shd w:val="clear" w:color="auto" w:fill="282C34"/>
        <w:spacing w:line="285" w:lineRule="atLeast"/>
        <w:rPr>
          <w:rFonts w:ascii="Consolas" w:hAnsi="Consolas"/>
          <w:color w:val="ABB2BF"/>
          <w:sz w:val="21"/>
          <w:szCs w:val="21"/>
        </w:rPr>
      </w:pPr>
    </w:p>
    <w:p w14:paraId="6FC80E27"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r w:rsidRPr="00263961">
        <w:rPr>
          <w:rFonts w:ascii="Consolas" w:hAnsi="Consolas"/>
          <w:color w:val="C678DD"/>
          <w:sz w:val="21"/>
          <w:szCs w:val="21"/>
        </w:rPr>
        <w:t>int</w:t>
      </w:r>
      <w:r w:rsidRPr="00263961">
        <w:rPr>
          <w:rFonts w:ascii="Consolas" w:hAnsi="Consolas"/>
          <w:color w:val="ABB2BF"/>
          <w:sz w:val="21"/>
          <w:szCs w:val="21"/>
        </w:rPr>
        <w:t> </w:t>
      </w:r>
      <w:proofErr w:type="gramStart"/>
      <w:r w:rsidRPr="00263961">
        <w:rPr>
          <w:rFonts w:ascii="Consolas" w:hAnsi="Consolas"/>
          <w:color w:val="E06C75"/>
          <w:sz w:val="21"/>
          <w:szCs w:val="21"/>
        </w:rPr>
        <w:t>a</w:t>
      </w:r>
      <w:r w:rsidRPr="00263961">
        <w:rPr>
          <w:rFonts w:ascii="Consolas" w:hAnsi="Consolas"/>
          <w:color w:val="ABB2BF"/>
          <w:sz w:val="21"/>
          <w:szCs w:val="21"/>
        </w:rPr>
        <w:t>[</w:t>
      </w:r>
      <w:proofErr w:type="gramEnd"/>
      <w:r w:rsidRPr="00263961">
        <w:rPr>
          <w:rFonts w:ascii="Consolas" w:hAnsi="Consolas"/>
          <w:color w:val="D19A66"/>
          <w:sz w:val="21"/>
          <w:szCs w:val="21"/>
        </w:rPr>
        <w:t>5</w:t>
      </w:r>
      <w:r w:rsidRPr="00263961">
        <w:rPr>
          <w:rFonts w:ascii="Consolas" w:hAnsi="Consolas"/>
          <w:color w:val="ABB2BF"/>
          <w:sz w:val="21"/>
          <w:szCs w:val="21"/>
        </w:rPr>
        <w:t>] </w:t>
      </w:r>
      <w:r w:rsidRPr="00263961">
        <w:rPr>
          <w:rFonts w:ascii="Consolas" w:hAnsi="Consolas"/>
          <w:color w:val="C678DD"/>
          <w:sz w:val="21"/>
          <w:szCs w:val="21"/>
        </w:rPr>
        <w:t>=</w:t>
      </w:r>
      <w:r w:rsidRPr="00263961">
        <w:rPr>
          <w:rFonts w:ascii="Consolas" w:hAnsi="Consolas"/>
          <w:color w:val="ABB2BF"/>
          <w:sz w:val="21"/>
          <w:szCs w:val="21"/>
        </w:rPr>
        <w:t> {</w:t>
      </w:r>
      <w:r w:rsidRPr="00263961">
        <w:rPr>
          <w:rFonts w:ascii="Consolas" w:hAnsi="Consolas"/>
          <w:color w:val="D19A66"/>
          <w:sz w:val="21"/>
          <w:szCs w:val="21"/>
        </w:rPr>
        <w:t>1</w:t>
      </w:r>
      <w:r w:rsidRPr="00263961">
        <w:rPr>
          <w:rFonts w:ascii="Consolas" w:hAnsi="Consolas"/>
          <w:color w:val="ABB2BF"/>
          <w:sz w:val="21"/>
          <w:szCs w:val="21"/>
        </w:rPr>
        <w:t>, </w:t>
      </w:r>
      <w:r w:rsidRPr="00263961">
        <w:rPr>
          <w:rFonts w:ascii="Consolas" w:hAnsi="Consolas"/>
          <w:color w:val="D19A66"/>
          <w:sz w:val="21"/>
          <w:szCs w:val="21"/>
        </w:rPr>
        <w:t>2</w:t>
      </w:r>
      <w:r w:rsidRPr="00263961">
        <w:rPr>
          <w:rFonts w:ascii="Consolas" w:hAnsi="Consolas"/>
          <w:color w:val="ABB2BF"/>
          <w:sz w:val="21"/>
          <w:szCs w:val="21"/>
        </w:rPr>
        <w:t>, </w:t>
      </w:r>
      <w:r w:rsidRPr="00263961">
        <w:rPr>
          <w:rFonts w:ascii="Consolas" w:hAnsi="Consolas"/>
          <w:color w:val="D19A66"/>
          <w:sz w:val="21"/>
          <w:szCs w:val="21"/>
        </w:rPr>
        <w:t>3</w:t>
      </w:r>
      <w:r w:rsidRPr="00263961">
        <w:rPr>
          <w:rFonts w:ascii="Consolas" w:hAnsi="Consolas"/>
          <w:color w:val="ABB2BF"/>
          <w:sz w:val="21"/>
          <w:szCs w:val="21"/>
        </w:rPr>
        <w:t>, </w:t>
      </w:r>
      <w:r w:rsidRPr="00263961">
        <w:rPr>
          <w:rFonts w:ascii="Consolas" w:hAnsi="Consolas"/>
          <w:color w:val="D19A66"/>
          <w:sz w:val="21"/>
          <w:szCs w:val="21"/>
        </w:rPr>
        <w:t>4</w:t>
      </w:r>
      <w:r w:rsidRPr="00263961">
        <w:rPr>
          <w:rFonts w:ascii="Consolas" w:hAnsi="Consolas"/>
          <w:color w:val="ABB2BF"/>
          <w:sz w:val="21"/>
          <w:szCs w:val="21"/>
        </w:rPr>
        <w:t>, </w:t>
      </w:r>
      <w:r w:rsidRPr="00263961">
        <w:rPr>
          <w:rFonts w:ascii="Consolas" w:hAnsi="Consolas"/>
          <w:color w:val="D19A66"/>
          <w:sz w:val="21"/>
          <w:szCs w:val="21"/>
        </w:rPr>
        <w:t>5</w:t>
      </w:r>
      <w:r w:rsidRPr="00263961">
        <w:rPr>
          <w:rFonts w:ascii="Consolas" w:hAnsi="Consolas"/>
          <w:color w:val="ABB2BF"/>
          <w:sz w:val="21"/>
          <w:szCs w:val="21"/>
        </w:rPr>
        <w:t>};</w:t>
      </w:r>
    </w:p>
    <w:p w14:paraId="68D3D02C" w14:textId="77777777" w:rsidR="00263961" w:rsidRPr="00263961" w:rsidRDefault="00263961" w:rsidP="00263961">
      <w:pPr>
        <w:shd w:val="clear" w:color="auto" w:fill="282C34"/>
        <w:spacing w:line="285" w:lineRule="atLeast"/>
        <w:rPr>
          <w:rFonts w:ascii="Consolas" w:hAnsi="Consolas"/>
          <w:color w:val="ABB2BF"/>
          <w:sz w:val="21"/>
          <w:szCs w:val="21"/>
        </w:rPr>
      </w:pPr>
    </w:p>
    <w:p w14:paraId="20E6184E"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r w:rsidRPr="00263961">
        <w:rPr>
          <w:rFonts w:ascii="Consolas" w:hAnsi="Consolas"/>
          <w:color w:val="C678DD"/>
          <w:sz w:val="21"/>
          <w:szCs w:val="21"/>
        </w:rPr>
        <w:t>for</w:t>
      </w:r>
      <w:r w:rsidRPr="00263961">
        <w:rPr>
          <w:rFonts w:ascii="Consolas" w:hAnsi="Consolas"/>
          <w:color w:val="ABB2BF"/>
          <w:sz w:val="21"/>
          <w:szCs w:val="21"/>
        </w:rPr>
        <w:t> (</w:t>
      </w:r>
      <w:r w:rsidRPr="00263961">
        <w:rPr>
          <w:rFonts w:ascii="Consolas" w:hAnsi="Consolas"/>
          <w:color w:val="C678DD"/>
          <w:sz w:val="21"/>
          <w:szCs w:val="21"/>
        </w:rPr>
        <w:t>int</w:t>
      </w:r>
      <w:r w:rsidRPr="00263961">
        <w:rPr>
          <w:rFonts w:ascii="Consolas" w:hAnsi="Consolas"/>
          <w:color w:val="ABB2BF"/>
          <w:sz w:val="21"/>
          <w:szCs w:val="21"/>
        </w:rPr>
        <w:t> </w:t>
      </w:r>
      <w:proofErr w:type="spellStart"/>
      <w:r w:rsidRPr="00263961">
        <w:rPr>
          <w:rFonts w:ascii="Consolas" w:hAnsi="Consolas"/>
          <w:color w:val="E06C75"/>
          <w:sz w:val="21"/>
          <w:szCs w:val="21"/>
        </w:rPr>
        <w:t>i</w:t>
      </w:r>
      <w:proofErr w:type="spellEnd"/>
      <w:r w:rsidRPr="00263961">
        <w:rPr>
          <w:rFonts w:ascii="Consolas" w:hAnsi="Consolas"/>
          <w:color w:val="ABB2BF"/>
          <w:sz w:val="21"/>
          <w:szCs w:val="21"/>
        </w:rPr>
        <w:t> </w:t>
      </w:r>
      <w:r w:rsidRPr="00263961">
        <w:rPr>
          <w:rFonts w:ascii="Consolas" w:hAnsi="Consolas"/>
          <w:color w:val="C678DD"/>
          <w:sz w:val="21"/>
          <w:szCs w:val="21"/>
        </w:rPr>
        <w:t>=</w:t>
      </w:r>
      <w:r w:rsidRPr="00263961">
        <w:rPr>
          <w:rFonts w:ascii="Consolas" w:hAnsi="Consolas"/>
          <w:color w:val="ABB2BF"/>
          <w:sz w:val="21"/>
          <w:szCs w:val="21"/>
        </w:rPr>
        <w:t> </w:t>
      </w:r>
      <w:r w:rsidRPr="00263961">
        <w:rPr>
          <w:rFonts w:ascii="Consolas" w:hAnsi="Consolas"/>
          <w:color w:val="D19A66"/>
          <w:sz w:val="21"/>
          <w:szCs w:val="21"/>
        </w:rPr>
        <w:t>0</w:t>
      </w:r>
      <w:r w:rsidRPr="00263961">
        <w:rPr>
          <w:rFonts w:ascii="Consolas" w:hAnsi="Consolas"/>
          <w:color w:val="ABB2BF"/>
          <w:sz w:val="21"/>
          <w:szCs w:val="21"/>
        </w:rPr>
        <w:t>; </w:t>
      </w:r>
      <w:proofErr w:type="spellStart"/>
      <w:r w:rsidRPr="00263961">
        <w:rPr>
          <w:rFonts w:ascii="Consolas" w:hAnsi="Consolas"/>
          <w:color w:val="E06C75"/>
          <w:sz w:val="21"/>
          <w:szCs w:val="21"/>
        </w:rPr>
        <w:t>i</w:t>
      </w:r>
      <w:proofErr w:type="spellEnd"/>
      <w:r w:rsidRPr="00263961">
        <w:rPr>
          <w:rFonts w:ascii="Consolas" w:hAnsi="Consolas"/>
          <w:color w:val="ABB2BF"/>
          <w:sz w:val="21"/>
          <w:szCs w:val="21"/>
        </w:rPr>
        <w:t> </w:t>
      </w:r>
      <w:r w:rsidRPr="00263961">
        <w:rPr>
          <w:rFonts w:ascii="Consolas" w:hAnsi="Consolas"/>
          <w:color w:val="C678DD"/>
          <w:sz w:val="21"/>
          <w:szCs w:val="21"/>
        </w:rPr>
        <w:t>&lt;</w:t>
      </w:r>
      <w:r w:rsidRPr="00263961">
        <w:rPr>
          <w:rFonts w:ascii="Consolas" w:hAnsi="Consolas"/>
          <w:color w:val="ABB2BF"/>
          <w:sz w:val="21"/>
          <w:szCs w:val="21"/>
        </w:rPr>
        <w:t> </w:t>
      </w:r>
      <w:r w:rsidRPr="00263961">
        <w:rPr>
          <w:rFonts w:ascii="Consolas" w:hAnsi="Consolas"/>
          <w:color w:val="D19A66"/>
          <w:sz w:val="21"/>
          <w:szCs w:val="21"/>
        </w:rPr>
        <w:t>5</w:t>
      </w:r>
      <w:r w:rsidRPr="00263961">
        <w:rPr>
          <w:rFonts w:ascii="Consolas" w:hAnsi="Consolas"/>
          <w:color w:val="ABB2BF"/>
          <w:sz w:val="21"/>
          <w:szCs w:val="21"/>
        </w:rPr>
        <w:t>; </w:t>
      </w:r>
      <w:proofErr w:type="spellStart"/>
      <w:r w:rsidRPr="00263961">
        <w:rPr>
          <w:rFonts w:ascii="Consolas" w:hAnsi="Consolas"/>
          <w:color w:val="E06C75"/>
          <w:sz w:val="21"/>
          <w:szCs w:val="21"/>
        </w:rPr>
        <w:t>i</w:t>
      </w:r>
      <w:proofErr w:type="spellEnd"/>
      <w:r w:rsidRPr="00263961">
        <w:rPr>
          <w:rFonts w:ascii="Consolas" w:hAnsi="Consolas"/>
          <w:color w:val="C678DD"/>
          <w:sz w:val="21"/>
          <w:szCs w:val="21"/>
        </w:rPr>
        <w:t>++</w:t>
      </w:r>
      <w:r w:rsidRPr="00263961">
        <w:rPr>
          <w:rFonts w:ascii="Consolas" w:hAnsi="Consolas"/>
          <w:color w:val="ABB2BF"/>
          <w:sz w:val="21"/>
          <w:szCs w:val="21"/>
        </w:rPr>
        <w:t>)</w:t>
      </w:r>
    </w:p>
    <w:p w14:paraId="363F2687"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
    <w:p w14:paraId="2FB5D9BE"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r w:rsidRPr="00263961">
        <w:rPr>
          <w:rFonts w:ascii="Consolas" w:hAnsi="Consolas"/>
          <w:color w:val="61AFEF"/>
          <w:sz w:val="21"/>
          <w:szCs w:val="21"/>
        </w:rPr>
        <w:t>pthread_create</w:t>
      </w:r>
      <w:r w:rsidRPr="00263961">
        <w:rPr>
          <w:rFonts w:ascii="Consolas" w:hAnsi="Consolas"/>
          <w:color w:val="ABB2BF"/>
          <w:sz w:val="21"/>
          <w:szCs w:val="21"/>
        </w:rPr>
        <w:t>(</w:t>
      </w:r>
      <w:r w:rsidRPr="00263961">
        <w:rPr>
          <w:rFonts w:ascii="Consolas" w:hAnsi="Consolas"/>
          <w:color w:val="C678DD"/>
          <w:sz w:val="21"/>
          <w:szCs w:val="21"/>
        </w:rPr>
        <w:t>&amp;</w:t>
      </w:r>
      <w:r w:rsidRPr="00263961">
        <w:rPr>
          <w:rFonts w:ascii="Consolas" w:hAnsi="Consolas"/>
          <w:color w:val="E06C75"/>
          <w:sz w:val="21"/>
          <w:szCs w:val="21"/>
        </w:rPr>
        <w:t>pro</w:t>
      </w:r>
      <w:r w:rsidRPr="00263961">
        <w:rPr>
          <w:rFonts w:ascii="Consolas" w:hAnsi="Consolas"/>
          <w:color w:val="ABB2BF"/>
          <w:sz w:val="21"/>
          <w:szCs w:val="21"/>
        </w:rPr>
        <w:t>[</w:t>
      </w:r>
      <w:r w:rsidRPr="00263961">
        <w:rPr>
          <w:rFonts w:ascii="Consolas" w:hAnsi="Consolas"/>
          <w:color w:val="E06C75"/>
          <w:sz w:val="21"/>
          <w:szCs w:val="21"/>
        </w:rPr>
        <w:t>i</w:t>
      </w:r>
      <w:r w:rsidRPr="00263961">
        <w:rPr>
          <w:rFonts w:ascii="Consolas" w:hAnsi="Consolas"/>
          <w:color w:val="ABB2BF"/>
          <w:sz w:val="21"/>
          <w:szCs w:val="21"/>
        </w:rPr>
        <w:t>], </w:t>
      </w:r>
      <w:r w:rsidRPr="00263961">
        <w:rPr>
          <w:rFonts w:ascii="Consolas" w:hAnsi="Consolas"/>
          <w:color w:val="61AFEF"/>
          <w:sz w:val="21"/>
          <w:szCs w:val="21"/>
        </w:rPr>
        <w:t>NULL</w:t>
      </w:r>
      <w:r w:rsidRPr="00263961">
        <w:rPr>
          <w:rFonts w:ascii="Consolas" w:hAnsi="Consolas"/>
          <w:color w:val="ABB2BF"/>
          <w:sz w:val="21"/>
          <w:szCs w:val="21"/>
        </w:rPr>
        <w:t>, (</w:t>
      </w:r>
      <w:r w:rsidRPr="00263961">
        <w:rPr>
          <w:rFonts w:ascii="Consolas" w:hAnsi="Consolas"/>
          <w:color w:val="C678DD"/>
          <w:sz w:val="21"/>
          <w:szCs w:val="21"/>
        </w:rPr>
        <w:t>void</w:t>
      </w:r>
      <w:r w:rsidRPr="00263961">
        <w:rPr>
          <w:rFonts w:ascii="Consolas" w:hAnsi="Consolas"/>
          <w:color w:val="ABB2BF"/>
          <w:sz w:val="21"/>
          <w:szCs w:val="21"/>
        </w:rPr>
        <w:t> </w:t>
      </w:r>
      <w:proofErr w:type="gramStart"/>
      <w:r w:rsidRPr="00263961">
        <w:rPr>
          <w:rFonts w:ascii="Consolas" w:hAnsi="Consolas"/>
          <w:color w:val="C678DD"/>
          <w:sz w:val="21"/>
          <w:szCs w:val="21"/>
        </w:rPr>
        <w:t>*</w:t>
      </w:r>
      <w:r w:rsidRPr="00263961">
        <w:rPr>
          <w:rFonts w:ascii="Consolas" w:hAnsi="Consolas"/>
          <w:color w:val="ABB2BF"/>
          <w:sz w:val="21"/>
          <w:szCs w:val="21"/>
        </w:rPr>
        <w:t>)</w:t>
      </w:r>
      <w:r w:rsidRPr="00263961">
        <w:rPr>
          <w:rFonts w:ascii="Consolas" w:hAnsi="Consolas"/>
          <w:color w:val="61AFEF"/>
          <w:sz w:val="21"/>
          <w:szCs w:val="21"/>
        </w:rPr>
        <w:t>producer</w:t>
      </w:r>
      <w:proofErr w:type="gramEnd"/>
      <w:r w:rsidRPr="00263961">
        <w:rPr>
          <w:rFonts w:ascii="Consolas" w:hAnsi="Consolas"/>
          <w:color w:val="ABB2BF"/>
          <w:sz w:val="21"/>
          <w:szCs w:val="21"/>
        </w:rPr>
        <w:t>, (</w:t>
      </w:r>
      <w:r w:rsidRPr="00263961">
        <w:rPr>
          <w:rFonts w:ascii="Consolas" w:hAnsi="Consolas"/>
          <w:color w:val="C678DD"/>
          <w:sz w:val="21"/>
          <w:szCs w:val="21"/>
        </w:rPr>
        <w:t>void</w:t>
      </w:r>
      <w:r w:rsidRPr="00263961">
        <w:rPr>
          <w:rFonts w:ascii="Consolas" w:hAnsi="Consolas"/>
          <w:color w:val="ABB2BF"/>
          <w:sz w:val="21"/>
          <w:szCs w:val="21"/>
        </w:rPr>
        <w:t> </w:t>
      </w:r>
      <w:r w:rsidRPr="00263961">
        <w:rPr>
          <w:rFonts w:ascii="Consolas" w:hAnsi="Consolas"/>
          <w:color w:val="C678DD"/>
          <w:sz w:val="21"/>
          <w:szCs w:val="21"/>
        </w:rPr>
        <w:t>*</w:t>
      </w:r>
      <w:r w:rsidRPr="00263961">
        <w:rPr>
          <w:rFonts w:ascii="Consolas" w:hAnsi="Consolas"/>
          <w:color w:val="ABB2BF"/>
          <w:sz w:val="21"/>
          <w:szCs w:val="21"/>
        </w:rPr>
        <w:t>)</w:t>
      </w:r>
      <w:r w:rsidRPr="00263961">
        <w:rPr>
          <w:rFonts w:ascii="Consolas" w:hAnsi="Consolas"/>
          <w:color w:val="C678DD"/>
          <w:sz w:val="21"/>
          <w:szCs w:val="21"/>
        </w:rPr>
        <w:t>&amp;</w:t>
      </w:r>
      <w:r w:rsidRPr="00263961">
        <w:rPr>
          <w:rFonts w:ascii="Consolas" w:hAnsi="Consolas"/>
          <w:color w:val="E06C75"/>
          <w:sz w:val="21"/>
          <w:szCs w:val="21"/>
        </w:rPr>
        <w:t>a</w:t>
      </w:r>
      <w:r w:rsidRPr="00263961">
        <w:rPr>
          <w:rFonts w:ascii="Consolas" w:hAnsi="Consolas"/>
          <w:color w:val="ABB2BF"/>
          <w:sz w:val="21"/>
          <w:szCs w:val="21"/>
        </w:rPr>
        <w:t>[</w:t>
      </w:r>
      <w:r w:rsidRPr="00263961">
        <w:rPr>
          <w:rFonts w:ascii="Consolas" w:hAnsi="Consolas"/>
          <w:color w:val="E06C75"/>
          <w:sz w:val="21"/>
          <w:szCs w:val="21"/>
        </w:rPr>
        <w:t>i</w:t>
      </w:r>
      <w:r w:rsidRPr="00263961">
        <w:rPr>
          <w:rFonts w:ascii="Consolas" w:hAnsi="Consolas"/>
          <w:color w:val="ABB2BF"/>
          <w:sz w:val="21"/>
          <w:szCs w:val="21"/>
        </w:rPr>
        <w:t>]);</w:t>
      </w:r>
    </w:p>
    <w:p w14:paraId="6E6F198C"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
    <w:p w14:paraId="373413A9" w14:textId="77777777" w:rsidR="00263961" w:rsidRPr="00263961" w:rsidRDefault="00263961" w:rsidP="00263961">
      <w:pPr>
        <w:shd w:val="clear" w:color="auto" w:fill="282C34"/>
        <w:spacing w:line="285" w:lineRule="atLeast"/>
        <w:rPr>
          <w:rFonts w:ascii="Consolas" w:hAnsi="Consolas"/>
          <w:color w:val="ABB2BF"/>
          <w:sz w:val="21"/>
          <w:szCs w:val="21"/>
        </w:rPr>
      </w:pPr>
    </w:p>
    <w:p w14:paraId="63E3015A"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r w:rsidRPr="00263961">
        <w:rPr>
          <w:rFonts w:ascii="Consolas" w:hAnsi="Consolas"/>
          <w:color w:val="C678DD"/>
          <w:sz w:val="21"/>
          <w:szCs w:val="21"/>
        </w:rPr>
        <w:t>for</w:t>
      </w:r>
      <w:r w:rsidRPr="00263961">
        <w:rPr>
          <w:rFonts w:ascii="Consolas" w:hAnsi="Consolas"/>
          <w:color w:val="ABB2BF"/>
          <w:sz w:val="21"/>
          <w:szCs w:val="21"/>
        </w:rPr>
        <w:t> (</w:t>
      </w:r>
      <w:r w:rsidRPr="00263961">
        <w:rPr>
          <w:rFonts w:ascii="Consolas" w:hAnsi="Consolas"/>
          <w:color w:val="C678DD"/>
          <w:sz w:val="21"/>
          <w:szCs w:val="21"/>
        </w:rPr>
        <w:t>int</w:t>
      </w:r>
      <w:r w:rsidRPr="00263961">
        <w:rPr>
          <w:rFonts w:ascii="Consolas" w:hAnsi="Consolas"/>
          <w:color w:val="ABB2BF"/>
          <w:sz w:val="21"/>
          <w:szCs w:val="21"/>
        </w:rPr>
        <w:t> </w:t>
      </w:r>
      <w:proofErr w:type="spellStart"/>
      <w:r w:rsidRPr="00263961">
        <w:rPr>
          <w:rFonts w:ascii="Consolas" w:hAnsi="Consolas"/>
          <w:color w:val="E06C75"/>
          <w:sz w:val="21"/>
          <w:szCs w:val="21"/>
        </w:rPr>
        <w:t>i</w:t>
      </w:r>
      <w:proofErr w:type="spellEnd"/>
      <w:r w:rsidRPr="00263961">
        <w:rPr>
          <w:rFonts w:ascii="Consolas" w:hAnsi="Consolas"/>
          <w:color w:val="ABB2BF"/>
          <w:sz w:val="21"/>
          <w:szCs w:val="21"/>
        </w:rPr>
        <w:t> </w:t>
      </w:r>
      <w:r w:rsidRPr="00263961">
        <w:rPr>
          <w:rFonts w:ascii="Consolas" w:hAnsi="Consolas"/>
          <w:color w:val="C678DD"/>
          <w:sz w:val="21"/>
          <w:szCs w:val="21"/>
        </w:rPr>
        <w:t>=</w:t>
      </w:r>
      <w:r w:rsidRPr="00263961">
        <w:rPr>
          <w:rFonts w:ascii="Consolas" w:hAnsi="Consolas"/>
          <w:color w:val="ABB2BF"/>
          <w:sz w:val="21"/>
          <w:szCs w:val="21"/>
        </w:rPr>
        <w:t> </w:t>
      </w:r>
      <w:r w:rsidRPr="00263961">
        <w:rPr>
          <w:rFonts w:ascii="Consolas" w:hAnsi="Consolas"/>
          <w:color w:val="D19A66"/>
          <w:sz w:val="21"/>
          <w:szCs w:val="21"/>
        </w:rPr>
        <w:t>0</w:t>
      </w:r>
      <w:r w:rsidRPr="00263961">
        <w:rPr>
          <w:rFonts w:ascii="Consolas" w:hAnsi="Consolas"/>
          <w:color w:val="ABB2BF"/>
          <w:sz w:val="21"/>
          <w:szCs w:val="21"/>
        </w:rPr>
        <w:t>; </w:t>
      </w:r>
      <w:proofErr w:type="spellStart"/>
      <w:r w:rsidRPr="00263961">
        <w:rPr>
          <w:rFonts w:ascii="Consolas" w:hAnsi="Consolas"/>
          <w:color w:val="E06C75"/>
          <w:sz w:val="21"/>
          <w:szCs w:val="21"/>
        </w:rPr>
        <w:t>i</w:t>
      </w:r>
      <w:proofErr w:type="spellEnd"/>
      <w:r w:rsidRPr="00263961">
        <w:rPr>
          <w:rFonts w:ascii="Consolas" w:hAnsi="Consolas"/>
          <w:color w:val="ABB2BF"/>
          <w:sz w:val="21"/>
          <w:szCs w:val="21"/>
        </w:rPr>
        <w:t> </w:t>
      </w:r>
      <w:r w:rsidRPr="00263961">
        <w:rPr>
          <w:rFonts w:ascii="Consolas" w:hAnsi="Consolas"/>
          <w:color w:val="C678DD"/>
          <w:sz w:val="21"/>
          <w:szCs w:val="21"/>
        </w:rPr>
        <w:t>&lt;</w:t>
      </w:r>
      <w:r w:rsidRPr="00263961">
        <w:rPr>
          <w:rFonts w:ascii="Consolas" w:hAnsi="Consolas"/>
          <w:color w:val="ABB2BF"/>
          <w:sz w:val="21"/>
          <w:szCs w:val="21"/>
        </w:rPr>
        <w:t> </w:t>
      </w:r>
      <w:r w:rsidRPr="00263961">
        <w:rPr>
          <w:rFonts w:ascii="Consolas" w:hAnsi="Consolas"/>
          <w:color w:val="D19A66"/>
          <w:sz w:val="21"/>
          <w:szCs w:val="21"/>
        </w:rPr>
        <w:t>5</w:t>
      </w:r>
      <w:r w:rsidRPr="00263961">
        <w:rPr>
          <w:rFonts w:ascii="Consolas" w:hAnsi="Consolas"/>
          <w:color w:val="ABB2BF"/>
          <w:sz w:val="21"/>
          <w:szCs w:val="21"/>
        </w:rPr>
        <w:t>; </w:t>
      </w:r>
      <w:proofErr w:type="spellStart"/>
      <w:r w:rsidRPr="00263961">
        <w:rPr>
          <w:rFonts w:ascii="Consolas" w:hAnsi="Consolas"/>
          <w:color w:val="E06C75"/>
          <w:sz w:val="21"/>
          <w:szCs w:val="21"/>
        </w:rPr>
        <w:t>i</w:t>
      </w:r>
      <w:proofErr w:type="spellEnd"/>
      <w:r w:rsidRPr="00263961">
        <w:rPr>
          <w:rFonts w:ascii="Consolas" w:hAnsi="Consolas"/>
          <w:color w:val="C678DD"/>
          <w:sz w:val="21"/>
          <w:szCs w:val="21"/>
        </w:rPr>
        <w:t>++</w:t>
      </w:r>
      <w:r w:rsidRPr="00263961">
        <w:rPr>
          <w:rFonts w:ascii="Consolas" w:hAnsi="Consolas"/>
          <w:color w:val="ABB2BF"/>
          <w:sz w:val="21"/>
          <w:szCs w:val="21"/>
        </w:rPr>
        <w:t>)</w:t>
      </w:r>
    </w:p>
    <w:p w14:paraId="16B7B410"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
    <w:p w14:paraId="20837F8A"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r w:rsidRPr="00263961">
        <w:rPr>
          <w:rFonts w:ascii="Consolas" w:hAnsi="Consolas"/>
          <w:color w:val="61AFEF"/>
          <w:sz w:val="21"/>
          <w:szCs w:val="21"/>
        </w:rPr>
        <w:t>pthread_</w:t>
      </w:r>
      <w:proofErr w:type="gramStart"/>
      <w:r w:rsidRPr="00263961">
        <w:rPr>
          <w:rFonts w:ascii="Consolas" w:hAnsi="Consolas"/>
          <w:color w:val="61AFEF"/>
          <w:sz w:val="21"/>
          <w:szCs w:val="21"/>
        </w:rPr>
        <w:t>create</w:t>
      </w:r>
      <w:r w:rsidRPr="00263961">
        <w:rPr>
          <w:rFonts w:ascii="Consolas" w:hAnsi="Consolas"/>
          <w:color w:val="ABB2BF"/>
          <w:sz w:val="21"/>
          <w:szCs w:val="21"/>
        </w:rPr>
        <w:t>(</w:t>
      </w:r>
      <w:proofErr w:type="gramEnd"/>
      <w:r w:rsidRPr="00263961">
        <w:rPr>
          <w:rFonts w:ascii="Consolas" w:hAnsi="Consolas"/>
          <w:color w:val="C678DD"/>
          <w:sz w:val="21"/>
          <w:szCs w:val="21"/>
        </w:rPr>
        <w:t>&amp;</w:t>
      </w:r>
      <w:r w:rsidRPr="00263961">
        <w:rPr>
          <w:rFonts w:ascii="Consolas" w:hAnsi="Consolas"/>
          <w:color w:val="E06C75"/>
          <w:sz w:val="21"/>
          <w:szCs w:val="21"/>
        </w:rPr>
        <w:t>con</w:t>
      </w:r>
      <w:r w:rsidRPr="00263961">
        <w:rPr>
          <w:rFonts w:ascii="Consolas" w:hAnsi="Consolas"/>
          <w:color w:val="ABB2BF"/>
          <w:sz w:val="21"/>
          <w:szCs w:val="21"/>
        </w:rPr>
        <w:t>, </w:t>
      </w:r>
      <w:r w:rsidRPr="00263961">
        <w:rPr>
          <w:rFonts w:ascii="Consolas" w:hAnsi="Consolas"/>
          <w:color w:val="61AFEF"/>
          <w:sz w:val="21"/>
          <w:szCs w:val="21"/>
        </w:rPr>
        <w:t>NULL</w:t>
      </w:r>
      <w:r w:rsidRPr="00263961">
        <w:rPr>
          <w:rFonts w:ascii="Consolas" w:hAnsi="Consolas"/>
          <w:color w:val="ABB2BF"/>
          <w:sz w:val="21"/>
          <w:szCs w:val="21"/>
        </w:rPr>
        <w:t>, (</w:t>
      </w:r>
      <w:r w:rsidRPr="00263961">
        <w:rPr>
          <w:rFonts w:ascii="Consolas" w:hAnsi="Consolas"/>
          <w:color w:val="C678DD"/>
          <w:sz w:val="21"/>
          <w:szCs w:val="21"/>
        </w:rPr>
        <w:t>void</w:t>
      </w:r>
      <w:r w:rsidRPr="00263961">
        <w:rPr>
          <w:rFonts w:ascii="Consolas" w:hAnsi="Consolas"/>
          <w:color w:val="ABB2BF"/>
          <w:sz w:val="21"/>
          <w:szCs w:val="21"/>
        </w:rPr>
        <w:t> </w:t>
      </w:r>
      <w:r w:rsidRPr="00263961">
        <w:rPr>
          <w:rFonts w:ascii="Consolas" w:hAnsi="Consolas"/>
          <w:color w:val="C678DD"/>
          <w:sz w:val="21"/>
          <w:szCs w:val="21"/>
        </w:rPr>
        <w:t>*</w:t>
      </w:r>
      <w:r w:rsidRPr="00263961">
        <w:rPr>
          <w:rFonts w:ascii="Consolas" w:hAnsi="Consolas"/>
          <w:color w:val="ABB2BF"/>
          <w:sz w:val="21"/>
          <w:szCs w:val="21"/>
        </w:rPr>
        <w:t>)</w:t>
      </w:r>
      <w:r w:rsidRPr="00263961">
        <w:rPr>
          <w:rFonts w:ascii="Consolas" w:hAnsi="Consolas"/>
          <w:color w:val="61AFEF"/>
          <w:sz w:val="21"/>
          <w:szCs w:val="21"/>
        </w:rPr>
        <w:t>consumer</w:t>
      </w:r>
      <w:r w:rsidRPr="00263961">
        <w:rPr>
          <w:rFonts w:ascii="Consolas" w:hAnsi="Consolas"/>
          <w:color w:val="ABB2BF"/>
          <w:sz w:val="21"/>
          <w:szCs w:val="21"/>
        </w:rPr>
        <w:t>, (</w:t>
      </w:r>
      <w:r w:rsidRPr="00263961">
        <w:rPr>
          <w:rFonts w:ascii="Consolas" w:hAnsi="Consolas"/>
          <w:color w:val="C678DD"/>
          <w:sz w:val="21"/>
          <w:szCs w:val="21"/>
        </w:rPr>
        <w:t>void</w:t>
      </w:r>
      <w:r w:rsidRPr="00263961">
        <w:rPr>
          <w:rFonts w:ascii="Consolas" w:hAnsi="Consolas"/>
          <w:color w:val="ABB2BF"/>
          <w:sz w:val="21"/>
          <w:szCs w:val="21"/>
        </w:rPr>
        <w:t> </w:t>
      </w:r>
      <w:r w:rsidRPr="00263961">
        <w:rPr>
          <w:rFonts w:ascii="Consolas" w:hAnsi="Consolas"/>
          <w:color w:val="C678DD"/>
          <w:sz w:val="21"/>
          <w:szCs w:val="21"/>
        </w:rPr>
        <w:t>*</w:t>
      </w:r>
      <w:r w:rsidRPr="00263961">
        <w:rPr>
          <w:rFonts w:ascii="Consolas" w:hAnsi="Consolas"/>
          <w:color w:val="ABB2BF"/>
          <w:sz w:val="21"/>
          <w:szCs w:val="21"/>
        </w:rPr>
        <w:t>)</w:t>
      </w:r>
      <w:r w:rsidRPr="00263961">
        <w:rPr>
          <w:rFonts w:ascii="Consolas" w:hAnsi="Consolas"/>
          <w:color w:val="C678DD"/>
          <w:sz w:val="21"/>
          <w:szCs w:val="21"/>
        </w:rPr>
        <w:t>&amp;</w:t>
      </w:r>
      <w:r w:rsidRPr="00263961">
        <w:rPr>
          <w:rFonts w:ascii="Consolas" w:hAnsi="Consolas"/>
          <w:color w:val="E06C75"/>
          <w:sz w:val="21"/>
          <w:szCs w:val="21"/>
        </w:rPr>
        <w:t>a</w:t>
      </w:r>
      <w:r w:rsidRPr="00263961">
        <w:rPr>
          <w:rFonts w:ascii="Consolas" w:hAnsi="Consolas"/>
          <w:color w:val="ABB2BF"/>
          <w:sz w:val="21"/>
          <w:szCs w:val="21"/>
        </w:rPr>
        <w:t>[</w:t>
      </w:r>
      <w:r w:rsidRPr="00263961">
        <w:rPr>
          <w:rFonts w:ascii="Consolas" w:hAnsi="Consolas"/>
          <w:color w:val="E06C75"/>
          <w:sz w:val="21"/>
          <w:szCs w:val="21"/>
        </w:rPr>
        <w:t>i</w:t>
      </w:r>
      <w:r w:rsidRPr="00263961">
        <w:rPr>
          <w:rFonts w:ascii="Consolas" w:hAnsi="Consolas"/>
          <w:color w:val="ABB2BF"/>
          <w:sz w:val="21"/>
          <w:szCs w:val="21"/>
        </w:rPr>
        <w:t>]);</w:t>
      </w:r>
    </w:p>
    <w:p w14:paraId="6FC08DAC"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roofErr w:type="spellStart"/>
      <w:r w:rsidRPr="00263961">
        <w:rPr>
          <w:rFonts w:ascii="Consolas" w:hAnsi="Consolas"/>
          <w:color w:val="61AFEF"/>
          <w:sz w:val="21"/>
          <w:szCs w:val="21"/>
        </w:rPr>
        <w:t>pthread_</w:t>
      </w:r>
      <w:proofErr w:type="gramStart"/>
      <w:r w:rsidRPr="00263961">
        <w:rPr>
          <w:rFonts w:ascii="Consolas" w:hAnsi="Consolas"/>
          <w:color w:val="61AFEF"/>
          <w:sz w:val="21"/>
          <w:szCs w:val="21"/>
        </w:rPr>
        <w:t>join</w:t>
      </w:r>
      <w:proofErr w:type="spellEnd"/>
      <w:r w:rsidRPr="00263961">
        <w:rPr>
          <w:rFonts w:ascii="Consolas" w:hAnsi="Consolas"/>
          <w:color w:val="ABB2BF"/>
          <w:sz w:val="21"/>
          <w:szCs w:val="21"/>
        </w:rPr>
        <w:t>(</w:t>
      </w:r>
      <w:proofErr w:type="gramEnd"/>
      <w:r w:rsidRPr="00263961">
        <w:rPr>
          <w:rFonts w:ascii="Consolas" w:hAnsi="Consolas"/>
          <w:color w:val="E06C75"/>
          <w:sz w:val="21"/>
          <w:szCs w:val="21"/>
        </w:rPr>
        <w:t>con</w:t>
      </w:r>
      <w:r w:rsidRPr="00263961">
        <w:rPr>
          <w:rFonts w:ascii="Consolas" w:hAnsi="Consolas"/>
          <w:color w:val="ABB2BF"/>
          <w:sz w:val="21"/>
          <w:szCs w:val="21"/>
        </w:rPr>
        <w:t>, </w:t>
      </w:r>
      <w:r w:rsidRPr="00263961">
        <w:rPr>
          <w:rFonts w:ascii="Consolas" w:hAnsi="Consolas"/>
          <w:color w:val="61AFEF"/>
          <w:sz w:val="21"/>
          <w:szCs w:val="21"/>
        </w:rPr>
        <w:t>NULL</w:t>
      </w:r>
      <w:r w:rsidRPr="00263961">
        <w:rPr>
          <w:rFonts w:ascii="Consolas" w:hAnsi="Consolas"/>
          <w:color w:val="ABB2BF"/>
          <w:sz w:val="21"/>
          <w:szCs w:val="21"/>
        </w:rPr>
        <w:t>);</w:t>
      </w:r>
    </w:p>
    <w:p w14:paraId="4907F6B2"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
    <w:p w14:paraId="518FE434" w14:textId="77777777" w:rsidR="00263961" w:rsidRPr="00263961" w:rsidRDefault="00263961" w:rsidP="00263961">
      <w:pPr>
        <w:shd w:val="clear" w:color="auto" w:fill="282C34"/>
        <w:spacing w:line="285" w:lineRule="atLeast"/>
        <w:rPr>
          <w:rFonts w:ascii="Consolas" w:hAnsi="Consolas"/>
          <w:color w:val="ABB2BF"/>
          <w:sz w:val="21"/>
          <w:szCs w:val="21"/>
        </w:rPr>
      </w:pPr>
    </w:p>
    <w:p w14:paraId="18327B0E"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r w:rsidRPr="00263961">
        <w:rPr>
          <w:rFonts w:ascii="Consolas" w:hAnsi="Consolas"/>
          <w:color w:val="C678DD"/>
          <w:sz w:val="21"/>
          <w:szCs w:val="21"/>
        </w:rPr>
        <w:t>for</w:t>
      </w:r>
      <w:r w:rsidRPr="00263961">
        <w:rPr>
          <w:rFonts w:ascii="Consolas" w:hAnsi="Consolas"/>
          <w:color w:val="ABB2BF"/>
          <w:sz w:val="21"/>
          <w:szCs w:val="21"/>
        </w:rPr>
        <w:t> (</w:t>
      </w:r>
      <w:r w:rsidRPr="00263961">
        <w:rPr>
          <w:rFonts w:ascii="Consolas" w:hAnsi="Consolas"/>
          <w:color w:val="C678DD"/>
          <w:sz w:val="21"/>
          <w:szCs w:val="21"/>
        </w:rPr>
        <w:t>int</w:t>
      </w:r>
      <w:r w:rsidRPr="00263961">
        <w:rPr>
          <w:rFonts w:ascii="Consolas" w:hAnsi="Consolas"/>
          <w:color w:val="ABB2BF"/>
          <w:sz w:val="21"/>
          <w:szCs w:val="21"/>
        </w:rPr>
        <w:t> </w:t>
      </w:r>
      <w:proofErr w:type="spellStart"/>
      <w:r w:rsidRPr="00263961">
        <w:rPr>
          <w:rFonts w:ascii="Consolas" w:hAnsi="Consolas"/>
          <w:color w:val="E06C75"/>
          <w:sz w:val="21"/>
          <w:szCs w:val="21"/>
        </w:rPr>
        <w:t>i</w:t>
      </w:r>
      <w:proofErr w:type="spellEnd"/>
      <w:r w:rsidRPr="00263961">
        <w:rPr>
          <w:rFonts w:ascii="Consolas" w:hAnsi="Consolas"/>
          <w:color w:val="ABB2BF"/>
          <w:sz w:val="21"/>
          <w:szCs w:val="21"/>
        </w:rPr>
        <w:t> </w:t>
      </w:r>
      <w:r w:rsidRPr="00263961">
        <w:rPr>
          <w:rFonts w:ascii="Consolas" w:hAnsi="Consolas"/>
          <w:color w:val="C678DD"/>
          <w:sz w:val="21"/>
          <w:szCs w:val="21"/>
        </w:rPr>
        <w:t>=</w:t>
      </w:r>
      <w:r w:rsidRPr="00263961">
        <w:rPr>
          <w:rFonts w:ascii="Consolas" w:hAnsi="Consolas"/>
          <w:color w:val="ABB2BF"/>
          <w:sz w:val="21"/>
          <w:szCs w:val="21"/>
        </w:rPr>
        <w:t> </w:t>
      </w:r>
      <w:r w:rsidRPr="00263961">
        <w:rPr>
          <w:rFonts w:ascii="Consolas" w:hAnsi="Consolas"/>
          <w:color w:val="D19A66"/>
          <w:sz w:val="21"/>
          <w:szCs w:val="21"/>
        </w:rPr>
        <w:t>0</w:t>
      </w:r>
      <w:r w:rsidRPr="00263961">
        <w:rPr>
          <w:rFonts w:ascii="Consolas" w:hAnsi="Consolas"/>
          <w:color w:val="ABB2BF"/>
          <w:sz w:val="21"/>
          <w:szCs w:val="21"/>
        </w:rPr>
        <w:t>; </w:t>
      </w:r>
      <w:proofErr w:type="spellStart"/>
      <w:r w:rsidRPr="00263961">
        <w:rPr>
          <w:rFonts w:ascii="Consolas" w:hAnsi="Consolas"/>
          <w:color w:val="E06C75"/>
          <w:sz w:val="21"/>
          <w:szCs w:val="21"/>
        </w:rPr>
        <w:t>i</w:t>
      </w:r>
      <w:proofErr w:type="spellEnd"/>
      <w:r w:rsidRPr="00263961">
        <w:rPr>
          <w:rFonts w:ascii="Consolas" w:hAnsi="Consolas"/>
          <w:color w:val="ABB2BF"/>
          <w:sz w:val="21"/>
          <w:szCs w:val="21"/>
        </w:rPr>
        <w:t> </w:t>
      </w:r>
      <w:r w:rsidRPr="00263961">
        <w:rPr>
          <w:rFonts w:ascii="Consolas" w:hAnsi="Consolas"/>
          <w:color w:val="C678DD"/>
          <w:sz w:val="21"/>
          <w:szCs w:val="21"/>
        </w:rPr>
        <w:t>&lt;</w:t>
      </w:r>
      <w:r w:rsidRPr="00263961">
        <w:rPr>
          <w:rFonts w:ascii="Consolas" w:hAnsi="Consolas"/>
          <w:color w:val="ABB2BF"/>
          <w:sz w:val="21"/>
          <w:szCs w:val="21"/>
        </w:rPr>
        <w:t> </w:t>
      </w:r>
      <w:r w:rsidRPr="00263961">
        <w:rPr>
          <w:rFonts w:ascii="Consolas" w:hAnsi="Consolas"/>
          <w:color w:val="D19A66"/>
          <w:sz w:val="21"/>
          <w:szCs w:val="21"/>
        </w:rPr>
        <w:t>5</w:t>
      </w:r>
      <w:r w:rsidRPr="00263961">
        <w:rPr>
          <w:rFonts w:ascii="Consolas" w:hAnsi="Consolas"/>
          <w:color w:val="ABB2BF"/>
          <w:sz w:val="21"/>
          <w:szCs w:val="21"/>
        </w:rPr>
        <w:t>; </w:t>
      </w:r>
      <w:proofErr w:type="spellStart"/>
      <w:r w:rsidRPr="00263961">
        <w:rPr>
          <w:rFonts w:ascii="Consolas" w:hAnsi="Consolas"/>
          <w:color w:val="E06C75"/>
          <w:sz w:val="21"/>
          <w:szCs w:val="21"/>
        </w:rPr>
        <w:t>i</w:t>
      </w:r>
      <w:proofErr w:type="spellEnd"/>
      <w:r w:rsidRPr="00263961">
        <w:rPr>
          <w:rFonts w:ascii="Consolas" w:hAnsi="Consolas"/>
          <w:color w:val="C678DD"/>
          <w:sz w:val="21"/>
          <w:szCs w:val="21"/>
        </w:rPr>
        <w:t>++</w:t>
      </w:r>
      <w:r w:rsidRPr="00263961">
        <w:rPr>
          <w:rFonts w:ascii="Consolas" w:hAnsi="Consolas"/>
          <w:color w:val="ABB2BF"/>
          <w:sz w:val="21"/>
          <w:szCs w:val="21"/>
        </w:rPr>
        <w:t>)</w:t>
      </w:r>
    </w:p>
    <w:p w14:paraId="63A78B98"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
    <w:p w14:paraId="2DA3394F"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roofErr w:type="spellStart"/>
      <w:r w:rsidRPr="00263961">
        <w:rPr>
          <w:rFonts w:ascii="Consolas" w:hAnsi="Consolas"/>
          <w:color w:val="61AFEF"/>
          <w:sz w:val="21"/>
          <w:szCs w:val="21"/>
        </w:rPr>
        <w:t>pthread_join</w:t>
      </w:r>
      <w:proofErr w:type="spellEnd"/>
      <w:r w:rsidRPr="00263961">
        <w:rPr>
          <w:rFonts w:ascii="Consolas" w:hAnsi="Consolas"/>
          <w:color w:val="ABB2BF"/>
          <w:sz w:val="21"/>
          <w:szCs w:val="21"/>
        </w:rPr>
        <w:t>(</w:t>
      </w:r>
      <w:r w:rsidRPr="00263961">
        <w:rPr>
          <w:rFonts w:ascii="Consolas" w:hAnsi="Consolas"/>
          <w:color w:val="E06C75"/>
          <w:sz w:val="21"/>
          <w:szCs w:val="21"/>
        </w:rPr>
        <w:t>pro</w:t>
      </w:r>
      <w:r w:rsidRPr="00263961">
        <w:rPr>
          <w:rFonts w:ascii="Consolas" w:hAnsi="Consolas"/>
          <w:color w:val="ABB2BF"/>
          <w:sz w:val="21"/>
          <w:szCs w:val="21"/>
        </w:rPr>
        <w:t>[</w:t>
      </w:r>
      <w:proofErr w:type="spellStart"/>
      <w:r w:rsidRPr="00263961">
        <w:rPr>
          <w:rFonts w:ascii="Consolas" w:hAnsi="Consolas"/>
          <w:color w:val="E06C75"/>
          <w:sz w:val="21"/>
          <w:szCs w:val="21"/>
        </w:rPr>
        <w:t>i</w:t>
      </w:r>
      <w:proofErr w:type="spellEnd"/>
      <w:r w:rsidRPr="00263961">
        <w:rPr>
          <w:rFonts w:ascii="Consolas" w:hAnsi="Consolas"/>
          <w:color w:val="ABB2BF"/>
          <w:sz w:val="21"/>
          <w:szCs w:val="21"/>
        </w:rPr>
        <w:t>], </w:t>
      </w:r>
      <w:r w:rsidRPr="00263961">
        <w:rPr>
          <w:rFonts w:ascii="Consolas" w:hAnsi="Consolas"/>
          <w:color w:val="61AFEF"/>
          <w:sz w:val="21"/>
          <w:szCs w:val="21"/>
        </w:rPr>
        <w:t>NULL</w:t>
      </w:r>
      <w:r w:rsidRPr="00263961">
        <w:rPr>
          <w:rFonts w:ascii="Consolas" w:hAnsi="Consolas"/>
          <w:color w:val="ABB2BF"/>
          <w:sz w:val="21"/>
          <w:szCs w:val="21"/>
        </w:rPr>
        <w:t>);</w:t>
      </w:r>
    </w:p>
    <w:p w14:paraId="69DA6589"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
    <w:p w14:paraId="7A7630CD" w14:textId="77777777" w:rsidR="00263961" w:rsidRPr="00263961" w:rsidRDefault="00263961" w:rsidP="00263961">
      <w:pPr>
        <w:shd w:val="clear" w:color="auto" w:fill="282C34"/>
        <w:spacing w:line="285" w:lineRule="atLeast"/>
        <w:rPr>
          <w:rFonts w:ascii="Consolas" w:hAnsi="Consolas"/>
          <w:color w:val="ABB2BF"/>
          <w:sz w:val="21"/>
          <w:szCs w:val="21"/>
        </w:rPr>
      </w:pPr>
    </w:p>
    <w:p w14:paraId="233B283A"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roofErr w:type="spellStart"/>
      <w:r w:rsidRPr="00263961">
        <w:rPr>
          <w:rFonts w:ascii="Consolas" w:hAnsi="Consolas"/>
          <w:color w:val="61AFEF"/>
          <w:sz w:val="21"/>
          <w:szCs w:val="21"/>
        </w:rPr>
        <w:t>pthread_mutex_destroy</w:t>
      </w:r>
      <w:proofErr w:type="spellEnd"/>
      <w:r w:rsidRPr="00263961">
        <w:rPr>
          <w:rFonts w:ascii="Consolas" w:hAnsi="Consolas"/>
          <w:color w:val="ABB2BF"/>
          <w:sz w:val="21"/>
          <w:szCs w:val="21"/>
        </w:rPr>
        <w:t>(</w:t>
      </w:r>
      <w:r w:rsidRPr="00263961">
        <w:rPr>
          <w:rFonts w:ascii="Consolas" w:hAnsi="Consolas"/>
          <w:color w:val="C678DD"/>
          <w:sz w:val="21"/>
          <w:szCs w:val="21"/>
        </w:rPr>
        <w:t>&amp;</w:t>
      </w:r>
      <w:r w:rsidRPr="00263961">
        <w:rPr>
          <w:rFonts w:ascii="Consolas" w:hAnsi="Consolas"/>
          <w:color w:val="E06C75"/>
          <w:sz w:val="21"/>
          <w:szCs w:val="21"/>
        </w:rPr>
        <w:t>mutex</w:t>
      </w:r>
      <w:r w:rsidRPr="00263961">
        <w:rPr>
          <w:rFonts w:ascii="Consolas" w:hAnsi="Consolas"/>
          <w:color w:val="ABB2BF"/>
          <w:sz w:val="21"/>
          <w:szCs w:val="21"/>
        </w:rPr>
        <w:t>);</w:t>
      </w:r>
    </w:p>
    <w:p w14:paraId="2F83075F"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roofErr w:type="spellStart"/>
      <w:r w:rsidRPr="00263961">
        <w:rPr>
          <w:rFonts w:ascii="Consolas" w:hAnsi="Consolas"/>
          <w:color w:val="61AFEF"/>
          <w:sz w:val="21"/>
          <w:szCs w:val="21"/>
        </w:rPr>
        <w:t>sem_destroy</w:t>
      </w:r>
      <w:proofErr w:type="spellEnd"/>
      <w:r w:rsidRPr="00263961">
        <w:rPr>
          <w:rFonts w:ascii="Consolas" w:hAnsi="Consolas"/>
          <w:color w:val="ABB2BF"/>
          <w:sz w:val="21"/>
          <w:szCs w:val="21"/>
        </w:rPr>
        <w:t>(</w:t>
      </w:r>
      <w:r w:rsidRPr="00263961">
        <w:rPr>
          <w:rFonts w:ascii="Consolas" w:hAnsi="Consolas"/>
          <w:color w:val="C678DD"/>
          <w:sz w:val="21"/>
          <w:szCs w:val="21"/>
        </w:rPr>
        <w:t>&amp;</w:t>
      </w:r>
      <w:r w:rsidRPr="00263961">
        <w:rPr>
          <w:rFonts w:ascii="Consolas" w:hAnsi="Consolas"/>
          <w:color w:val="E06C75"/>
          <w:sz w:val="21"/>
          <w:szCs w:val="21"/>
        </w:rPr>
        <w:t>empty</w:t>
      </w:r>
      <w:r w:rsidRPr="00263961">
        <w:rPr>
          <w:rFonts w:ascii="Consolas" w:hAnsi="Consolas"/>
          <w:color w:val="ABB2BF"/>
          <w:sz w:val="21"/>
          <w:szCs w:val="21"/>
        </w:rPr>
        <w:t>);</w:t>
      </w:r>
    </w:p>
    <w:p w14:paraId="50BE9A3B"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proofErr w:type="spellStart"/>
      <w:r w:rsidRPr="00263961">
        <w:rPr>
          <w:rFonts w:ascii="Consolas" w:hAnsi="Consolas"/>
          <w:color w:val="61AFEF"/>
          <w:sz w:val="21"/>
          <w:szCs w:val="21"/>
        </w:rPr>
        <w:t>sem_destroy</w:t>
      </w:r>
      <w:proofErr w:type="spellEnd"/>
      <w:r w:rsidRPr="00263961">
        <w:rPr>
          <w:rFonts w:ascii="Consolas" w:hAnsi="Consolas"/>
          <w:color w:val="ABB2BF"/>
          <w:sz w:val="21"/>
          <w:szCs w:val="21"/>
        </w:rPr>
        <w:t>(</w:t>
      </w:r>
      <w:r w:rsidRPr="00263961">
        <w:rPr>
          <w:rFonts w:ascii="Consolas" w:hAnsi="Consolas"/>
          <w:color w:val="C678DD"/>
          <w:sz w:val="21"/>
          <w:szCs w:val="21"/>
        </w:rPr>
        <w:t>&amp;</w:t>
      </w:r>
      <w:r w:rsidRPr="00263961">
        <w:rPr>
          <w:rFonts w:ascii="Consolas" w:hAnsi="Consolas"/>
          <w:color w:val="E06C75"/>
          <w:sz w:val="21"/>
          <w:szCs w:val="21"/>
        </w:rPr>
        <w:t>full</w:t>
      </w:r>
      <w:r w:rsidRPr="00263961">
        <w:rPr>
          <w:rFonts w:ascii="Consolas" w:hAnsi="Consolas"/>
          <w:color w:val="ABB2BF"/>
          <w:sz w:val="21"/>
          <w:szCs w:val="21"/>
        </w:rPr>
        <w:t>);</w:t>
      </w:r>
    </w:p>
    <w:p w14:paraId="3B2FB7A7" w14:textId="77777777" w:rsidR="00263961" w:rsidRPr="00263961" w:rsidRDefault="00263961" w:rsidP="00263961">
      <w:pPr>
        <w:shd w:val="clear" w:color="auto" w:fill="282C34"/>
        <w:spacing w:line="285" w:lineRule="atLeast"/>
        <w:rPr>
          <w:rFonts w:ascii="Consolas" w:hAnsi="Consolas"/>
          <w:color w:val="ABB2BF"/>
          <w:sz w:val="21"/>
          <w:szCs w:val="21"/>
        </w:rPr>
      </w:pPr>
    </w:p>
    <w:p w14:paraId="30A562ED"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    </w:t>
      </w:r>
      <w:r w:rsidRPr="00263961">
        <w:rPr>
          <w:rFonts w:ascii="Consolas" w:hAnsi="Consolas"/>
          <w:color w:val="C678DD"/>
          <w:sz w:val="21"/>
          <w:szCs w:val="21"/>
        </w:rPr>
        <w:t>return</w:t>
      </w:r>
      <w:r w:rsidRPr="00263961">
        <w:rPr>
          <w:rFonts w:ascii="Consolas" w:hAnsi="Consolas"/>
          <w:color w:val="ABB2BF"/>
          <w:sz w:val="21"/>
          <w:szCs w:val="21"/>
        </w:rPr>
        <w:t> </w:t>
      </w:r>
      <w:r w:rsidRPr="00263961">
        <w:rPr>
          <w:rFonts w:ascii="Consolas" w:hAnsi="Consolas"/>
          <w:color w:val="D19A66"/>
          <w:sz w:val="21"/>
          <w:szCs w:val="21"/>
        </w:rPr>
        <w:t>0</w:t>
      </w:r>
      <w:r w:rsidRPr="00263961">
        <w:rPr>
          <w:rFonts w:ascii="Consolas" w:hAnsi="Consolas"/>
          <w:color w:val="ABB2BF"/>
          <w:sz w:val="21"/>
          <w:szCs w:val="21"/>
        </w:rPr>
        <w:t>;</w:t>
      </w:r>
    </w:p>
    <w:p w14:paraId="53D0EF18" w14:textId="77777777" w:rsidR="00263961" w:rsidRPr="00263961" w:rsidRDefault="00263961" w:rsidP="00263961">
      <w:pPr>
        <w:shd w:val="clear" w:color="auto" w:fill="282C34"/>
        <w:spacing w:line="285" w:lineRule="atLeast"/>
        <w:rPr>
          <w:rFonts w:ascii="Consolas" w:hAnsi="Consolas"/>
          <w:color w:val="ABB2BF"/>
          <w:sz w:val="21"/>
          <w:szCs w:val="21"/>
        </w:rPr>
      </w:pPr>
      <w:r w:rsidRPr="00263961">
        <w:rPr>
          <w:rFonts w:ascii="Consolas" w:hAnsi="Consolas"/>
          <w:color w:val="ABB2BF"/>
          <w:sz w:val="21"/>
          <w:szCs w:val="21"/>
        </w:rPr>
        <w:t>}</w:t>
      </w:r>
    </w:p>
    <w:p w14:paraId="3D8ED4C1" w14:textId="77777777" w:rsidR="00263961" w:rsidRDefault="00263961" w:rsidP="00263961"/>
    <w:p w14:paraId="355877B7" w14:textId="68245C4E" w:rsidR="00263961" w:rsidRDefault="00263961" w:rsidP="00263961"/>
    <w:p w14:paraId="55F60190" w14:textId="77777777" w:rsidR="00802C79" w:rsidRPr="00263961" w:rsidRDefault="00802C79" w:rsidP="00263961"/>
    <w:p w14:paraId="68EA1697" w14:textId="4FA4F75E" w:rsidR="008D3283" w:rsidRPr="00455891" w:rsidRDefault="008D3283" w:rsidP="007856D4">
      <w:pPr>
        <w:pStyle w:val="Heading2"/>
        <w:rPr>
          <w:rFonts w:asciiTheme="minorHAnsi" w:hAnsiTheme="minorHAnsi" w:cstheme="minorHAnsi"/>
          <w:color w:val="auto"/>
          <w:sz w:val="22"/>
          <w:szCs w:val="24"/>
        </w:rPr>
      </w:pPr>
      <w:bookmarkStart w:id="25" w:name="_Toc61909570"/>
      <w:r w:rsidRPr="00455891">
        <w:rPr>
          <w:rFonts w:asciiTheme="minorHAnsi" w:hAnsiTheme="minorHAnsi" w:cstheme="minorHAnsi"/>
          <w:color w:val="auto"/>
          <w:sz w:val="22"/>
          <w:szCs w:val="24"/>
        </w:rPr>
        <w:lastRenderedPageBreak/>
        <w:t xml:space="preserve">3.3 </w:t>
      </w:r>
      <w:r w:rsidR="007856D4" w:rsidRPr="00455891">
        <w:rPr>
          <w:rFonts w:asciiTheme="minorHAnsi" w:hAnsiTheme="minorHAnsi" w:cstheme="minorHAnsi"/>
          <w:color w:val="auto"/>
          <w:sz w:val="22"/>
          <w:szCs w:val="24"/>
        </w:rPr>
        <w:t>Results and analysis of spooler</w:t>
      </w:r>
      <w:bookmarkEnd w:id="25"/>
    </w:p>
    <w:p w14:paraId="13EA302D" w14:textId="1A46EB31" w:rsidR="007856D4" w:rsidRPr="00455891" w:rsidRDefault="007856D4" w:rsidP="007856D4">
      <w:pPr>
        <w:rPr>
          <w:rFonts w:cstheme="minorHAnsi"/>
        </w:rPr>
      </w:pPr>
    </w:p>
    <w:p w14:paraId="45DA63B9" w14:textId="77777777" w:rsidR="00776A5A" w:rsidRDefault="00776A5A" w:rsidP="007856D4">
      <w:pPr>
        <w:rPr>
          <w:rFonts w:cstheme="minorHAnsi"/>
        </w:rPr>
      </w:pPr>
    </w:p>
    <w:p w14:paraId="626CDCC1" w14:textId="77777777" w:rsidR="00776A5A" w:rsidRDefault="00776A5A" w:rsidP="00776A5A">
      <w:pPr>
        <w:keepNext/>
        <w:jc w:val="center"/>
      </w:pPr>
      <w:r w:rsidRPr="00776A5A">
        <w:rPr>
          <w:rFonts w:cstheme="minorHAnsi"/>
        </w:rPr>
        <w:drawing>
          <wp:inline distT="0" distB="0" distL="0" distR="0" wp14:anchorId="004FA6C7" wp14:editId="0ABDCE61">
            <wp:extent cx="3962743" cy="1790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62743" cy="1790855"/>
                    </a:xfrm>
                    <a:prstGeom prst="rect">
                      <a:avLst/>
                    </a:prstGeom>
                  </pic:spPr>
                </pic:pic>
              </a:graphicData>
            </a:graphic>
          </wp:inline>
        </w:drawing>
      </w:r>
    </w:p>
    <w:p w14:paraId="055DB734" w14:textId="3FC2A32D" w:rsidR="00776A5A" w:rsidRDefault="00776A5A" w:rsidP="00776A5A">
      <w:pPr>
        <w:pStyle w:val="Caption"/>
        <w:jc w:val="center"/>
      </w:pPr>
      <w:r>
        <w:t xml:space="preserve">Figure </w:t>
      </w:r>
      <w:r>
        <w:fldChar w:fldCharType="begin"/>
      </w:r>
      <w:r>
        <w:instrText xml:space="preserve"> SEQ Figure \* ARABIC </w:instrText>
      </w:r>
      <w:r>
        <w:fldChar w:fldCharType="separate"/>
      </w:r>
      <w:r w:rsidR="00EC27B8">
        <w:rPr>
          <w:noProof/>
        </w:rPr>
        <w:t>1</w:t>
      </w:r>
      <w:r>
        <w:fldChar w:fldCharType="end"/>
      </w:r>
      <w:r>
        <w:t xml:space="preserve"> </w:t>
      </w:r>
      <w:proofErr w:type="spellStart"/>
      <w:r>
        <w:t>Makefile</w:t>
      </w:r>
      <w:proofErr w:type="spellEnd"/>
    </w:p>
    <w:p w14:paraId="66580A77" w14:textId="5A965E68" w:rsidR="00776A5A" w:rsidRDefault="00776A5A" w:rsidP="00776A5A"/>
    <w:p w14:paraId="6BDB65DD" w14:textId="77777777" w:rsidR="00CB594B" w:rsidRDefault="00CB594B" w:rsidP="00CB594B">
      <w:pPr>
        <w:keepNext/>
        <w:jc w:val="center"/>
      </w:pPr>
      <w:r w:rsidRPr="00CB594B">
        <w:drawing>
          <wp:inline distT="0" distB="0" distL="0" distR="0" wp14:anchorId="39C02A23" wp14:editId="18AFB415">
            <wp:extent cx="4731489" cy="420416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62263" cy="4231506"/>
                    </a:xfrm>
                    <a:prstGeom prst="rect">
                      <a:avLst/>
                    </a:prstGeom>
                  </pic:spPr>
                </pic:pic>
              </a:graphicData>
            </a:graphic>
          </wp:inline>
        </w:drawing>
      </w:r>
    </w:p>
    <w:p w14:paraId="55B0A5A7" w14:textId="15BF7818" w:rsidR="00776A5A" w:rsidRDefault="00CB594B" w:rsidP="00CB594B">
      <w:pPr>
        <w:pStyle w:val="Caption"/>
        <w:jc w:val="center"/>
      </w:pPr>
      <w:r>
        <w:t xml:space="preserve">Figure </w:t>
      </w:r>
      <w:r>
        <w:fldChar w:fldCharType="begin"/>
      </w:r>
      <w:r>
        <w:instrText xml:space="preserve"> SEQ Figure \* ARABIC </w:instrText>
      </w:r>
      <w:r>
        <w:fldChar w:fldCharType="separate"/>
      </w:r>
      <w:r w:rsidR="00EC27B8">
        <w:rPr>
          <w:noProof/>
        </w:rPr>
        <w:t>2</w:t>
      </w:r>
      <w:r>
        <w:fldChar w:fldCharType="end"/>
      </w:r>
      <w:r>
        <w:t xml:space="preserve"> Execution of Printer Spooler</w:t>
      </w:r>
    </w:p>
    <w:p w14:paraId="4C086CC9" w14:textId="77777777" w:rsidR="00EC38D1" w:rsidRPr="00EC38D1" w:rsidRDefault="00EC38D1" w:rsidP="00EC38D1"/>
    <w:p w14:paraId="3C98401A" w14:textId="69A4E773" w:rsidR="007856D4" w:rsidRPr="00455891" w:rsidRDefault="00BD6CE5" w:rsidP="00F6035F">
      <w:pPr>
        <w:spacing w:line="360" w:lineRule="auto"/>
        <w:rPr>
          <w:rFonts w:cstheme="minorHAnsi"/>
        </w:rPr>
      </w:pPr>
      <w:r>
        <w:rPr>
          <w:rFonts w:cstheme="minorHAnsi"/>
        </w:rPr>
        <w:t xml:space="preserve">Hence, we can see in Fig 2 that there are 5 threads each sending 2 documents for printing. </w:t>
      </w:r>
      <w:r w:rsidR="007F5C77">
        <w:rPr>
          <w:rFonts w:cstheme="minorHAnsi"/>
        </w:rPr>
        <w:t>Each</w:t>
      </w:r>
      <w:r>
        <w:rPr>
          <w:rFonts w:cstheme="minorHAnsi"/>
        </w:rPr>
        <w:t xml:space="preserve"> document names are generated randomly. We can see that all the documents sent by 5 processes are </w:t>
      </w:r>
      <w:r w:rsidR="00776AE1">
        <w:rPr>
          <w:rFonts w:cstheme="minorHAnsi"/>
        </w:rPr>
        <w:t xml:space="preserve">getting </w:t>
      </w:r>
      <w:r>
        <w:rPr>
          <w:rFonts w:cstheme="minorHAnsi"/>
        </w:rPr>
        <w:t>printed successfully.</w:t>
      </w:r>
      <w:r w:rsidR="007856D4" w:rsidRPr="00455891">
        <w:rPr>
          <w:rFonts w:cstheme="minorHAnsi"/>
        </w:rPr>
        <w:br w:type="page"/>
      </w:r>
    </w:p>
    <w:p w14:paraId="68CA3725" w14:textId="77777777" w:rsidR="000535AE" w:rsidRPr="00F6035F" w:rsidRDefault="000535AE" w:rsidP="00F6035F">
      <w:pPr>
        <w:pStyle w:val="Heading1"/>
        <w:jc w:val="right"/>
        <w:rPr>
          <w:b/>
          <w:bCs/>
          <w:sz w:val="28"/>
          <w:szCs w:val="28"/>
        </w:rPr>
      </w:pPr>
      <w:bookmarkStart w:id="26" w:name="_Toc61909571"/>
      <w:r w:rsidRPr="00F6035F">
        <w:rPr>
          <w:b/>
          <w:bCs/>
          <w:sz w:val="28"/>
          <w:szCs w:val="28"/>
        </w:rPr>
        <w:lastRenderedPageBreak/>
        <w:t>Bibliography</w:t>
      </w:r>
      <w:bookmarkEnd w:id="26"/>
    </w:p>
    <w:p w14:paraId="30B26514" w14:textId="77777777" w:rsidR="000535AE" w:rsidRPr="00455891" w:rsidRDefault="000535AE" w:rsidP="000535AE">
      <w:pPr>
        <w:rPr>
          <w:rFonts w:cstheme="minorHAnsi"/>
        </w:rPr>
      </w:pPr>
      <w:r w:rsidRPr="00455891">
        <w:rPr>
          <w:rFonts w:cstheme="minorHAnsi"/>
        </w:rPr>
        <w:t>________________________________________________________________________________</w:t>
      </w:r>
    </w:p>
    <w:p w14:paraId="46DC738D" w14:textId="77777777" w:rsidR="000535AE" w:rsidRPr="00455891" w:rsidRDefault="000535AE" w:rsidP="000535AE">
      <w:pPr>
        <w:rPr>
          <w:rFonts w:cstheme="minorHAnsi"/>
        </w:rPr>
      </w:pPr>
    </w:p>
    <w:bookmarkStart w:id="27" w:name="_Ref61826890"/>
    <w:p w14:paraId="16C760C4" w14:textId="24E69949" w:rsidR="00982DE7" w:rsidRDefault="00220235" w:rsidP="00BB54FE">
      <w:pPr>
        <w:pStyle w:val="ListParagraph"/>
        <w:numPr>
          <w:ilvl w:val="0"/>
          <w:numId w:val="13"/>
        </w:numPr>
        <w:jc w:val="both"/>
        <w:rPr>
          <w:rFonts w:cstheme="minorHAnsi"/>
        </w:rPr>
      </w:pPr>
      <w:r>
        <w:rPr>
          <w:rFonts w:cstheme="minorHAnsi"/>
        </w:rPr>
        <w:fldChar w:fldCharType="begin"/>
      </w:r>
      <w:r>
        <w:rPr>
          <w:rFonts w:cstheme="minorHAnsi"/>
        </w:rPr>
        <w:instrText xml:space="preserve"> HYPERLINK "</w:instrText>
      </w:r>
      <w:r w:rsidRPr="00220235">
        <w:rPr>
          <w:rFonts w:cstheme="minorHAnsi"/>
        </w:rPr>
        <w:instrText>https://shivammitra.com/c/producer-consumer-problem-in-c/#</w:instrText>
      </w:r>
      <w:r>
        <w:rPr>
          <w:rFonts w:cstheme="minorHAnsi"/>
        </w:rPr>
        <w:instrText xml:space="preserve">" </w:instrText>
      </w:r>
      <w:r>
        <w:rPr>
          <w:rFonts w:cstheme="minorHAnsi"/>
        </w:rPr>
        <w:fldChar w:fldCharType="separate"/>
      </w:r>
      <w:r w:rsidRPr="00BE0940">
        <w:rPr>
          <w:rStyle w:val="Hyperlink"/>
          <w:rFonts w:cstheme="minorHAnsi"/>
        </w:rPr>
        <w:t>https://shivammitra.com/c/producer-consumer-problem-in-c/#</w:t>
      </w:r>
      <w:r>
        <w:rPr>
          <w:rFonts w:cstheme="minorHAnsi"/>
        </w:rPr>
        <w:fldChar w:fldCharType="end"/>
      </w:r>
    </w:p>
    <w:p w14:paraId="12832B28" w14:textId="5EE401FD" w:rsidR="00220235" w:rsidRPr="00B64723" w:rsidRDefault="00CE7EA3" w:rsidP="00BB54FE">
      <w:pPr>
        <w:pStyle w:val="ListParagraph"/>
        <w:numPr>
          <w:ilvl w:val="0"/>
          <w:numId w:val="13"/>
        </w:numPr>
        <w:jc w:val="both"/>
        <w:rPr>
          <w:rStyle w:val="Hyperlink"/>
          <w:rFonts w:cstheme="minorHAnsi"/>
          <w:color w:val="auto"/>
          <w:u w:val="none"/>
        </w:rPr>
      </w:pPr>
      <w:hyperlink r:id="rId38" w:anchor="fn1" w:history="1">
        <w:r w:rsidR="00220235" w:rsidRPr="00BE0940">
          <w:rPr>
            <w:rStyle w:val="Hyperlink"/>
            <w:rFonts w:cstheme="minorHAnsi"/>
          </w:rPr>
          <w:t>https://hackmd.io/@25077667/os-hw4#fn1</w:t>
        </w:r>
      </w:hyperlink>
    </w:p>
    <w:p w14:paraId="6C2D2A0A" w14:textId="4229295C" w:rsidR="00B64723" w:rsidRDefault="00B64723" w:rsidP="00BB54FE">
      <w:pPr>
        <w:pStyle w:val="ListParagraph"/>
        <w:numPr>
          <w:ilvl w:val="0"/>
          <w:numId w:val="13"/>
        </w:numPr>
        <w:jc w:val="both"/>
        <w:rPr>
          <w:rFonts w:cstheme="minorHAnsi"/>
        </w:rPr>
      </w:pPr>
      <w:hyperlink r:id="rId39" w:history="1">
        <w:r w:rsidRPr="00331288">
          <w:rPr>
            <w:rStyle w:val="Hyperlink"/>
            <w:rFonts w:cstheme="minorHAnsi"/>
          </w:rPr>
          <w:t>https://en.wikipedia.org/wiki/128-bit_computing</w:t>
        </w:r>
      </w:hyperlink>
    </w:p>
    <w:p w14:paraId="6FF72C69" w14:textId="2DE77A06" w:rsidR="00B64723" w:rsidRDefault="00B64723" w:rsidP="00BB54FE">
      <w:pPr>
        <w:pStyle w:val="ListParagraph"/>
        <w:numPr>
          <w:ilvl w:val="0"/>
          <w:numId w:val="13"/>
        </w:numPr>
        <w:jc w:val="both"/>
        <w:rPr>
          <w:rFonts w:cstheme="minorHAnsi"/>
        </w:rPr>
      </w:pPr>
      <w:hyperlink r:id="rId40" w:history="1">
        <w:r w:rsidRPr="00331288">
          <w:rPr>
            <w:rStyle w:val="Hyperlink"/>
            <w:rFonts w:cstheme="minorHAnsi"/>
          </w:rPr>
          <w:t>https://www.embedded.com/migrating-from-8-16-bit-to-32-bit-lessons-learned-the-hard-way/</w:t>
        </w:r>
      </w:hyperlink>
    </w:p>
    <w:p w14:paraId="0B47B144" w14:textId="4AD52747" w:rsidR="00B64723" w:rsidRDefault="00B64723" w:rsidP="00BB54FE">
      <w:pPr>
        <w:pStyle w:val="ListParagraph"/>
        <w:numPr>
          <w:ilvl w:val="0"/>
          <w:numId w:val="13"/>
        </w:numPr>
        <w:jc w:val="both"/>
        <w:rPr>
          <w:rFonts w:cstheme="minorHAnsi"/>
        </w:rPr>
      </w:pPr>
      <w:hyperlink r:id="rId41" w:history="1">
        <w:r w:rsidRPr="00331288">
          <w:rPr>
            <w:rStyle w:val="Hyperlink"/>
            <w:rFonts w:cstheme="minorHAnsi"/>
          </w:rPr>
          <w:t>https://www.quora.com/Why-isn%E2%80%99t-there-any-128-bit-Windows</w:t>
        </w:r>
      </w:hyperlink>
    </w:p>
    <w:p w14:paraId="3C1DC127" w14:textId="77777777" w:rsidR="00B64723" w:rsidRPr="00BE0BF4" w:rsidRDefault="00B64723" w:rsidP="00BE0BF4">
      <w:pPr>
        <w:jc w:val="both"/>
        <w:rPr>
          <w:rFonts w:cstheme="minorHAnsi"/>
        </w:rPr>
      </w:pPr>
    </w:p>
    <w:bookmarkEnd w:id="12"/>
    <w:bookmarkEnd w:id="27"/>
    <w:p w14:paraId="79D7EA0F" w14:textId="37E006DA" w:rsidR="000535AE" w:rsidRPr="00455891" w:rsidRDefault="000535AE">
      <w:pPr>
        <w:rPr>
          <w:rFonts w:cstheme="minorHAnsi"/>
        </w:rPr>
      </w:pPr>
    </w:p>
    <w:sectPr w:rsidR="000535AE" w:rsidRPr="00455891"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C83B4" w14:textId="77777777" w:rsidR="005C4FC0" w:rsidRDefault="005C4FC0">
      <w:r>
        <w:separator/>
      </w:r>
    </w:p>
  </w:endnote>
  <w:endnote w:type="continuationSeparator" w:id="0">
    <w:p w14:paraId="38A076B0" w14:textId="77777777" w:rsidR="005C4FC0" w:rsidRDefault="005C4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40000287" w:usb1="02003901" w:usb2="02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C578F" w14:textId="77777777" w:rsidR="00F6035F" w:rsidRPr="009D4E60" w:rsidRDefault="00F6035F" w:rsidP="00435573">
    <w:pPr>
      <w:tabs>
        <w:tab w:val="center" w:pos="4320"/>
        <w:tab w:val="right" w:pos="8640"/>
      </w:tabs>
      <w:jc w:val="center"/>
      <w:rPr>
        <w:rFonts w:ascii="Calibri" w:hAnsi="Calibri" w:cs="Calibri"/>
      </w:rPr>
    </w:pPr>
    <w:r>
      <w:rPr>
        <w:rFonts w:ascii="Calibri" w:hAnsi="Calibri" w:cs="Calibri"/>
      </w:rPr>
      <w:pict w14:anchorId="1E8C160A">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F6035F" w:rsidRPr="009D4E60" w14:paraId="2FDE591B" w14:textId="77777777" w:rsidTr="00E36AD3">
      <w:trPr>
        <w:trHeight w:hRule="exact" w:val="280"/>
      </w:trPr>
      <w:tc>
        <w:tcPr>
          <w:tcW w:w="1029" w:type="dxa"/>
          <w:vAlign w:val="center"/>
        </w:tcPr>
        <w:p w14:paraId="1257D6CE" w14:textId="6A61A1F7" w:rsidR="00F6035F" w:rsidRPr="009D4E60" w:rsidRDefault="00F6035F" w:rsidP="00E36AD3">
          <w:pPr>
            <w:pStyle w:val="Footer"/>
            <w:rPr>
              <w:rFonts w:ascii="Calibri" w:hAnsi="Calibri" w:cs="Calibri"/>
              <w:sz w:val="16"/>
              <w:szCs w:val="16"/>
            </w:rPr>
          </w:pPr>
          <w:r>
            <w:rPr>
              <w:rFonts w:ascii="Calibri" w:hAnsi="Calibri" w:cs="Calibri"/>
              <w:i/>
              <w:sz w:val="16"/>
              <w:szCs w:val="16"/>
            </w:rPr>
            <w:t>Operating Systems</w:t>
          </w:r>
        </w:p>
      </w:tc>
      <w:tc>
        <w:tcPr>
          <w:tcW w:w="2316" w:type="dxa"/>
          <w:vAlign w:val="center"/>
        </w:tcPr>
        <w:p w14:paraId="4ED845BF" w14:textId="77777777" w:rsidR="00F6035F" w:rsidRPr="009D4E60" w:rsidRDefault="00F6035F"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noProof/>
            </w:rPr>
            <w:t>15</w:t>
          </w:r>
          <w:r w:rsidRPr="009D4E60">
            <w:rPr>
              <w:rFonts w:ascii="Calibri" w:hAnsi="Calibri" w:cs="Calibri"/>
              <w:noProof/>
            </w:rPr>
            <w:fldChar w:fldCharType="end"/>
          </w:r>
        </w:p>
        <w:p w14:paraId="59F890F8" w14:textId="77777777" w:rsidR="00F6035F" w:rsidRPr="009D4E60" w:rsidRDefault="00F6035F">
          <w:pPr>
            <w:pStyle w:val="Footer"/>
            <w:jc w:val="center"/>
            <w:rPr>
              <w:rFonts w:ascii="Calibri" w:hAnsi="Calibri" w:cs="Calibri"/>
              <w:sz w:val="16"/>
              <w:szCs w:val="16"/>
            </w:rPr>
          </w:pPr>
        </w:p>
      </w:tc>
    </w:tr>
  </w:tbl>
  <w:p w14:paraId="000D2094" w14:textId="77777777" w:rsidR="00F6035F" w:rsidRDefault="00F6035F">
    <w:pPr>
      <w:pStyle w:val="Footer"/>
      <w:rPr>
        <w:b/>
        <w:bCs/>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11639" w14:textId="77777777" w:rsidR="00F6035F" w:rsidRDefault="00F6035F"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F6035F" w14:paraId="3A4FEB30" w14:textId="77777777" w:rsidTr="006646F4">
      <w:trPr>
        <w:trHeight w:hRule="exact" w:val="280"/>
      </w:trPr>
      <w:tc>
        <w:tcPr>
          <w:tcW w:w="6481" w:type="dxa"/>
          <w:vAlign w:val="center"/>
        </w:tcPr>
        <w:p w14:paraId="3A1E5FD9" w14:textId="77777777" w:rsidR="00F6035F" w:rsidRDefault="00F6035F">
          <w:pPr>
            <w:pStyle w:val="Footer"/>
            <w:jc w:val="center"/>
            <w:rPr>
              <w:sz w:val="16"/>
              <w:szCs w:val="16"/>
            </w:rPr>
          </w:pPr>
        </w:p>
      </w:tc>
    </w:tr>
  </w:tbl>
  <w:p w14:paraId="26FE64BC" w14:textId="77777777" w:rsidR="00F6035F" w:rsidRDefault="00F6035F" w:rsidP="00435573">
    <w:pPr>
      <w:pStyle w:val="Footer"/>
      <w:jc w:val="right"/>
    </w:pPr>
    <w:r>
      <w:fldChar w:fldCharType="begin"/>
    </w:r>
    <w:r>
      <w:instrText xml:space="preserve"> PAGE   \* MERGEFORMAT </w:instrText>
    </w:r>
    <w:r>
      <w:fldChar w:fldCharType="separate"/>
    </w:r>
    <w:r>
      <w:rPr>
        <w:noProof/>
      </w:rPr>
      <w:t>i</w:t>
    </w:r>
    <w:r>
      <w:rPr>
        <w:noProof/>
      </w:rPr>
      <w:fldChar w:fldCharType="end"/>
    </w:r>
  </w:p>
  <w:p w14:paraId="086B410A" w14:textId="77777777" w:rsidR="00F6035F" w:rsidRDefault="00F603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325A9" w14:textId="77777777" w:rsidR="00F6035F" w:rsidRDefault="00F60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D7A16" w14:textId="77777777" w:rsidR="005C4FC0" w:rsidRDefault="005C4FC0">
      <w:r>
        <w:separator/>
      </w:r>
    </w:p>
  </w:footnote>
  <w:footnote w:type="continuationSeparator" w:id="0">
    <w:p w14:paraId="39C08825" w14:textId="77777777" w:rsidR="005C4FC0" w:rsidRDefault="005C4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C5D68" w14:textId="77777777" w:rsidR="00F6035F" w:rsidRDefault="00F6035F">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63543" w14:textId="77777777" w:rsidR="00F6035F" w:rsidRDefault="00F6035F">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297FB" w14:textId="77777777" w:rsidR="00F6035F" w:rsidRDefault="00F6035F">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264E8"/>
    <w:multiLevelType w:val="hybridMultilevel"/>
    <w:tmpl w:val="AD74C7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0058C"/>
    <w:multiLevelType w:val="hybridMultilevel"/>
    <w:tmpl w:val="1AE6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B7B97"/>
    <w:multiLevelType w:val="hybridMultilevel"/>
    <w:tmpl w:val="C9DCA300"/>
    <w:lvl w:ilvl="0" w:tplc="29D2CAF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AC31A7A"/>
    <w:multiLevelType w:val="hybridMultilevel"/>
    <w:tmpl w:val="2E84E818"/>
    <w:lvl w:ilvl="0" w:tplc="C3729CB4">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6F66F0"/>
    <w:multiLevelType w:val="hybridMultilevel"/>
    <w:tmpl w:val="84B2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4" w15:restartNumberingAfterBreak="0">
    <w:nsid w:val="59032262"/>
    <w:multiLevelType w:val="multilevel"/>
    <w:tmpl w:val="9FF037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63FB5462"/>
    <w:multiLevelType w:val="multilevel"/>
    <w:tmpl w:val="0F4C5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9C57EE3"/>
    <w:multiLevelType w:val="hybridMultilevel"/>
    <w:tmpl w:val="8190D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3E3CE2"/>
    <w:multiLevelType w:val="hybridMultilevel"/>
    <w:tmpl w:val="BDE0D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DDC22F7"/>
    <w:multiLevelType w:val="hybridMultilevel"/>
    <w:tmpl w:val="C6E271F8"/>
    <w:lvl w:ilvl="0" w:tplc="BD2CD9D8">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
  </w:num>
  <w:num w:numId="4">
    <w:abstractNumId w:val="7"/>
  </w:num>
  <w:num w:numId="5">
    <w:abstractNumId w:val="5"/>
  </w:num>
  <w:num w:numId="6">
    <w:abstractNumId w:val="21"/>
  </w:num>
  <w:num w:numId="7">
    <w:abstractNumId w:val="0"/>
  </w:num>
  <w:num w:numId="8">
    <w:abstractNumId w:val="8"/>
  </w:num>
  <w:num w:numId="9">
    <w:abstractNumId w:val="10"/>
  </w:num>
  <w:num w:numId="10">
    <w:abstractNumId w:val="15"/>
  </w:num>
  <w:num w:numId="11">
    <w:abstractNumId w:val="3"/>
  </w:num>
  <w:num w:numId="12">
    <w:abstractNumId w:val="9"/>
  </w:num>
  <w:num w:numId="13">
    <w:abstractNumId w:val="17"/>
  </w:num>
  <w:num w:numId="14">
    <w:abstractNumId w:val="12"/>
  </w:num>
  <w:num w:numId="15">
    <w:abstractNumId w:val="19"/>
  </w:num>
  <w:num w:numId="16">
    <w:abstractNumId w:val="11"/>
  </w:num>
  <w:num w:numId="17">
    <w:abstractNumId w:val="20"/>
  </w:num>
  <w:num w:numId="18">
    <w:abstractNumId w:val="14"/>
  </w:num>
  <w:num w:numId="19">
    <w:abstractNumId w:val="2"/>
  </w:num>
  <w:num w:numId="20">
    <w:abstractNumId w:val="4"/>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04A6D"/>
    <w:rsid w:val="00010A44"/>
    <w:rsid w:val="000535AE"/>
    <w:rsid w:val="00056289"/>
    <w:rsid w:val="000621C7"/>
    <w:rsid w:val="00075ECA"/>
    <w:rsid w:val="00081346"/>
    <w:rsid w:val="000A7EAF"/>
    <w:rsid w:val="000D752A"/>
    <w:rsid w:val="000F094E"/>
    <w:rsid w:val="000F700E"/>
    <w:rsid w:val="000F78ED"/>
    <w:rsid w:val="0013394C"/>
    <w:rsid w:val="00142A93"/>
    <w:rsid w:val="0015004A"/>
    <w:rsid w:val="00163F51"/>
    <w:rsid w:val="00185C33"/>
    <w:rsid w:val="00193560"/>
    <w:rsid w:val="001B1133"/>
    <w:rsid w:val="001D538C"/>
    <w:rsid w:val="001E3243"/>
    <w:rsid w:val="00220235"/>
    <w:rsid w:val="0023379E"/>
    <w:rsid w:val="00245442"/>
    <w:rsid w:val="00263961"/>
    <w:rsid w:val="00265CE2"/>
    <w:rsid w:val="002A34F7"/>
    <w:rsid w:val="002C01F0"/>
    <w:rsid w:val="002E6348"/>
    <w:rsid w:val="003326F3"/>
    <w:rsid w:val="00334946"/>
    <w:rsid w:val="0035121E"/>
    <w:rsid w:val="003540DB"/>
    <w:rsid w:val="003C0162"/>
    <w:rsid w:val="003C3DCF"/>
    <w:rsid w:val="003C625E"/>
    <w:rsid w:val="003E109F"/>
    <w:rsid w:val="004159D7"/>
    <w:rsid w:val="004163DD"/>
    <w:rsid w:val="00424651"/>
    <w:rsid w:val="00427F63"/>
    <w:rsid w:val="00435573"/>
    <w:rsid w:val="004422B9"/>
    <w:rsid w:val="004456D4"/>
    <w:rsid w:val="00455891"/>
    <w:rsid w:val="00493579"/>
    <w:rsid w:val="004953E1"/>
    <w:rsid w:val="004B7A28"/>
    <w:rsid w:val="004E1030"/>
    <w:rsid w:val="004E780F"/>
    <w:rsid w:val="00502E39"/>
    <w:rsid w:val="0052434A"/>
    <w:rsid w:val="005317C2"/>
    <w:rsid w:val="00537097"/>
    <w:rsid w:val="00554825"/>
    <w:rsid w:val="00576D35"/>
    <w:rsid w:val="00593314"/>
    <w:rsid w:val="005A5D4E"/>
    <w:rsid w:val="005B4FE1"/>
    <w:rsid w:val="005C4FC0"/>
    <w:rsid w:val="005D0473"/>
    <w:rsid w:val="006033D7"/>
    <w:rsid w:val="00632455"/>
    <w:rsid w:val="00656339"/>
    <w:rsid w:val="006646F4"/>
    <w:rsid w:val="006D3CFC"/>
    <w:rsid w:val="006F46EF"/>
    <w:rsid w:val="006F5D89"/>
    <w:rsid w:val="007032EE"/>
    <w:rsid w:val="007058C4"/>
    <w:rsid w:val="00705E6B"/>
    <w:rsid w:val="0071428A"/>
    <w:rsid w:val="00730F27"/>
    <w:rsid w:val="00750073"/>
    <w:rsid w:val="0076610A"/>
    <w:rsid w:val="00776A5A"/>
    <w:rsid w:val="00776AE1"/>
    <w:rsid w:val="007856D4"/>
    <w:rsid w:val="007C1A05"/>
    <w:rsid w:val="007D40CC"/>
    <w:rsid w:val="007F276A"/>
    <w:rsid w:val="007F5C77"/>
    <w:rsid w:val="00802C79"/>
    <w:rsid w:val="008300BF"/>
    <w:rsid w:val="00836E33"/>
    <w:rsid w:val="00844AE7"/>
    <w:rsid w:val="00855EF4"/>
    <w:rsid w:val="008D3283"/>
    <w:rsid w:val="008D58CF"/>
    <w:rsid w:val="008F0426"/>
    <w:rsid w:val="008F4835"/>
    <w:rsid w:val="00916764"/>
    <w:rsid w:val="00977F25"/>
    <w:rsid w:val="00982DE7"/>
    <w:rsid w:val="009A40F5"/>
    <w:rsid w:val="009D451D"/>
    <w:rsid w:val="009D4E60"/>
    <w:rsid w:val="009D5A53"/>
    <w:rsid w:val="00A214F5"/>
    <w:rsid w:val="00A35642"/>
    <w:rsid w:val="00A6260A"/>
    <w:rsid w:val="00A62E8E"/>
    <w:rsid w:val="00A710CE"/>
    <w:rsid w:val="00A824B0"/>
    <w:rsid w:val="00A82AB5"/>
    <w:rsid w:val="00A90967"/>
    <w:rsid w:val="00AA0AC9"/>
    <w:rsid w:val="00AB48B4"/>
    <w:rsid w:val="00AB637F"/>
    <w:rsid w:val="00B04A6E"/>
    <w:rsid w:val="00B11CA1"/>
    <w:rsid w:val="00B44C92"/>
    <w:rsid w:val="00B504CD"/>
    <w:rsid w:val="00B64723"/>
    <w:rsid w:val="00B77803"/>
    <w:rsid w:val="00B77DEA"/>
    <w:rsid w:val="00B8254A"/>
    <w:rsid w:val="00B92A0F"/>
    <w:rsid w:val="00BA1B0E"/>
    <w:rsid w:val="00BA5203"/>
    <w:rsid w:val="00BA6647"/>
    <w:rsid w:val="00BB54FE"/>
    <w:rsid w:val="00BD6CE5"/>
    <w:rsid w:val="00BE0BF4"/>
    <w:rsid w:val="00BE4C03"/>
    <w:rsid w:val="00BE7B80"/>
    <w:rsid w:val="00BF5214"/>
    <w:rsid w:val="00C023CB"/>
    <w:rsid w:val="00C06037"/>
    <w:rsid w:val="00C237FF"/>
    <w:rsid w:val="00C468DB"/>
    <w:rsid w:val="00C5524F"/>
    <w:rsid w:val="00C70627"/>
    <w:rsid w:val="00C74A9A"/>
    <w:rsid w:val="00CB594B"/>
    <w:rsid w:val="00CD4611"/>
    <w:rsid w:val="00CE4172"/>
    <w:rsid w:val="00CE7EA3"/>
    <w:rsid w:val="00D02A09"/>
    <w:rsid w:val="00D138DE"/>
    <w:rsid w:val="00D268E8"/>
    <w:rsid w:val="00DB15B2"/>
    <w:rsid w:val="00DC37AC"/>
    <w:rsid w:val="00DF3C8A"/>
    <w:rsid w:val="00E3266B"/>
    <w:rsid w:val="00E3654E"/>
    <w:rsid w:val="00E36AD3"/>
    <w:rsid w:val="00E85847"/>
    <w:rsid w:val="00EC1B6B"/>
    <w:rsid w:val="00EC27B8"/>
    <w:rsid w:val="00EC338A"/>
    <w:rsid w:val="00EC38D1"/>
    <w:rsid w:val="00ED634B"/>
    <w:rsid w:val="00EE6905"/>
    <w:rsid w:val="00F2713C"/>
    <w:rsid w:val="00F550C3"/>
    <w:rsid w:val="00F6035F"/>
    <w:rsid w:val="00F664FB"/>
    <w:rsid w:val="00F85124"/>
    <w:rsid w:val="00FA0AFB"/>
    <w:rsid w:val="00FA3292"/>
    <w:rsid w:val="00FE0A8F"/>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78FCE"/>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C92"/>
    <w:rPr>
      <w:rFonts w:asciiTheme="minorHAnsi" w:eastAsia="Times New Roman" w:hAnsiTheme="minorHAnsi"/>
      <w:sz w:val="22"/>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table" w:customStyle="1" w:styleId="TableGrid">
    <w:name w:val="TableGrid"/>
    <w:rsid w:val="00C70627"/>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TableGrid0">
    <w:name w:val="Table Grid"/>
    <w:basedOn w:val="TableNormal"/>
    <w:uiPriority w:val="59"/>
    <w:rsid w:val="00656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5633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5633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65633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F700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A82AB5"/>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220235"/>
    <w:rPr>
      <w:color w:val="605E5C"/>
      <w:shd w:val="clear" w:color="auto" w:fill="E1DFDD"/>
    </w:rPr>
  </w:style>
  <w:style w:type="character" w:styleId="PlaceholderText">
    <w:name w:val="Placeholder Text"/>
    <w:basedOn w:val="DefaultParagraphFont"/>
    <w:uiPriority w:val="99"/>
    <w:semiHidden/>
    <w:rsid w:val="00E3266B"/>
    <w:rPr>
      <w:color w:val="808080"/>
    </w:rPr>
  </w:style>
  <w:style w:type="paragraph" w:styleId="HTMLPreformatted">
    <w:name w:val="HTML Preformatted"/>
    <w:basedOn w:val="Normal"/>
    <w:link w:val="HTMLPreformattedChar"/>
    <w:uiPriority w:val="99"/>
    <w:unhideWhenUsed/>
    <w:rsid w:val="0026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63961"/>
    <w:rPr>
      <w:rFonts w:ascii="Courier New" w:eastAsia="Times New Roman" w:hAnsi="Courier New" w:cs="Courier New"/>
      <w:lang w:val="en-IN" w:eastAsia="en-IN"/>
    </w:rPr>
  </w:style>
  <w:style w:type="character" w:styleId="HTMLCode">
    <w:name w:val="HTML Code"/>
    <w:basedOn w:val="DefaultParagraphFont"/>
    <w:uiPriority w:val="99"/>
    <w:semiHidden/>
    <w:unhideWhenUsed/>
    <w:rsid w:val="00263961"/>
    <w:rPr>
      <w:rFonts w:ascii="Courier New" w:eastAsia="Times New Roman" w:hAnsi="Courier New" w:cs="Courier New"/>
      <w:sz w:val="20"/>
      <w:szCs w:val="20"/>
    </w:rPr>
  </w:style>
  <w:style w:type="character" w:customStyle="1" w:styleId="n">
    <w:name w:val="n"/>
    <w:basedOn w:val="DefaultParagraphFont"/>
    <w:rsid w:val="00263961"/>
  </w:style>
  <w:style w:type="character" w:customStyle="1" w:styleId="p">
    <w:name w:val="p"/>
    <w:basedOn w:val="DefaultParagraphFont"/>
    <w:rsid w:val="00263961"/>
  </w:style>
  <w:style w:type="character" w:customStyle="1" w:styleId="c1">
    <w:name w:val="c1"/>
    <w:basedOn w:val="DefaultParagraphFont"/>
    <w:rsid w:val="00263961"/>
  </w:style>
  <w:style w:type="character" w:customStyle="1" w:styleId="o">
    <w:name w:val="o"/>
    <w:basedOn w:val="DefaultParagraphFont"/>
    <w:rsid w:val="00263961"/>
  </w:style>
  <w:style w:type="character" w:customStyle="1" w:styleId="mi">
    <w:name w:val="mi"/>
    <w:basedOn w:val="DefaultParagraphFont"/>
    <w:rsid w:val="00263961"/>
  </w:style>
  <w:style w:type="character" w:customStyle="1" w:styleId="kt">
    <w:name w:val="kt"/>
    <w:basedOn w:val="DefaultParagraphFont"/>
    <w:rsid w:val="00263961"/>
  </w:style>
  <w:style w:type="character" w:styleId="Strong">
    <w:name w:val="Strong"/>
    <w:basedOn w:val="DefaultParagraphFont"/>
    <w:uiPriority w:val="22"/>
    <w:qFormat/>
    <w:rsid w:val="00263961"/>
    <w:rPr>
      <w:b/>
      <w:bCs/>
    </w:rPr>
  </w:style>
  <w:style w:type="character" w:customStyle="1" w:styleId="k">
    <w:name w:val="k"/>
    <w:basedOn w:val="DefaultParagraphFont"/>
    <w:rsid w:val="00263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833565">
      <w:bodyDiv w:val="1"/>
      <w:marLeft w:val="0"/>
      <w:marRight w:val="0"/>
      <w:marTop w:val="0"/>
      <w:marBottom w:val="0"/>
      <w:divBdr>
        <w:top w:val="none" w:sz="0" w:space="0" w:color="auto"/>
        <w:left w:val="none" w:sz="0" w:space="0" w:color="auto"/>
        <w:bottom w:val="none" w:sz="0" w:space="0" w:color="auto"/>
        <w:right w:val="none" w:sz="0" w:space="0" w:color="auto"/>
      </w:divBdr>
    </w:div>
    <w:div w:id="313686823">
      <w:bodyDiv w:val="1"/>
      <w:marLeft w:val="0"/>
      <w:marRight w:val="0"/>
      <w:marTop w:val="0"/>
      <w:marBottom w:val="0"/>
      <w:divBdr>
        <w:top w:val="none" w:sz="0" w:space="0" w:color="auto"/>
        <w:left w:val="none" w:sz="0" w:space="0" w:color="auto"/>
        <w:bottom w:val="none" w:sz="0" w:space="0" w:color="auto"/>
        <w:right w:val="none" w:sz="0" w:space="0" w:color="auto"/>
      </w:divBdr>
    </w:div>
    <w:div w:id="487401539">
      <w:bodyDiv w:val="1"/>
      <w:marLeft w:val="0"/>
      <w:marRight w:val="0"/>
      <w:marTop w:val="0"/>
      <w:marBottom w:val="0"/>
      <w:divBdr>
        <w:top w:val="none" w:sz="0" w:space="0" w:color="auto"/>
        <w:left w:val="none" w:sz="0" w:space="0" w:color="auto"/>
        <w:bottom w:val="none" w:sz="0" w:space="0" w:color="auto"/>
        <w:right w:val="none" w:sz="0" w:space="0" w:color="auto"/>
      </w:divBdr>
    </w:div>
    <w:div w:id="490485804">
      <w:bodyDiv w:val="1"/>
      <w:marLeft w:val="0"/>
      <w:marRight w:val="0"/>
      <w:marTop w:val="0"/>
      <w:marBottom w:val="0"/>
      <w:divBdr>
        <w:top w:val="none" w:sz="0" w:space="0" w:color="auto"/>
        <w:left w:val="none" w:sz="0" w:space="0" w:color="auto"/>
        <w:bottom w:val="none" w:sz="0" w:space="0" w:color="auto"/>
        <w:right w:val="none" w:sz="0" w:space="0" w:color="auto"/>
      </w:divBdr>
    </w:div>
    <w:div w:id="577981591">
      <w:bodyDiv w:val="1"/>
      <w:marLeft w:val="0"/>
      <w:marRight w:val="0"/>
      <w:marTop w:val="0"/>
      <w:marBottom w:val="0"/>
      <w:divBdr>
        <w:top w:val="none" w:sz="0" w:space="0" w:color="auto"/>
        <w:left w:val="none" w:sz="0" w:space="0" w:color="auto"/>
        <w:bottom w:val="none" w:sz="0" w:space="0" w:color="auto"/>
        <w:right w:val="none" w:sz="0" w:space="0" w:color="auto"/>
      </w:divBdr>
    </w:div>
    <w:div w:id="658071757">
      <w:bodyDiv w:val="1"/>
      <w:marLeft w:val="0"/>
      <w:marRight w:val="0"/>
      <w:marTop w:val="0"/>
      <w:marBottom w:val="0"/>
      <w:divBdr>
        <w:top w:val="none" w:sz="0" w:space="0" w:color="auto"/>
        <w:left w:val="none" w:sz="0" w:space="0" w:color="auto"/>
        <w:bottom w:val="none" w:sz="0" w:space="0" w:color="auto"/>
        <w:right w:val="none" w:sz="0" w:space="0" w:color="auto"/>
      </w:divBdr>
    </w:div>
    <w:div w:id="727076099">
      <w:bodyDiv w:val="1"/>
      <w:marLeft w:val="0"/>
      <w:marRight w:val="0"/>
      <w:marTop w:val="0"/>
      <w:marBottom w:val="0"/>
      <w:divBdr>
        <w:top w:val="none" w:sz="0" w:space="0" w:color="auto"/>
        <w:left w:val="none" w:sz="0" w:space="0" w:color="auto"/>
        <w:bottom w:val="none" w:sz="0" w:space="0" w:color="auto"/>
        <w:right w:val="none" w:sz="0" w:space="0" w:color="auto"/>
      </w:divBdr>
      <w:divsChild>
        <w:div w:id="182403351">
          <w:marLeft w:val="0"/>
          <w:marRight w:val="0"/>
          <w:marTop w:val="0"/>
          <w:marBottom w:val="0"/>
          <w:divBdr>
            <w:top w:val="none" w:sz="0" w:space="0" w:color="auto"/>
            <w:left w:val="none" w:sz="0" w:space="0" w:color="auto"/>
            <w:bottom w:val="none" w:sz="0" w:space="0" w:color="auto"/>
            <w:right w:val="none" w:sz="0" w:space="0" w:color="auto"/>
          </w:divBdr>
          <w:divsChild>
            <w:div w:id="1015810533">
              <w:marLeft w:val="0"/>
              <w:marRight w:val="0"/>
              <w:marTop w:val="0"/>
              <w:marBottom w:val="0"/>
              <w:divBdr>
                <w:top w:val="none" w:sz="0" w:space="0" w:color="auto"/>
                <w:left w:val="none" w:sz="0" w:space="0" w:color="auto"/>
                <w:bottom w:val="none" w:sz="0" w:space="0" w:color="auto"/>
                <w:right w:val="none" w:sz="0" w:space="0" w:color="auto"/>
              </w:divBdr>
            </w:div>
            <w:div w:id="407459006">
              <w:marLeft w:val="0"/>
              <w:marRight w:val="0"/>
              <w:marTop w:val="0"/>
              <w:marBottom w:val="0"/>
              <w:divBdr>
                <w:top w:val="none" w:sz="0" w:space="0" w:color="auto"/>
                <w:left w:val="none" w:sz="0" w:space="0" w:color="auto"/>
                <w:bottom w:val="none" w:sz="0" w:space="0" w:color="auto"/>
                <w:right w:val="none" w:sz="0" w:space="0" w:color="auto"/>
              </w:divBdr>
            </w:div>
            <w:div w:id="306974289">
              <w:marLeft w:val="0"/>
              <w:marRight w:val="0"/>
              <w:marTop w:val="0"/>
              <w:marBottom w:val="0"/>
              <w:divBdr>
                <w:top w:val="none" w:sz="0" w:space="0" w:color="auto"/>
                <w:left w:val="none" w:sz="0" w:space="0" w:color="auto"/>
                <w:bottom w:val="none" w:sz="0" w:space="0" w:color="auto"/>
                <w:right w:val="none" w:sz="0" w:space="0" w:color="auto"/>
              </w:divBdr>
            </w:div>
            <w:div w:id="1082946401">
              <w:marLeft w:val="0"/>
              <w:marRight w:val="0"/>
              <w:marTop w:val="0"/>
              <w:marBottom w:val="0"/>
              <w:divBdr>
                <w:top w:val="none" w:sz="0" w:space="0" w:color="auto"/>
                <w:left w:val="none" w:sz="0" w:space="0" w:color="auto"/>
                <w:bottom w:val="none" w:sz="0" w:space="0" w:color="auto"/>
                <w:right w:val="none" w:sz="0" w:space="0" w:color="auto"/>
              </w:divBdr>
            </w:div>
            <w:div w:id="2083210880">
              <w:marLeft w:val="0"/>
              <w:marRight w:val="0"/>
              <w:marTop w:val="0"/>
              <w:marBottom w:val="0"/>
              <w:divBdr>
                <w:top w:val="none" w:sz="0" w:space="0" w:color="auto"/>
                <w:left w:val="none" w:sz="0" w:space="0" w:color="auto"/>
                <w:bottom w:val="none" w:sz="0" w:space="0" w:color="auto"/>
                <w:right w:val="none" w:sz="0" w:space="0" w:color="auto"/>
              </w:divBdr>
            </w:div>
            <w:div w:id="1189493732">
              <w:marLeft w:val="0"/>
              <w:marRight w:val="0"/>
              <w:marTop w:val="0"/>
              <w:marBottom w:val="0"/>
              <w:divBdr>
                <w:top w:val="none" w:sz="0" w:space="0" w:color="auto"/>
                <w:left w:val="none" w:sz="0" w:space="0" w:color="auto"/>
                <w:bottom w:val="none" w:sz="0" w:space="0" w:color="auto"/>
                <w:right w:val="none" w:sz="0" w:space="0" w:color="auto"/>
              </w:divBdr>
            </w:div>
            <w:div w:id="893546881">
              <w:marLeft w:val="0"/>
              <w:marRight w:val="0"/>
              <w:marTop w:val="0"/>
              <w:marBottom w:val="0"/>
              <w:divBdr>
                <w:top w:val="none" w:sz="0" w:space="0" w:color="auto"/>
                <w:left w:val="none" w:sz="0" w:space="0" w:color="auto"/>
                <w:bottom w:val="none" w:sz="0" w:space="0" w:color="auto"/>
                <w:right w:val="none" w:sz="0" w:space="0" w:color="auto"/>
              </w:divBdr>
            </w:div>
            <w:div w:id="86777175">
              <w:marLeft w:val="0"/>
              <w:marRight w:val="0"/>
              <w:marTop w:val="0"/>
              <w:marBottom w:val="0"/>
              <w:divBdr>
                <w:top w:val="none" w:sz="0" w:space="0" w:color="auto"/>
                <w:left w:val="none" w:sz="0" w:space="0" w:color="auto"/>
                <w:bottom w:val="none" w:sz="0" w:space="0" w:color="auto"/>
                <w:right w:val="none" w:sz="0" w:space="0" w:color="auto"/>
              </w:divBdr>
            </w:div>
            <w:div w:id="586154792">
              <w:marLeft w:val="0"/>
              <w:marRight w:val="0"/>
              <w:marTop w:val="0"/>
              <w:marBottom w:val="0"/>
              <w:divBdr>
                <w:top w:val="none" w:sz="0" w:space="0" w:color="auto"/>
                <w:left w:val="none" w:sz="0" w:space="0" w:color="auto"/>
                <w:bottom w:val="none" w:sz="0" w:space="0" w:color="auto"/>
                <w:right w:val="none" w:sz="0" w:space="0" w:color="auto"/>
              </w:divBdr>
            </w:div>
            <w:div w:id="710764740">
              <w:marLeft w:val="0"/>
              <w:marRight w:val="0"/>
              <w:marTop w:val="0"/>
              <w:marBottom w:val="0"/>
              <w:divBdr>
                <w:top w:val="none" w:sz="0" w:space="0" w:color="auto"/>
                <w:left w:val="none" w:sz="0" w:space="0" w:color="auto"/>
                <w:bottom w:val="none" w:sz="0" w:space="0" w:color="auto"/>
                <w:right w:val="none" w:sz="0" w:space="0" w:color="auto"/>
              </w:divBdr>
            </w:div>
            <w:div w:id="1121725441">
              <w:marLeft w:val="0"/>
              <w:marRight w:val="0"/>
              <w:marTop w:val="0"/>
              <w:marBottom w:val="0"/>
              <w:divBdr>
                <w:top w:val="none" w:sz="0" w:space="0" w:color="auto"/>
                <w:left w:val="none" w:sz="0" w:space="0" w:color="auto"/>
                <w:bottom w:val="none" w:sz="0" w:space="0" w:color="auto"/>
                <w:right w:val="none" w:sz="0" w:space="0" w:color="auto"/>
              </w:divBdr>
            </w:div>
            <w:div w:id="990064279">
              <w:marLeft w:val="0"/>
              <w:marRight w:val="0"/>
              <w:marTop w:val="0"/>
              <w:marBottom w:val="0"/>
              <w:divBdr>
                <w:top w:val="none" w:sz="0" w:space="0" w:color="auto"/>
                <w:left w:val="none" w:sz="0" w:space="0" w:color="auto"/>
                <w:bottom w:val="none" w:sz="0" w:space="0" w:color="auto"/>
                <w:right w:val="none" w:sz="0" w:space="0" w:color="auto"/>
              </w:divBdr>
            </w:div>
            <w:div w:id="1830706258">
              <w:marLeft w:val="0"/>
              <w:marRight w:val="0"/>
              <w:marTop w:val="0"/>
              <w:marBottom w:val="0"/>
              <w:divBdr>
                <w:top w:val="none" w:sz="0" w:space="0" w:color="auto"/>
                <w:left w:val="none" w:sz="0" w:space="0" w:color="auto"/>
                <w:bottom w:val="none" w:sz="0" w:space="0" w:color="auto"/>
                <w:right w:val="none" w:sz="0" w:space="0" w:color="auto"/>
              </w:divBdr>
            </w:div>
            <w:div w:id="1724208229">
              <w:marLeft w:val="0"/>
              <w:marRight w:val="0"/>
              <w:marTop w:val="0"/>
              <w:marBottom w:val="0"/>
              <w:divBdr>
                <w:top w:val="none" w:sz="0" w:space="0" w:color="auto"/>
                <w:left w:val="none" w:sz="0" w:space="0" w:color="auto"/>
                <w:bottom w:val="none" w:sz="0" w:space="0" w:color="auto"/>
                <w:right w:val="none" w:sz="0" w:space="0" w:color="auto"/>
              </w:divBdr>
            </w:div>
            <w:div w:id="894125880">
              <w:marLeft w:val="0"/>
              <w:marRight w:val="0"/>
              <w:marTop w:val="0"/>
              <w:marBottom w:val="0"/>
              <w:divBdr>
                <w:top w:val="none" w:sz="0" w:space="0" w:color="auto"/>
                <w:left w:val="none" w:sz="0" w:space="0" w:color="auto"/>
                <w:bottom w:val="none" w:sz="0" w:space="0" w:color="auto"/>
                <w:right w:val="none" w:sz="0" w:space="0" w:color="auto"/>
              </w:divBdr>
            </w:div>
            <w:div w:id="1598126175">
              <w:marLeft w:val="0"/>
              <w:marRight w:val="0"/>
              <w:marTop w:val="0"/>
              <w:marBottom w:val="0"/>
              <w:divBdr>
                <w:top w:val="none" w:sz="0" w:space="0" w:color="auto"/>
                <w:left w:val="none" w:sz="0" w:space="0" w:color="auto"/>
                <w:bottom w:val="none" w:sz="0" w:space="0" w:color="auto"/>
                <w:right w:val="none" w:sz="0" w:space="0" w:color="auto"/>
              </w:divBdr>
            </w:div>
            <w:div w:id="50076042">
              <w:marLeft w:val="0"/>
              <w:marRight w:val="0"/>
              <w:marTop w:val="0"/>
              <w:marBottom w:val="0"/>
              <w:divBdr>
                <w:top w:val="none" w:sz="0" w:space="0" w:color="auto"/>
                <w:left w:val="none" w:sz="0" w:space="0" w:color="auto"/>
                <w:bottom w:val="none" w:sz="0" w:space="0" w:color="auto"/>
                <w:right w:val="none" w:sz="0" w:space="0" w:color="auto"/>
              </w:divBdr>
            </w:div>
            <w:div w:id="1369068583">
              <w:marLeft w:val="0"/>
              <w:marRight w:val="0"/>
              <w:marTop w:val="0"/>
              <w:marBottom w:val="0"/>
              <w:divBdr>
                <w:top w:val="none" w:sz="0" w:space="0" w:color="auto"/>
                <w:left w:val="none" w:sz="0" w:space="0" w:color="auto"/>
                <w:bottom w:val="none" w:sz="0" w:space="0" w:color="auto"/>
                <w:right w:val="none" w:sz="0" w:space="0" w:color="auto"/>
              </w:divBdr>
            </w:div>
            <w:div w:id="162937150">
              <w:marLeft w:val="0"/>
              <w:marRight w:val="0"/>
              <w:marTop w:val="0"/>
              <w:marBottom w:val="0"/>
              <w:divBdr>
                <w:top w:val="none" w:sz="0" w:space="0" w:color="auto"/>
                <w:left w:val="none" w:sz="0" w:space="0" w:color="auto"/>
                <w:bottom w:val="none" w:sz="0" w:space="0" w:color="auto"/>
                <w:right w:val="none" w:sz="0" w:space="0" w:color="auto"/>
              </w:divBdr>
            </w:div>
            <w:div w:id="216014401">
              <w:marLeft w:val="0"/>
              <w:marRight w:val="0"/>
              <w:marTop w:val="0"/>
              <w:marBottom w:val="0"/>
              <w:divBdr>
                <w:top w:val="none" w:sz="0" w:space="0" w:color="auto"/>
                <w:left w:val="none" w:sz="0" w:space="0" w:color="auto"/>
                <w:bottom w:val="none" w:sz="0" w:space="0" w:color="auto"/>
                <w:right w:val="none" w:sz="0" w:space="0" w:color="auto"/>
              </w:divBdr>
            </w:div>
            <w:div w:id="1177623506">
              <w:marLeft w:val="0"/>
              <w:marRight w:val="0"/>
              <w:marTop w:val="0"/>
              <w:marBottom w:val="0"/>
              <w:divBdr>
                <w:top w:val="none" w:sz="0" w:space="0" w:color="auto"/>
                <w:left w:val="none" w:sz="0" w:space="0" w:color="auto"/>
                <w:bottom w:val="none" w:sz="0" w:space="0" w:color="auto"/>
                <w:right w:val="none" w:sz="0" w:space="0" w:color="auto"/>
              </w:divBdr>
            </w:div>
            <w:div w:id="1789353169">
              <w:marLeft w:val="0"/>
              <w:marRight w:val="0"/>
              <w:marTop w:val="0"/>
              <w:marBottom w:val="0"/>
              <w:divBdr>
                <w:top w:val="none" w:sz="0" w:space="0" w:color="auto"/>
                <w:left w:val="none" w:sz="0" w:space="0" w:color="auto"/>
                <w:bottom w:val="none" w:sz="0" w:space="0" w:color="auto"/>
                <w:right w:val="none" w:sz="0" w:space="0" w:color="auto"/>
              </w:divBdr>
            </w:div>
            <w:div w:id="1573809891">
              <w:marLeft w:val="0"/>
              <w:marRight w:val="0"/>
              <w:marTop w:val="0"/>
              <w:marBottom w:val="0"/>
              <w:divBdr>
                <w:top w:val="none" w:sz="0" w:space="0" w:color="auto"/>
                <w:left w:val="none" w:sz="0" w:space="0" w:color="auto"/>
                <w:bottom w:val="none" w:sz="0" w:space="0" w:color="auto"/>
                <w:right w:val="none" w:sz="0" w:space="0" w:color="auto"/>
              </w:divBdr>
            </w:div>
            <w:div w:id="395125302">
              <w:marLeft w:val="0"/>
              <w:marRight w:val="0"/>
              <w:marTop w:val="0"/>
              <w:marBottom w:val="0"/>
              <w:divBdr>
                <w:top w:val="none" w:sz="0" w:space="0" w:color="auto"/>
                <w:left w:val="none" w:sz="0" w:space="0" w:color="auto"/>
                <w:bottom w:val="none" w:sz="0" w:space="0" w:color="auto"/>
                <w:right w:val="none" w:sz="0" w:space="0" w:color="auto"/>
              </w:divBdr>
            </w:div>
            <w:div w:id="1959339768">
              <w:marLeft w:val="0"/>
              <w:marRight w:val="0"/>
              <w:marTop w:val="0"/>
              <w:marBottom w:val="0"/>
              <w:divBdr>
                <w:top w:val="none" w:sz="0" w:space="0" w:color="auto"/>
                <w:left w:val="none" w:sz="0" w:space="0" w:color="auto"/>
                <w:bottom w:val="none" w:sz="0" w:space="0" w:color="auto"/>
                <w:right w:val="none" w:sz="0" w:space="0" w:color="auto"/>
              </w:divBdr>
            </w:div>
            <w:div w:id="123931166">
              <w:marLeft w:val="0"/>
              <w:marRight w:val="0"/>
              <w:marTop w:val="0"/>
              <w:marBottom w:val="0"/>
              <w:divBdr>
                <w:top w:val="none" w:sz="0" w:space="0" w:color="auto"/>
                <w:left w:val="none" w:sz="0" w:space="0" w:color="auto"/>
                <w:bottom w:val="none" w:sz="0" w:space="0" w:color="auto"/>
                <w:right w:val="none" w:sz="0" w:space="0" w:color="auto"/>
              </w:divBdr>
            </w:div>
            <w:div w:id="667515454">
              <w:marLeft w:val="0"/>
              <w:marRight w:val="0"/>
              <w:marTop w:val="0"/>
              <w:marBottom w:val="0"/>
              <w:divBdr>
                <w:top w:val="none" w:sz="0" w:space="0" w:color="auto"/>
                <w:left w:val="none" w:sz="0" w:space="0" w:color="auto"/>
                <w:bottom w:val="none" w:sz="0" w:space="0" w:color="auto"/>
                <w:right w:val="none" w:sz="0" w:space="0" w:color="auto"/>
              </w:divBdr>
            </w:div>
            <w:div w:id="1092046210">
              <w:marLeft w:val="0"/>
              <w:marRight w:val="0"/>
              <w:marTop w:val="0"/>
              <w:marBottom w:val="0"/>
              <w:divBdr>
                <w:top w:val="none" w:sz="0" w:space="0" w:color="auto"/>
                <w:left w:val="none" w:sz="0" w:space="0" w:color="auto"/>
                <w:bottom w:val="none" w:sz="0" w:space="0" w:color="auto"/>
                <w:right w:val="none" w:sz="0" w:space="0" w:color="auto"/>
              </w:divBdr>
            </w:div>
            <w:div w:id="423187097">
              <w:marLeft w:val="0"/>
              <w:marRight w:val="0"/>
              <w:marTop w:val="0"/>
              <w:marBottom w:val="0"/>
              <w:divBdr>
                <w:top w:val="none" w:sz="0" w:space="0" w:color="auto"/>
                <w:left w:val="none" w:sz="0" w:space="0" w:color="auto"/>
                <w:bottom w:val="none" w:sz="0" w:space="0" w:color="auto"/>
                <w:right w:val="none" w:sz="0" w:space="0" w:color="auto"/>
              </w:divBdr>
            </w:div>
            <w:div w:id="1406412320">
              <w:marLeft w:val="0"/>
              <w:marRight w:val="0"/>
              <w:marTop w:val="0"/>
              <w:marBottom w:val="0"/>
              <w:divBdr>
                <w:top w:val="none" w:sz="0" w:space="0" w:color="auto"/>
                <w:left w:val="none" w:sz="0" w:space="0" w:color="auto"/>
                <w:bottom w:val="none" w:sz="0" w:space="0" w:color="auto"/>
                <w:right w:val="none" w:sz="0" w:space="0" w:color="auto"/>
              </w:divBdr>
            </w:div>
            <w:div w:id="681662294">
              <w:marLeft w:val="0"/>
              <w:marRight w:val="0"/>
              <w:marTop w:val="0"/>
              <w:marBottom w:val="0"/>
              <w:divBdr>
                <w:top w:val="none" w:sz="0" w:space="0" w:color="auto"/>
                <w:left w:val="none" w:sz="0" w:space="0" w:color="auto"/>
                <w:bottom w:val="none" w:sz="0" w:space="0" w:color="auto"/>
                <w:right w:val="none" w:sz="0" w:space="0" w:color="auto"/>
              </w:divBdr>
            </w:div>
            <w:div w:id="467283536">
              <w:marLeft w:val="0"/>
              <w:marRight w:val="0"/>
              <w:marTop w:val="0"/>
              <w:marBottom w:val="0"/>
              <w:divBdr>
                <w:top w:val="none" w:sz="0" w:space="0" w:color="auto"/>
                <w:left w:val="none" w:sz="0" w:space="0" w:color="auto"/>
                <w:bottom w:val="none" w:sz="0" w:space="0" w:color="auto"/>
                <w:right w:val="none" w:sz="0" w:space="0" w:color="auto"/>
              </w:divBdr>
            </w:div>
            <w:div w:id="1364015275">
              <w:marLeft w:val="0"/>
              <w:marRight w:val="0"/>
              <w:marTop w:val="0"/>
              <w:marBottom w:val="0"/>
              <w:divBdr>
                <w:top w:val="none" w:sz="0" w:space="0" w:color="auto"/>
                <w:left w:val="none" w:sz="0" w:space="0" w:color="auto"/>
                <w:bottom w:val="none" w:sz="0" w:space="0" w:color="auto"/>
                <w:right w:val="none" w:sz="0" w:space="0" w:color="auto"/>
              </w:divBdr>
            </w:div>
            <w:div w:id="538515270">
              <w:marLeft w:val="0"/>
              <w:marRight w:val="0"/>
              <w:marTop w:val="0"/>
              <w:marBottom w:val="0"/>
              <w:divBdr>
                <w:top w:val="none" w:sz="0" w:space="0" w:color="auto"/>
                <w:left w:val="none" w:sz="0" w:space="0" w:color="auto"/>
                <w:bottom w:val="none" w:sz="0" w:space="0" w:color="auto"/>
                <w:right w:val="none" w:sz="0" w:space="0" w:color="auto"/>
              </w:divBdr>
            </w:div>
            <w:div w:id="1685355499">
              <w:marLeft w:val="0"/>
              <w:marRight w:val="0"/>
              <w:marTop w:val="0"/>
              <w:marBottom w:val="0"/>
              <w:divBdr>
                <w:top w:val="none" w:sz="0" w:space="0" w:color="auto"/>
                <w:left w:val="none" w:sz="0" w:space="0" w:color="auto"/>
                <w:bottom w:val="none" w:sz="0" w:space="0" w:color="auto"/>
                <w:right w:val="none" w:sz="0" w:space="0" w:color="auto"/>
              </w:divBdr>
            </w:div>
            <w:div w:id="4284783">
              <w:marLeft w:val="0"/>
              <w:marRight w:val="0"/>
              <w:marTop w:val="0"/>
              <w:marBottom w:val="0"/>
              <w:divBdr>
                <w:top w:val="none" w:sz="0" w:space="0" w:color="auto"/>
                <w:left w:val="none" w:sz="0" w:space="0" w:color="auto"/>
                <w:bottom w:val="none" w:sz="0" w:space="0" w:color="auto"/>
                <w:right w:val="none" w:sz="0" w:space="0" w:color="auto"/>
              </w:divBdr>
            </w:div>
            <w:div w:id="173619987">
              <w:marLeft w:val="0"/>
              <w:marRight w:val="0"/>
              <w:marTop w:val="0"/>
              <w:marBottom w:val="0"/>
              <w:divBdr>
                <w:top w:val="none" w:sz="0" w:space="0" w:color="auto"/>
                <w:left w:val="none" w:sz="0" w:space="0" w:color="auto"/>
                <w:bottom w:val="none" w:sz="0" w:space="0" w:color="auto"/>
                <w:right w:val="none" w:sz="0" w:space="0" w:color="auto"/>
              </w:divBdr>
            </w:div>
            <w:div w:id="1604419263">
              <w:marLeft w:val="0"/>
              <w:marRight w:val="0"/>
              <w:marTop w:val="0"/>
              <w:marBottom w:val="0"/>
              <w:divBdr>
                <w:top w:val="none" w:sz="0" w:space="0" w:color="auto"/>
                <w:left w:val="none" w:sz="0" w:space="0" w:color="auto"/>
                <w:bottom w:val="none" w:sz="0" w:space="0" w:color="auto"/>
                <w:right w:val="none" w:sz="0" w:space="0" w:color="auto"/>
              </w:divBdr>
            </w:div>
            <w:div w:id="600138903">
              <w:marLeft w:val="0"/>
              <w:marRight w:val="0"/>
              <w:marTop w:val="0"/>
              <w:marBottom w:val="0"/>
              <w:divBdr>
                <w:top w:val="none" w:sz="0" w:space="0" w:color="auto"/>
                <w:left w:val="none" w:sz="0" w:space="0" w:color="auto"/>
                <w:bottom w:val="none" w:sz="0" w:space="0" w:color="auto"/>
                <w:right w:val="none" w:sz="0" w:space="0" w:color="auto"/>
              </w:divBdr>
            </w:div>
            <w:div w:id="606082172">
              <w:marLeft w:val="0"/>
              <w:marRight w:val="0"/>
              <w:marTop w:val="0"/>
              <w:marBottom w:val="0"/>
              <w:divBdr>
                <w:top w:val="none" w:sz="0" w:space="0" w:color="auto"/>
                <w:left w:val="none" w:sz="0" w:space="0" w:color="auto"/>
                <w:bottom w:val="none" w:sz="0" w:space="0" w:color="auto"/>
                <w:right w:val="none" w:sz="0" w:space="0" w:color="auto"/>
              </w:divBdr>
            </w:div>
            <w:div w:id="1513372051">
              <w:marLeft w:val="0"/>
              <w:marRight w:val="0"/>
              <w:marTop w:val="0"/>
              <w:marBottom w:val="0"/>
              <w:divBdr>
                <w:top w:val="none" w:sz="0" w:space="0" w:color="auto"/>
                <w:left w:val="none" w:sz="0" w:space="0" w:color="auto"/>
                <w:bottom w:val="none" w:sz="0" w:space="0" w:color="auto"/>
                <w:right w:val="none" w:sz="0" w:space="0" w:color="auto"/>
              </w:divBdr>
            </w:div>
            <w:div w:id="1530024796">
              <w:marLeft w:val="0"/>
              <w:marRight w:val="0"/>
              <w:marTop w:val="0"/>
              <w:marBottom w:val="0"/>
              <w:divBdr>
                <w:top w:val="none" w:sz="0" w:space="0" w:color="auto"/>
                <w:left w:val="none" w:sz="0" w:space="0" w:color="auto"/>
                <w:bottom w:val="none" w:sz="0" w:space="0" w:color="auto"/>
                <w:right w:val="none" w:sz="0" w:space="0" w:color="auto"/>
              </w:divBdr>
            </w:div>
            <w:div w:id="381175866">
              <w:marLeft w:val="0"/>
              <w:marRight w:val="0"/>
              <w:marTop w:val="0"/>
              <w:marBottom w:val="0"/>
              <w:divBdr>
                <w:top w:val="none" w:sz="0" w:space="0" w:color="auto"/>
                <w:left w:val="none" w:sz="0" w:space="0" w:color="auto"/>
                <w:bottom w:val="none" w:sz="0" w:space="0" w:color="auto"/>
                <w:right w:val="none" w:sz="0" w:space="0" w:color="auto"/>
              </w:divBdr>
            </w:div>
            <w:div w:id="1994874288">
              <w:marLeft w:val="0"/>
              <w:marRight w:val="0"/>
              <w:marTop w:val="0"/>
              <w:marBottom w:val="0"/>
              <w:divBdr>
                <w:top w:val="none" w:sz="0" w:space="0" w:color="auto"/>
                <w:left w:val="none" w:sz="0" w:space="0" w:color="auto"/>
                <w:bottom w:val="none" w:sz="0" w:space="0" w:color="auto"/>
                <w:right w:val="none" w:sz="0" w:space="0" w:color="auto"/>
              </w:divBdr>
            </w:div>
            <w:div w:id="1235580016">
              <w:marLeft w:val="0"/>
              <w:marRight w:val="0"/>
              <w:marTop w:val="0"/>
              <w:marBottom w:val="0"/>
              <w:divBdr>
                <w:top w:val="none" w:sz="0" w:space="0" w:color="auto"/>
                <w:left w:val="none" w:sz="0" w:space="0" w:color="auto"/>
                <w:bottom w:val="none" w:sz="0" w:space="0" w:color="auto"/>
                <w:right w:val="none" w:sz="0" w:space="0" w:color="auto"/>
              </w:divBdr>
            </w:div>
            <w:div w:id="407730678">
              <w:marLeft w:val="0"/>
              <w:marRight w:val="0"/>
              <w:marTop w:val="0"/>
              <w:marBottom w:val="0"/>
              <w:divBdr>
                <w:top w:val="none" w:sz="0" w:space="0" w:color="auto"/>
                <w:left w:val="none" w:sz="0" w:space="0" w:color="auto"/>
                <w:bottom w:val="none" w:sz="0" w:space="0" w:color="auto"/>
                <w:right w:val="none" w:sz="0" w:space="0" w:color="auto"/>
              </w:divBdr>
            </w:div>
            <w:div w:id="1894273973">
              <w:marLeft w:val="0"/>
              <w:marRight w:val="0"/>
              <w:marTop w:val="0"/>
              <w:marBottom w:val="0"/>
              <w:divBdr>
                <w:top w:val="none" w:sz="0" w:space="0" w:color="auto"/>
                <w:left w:val="none" w:sz="0" w:space="0" w:color="auto"/>
                <w:bottom w:val="none" w:sz="0" w:space="0" w:color="auto"/>
                <w:right w:val="none" w:sz="0" w:space="0" w:color="auto"/>
              </w:divBdr>
            </w:div>
            <w:div w:id="1865049845">
              <w:marLeft w:val="0"/>
              <w:marRight w:val="0"/>
              <w:marTop w:val="0"/>
              <w:marBottom w:val="0"/>
              <w:divBdr>
                <w:top w:val="none" w:sz="0" w:space="0" w:color="auto"/>
                <w:left w:val="none" w:sz="0" w:space="0" w:color="auto"/>
                <w:bottom w:val="none" w:sz="0" w:space="0" w:color="auto"/>
                <w:right w:val="none" w:sz="0" w:space="0" w:color="auto"/>
              </w:divBdr>
            </w:div>
            <w:div w:id="1711301169">
              <w:marLeft w:val="0"/>
              <w:marRight w:val="0"/>
              <w:marTop w:val="0"/>
              <w:marBottom w:val="0"/>
              <w:divBdr>
                <w:top w:val="none" w:sz="0" w:space="0" w:color="auto"/>
                <w:left w:val="none" w:sz="0" w:space="0" w:color="auto"/>
                <w:bottom w:val="none" w:sz="0" w:space="0" w:color="auto"/>
                <w:right w:val="none" w:sz="0" w:space="0" w:color="auto"/>
              </w:divBdr>
            </w:div>
            <w:div w:id="265306885">
              <w:marLeft w:val="0"/>
              <w:marRight w:val="0"/>
              <w:marTop w:val="0"/>
              <w:marBottom w:val="0"/>
              <w:divBdr>
                <w:top w:val="none" w:sz="0" w:space="0" w:color="auto"/>
                <w:left w:val="none" w:sz="0" w:space="0" w:color="auto"/>
                <w:bottom w:val="none" w:sz="0" w:space="0" w:color="auto"/>
                <w:right w:val="none" w:sz="0" w:space="0" w:color="auto"/>
              </w:divBdr>
            </w:div>
            <w:div w:id="601912207">
              <w:marLeft w:val="0"/>
              <w:marRight w:val="0"/>
              <w:marTop w:val="0"/>
              <w:marBottom w:val="0"/>
              <w:divBdr>
                <w:top w:val="none" w:sz="0" w:space="0" w:color="auto"/>
                <w:left w:val="none" w:sz="0" w:space="0" w:color="auto"/>
                <w:bottom w:val="none" w:sz="0" w:space="0" w:color="auto"/>
                <w:right w:val="none" w:sz="0" w:space="0" w:color="auto"/>
              </w:divBdr>
            </w:div>
            <w:div w:id="1922719443">
              <w:marLeft w:val="0"/>
              <w:marRight w:val="0"/>
              <w:marTop w:val="0"/>
              <w:marBottom w:val="0"/>
              <w:divBdr>
                <w:top w:val="none" w:sz="0" w:space="0" w:color="auto"/>
                <w:left w:val="none" w:sz="0" w:space="0" w:color="auto"/>
                <w:bottom w:val="none" w:sz="0" w:space="0" w:color="auto"/>
                <w:right w:val="none" w:sz="0" w:space="0" w:color="auto"/>
              </w:divBdr>
            </w:div>
            <w:div w:id="1512328650">
              <w:marLeft w:val="0"/>
              <w:marRight w:val="0"/>
              <w:marTop w:val="0"/>
              <w:marBottom w:val="0"/>
              <w:divBdr>
                <w:top w:val="none" w:sz="0" w:space="0" w:color="auto"/>
                <w:left w:val="none" w:sz="0" w:space="0" w:color="auto"/>
                <w:bottom w:val="none" w:sz="0" w:space="0" w:color="auto"/>
                <w:right w:val="none" w:sz="0" w:space="0" w:color="auto"/>
              </w:divBdr>
            </w:div>
            <w:div w:id="1780829552">
              <w:marLeft w:val="0"/>
              <w:marRight w:val="0"/>
              <w:marTop w:val="0"/>
              <w:marBottom w:val="0"/>
              <w:divBdr>
                <w:top w:val="none" w:sz="0" w:space="0" w:color="auto"/>
                <w:left w:val="none" w:sz="0" w:space="0" w:color="auto"/>
                <w:bottom w:val="none" w:sz="0" w:space="0" w:color="auto"/>
                <w:right w:val="none" w:sz="0" w:space="0" w:color="auto"/>
              </w:divBdr>
            </w:div>
            <w:div w:id="1647665387">
              <w:marLeft w:val="0"/>
              <w:marRight w:val="0"/>
              <w:marTop w:val="0"/>
              <w:marBottom w:val="0"/>
              <w:divBdr>
                <w:top w:val="none" w:sz="0" w:space="0" w:color="auto"/>
                <w:left w:val="none" w:sz="0" w:space="0" w:color="auto"/>
                <w:bottom w:val="none" w:sz="0" w:space="0" w:color="auto"/>
                <w:right w:val="none" w:sz="0" w:space="0" w:color="auto"/>
              </w:divBdr>
            </w:div>
            <w:div w:id="1059786869">
              <w:marLeft w:val="0"/>
              <w:marRight w:val="0"/>
              <w:marTop w:val="0"/>
              <w:marBottom w:val="0"/>
              <w:divBdr>
                <w:top w:val="none" w:sz="0" w:space="0" w:color="auto"/>
                <w:left w:val="none" w:sz="0" w:space="0" w:color="auto"/>
                <w:bottom w:val="none" w:sz="0" w:space="0" w:color="auto"/>
                <w:right w:val="none" w:sz="0" w:space="0" w:color="auto"/>
              </w:divBdr>
            </w:div>
            <w:div w:id="1755316647">
              <w:marLeft w:val="0"/>
              <w:marRight w:val="0"/>
              <w:marTop w:val="0"/>
              <w:marBottom w:val="0"/>
              <w:divBdr>
                <w:top w:val="none" w:sz="0" w:space="0" w:color="auto"/>
                <w:left w:val="none" w:sz="0" w:space="0" w:color="auto"/>
                <w:bottom w:val="none" w:sz="0" w:space="0" w:color="auto"/>
                <w:right w:val="none" w:sz="0" w:space="0" w:color="auto"/>
              </w:divBdr>
            </w:div>
            <w:div w:id="1840651527">
              <w:marLeft w:val="0"/>
              <w:marRight w:val="0"/>
              <w:marTop w:val="0"/>
              <w:marBottom w:val="0"/>
              <w:divBdr>
                <w:top w:val="none" w:sz="0" w:space="0" w:color="auto"/>
                <w:left w:val="none" w:sz="0" w:space="0" w:color="auto"/>
                <w:bottom w:val="none" w:sz="0" w:space="0" w:color="auto"/>
                <w:right w:val="none" w:sz="0" w:space="0" w:color="auto"/>
              </w:divBdr>
            </w:div>
            <w:div w:id="833372130">
              <w:marLeft w:val="0"/>
              <w:marRight w:val="0"/>
              <w:marTop w:val="0"/>
              <w:marBottom w:val="0"/>
              <w:divBdr>
                <w:top w:val="none" w:sz="0" w:space="0" w:color="auto"/>
                <w:left w:val="none" w:sz="0" w:space="0" w:color="auto"/>
                <w:bottom w:val="none" w:sz="0" w:space="0" w:color="auto"/>
                <w:right w:val="none" w:sz="0" w:space="0" w:color="auto"/>
              </w:divBdr>
            </w:div>
            <w:div w:id="1518739874">
              <w:marLeft w:val="0"/>
              <w:marRight w:val="0"/>
              <w:marTop w:val="0"/>
              <w:marBottom w:val="0"/>
              <w:divBdr>
                <w:top w:val="none" w:sz="0" w:space="0" w:color="auto"/>
                <w:left w:val="none" w:sz="0" w:space="0" w:color="auto"/>
                <w:bottom w:val="none" w:sz="0" w:space="0" w:color="auto"/>
                <w:right w:val="none" w:sz="0" w:space="0" w:color="auto"/>
              </w:divBdr>
            </w:div>
            <w:div w:id="1417020321">
              <w:marLeft w:val="0"/>
              <w:marRight w:val="0"/>
              <w:marTop w:val="0"/>
              <w:marBottom w:val="0"/>
              <w:divBdr>
                <w:top w:val="none" w:sz="0" w:space="0" w:color="auto"/>
                <w:left w:val="none" w:sz="0" w:space="0" w:color="auto"/>
                <w:bottom w:val="none" w:sz="0" w:space="0" w:color="auto"/>
                <w:right w:val="none" w:sz="0" w:space="0" w:color="auto"/>
              </w:divBdr>
            </w:div>
            <w:div w:id="1244339172">
              <w:marLeft w:val="0"/>
              <w:marRight w:val="0"/>
              <w:marTop w:val="0"/>
              <w:marBottom w:val="0"/>
              <w:divBdr>
                <w:top w:val="none" w:sz="0" w:space="0" w:color="auto"/>
                <w:left w:val="none" w:sz="0" w:space="0" w:color="auto"/>
                <w:bottom w:val="none" w:sz="0" w:space="0" w:color="auto"/>
                <w:right w:val="none" w:sz="0" w:space="0" w:color="auto"/>
              </w:divBdr>
            </w:div>
            <w:div w:id="438065003">
              <w:marLeft w:val="0"/>
              <w:marRight w:val="0"/>
              <w:marTop w:val="0"/>
              <w:marBottom w:val="0"/>
              <w:divBdr>
                <w:top w:val="none" w:sz="0" w:space="0" w:color="auto"/>
                <w:left w:val="none" w:sz="0" w:space="0" w:color="auto"/>
                <w:bottom w:val="none" w:sz="0" w:space="0" w:color="auto"/>
                <w:right w:val="none" w:sz="0" w:space="0" w:color="auto"/>
              </w:divBdr>
            </w:div>
            <w:div w:id="1001932242">
              <w:marLeft w:val="0"/>
              <w:marRight w:val="0"/>
              <w:marTop w:val="0"/>
              <w:marBottom w:val="0"/>
              <w:divBdr>
                <w:top w:val="none" w:sz="0" w:space="0" w:color="auto"/>
                <w:left w:val="none" w:sz="0" w:space="0" w:color="auto"/>
                <w:bottom w:val="none" w:sz="0" w:space="0" w:color="auto"/>
                <w:right w:val="none" w:sz="0" w:space="0" w:color="auto"/>
              </w:divBdr>
            </w:div>
            <w:div w:id="827014736">
              <w:marLeft w:val="0"/>
              <w:marRight w:val="0"/>
              <w:marTop w:val="0"/>
              <w:marBottom w:val="0"/>
              <w:divBdr>
                <w:top w:val="none" w:sz="0" w:space="0" w:color="auto"/>
                <w:left w:val="none" w:sz="0" w:space="0" w:color="auto"/>
                <w:bottom w:val="none" w:sz="0" w:space="0" w:color="auto"/>
                <w:right w:val="none" w:sz="0" w:space="0" w:color="auto"/>
              </w:divBdr>
            </w:div>
            <w:div w:id="5611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0314">
      <w:bodyDiv w:val="1"/>
      <w:marLeft w:val="0"/>
      <w:marRight w:val="0"/>
      <w:marTop w:val="0"/>
      <w:marBottom w:val="0"/>
      <w:divBdr>
        <w:top w:val="none" w:sz="0" w:space="0" w:color="auto"/>
        <w:left w:val="none" w:sz="0" w:space="0" w:color="auto"/>
        <w:bottom w:val="none" w:sz="0" w:space="0" w:color="auto"/>
        <w:right w:val="none" w:sz="0" w:space="0" w:color="auto"/>
      </w:divBdr>
      <w:divsChild>
        <w:div w:id="842863615">
          <w:marLeft w:val="0"/>
          <w:marRight w:val="0"/>
          <w:marTop w:val="0"/>
          <w:marBottom w:val="0"/>
          <w:divBdr>
            <w:top w:val="none" w:sz="0" w:space="0" w:color="auto"/>
            <w:left w:val="none" w:sz="0" w:space="0" w:color="auto"/>
            <w:bottom w:val="none" w:sz="0" w:space="0" w:color="auto"/>
            <w:right w:val="none" w:sz="0" w:space="0" w:color="auto"/>
          </w:divBdr>
          <w:divsChild>
            <w:div w:id="3935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88337">
      <w:bodyDiv w:val="1"/>
      <w:marLeft w:val="0"/>
      <w:marRight w:val="0"/>
      <w:marTop w:val="0"/>
      <w:marBottom w:val="0"/>
      <w:divBdr>
        <w:top w:val="none" w:sz="0" w:space="0" w:color="auto"/>
        <w:left w:val="none" w:sz="0" w:space="0" w:color="auto"/>
        <w:bottom w:val="none" w:sz="0" w:space="0" w:color="auto"/>
        <w:right w:val="none" w:sz="0" w:space="0" w:color="auto"/>
      </w:divBdr>
    </w:div>
    <w:div w:id="1072461648">
      <w:bodyDiv w:val="1"/>
      <w:marLeft w:val="0"/>
      <w:marRight w:val="0"/>
      <w:marTop w:val="0"/>
      <w:marBottom w:val="0"/>
      <w:divBdr>
        <w:top w:val="none" w:sz="0" w:space="0" w:color="auto"/>
        <w:left w:val="none" w:sz="0" w:space="0" w:color="auto"/>
        <w:bottom w:val="none" w:sz="0" w:space="0" w:color="auto"/>
        <w:right w:val="none" w:sz="0" w:space="0" w:color="auto"/>
      </w:divBdr>
    </w:div>
    <w:div w:id="1111433590">
      <w:bodyDiv w:val="1"/>
      <w:marLeft w:val="0"/>
      <w:marRight w:val="0"/>
      <w:marTop w:val="0"/>
      <w:marBottom w:val="0"/>
      <w:divBdr>
        <w:top w:val="none" w:sz="0" w:space="0" w:color="auto"/>
        <w:left w:val="none" w:sz="0" w:space="0" w:color="auto"/>
        <w:bottom w:val="none" w:sz="0" w:space="0" w:color="auto"/>
        <w:right w:val="none" w:sz="0" w:space="0" w:color="auto"/>
      </w:divBdr>
    </w:div>
    <w:div w:id="1118646515">
      <w:bodyDiv w:val="1"/>
      <w:marLeft w:val="0"/>
      <w:marRight w:val="0"/>
      <w:marTop w:val="0"/>
      <w:marBottom w:val="0"/>
      <w:divBdr>
        <w:top w:val="none" w:sz="0" w:space="0" w:color="auto"/>
        <w:left w:val="none" w:sz="0" w:space="0" w:color="auto"/>
        <w:bottom w:val="none" w:sz="0" w:space="0" w:color="auto"/>
        <w:right w:val="none" w:sz="0" w:space="0" w:color="auto"/>
      </w:divBdr>
    </w:div>
    <w:div w:id="1314530994">
      <w:bodyDiv w:val="1"/>
      <w:marLeft w:val="0"/>
      <w:marRight w:val="0"/>
      <w:marTop w:val="0"/>
      <w:marBottom w:val="0"/>
      <w:divBdr>
        <w:top w:val="none" w:sz="0" w:space="0" w:color="auto"/>
        <w:left w:val="none" w:sz="0" w:space="0" w:color="auto"/>
        <w:bottom w:val="none" w:sz="0" w:space="0" w:color="auto"/>
        <w:right w:val="none" w:sz="0" w:space="0" w:color="auto"/>
      </w:divBdr>
    </w:div>
    <w:div w:id="1398699284">
      <w:bodyDiv w:val="1"/>
      <w:marLeft w:val="0"/>
      <w:marRight w:val="0"/>
      <w:marTop w:val="0"/>
      <w:marBottom w:val="0"/>
      <w:divBdr>
        <w:top w:val="none" w:sz="0" w:space="0" w:color="auto"/>
        <w:left w:val="none" w:sz="0" w:space="0" w:color="auto"/>
        <w:bottom w:val="none" w:sz="0" w:space="0" w:color="auto"/>
        <w:right w:val="none" w:sz="0" w:space="0" w:color="auto"/>
      </w:divBdr>
    </w:div>
    <w:div w:id="1511988843">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en.wikipedia.org/wiki/128-bit_computing"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hyperlink" Target="https://hackmd.io/@25077667/os-hw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www.quora.com/Why-isn%E2%80%99t-there-any-128-bit-Windo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www.embedded.com/migrating-from-8-16-bit-to-32-bit-lessons-learned-the-hard-way/"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5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3112D1-B763-47B1-A2AF-0EB5CB92E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859</TotalTime>
  <Pages>18</Pages>
  <Words>3715</Words>
  <Characters>21177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24843</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subhendu maji</cp:lastModifiedBy>
  <cp:revision>70</cp:revision>
  <cp:lastPrinted>2021-01-18T19:19:00Z</cp:lastPrinted>
  <dcterms:created xsi:type="dcterms:W3CDTF">2017-08-16T05:19:00Z</dcterms:created>
  <dcterms:modified xsi:type="dcterms:W3CDTF">2021-01-18T19:21:00Z</dcterms:modified>
</cp:coreProperties>
</file>